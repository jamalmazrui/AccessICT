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1E8366" w14:textId="39415A69" w:rsidR="0099676F" w:rsidRDefault="000D7FDB" w:rsidP="001248E1">
      <w:r>
        <w:rPr>
          <w:noProof/>
        </w:rPr>
        <mc:AlternateContent>
          <mc:Choice Requires="wpc">
            <w:drawing>
              <wp:inline distT="0" distB="0" distL="0" distR="0" wp14:anchorId="14ED037A" wp14:editId="15E625B5">
                <wp:extent cx="6753860" cy="8229600"/>
                <wp:effectExtent l="9525" t="9525" r="8890" b="9525"/>
                <wp:docPr id="1310794204"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132084715" name="Rectangle 4"/>
                        <wps:cNvSpPr>
                          <a:spLocks noChangeArrowheads="1"/>
                        </wps:cNvSpPr>
                        <wps:spPr bwMode="auto">
                          <a:xfrm>
                            <a:off x="0" y="0"/>
                            <a:ext cx="6753860" cy="8229600"/>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3837677" name="Picture 5" descr="Front Cover of book with title &quot;Engineering Software for Accessibility&quot; and &quot;Microsoft Corporation&quot; logo and text on top and bottom of the cov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540" y="0"/>
                            <a:ext cx="6756400" cy="82296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4CBA987" id="Canvas 2" o:spid="_x0000_s1026" editas="canvas" style="width:531.8pt;height:9in;mso-position-horizontal-relative:char;mso-position-vertical-relative:line" coordsize="67538,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7538;height:82296;visibility:visible;mso-wrap-style:square">
                  <v:fill o:detectmouseclick="t"/>
                  <v:path o:connecttype="none"/>
                </v:shape>
                <v:rect id="Rectangle 4" o:spid="_x0000_s1028" style="position:absolute;width:6753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" filled="f" strokeweight="0"/>
                <v:shape id="Picture 5" o:spid="_x0000_s1029" type="#_x0000_t75" alt="Front Cover of book with title &quot;Engineering Software for Accessibility&quot; and &quot;Microsoft Corporation&quot; logo and text on top and bottom of the cover" style="position:absolute;left:25;width:67564;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">
                  <v:imagedata r:id="rId13" o:title="Front Cover of book with title &quot;Engineering Software for Accessibility&quot; and &quot;Microsoft Corporation&quot; logo and text on top and bottom of the cover"/>
                </v:shape>
                <w10:anchorlock/>
              </v:group>
            </w:pict>
          </mc:Fallback>
        </mc:AlternateContent>
      </w:r>
    </w:p>
    <w:p w14:paraId="21A39316" w14:textId="77777777" w:rsidR="00D9284D" w:rsidRDefault="00D9284D" w:rsidP="00D9284D">
      <w:pPr>
        <w:pStyle w:val="Body"/>
        <w:outlineLvl w:val="0"/>
        <w:sectPr w:rsidR="00D9284D" w:rsidSect="005F529B">
          <w:pgSz w:w="10620" w:h="12960" w:code="167"/>
          <w:pgMar w:top="0" w:right="0" w:bottom="0" w:left="0" w:header="720" w:footer="720" w:gutter="0"/>
          <w:pgNumType w:start="1"/>
          <w:cols w:space="720"/>
          <w:noEndnote/>
          <w:titlePg/>
        </w:sectPr>
      </w:pPr>
    </w:p>
    <w:p w14:paraId="1B4E71DA" w14:textId="77777777" w:rsidR="00D9284D" w:rsidRDefault="00D9284D" w:rsidP="00D9284D">
      <w:pPr>
        <w:pStyle w:val="Body"/>
        <w:outlineLvl w:val="0"/>
      </w:pPr>
      <w:r>
        <w:t>PUBLISHED BY</w:t>
      </w:r>
    </w:p>
    <w:p w14:paraId="2B726BA3" w14:textId="77777777" w:rsidR="00D9284D" w:rsidRDefault="00D9284D" w:rsidP="00D9284D">
      <w:pPr>
        <w:pStyle w:val="Body"/>
        <w:outlineLvl w:val="0"/>
      </w:pPr>
      <w:r>
        <w:t>Microsoft Press</w:t>
      </w:r>
    </w:p>
    <w:p w14:paraId="5F980738" w14:textId="77777777" w:rsidR="00D9284D" w:rsidRDefault="00D9284D" w:rsidP="00D9284D">
      <w:pPr>
        <w:pStyle w:val="Body"/>
      </w:pPr>
      <w:r>
        <w:t>A Division of Microsoft Corporation</w:t>
      </w:r>
    </w:p>
    <w:p w14:paraId="6659DDF9" w14:textId="77777777" w:rsidR="00D9284D" w:rsidRDefault="00D9284D" w:rsidP="00D9284D">
      <w:pPr>
        <w:pStyle w:val="Body"/>
      </w:pPr>
      <w:r>
        <w:t>One Microsoft Way</w:t>
      </w:r>
    </w:p>
    <w:p w14:paraId="20A58DE6" w14:textId="77777777" w:rsidR="00D9284D" w:rsidRDefault="00D9284D" w:rsidP="00D9284D">
      <w:pPr>
        <w:pStyle w:val="Body-endofpara"/>
      </w:pPr>
      <w:r>
        <w:t>Redmond, Washington 98052-6399</w:t>
      </w:r>
    </w:p>
    <w:p w14:paraId="0A416E60" w14:textId="77777777" w:rsidR="00D9284D" w:rsidRDefault="00D9284D" w:rsidP="00D9284D">
      <w:pPr>
        <w:pStyle w:val="Body-endofpara"/>
      </w:pPr>
      <w:r>
        <w:t>Copyright © 2009 by Microsoft Corporation</w:t>
      </w:r>
    </w:p>
    <w:p w14:paraId="0B3406BC" w14:textId="77777777" w:rsidR="00D9284D" w:rsidRDefault="00D9284D" w:rsidP="00D9284D">
      <w:pPr>
        <w:pStyle w:val="Body-endofpara"/>
      </w:pPr>
      <w:r>
        <w:t>All rights reserved. No part of the contents of this book may be reproduced or transmitted in any form or by any means without the written permission of the publisher.</w:t>
      </w:r>
    </w:p>
    <w:p w14:paraId="65F31411" w14:textId="77777777" w:rsidR="00D9284D" w:rsidRDefault="00D9284D" w:rsidP="00D9284D">
      <w:pPr>
        <w:pStyle w:val="Body"/>
      </w:pPr>
      <w:r>
        <w:t xml:space="preserve">Library of Congress Control Number: </w:t>
      </w:r>
      <w:r w:rsidRPr="0077058B">
        <w:t>20099</w:t>
      </w:r>
      <w:r>
        <w:t>30292</w:t>
      </w:r>
    </w:p>
    <w:p w14:paraId="3955ABBD" w14:textId="77777777" w:rsidR="00D9284D" w:rsidRDefault="00D9284D" w:rsidP="00D9284D">
      <w:pPr>
        <w:pStyle w:val="Body"/>
      </w:pPr>
    </w:p>
    <w:p w14:paraId="26AA4A27" w14:textId="77777777" w:rsidR="00D9284D" w:rsidRDefault="00D9284D" w:rsidP="00D9284D">
      <w:pPr>
        <w:pStyle w:val="Body"/>
        <w:outlineLvl w:val="0"/>
      </w:pPr>
      <w:r>
        <w:t>A CIP catalogue record for this book is available from the British Library.</w:t>
      </w:r>
    </w:p>
    <w:p w14:paraId="6DEB817F" w14:textId="77777777" w:rsidR="00D9284D" w:rsidRDefault="00D9284D" w:rsidP="00D9284D">
      <w:pPr>
        <w:pStyle w:val="Body"/>
      </w:pPr>
    </w:p>
    <w:p w14:paraId="7ED3E257" w14:textId="77777777" w:rsidR="00D9284D" w:rsidRDefault="00D9284D" w:rsidP="00D9284D">
      <w:pPr>
        <w:pStyle w:val="Body"/>
      </w:pPr>
      <w:r>
        <w:t>Microsoft Press books are available through booksellers and distributors worldwide. For further infor</w:t>
      </w:r>
      <w:r>
        <w:softHyphen/>
        <w:t>mation about international editions, contact your local Microsoft Corporation office or contact Microsoft Press International directly at fax (425) 936-7329. Visit our Web site at www.microsoft.com/mspress. Send comments to mspinput@microsoft.com.</w:t>
      </w:r>
    </w:p>
    <w:p w14:paraId="219F1187" w14:textId="77777777" w:rsidR="00D9284D" w:rsidRDefault="00D9284D" w:rsidP="00D9284D">
      <w:pPr>
        <w:pStyle w:val="Body"/>
      </w:pPr>
    </w:p>
    <w:p w14:paraId="6E702D80" w14:textId="77777777" w:rsidR="00D9284D" w:rsidRDefault="00D9284D" w:rsidP="00D9284D">
      <w:pPr>
        <w:pStyle w:val="Body"/>
      </w:pPr>
      <w:r w:rsidRPr="00705AFB">
        <w:rPr>
          <w:color w:val="auto"/>
        </w:rPr>
        <w:t>Microsoft, Microsoft Press, Active Accessibility, MSDN, Silverlight, Win32, Windows, Windows Server</w:t>
      </w:r>
      <w:r>
        <w:rPr>
          <w:color w:val="auto"/>
        </w:rPr>
        <w:t>,</w:t>
      </w:r>
      <w:r w:rsidRPr="00705AFB">
        <w:rPr>
          <w:color w:val="auto"/>
        </w:rPr>
        <w:t xml:space="preserve"> and Windows Vista</w:t>
      </w:r>
      <w:r>
        <w:t xml:space="preserve"> are either registered trademarks or trademarks of the Microsoft group of companies. Other product and company names mentioned herein may be the trademarks of their respective owners.</w:t>
      </w:r>
    </w:p>
    <w:p w14:paraId="608E6FF3" w14:textId="77777777" w:rsidR="00D9284D" w:rsidRDefault="00D9284D" w:rsidP="00D9284D">
      <w:pPr>
        <w:pStyle w:val="Body"/>
      </w:pPr>
    </w:p>
    <w:p w14:paraId="53699F35" w14:textId="77777777" w:rsidR="00D9284D" w:rsidRDefault="00D9284D" w:rsidP="00D9284D">
      <w:pPr>
        <w:pStyle w:val="Body"/>
      </w:pPr>
      <w:r>
        <w:t>The example companies, organizations, products, domain names, e-mail addresses, logos, people, places, and events depicted herein are fictitious. No association with any real company, organization, product, domain name, e-mail address, logo, person, place, or event is intended or should be inferred.</w:t>
      </w:r>
    </w:p>
    <w:p w14:paraId="160D9D9B" w14:textId="77777777" w:rsidR="00D9284D" w:rsidRDefault="00D9284D" w:rsidP="00D9284D">
      <w:pPr>
        <w:pStyle w:val="Body"/>
      </w:pPr>
    </w:p>
    <w:p w14:paraId="2364059F" w14:textId="77777777" w:rsidR="00D9284D" w:rsidRDefault="00D9284D" w:rsidP="00D9284D">
      <w:pPr>
        <w:pStyle w:val="Body"/>
      </w:pPr>
      <w:r>
        <w:t>This book expresses the author’s views and opinions. The information contained in this book is provided without any express, statutory, or implied warranties. Neither the authors, Microsoft Corporation, nor its resellers, or distributors will be held liable for any damages caused or alleged to be caused either directly or indirectly by this book.</w:t>
      </w:r>
    </w:p>
    <w:p w14:paraId="4F387516" w14:textId="77777777" w:rsidR="00D9284D" w:rsidRDefault="00D9284D" w:rsidP="00D9284D">
      <w:pPr>
        <w:pStyle w:val="Body"/>
      </w:pPr>
    </w:p>
    <w:p w14:paraId="43F09C0B" w14:textId="77777777" w:rsidR="00D9284D" w:rsidRPr="001802B5" w:rsidRDefault="00D9284D" w:rsidP="00D9284D">
      <w:pPr>
        <w:pStyle w:val="Body"/>
        <w:spacing w:after="40"/>
        <w:outlineLvl w:val="0"/>
      </w:pPr>
      <w:r w:rsidRPr="001802B5">
        <w:rPr>
          <w:rFonts w:cs="Times Bold"/>
          <w:b/>
          <w:bCs/>
        </w:rPr>
        <w:t>Acquisitions Editor:</w:t>
      </w:r>
      <w:r w:rsidRPr="001802B5">
        <w:t xml:space="preserve"> </w:t>
      </w:r>
      <w:r w:rsidRPr="00705AFB">
        <w:t>Ben Ryan</w:t>
      </w:r>
    </w:p>
    <w:p w14:paraId="009F1DAE" w14:textId="77777777" w:rsidR="00D9284D" w:rsidRDefault="00D9284D" w:rsidP="00D9284D">
      <w:pPr>
        <w:pStyle w:val="Body-endofpara"/>
        <w:spacing w:after="40"/>
        <w:jc w:val="left"/>
        <w:outlineLvl w:val="0"/>
        <w:rPr>
          <w:rFonts w:cs="Times Bold"/>
          <w:b/>
          <w:bCs/>
        </w:rPr>
      </w:pPr>
      <w:r w:rsidRPr="001802B5">
        <w:rPr>
          <w:rFonts w:cs="Times Bold"/>
          <w:b/>
          <w:bCs/>
        </w:rPr>
        <w:t>Developmental Editor:</w:t>
      </w:r>
      <w:r>
        <w:rPr>
          <w:rFonts w:cs="Times Bold"/>
          <w:b/>
          <w:bCs/>
        </w:rPr>
        <w:t xml:space="preserve"> </w:t>
      </w:r>
      <w:r w:rsidRPr="00705AFB">
        <w:rPr>
          <w:rFonts w:cs="Times Bold"/>
          <w:bCs/>
        </w:rPr>
        <w:t>Devon Musgrave</w:t>
      </w:r>
    </w:p>
    <w:p w14:paraId="73423ADB" w14:textId="77777777" w:rsidR="00D9284D" w:rsidRDefault="00D9284D" w:rsidP="00D9284D">
      <w:pPr>
        <w:pStyle w:val="Body-endofpara"/>
        <w:spacing w:after="40"/>
        <w:jc w:val="left"/>
        <w:outlineLvl w:val="0"/>
        <w:rPr>
          <w:rFonts w:cs="Times Bold"/>
          <w:b/>
          <w:bCs/>
        </w:rPr>
      </w:pPr>
      <w:r w:rsidRPr="001802B5">
        <w:rPr>
          <w:rFonts w:cs="Times Bold"/>
          <w:b/>
          <w:bCs/>
        </w:rPr>
        <w:t>Project Editor:</w:t>
      </w:r>
      <w:r>
        <w:rPr>
          <w:rFonts w:cs="Times Bold"/>
          <w:b/>
          <w:bCs/>
        </w:rPr>
        <w:t xml:space="preserve"> </w:t>
      </w:r>
      <w:r>
        <w:rPr>
          <w:rFonts w:cs="Times Bold"/>
          <w:bCs/>
        </w:rPr>
        <w:t>Lynn Finnel</w:t>
      </w:r>
    </w:p>
    <w:p w14:paraId="4ED8C890" w14:textId="77777777" w:rsidR="00D9284D" w:rsidRDefault="00D9284D" w:rsidP="00D9284D">
      <w:pPr>
        <w:pStyle w:val="Body-endofpara"/>
        <w:spacing w:after="40"/>
        <w:jc w:val="left"/>
        <w:outlineLvl w:val="0"/>
        <w:rPr>
          <w:rFonts w:cs="Times Bold"/>
          <w:b/>
          <w:bCs/>
        </w:rPr>
      </w:pPr>
      <w:r w:rsidRPr="001802B5">
        <w:rPr>
          <w:rFonts w:cs="Times Bold"/>
          <w:b/>
          <w:bCs/>
        </w:rPr>
        <w:t>Editorial Production:</w:t>
      </w:r>
      <w:r>
        <w:rPr>
          <w:rFonts w:cs="Times Bold"/>
          <w:b/>
          <w:bCs/>
        </w:rPr>
        <w:t xml:space="preserve"> </w:t>
      </w:r>
      <w:r>
        <w:rPr>
          <w:rFonts w:cs="Times Bold"/>
          <w:bCs/>
        </w:rPr>
        <w:t>Online Training Solutions, Inc.</w:t>
      </w:r>
    </w:p>
    <w:p w14:paraId="6D931BFE" w14:textId="77777777" w:rsidR="00D9284D" w:rsidRDefault="00D9284D" w:rsidP="00D9284D">
      <w:pPr>
        <w:pStyle w:val="Body-endofpara"/>
        <w:spacing w:after="40"/>
        <w:jc w:val="left"/>
        <w:rPr>
          <w:rFonts w:cs="Times Bold"/>
          <w:b/>
          <w:bCs/>
        </w:rPr>
      </w:pPr>
      <w:r w:rsidRPr="001802B5">
        <w:rPr>
          <w:rFonts w:cs="Times Bold"/>
          <w:b/>
          <w:bCs/>
        </w:rPr>
        <w:t>Cover:</w:t>
      </w:r>
      <w:r>
        <w:rPr>
          <w:rFonts w:cs="Times Bold"/>
          <w:b/>
          <w:bCs/>
        </w:rPr>
        <w:t xml:space="preserve"> </w:t>
      </w:r>
      <w:r>
        <w:rPr>
          <w:rFonts w:cs="Times Bold"/>
          <w:bCs/>
        </w:rPr>
        <w:t>Tom Draper Design</w:t>
      </w:r>
    </w:p>
    <w:p w14:paraId="3FA5DDC1" w14:textId="77777777" w:rsidR="00D9284D" w:rsidRDefault="00D9284D" w:rsidP="00D9284D">
      <w:pPr>
        <w:pStyle w:val="Body-endofpara"/>
        <w:spacing w:after="40"/>
        <w:jc w:val="left"/>
        <w:rPr>
          <w:rFonts w:cs="Times Bold"/>
          <w:b/>
          <w:bCs/>
        </w:rPr>
      </w:pPr>
    </w:p>
    <w:p w14:paraId="5938FFF7" w14:textId="77777777" w:rsidR="00D9284D" w:rsidRDefault="00D9284D" w:rsidP="00D9284D">
      <w:pPr>
        <w:pStyle w:val="Body-endofpara"/>
        <w:spacing w:after="40"/>
        <w:jc w:val="left"/>
        <w:rPr>
          <w:rFonts w:cs="Times Bold"/>
          <w:b/>
          <w:bCs/>
        </w:rPr>
      </w:pPr>
    </w:p>
    <w:p w14:paraId="7AC0922D" w14:textId="77777777" w:rsidR="007743D1" w:rsidRDefault="00D9284D" w:rsidP="007743D1">
      <w:pPr>
        <w:pStyle w:val="Body"/>
      </w:pPr>
      <w:r>
        <w:t xml:space="preserve">Body Part No. </w:t>
      </w:r>
      <w:r w:rsidRPr="00463BB8">
        <w:t>X15-</w:t>
      </w:r>
      <w:r>
        <w:t>66460</w:t>
      </w:r>
    </w:p>
    <w:p w14:paraId="48B4B452" w14:textId="77777777" w:rsidR="007743D1" w:rsidRDefault="007743D1" w:rsidP="007743D1">
      <w:pPr>
        <w:pStyle w:val="TOCtitle"/>
      </w:pPr>
      <w:r>
        <w:br w:type="page"/>
        <w:t>Table of Contents</w:t>
      </w:r>
    </w:p>
    <w:p w14:paraId="57767DE3" w14:textId="77777777" w:rsidR="007743D1" w:rsidRDefault="007743D1" w:rsidP="007743D1">
      <w:pPr>
        <w:pStyle w:val="TOCH1"/>
      </w:pPr>
      <w:r>
        <w:t>Introduction</w:t>
      </w:r>
      <w:r>
        <w:tab/>
        <w:t>vii</w:t>
      </w:r>
    </w:p>
    <w:p w14:paraId="77C84DF8" w14:textId="77777777" w:rsidR="007743D1" w:rsidRPr="005C35F0" w:rsidRDefault="007743D1" w:rsidP="007743D1">
      <w:pPr>
        <w:pStyle w:val="TOCChapter"/>
      </w:pPr>
      <w:r w:rsidRPr="005C35F0">
        <w:t>1</w:t>
      </w:r>
      <w:r w:rsidRPr="005C35F0">
        <w:tab/>
      </w:r>
      <w:r>
        <w:t>The UI Automation Environment</w:t>
      </w:r>
      <w:r w:rsidRPr="005C35F0">
        <w:tab/>
        <w:t>1</w:t>
      </w:r>
    </w:p>
    <w:p w14:paraId="5A64217F" w14:textId="77777777" w:rsidR="007743D1" w:rsidRPr="005C35F0" w:rsidRDefault="007743D1" w:rsidP="007743D1">
      <w:pPr>
        <w:pStyle w:val="TOCH1"/>
      </w:pPr>
      <w:r>
        <w:t>Providers and Clients</w:t>
      </w:r>
      <w:r w:rsidRPr="005C35F0">
        <w:rPr>
          <w:webHidden/>
        </w:rPr>
        <w:tab/>
      </w:r>
      <w:r>
        <w:rPr>
          <w:webHidden/>
        </w:rPr>
        <w:t>1</w:t>
      </w:r>
    </w:p>
    <w:p w14:paraId="4E65EF76" w14:textId="77777777" w:rsidR="007743D1" w:rsidRPr="005C35F0" w:rsidRDefault="007743D1" w:rsidP="007743D1">
      <w:pPr>
        <w:pStyle w:val="TOCH2"/>
      </w:pPr>
      <w:r>
        <w:t>Providers</w:t>
      </w:r>
      <w:r w:rsidRPr="005C35F0">
        <w:rPr>
          <w:webHidden/>
        </w:rPr>
        <w:tab/>
      </w:r>
      <w:r>
        <w:rPr>
          <w:webHidden/>
        </w:rPr>
        <w:t>2</w:t>
      </w:r>
    </w:p>
    <w:p w14:paraId="37A0520B" w14:textId="77777777" w:rsidR="007743D1" w:rsidRPr="005C35F0" w:rsidRDefault="007743D1" w:rsidP="007743D1">
      <w:pPr>
        <w:pStyle w:val="TOCH2"/>
      </w:pPr>
      <w:r>
        <w:t>Clients</w:t>
      </w:r>
      <w:r w:rsidRPr="005C35F0">
        <w:rPr>
          <w:webHidden/>
        </w:rPr>
        <w:tab/>
      </w:r>
      <w:r>
        <w:rPr>
          <w:webHidden/>
        </w:rPr>
        <w:t>2</w:t>
      </w:r>
    </w:p>
    <w:p w14:paraId="1C78311C" w14:textId="77777777" w:rsidR="007743D1" w:rsidRPr="005C35F0" w:rsidRDefault="007743D1" w:rsidP="007743D1">
      <w:pPr>
        <w:pStyle w:val="TOCH1"/>
      </w:pPr>
      <w:r>
        <w:t>Main Components</w:t>
      </w:r>
      <w:r w:rsidRPr="005C35F0">
        <w:rPr>
          <w:webHidden/>
        </w:rPr>
        <w:tab/>
      </w:r>
      <w:r>
        <w:rPr>
          <w:webHidden/>
        </w:rPr>
        <w:t>3</w:t>
      </w:r>
    </w:p>
    <w:p w14:paraId="4A00D317" w14:textId="77777777" w:rsidR="007743D1" w:rsidRPr="005C35F0" w:rsidRDefault="007743D1" w:rsidP="007743D1">
      <w:pPr>
        <w:pStyle w:val="TOCH2"/>
      </w:pPr>
      <w:r>
        <w:t>Automation Elements</w:t>
      </w:r>
      <w:r w:rsidRPr="005C35F0">
        <w:rPr>
          <w:webHidden/>
        </w:rPr>
        <w:tab/>
      </w:r>
      <w:r>
        <w:rPr>
          <w:webHidden/>
        </w:rPr>
        <w:t>3</w:t>
      </w:r>
    </w:p>
    <w:p w14:paraId="1CAF03FB" w14:textId="77777777" w:rsidR="007743D1" w:rsidRPr="005C35F0" w:rsidRDefault="007743D1" w:rsidP="007743D1">
      <w:pPr>
        <w:pStyle w:val="TOCH2"/>
      </w:pPr>
      <w:r>
        <w:t>The UIA Tree</w:t>
      </w:r>
      <w:r w:rsidRPr="005C35F0">
        <w:rPr>
          <w:webHidden/>
        </w:rPr>
        <w:tab/>
      </w:r>
      <w:r>
        <w:rPr>
          <w:webHidden/>
        </w:rPr>
        <w:t>3</w:t>
      </w:r>
    </w:p>
    <w:p w14:paraId="013879DF" w14:textId="77777777" w:rsidR="007743D1" w:rsidRPr="005C35F0" w:rsidRDefault="007743D1" w:rsidP="007743D1">
      <w:pPr>
        <w:pStyle w:val="TOCH2"/>
      </w:pPr>
      <w:r>
        <w:t>Control Patterns</w:t>
      </w:r>
      <w:r w:rsidRPr="005C35F0">
        <w:rPr>
          <w:webHidden/>
        </w:rPr>
        <w:tab/>
      </w:r>
      <w:r>
        <w:rPr>
          <w:webHidden/>
        </w:rPr>
        <w:t>5</w:t>
      </w:r>
    </w:p>
    <w:p w14:paraId="6EA810A3" w14:textId="77777777" w:rsidR="007743D1" w:rsidRPr="005C35F0" w:rsidRDefault="007743D1" w:rsidP="007743D1">
      <w:pPr>
        <w:pStyle w:val="TOCH2"/>
      </w:pPr>
      <w:r>
        <w:t>Control Types</w:t>
      </w:r>
      <w:r w:rsidRPr="005C35F0">
        <w:rPr>
          <w:webHidden/>
        </w:rPr>
        <w:tab/>
      </w:r>
      <w:r>
        <w:rPr>
          <w:webHidden/>
        </w:rPr>
        <w:t>5</w:t>
      </w:r>
    </w:p>
    <w:p w14:paraId="409338FF" w14:textId="77777777" w:rsidR="007743D1" w:rsidRPr="005C35F0" w:rsidRDefault="007743D1" w:rsidP="007743D1">
      <w:pPr>
        <w:pStyle w:val="TOCH2"/>
      </w:pPr>
      <w:r>
        <w:t>Properties</w:t>
      </w:r>
      <w:r w:rsidRPr="005C35F0">
        <w:rPr>
          <w:webHidden/>
        </w:rPr>
        <w:tab/>
      </w:r>
      <w:r>
        <w:rPr>
          <w:webHidden/>
        </w:rPr>
        <w:t>6</w:t>
      </w:r>
    </w:p>
    <w:p w14:paraId="6AFE76B6" w14:textId="77777777" w:rsidR="007743D1" w:rsidRDefault="007743D1" w:rsidP="007743D1">
      <w:pPr>
        <w:pStyle w:val="TOCH2"/>
        <w:rPr>
          <w:webHidden/>
        </w:rPr>
      </w:pPr>
      <w:r>
        <w:t>Events</w:t>
      </w:r>
      <w:r w:rsidRPr="005C35F0">
        <w:rPr>
          <w:webHidden/>
        </w:rPr>
        <w:tab/>
      </w:r>
      <w:r>
        <w:rPr>
          <w:webHidden/>
        </w:rPr>
        <w:t>7</w:t>
      </w:r>
    </w:p>
    <w:p w14:paraId="3F1D096C" w14:textId="77777777" w:rsidR="007743D1" w:rsidRDefault="007743D1" w:rsidP="007743D1">
      <w:pPr>
        <w:pStyle w:val="TOCH2"/>
        <w:rPr>
          <w:webHidden/>
        </w:rPr>
      </w:pPr>
      <w:r>
        <w:t>Custom Control Patterns, Properties, and Events</w:t>
      </w:r>
      <w:r w:rsidRPr="005C35F0">
        <w:rPr>
          <w:webHidden/>
        </w:rPr>
        <w:tab/>
      </w:r>
      <w:r>
        <w:rPr>
          <w:webHidden/>
        </w:rPr>
        <w:t>7</w:t>
      </w:r>
    </w:p>
    <w:p w14:paraId="57FF3DE3" w14:textId="77777777" w:rsidR="007743D1" w:rsidRDefault="007743D1" w:rsidP="007743D1">
      <w:pPr>
        <w:pStyle w:val="TOCH1"/>
        <w:rPr>
          <w:webHidden/>
        </w:rPr>
      </w:pPr>
      <w:r>
        <w:rPr>
          <w:webHidden/>
        </w:rPr>
        <w:t>Planning Your Hierarchy</w:t>
      </w:r>
      <w:r w:rsidRPr="005C35F0">
        <w:rPr>
          <w:webHidden/>
        </w:rPr>
        <w:tab/>
      </w:r>
      <w:r>
        <w:rPr>
          <w:webHidden/>
        </w:rPr>
        <w:t>8</w:t>
      </w:r>
    </w:p>
    <w:p w14:paraId="75F61C81" w14:textId="77777777" w:rsidR="007743D1" w:rsidRPr="00D967FA" w:rsidRDefault="007743D1" w:rsidP="007743D1">
      <w:pPr>
        <w:pStyle w:val="TOCChapter"/>
      </w:pPr>
      <w:r w:rsidRPr="00D967FA">
        <w:t>2</w:t>
      </w:r>
      <w:r w:rsidRPr="00D967FA">
        <w:tab/>
        <w:t>Designing the Logical Hierarchy</w:t>
      </w:r>
      <w:r w:rsidRPr="00D967FA">
        <w:rPr>
          <w:webHidden/>
        </w:rPr>
        <w:tab/>
        <w:t>9</w:t>
      </w:r>
    </w:p>
    <w:p w14:paraId="7DB08868" w14:textId="77777777" w:rsidR="007743D1" w:rsidRPr="00A15B1B" w:rsidRDefault="007743D1" w:rsidP="007743D1">
      <w:pPr>
        <w:pStyle w:val="TOCH1"/>
      </w:pPr>
      <w:r>
        <w:t>The Logical Hierarchy</w:t>
      </w:r>
      <w:r w:rsidRPr="00A15B1B">
        <w:rPr>
          <w:webHidden/>
        </w:rPr>
        <w:tab/>
      </w:r>
      <w:r>
        <w:rPr>
          <w:webHidden/>
        </w:rPr>
        <w:t>10</w:t>
      </w:r>
    </w:p>
    <w:p w14:paraId="786DEE3F" w14:textId="77777777" w:rsidR="007743D1" w:rsidRPr="00A15B1B" w:rsidRDefault="007743D1" w:rsidP="007743D1">
      <w:pPr>
        <w:pStyle w:val="TOCH1"/>
      </w:pPr>
      <w:r>
        <w:t>Mapping Basics</w:t>
      </w:r>
      <w:r w:rsidRPr="00A15B1B">
        <w:rPr>
          <w:webHidden/>
        </w:rPr>
        <w:tab/>
      </w:r>
      <w:r>
        <w:rPr>
          <w:webHidden/>
        </w:rPr>
        <w:t>11</w:t>
      </w:r>
    </w:p>
    <w:p w14:paraId="2C59D974" w14:textId="77777777" w:rsidR="007743D1" w:rsidRPr="00A15B1B" w:rsidRDefault="007743D1" w:rsidP="007743D1">
      <w:pPr>
        <w:pStyle w:val="TOCH2"/>
      </w:pPr>
      <w:r>
        <w:t>Elements and Controls</w:t>
      </w:r>
      <w:r w:rsidRPr="00A15B1B">
        <w:rPr>
          <w:webHidden/>
        </w:rPr>
        <w:tab/>
      </w:r>
      <w:r>
        <w:rPr>
          <w:webHidden/>
        </w:rPr>
        <w:t>11</w:t>
      </w:r>
    </w:p>
    <w:p w14:paraId="0DF806A5" w14:textId="77777777" w:rsidR="007743D1" w:rsidRPr="00A15B1B" w:rsidRDefault="007743D1" w:rsidP="007743D1">
      <w:pPr>
        <w:pStyle w:val="TOCH2"/>
      </w:pPr>
      <w:r>
        <w:t>Element Relationships and Navigation</w:t>
      </w:r>
      <w:r w:rsidRPr="00A15B1B">
        <w:rPr>
          <w:webHidden/>
        </w:rPr>
        <w:tab/>
      </w:r>
      <w:r>
        <w:rPr>
          <w:webHidden/>
        </w:rPr>
        <w:t>12</w:t>
      </w:r>
    </w:p>
    <w:p w14:paraId="7F2390B3" w14:textId="77777777" w:rsidR="007743D1" w:rsidRPr="00A15B1B" w:rsidRDefault="007743D1" w:rsidP="007743D1">
      <w:pPr>
        <w:pStyle w:val="TOCH1"/>
      </w:pPr>
      <w:r>
        <w:t>Getting Started</w:t>
      </w:r>
      <w:r w:rsidRPr="00A15B1B">
        <w:rPr>
          <w:webHidden/>
        </w:rPr>
        <w:tab/>
      </w:r>
      <w:r>
        <w:rPr>
          <w:webHidden/>
        </w:rPr>
        <w:t>14</w:t>
      </w:r>
    </w:p>
    <w:p w14:paraId="12731C0A" w14:textId="77777777" w:rsidR="007743D1" w:rsidRPr="00A15B1B" w:rsidRDefault="007743D1" w:rsidP="007743D1">
      <w:pPr>
        <w:pStyle w:val="TOCH1"/>
      </w:pPr>
      <w:r>
        <w:t>How to Do It</w:t>
      </w:r>
      <w:r w:rsidRPr="00A15B1B">
        <w:rPr>
          <w:webHidden/>
        </w:rPr>
        <w:tab/>
      </w:r>
      <w:r>
        <w:rPr>
          <w:webHidden/>
        </w:rPr>
        <w:t>16</w:t>
      </w:r>
    </w:p>
    <w:p w14:paraId="65076C98" w14:textId="77777777" w:rsidR="007743D1" w:rsidRDefault="007743D1" w:rsidP="007743D1">
      <w:pPr>
        <w:pStyle w:val="TOCH2"/>
        <w:rPr>
          <w:webHidden/>
        </w:rPr>
      </w:pPr>
      <w:r>
        <w:t>Example: Employee Timecard</w:t>
      </w:r>
      <w:r w:rsidRPr="00A15B1B">
        <w:rPr>
          <w:webHidden/>
        </w:rPr>
        <w:tab/>
      </w:r>
      <w:r>
        <w:rPr>
          <w:webHidden/>
        </w:rPr>
        <w:t>17</w:t>
      </w:r>
    </w:p>
    <w:p w14:paraId="68DDEF90" w14:textId="77777777" w:rsidR="007743D1" w:rsidRPr="00A15B1B" w:rsidRDefault="007743D1" w:rsidP="007743D1">
      <w:pPr>
        <w:pStyle w:val="TOCH1"/>
      </w:pPr>
      <w:r>
        <w:br w:type="page"/>
        <w:t>Using the Logical Hierarchy for Planning Accessibility Settings</w:t>
      </w:r>
      <w:r w:rsidRPr="00A15B1B">
        <w:rPr>
          <w:webHidden/>
        </w:rPr>
        <w:tab/>
      </w:r>
      <w:r>
        <w:rPr>
          <w:webHidden/>
        </w:rPr>
        <w:t>23</w:t>
      </w:r>
    </w:p>
    <w:p w14:paraId="253C5A2E" w14:textId="77777777" w:rsidR="007743D1" w:rsidRPr="00A15B1B" w:rsidRDefault="007743D1" w:rsidP="007743D1">
      <w:pPr>
        <w:pStyle w:val="TOCH2"/>
      </w:pPr>
      <w:r>
        <w:t>Keyboard Navigation</w:t>
      </w:r>
      <w:r w:rsidRPr="00A15B1B">
        <w:rPr>
          <w:webHidden/>
        </w:rPr>
        <w:tab/>
      </w:r>
      <w:r>
        <w:rPr>
          <w:webHidden/>
        </w:rPr>
        <w:t>24</w:t>
      </w:r>
    </w:p>
    <w:p w14:paraId="175C5BA6" w14:textId="77777777" w:rsidR="007743D1" w:rsidRPr="00A15B1B" w:rsidRDefault="007743D1" w:rsidP="007743D1">
      <w:pPr>
        <w:pStyle w:val="TOCH2"/>
      </w:pPr>
      <w:r>
        <w:t>Graphics: Decorative vs. Contextual</w:t>
      </w:r>
      <w:r w:rsidRPr="00A15B1B">
        <w:rPr>
          <w:webHidden/>
        </w:rPr>
        <w:tab/>
      </w:r>
      <w:r>
        <w:rPr>
          <w:webHidden/>
        </w:rPr>
        <w:t>24</w:t>
      </w:r>
    </w:p>
    <w:p w14:paraId="4D34A6FA" w14:textId="77777777" w:rsidR="007743D1" w:rsidRPr="00A15B1B" w:rsidRDefault="007743D1" w:rsidP="007743D1">
      <w:pPr>
        <w:pStyle w:val="TOCH1"/>
      </w:pPr>
      <w:r>
        <w:t>Complex User Interfaces</w:t>
      </w:r>
      <w:r w:rsidRPr="00A15B1B">
        <w:rPr>
          <w:webHidden/>
        </w:rPr>
        <w:tab/>
      </w:r>
      <w:r>
        <w:rPr>
          <w:webHidden/>
        </w:rPr>
        <w:t>24</w:t>
      </w:r>
    </w:p>
    <w:p w14:paraId="77F69D15" w14:textId="77777777" w:rsidR="007743D1" w:rsidRPr="00A15B1B" w:rsidRDefault="007743D1" w:rsidP="007743D1">
      <w:pPr>
        <w:pStyle w:val="TOCH1"/>
      </w:pPr>
      <w:r>
        <w:t>Designing Element Functionality</w:t>
      </w:r>
      <w:r w:rsidRPr="00A15B1B">
        <w:rPr>
          <w:webHidden/>
        </w:rPr>
        <w:tab/>
      </w:r>
      <w:r>
        <w:rPr>
          <w:webHidden/>
        </w:rPr>
        <w:t>25</w:t>
      </w:r>
    </w:p>
    <w:p w14:paraId="4AF52DC8" w14:textId="77777777" w:rsidR="007743D1" w:rsidRPr="00A15B1B" w:rsidRDefault="007743D1" w:rsidP="007743D1">
      <w:pPr>
        <w:pStyle w:val="TOCChapter"/>
      </w:pPr>
      <w:r>
        <w:t>3</w:t>
      </w:r>
      <w:r>
        <w:tab/>
        <w:t>Designing Your Implementation</w:t>
      </w:r>
      <w:r w:rsidRPr="00A15B1B">
        <w:rPr>
          <w:webHidden/>
        </w:rPr>
        <w:tab/>
      </w:r>
      <w:r>
        <w:rPr>
          <w:webHidden/>
        </w:rPr>
        <w:t>27</w:t>
      </w:r>
    </w:p>
    <w:p w14:paraId="3AEA34F0" w14:textId="77777777" w:rsidR="007743D1" w:rsidRPr="00A15B1B" w:rsidRDefault="007743D1" w:rsidP="007743D1">
      <w:pPr>
        <w:pStyle w:val="TOCH1"/>
      </w:pPr>
      <w:r>
        <w:t>Product Example Continued: Employee Timecard</w:t>
      </w:r>
      <w:r w:rsidRPr="00A15B1B">
        <w:rPr>
          <w:webHidden/>
        </w:rPr>
        <w:tab/>
      </w:r>
      <w:r>
        <w:rPr>
          <w:webHidden/>
        </w:rPr>
        <w:t>28</w:t>
      </w:r>
    </w:p>
    <w:p w14:paraId="45FDA883" w14:textId="77777777" w:rsidR="007743D1" w:rsidRPr="00A15B1B" w:rsidRDefault="007743D1" w:rsidP="007743D1">
      <w:pPr>
        <w:pStyle w:val="TOCH1"/>
      </w:pPr>
      <w:r>
        <w:t>Prep Work: Creating the Implementation Table</w:t>
      </w:r>
      <w:r w:rsidRPr="00A15B1B">
        <w:rPr>
          <w:webHidden/>
        </w:rPr>
        <w:tab/>
      </w:r>
      <w:r>
        <w:rPr>
          <w:webHidden/>
        </w:rPr>
        <w:t>29</w:t>
      </w:r>
    </w:p>
    <w:p w14:paraId="2F3694D0" w14:textId="77777777" w:rsidR="007743D1" w:rsidRPr="00A15B1B" w:rsidRDefault="007743D1" w:rsidP="007743D1">
      <w:pPr>
        <w:pStyle w:val="TOCH1"/>
      </w:pPr>
      <w:r>
        <w:t>Process A: Control Maps to a UIA Control Type</w:t>
      </w:r>
      <w:r w:rsidRPr="00A15B1B">
        <w:rPr>
          <w:webHidden/>
        </w:rPr>
        <w:tab/>
      </w:r>
      <w:r>
        <w:rPr>
          <w:webHidden/>
        </w:rPr>
        <w:t>31</w:t>
      </w:r>
    </w:p>
    <w:p w14:paraId="5BF7C6A1" w14:textId="77777777" w:rsidR="007743D1" w:rsidRPr="00A15B1B" w:rsidRDefault="007743D1" w:rsidP="007743D1">
      <w:pPr>
        <w:pStyle w:val="TOCH2"/>
      </w:pPr>
      <w:r>
        <w:t>Step 1: Gathering Required Control Patterns</w:t>
      </w:r>
      <w:r w:rsidRPr="00A15B1B">
        <w:rPr>
          <w:webHidden/>
        </w:rPr>
        <w:tab/>
      </w:r>
      <w:r>
        <w:rPr>
          <w:webHidden/>
        </w:rPr>
        <w:t>31</w:t>
      </w:r>
    </w:p>
    <w:p w14:paraId="4B8BEAE0" w14:textId="77777777" w:rsidR="007743D1" w:rsidRPr="00A15B1B" w:rsidRDefault="007743D1" w:rsidP="007743D1">
      <w:pPr>
        <w:pStyle w:val="TOCH2"/>
      </w:pPr>
      <w:r>
        <w:t>Step 2: Gathering Required Control Type Properties</w:t>
      </w:r>
      <w:r w:rsidRPr="00A15B1B">
        <w:rPr>
          <w:webHidden/>
        </w:rPr>
        <w:tab/>
      </w:r>
      <w:r>
        <w:rPr>
          <w:webHidden/>
        </w:rPr>
        <w:t>32</w:t>
      </w:r>
    </w:p>
    <w:p w14:paraId="51BE6BCA" w14:textId="77777777" w:rsidR="007743D1" w:rsidRPr="00A15B1B" w:rsidRDefault="007743D1" w:rsidP="007743D1">
      <w:pPr>
        <w:pStyle w:val="TOCH2"/>
      </w:pPr>
      <w:r>
        <w:t xml:space="preserve">Step 3: Gathering Requirements for Additional Control </w:t>
      </w:r>
      <w:r>
        <w:br/>
        <w:t>Functionality</w:t>
      </w:r>
      <w:r w:rsidRPr="00A15B1B">
        <w:rPr>
          <w:webHidden/>
        </w:rPr>
        <w:tab/>
      </w:r>
      <w:r>
        <w:rPr>
          <w:webHidden/>
        </w:rPr>
        <w:t>36</w:t>
      </w:r>
    </w:p>
    <w:p w14:paraId="113A0B1D" w14:textId="77777777" w:rsidR="007743D1" w:rsidRPr="00A15B1B" w:rsidRDefault="007743D1" w:rsidP="007743D1">
      <w:pPr>
        <w:pStyle w:val="TOCH1"/>
      </w:pPr>
      <w:r w:rsidRPr="0083620B">
        <w:t>Process B: Control Does Not Map to a UIA Control Type</w:t>
      </w:r>
      <w:r w:rsidRPr="00A15B1B">
        <w:rPr>
          <w:webHidden/>
        </w:rPr>
        <w:tab/>
      </w:r>
      <w:r>
        <w:rPr>
          <w:webHidden/>
        </w:rPr>
        <w:t>40</w:t>
      </w:r>
    </w:p>
    <w:p w14:paraId="7AC90C22" w14:textId="77777777" w:rsidR="007743D1" w:rsidRPr="00A15B1B" w:rsidRDefault="007743D1" w:rsidP="007743D1">
      <w:pPr>
        <w:pStyle w:val="TOCH1"/>
      </w:pPr>
      <w:r>
        <w:t>Methods and Events</w:t>
      </w:r>
      <w:r w:rsidRPr="00A15B1B">
        <w:rPr>
          <w:webHidden/>
        </w:rPr>
        <w:tab/>
      </w:r>
      <w:r>
        <w:rPr>
          <w:webHidden/>
        </w:rPr>
        <w:t>41</w:t>
      </w:r>
    </w:p>
    <w:p w14:paraId="0DE361D3" w14:textId="77777777" w:rsidR="007743D1" w:rsidRPr="00A15B1B" w:rsidRDefault="007743D1" w:rsidP="007743D1">
      <w:pPr>
        <w:pStyle w:val="TOCH1"/>
      </w:pPr>
      <w:r>
        <w:t>Framework-Dependent Decisions</w:t>
      </w:r>
      <w:r w:rsidRPr="00A15B1B">
        <w:rPr>
          <w:webHidden/>
        </w:rPr>
        <w:tab/>
      </w:r>
      <w:r>
        <w:rPr>
          <w:webHidden/>
        </w:rPr>
        <w:t>42</w:t>
      </w:r>
    </w:p>
    <w:p w14:paraId="672C9DA9" w14:textId="77777777" w:rsidR="007743D1" w:rsidRPr="00A15B1B" w:rsidRDefault="007743D1" w:rsidP="007743D1">
      <w:pPr>
        <w:pStyle w:val="TOCH1"/>
      </w:pPr>
      <w:r w:rsidRPr="00050329">
        <w:t xml:space="preserve">Implementing </w:t>
      </w:r>
      <w:r>
        <w:t>Y</w:t>
      </w:r>
      <w:r w:rsidRPr="00050329">
        <w:t>our Native UI</w:t>
      </w:r>
      <w:r>
        <w:t xml:space="preserve">A </w:t>
      </w:r>
      <w:r w:rsidRPr="00050329">
        <w:t>Solution</w:t>
      </w:r>
      <w:r w:rsidRPr="00A15B1B">
        <w:rPr>
          <w:webHidden/>
        </w:rPr>
        <w:tab/>
      </w:r>
      <w:r>
        <w:rPr>
          <w:webHidden/>
        </w:rPr>
        <w:t>43</w:t>
      </w:r>
    </w:p>
    <w:p w14:paraId="35A95D92" w14:textId="77777777" w:rsidR="007743D1" w:rsidRDefault="007743D1" w:rsidP="007743D1">
      <w:pPr>
        <w:pStyle w:val="TOCH1"/>
        <w:rPr>
          <w:webHidden/>
        </w:rPr>
      </w:pPr>
      <w:r>
        <w:t>Rounding Up Native Solutions</w:t>
      </w:r>
      <w:r w:rsidRPr="00A15B1B">
        <w:rPr>
          <w:webHidden/>
        </w:rPr>
        <w:tab/>
      </w:r>
      <w:r>
        <w:rPr>
          <w:webHidden/>
        </w:rPr>
        <w:t>43</w:t>
      </w:r>
    </w:p>
    <w:p w14:paraId="3D778993" w14:textId="77777777" w:rsidR="007743D1" w:rsidRPr="00A15B1B" w:rsidRDefault="007743D1" w:rsidP="007743D1">
      <w:pPr>
        <w:pStyle w:val="TOCChapter"/>
      </w:pPr>
      <w:r>
        <w:t>4</w:t>
      </w:r>
      <w:r>
        <w:tab/>
        <w:t>Testing and Delivery</w:t>
      </w:r>
      <w:r w:rsidRPr="00A15B1B">
        <w:rPr>
          <w:webHidden/>
        </w:rPr>
        <w:tab/>
      </w:r>
      <w:r>
        <w:rPr>
          <w:webHidden/>
        </w:rPr>
        <w:t>45</w:t>
      </w:r>
    </w:p>
    <w:p w14:paraId="2DE59695" w14:textId="77777777" w:rsidR="007743D1" w:rsidRPr="00A15B1B" w:rsidRDefault="007743D1" w:rsidP="007743D1">
      <w:pPr>
        <w:pStyle w:val="TOCH1"/>
      </w:pPr>
      <w:r>
        <w:t>Accessibility Testing and Test Automation</w:t>
      </w:r>
      <w:r w:rsidRPr="00A15B1B">
        <w:rPr>
          <w:webHidden/>
        </w:rPr>
        <w:tab/>
      </w:r>
      <w:r>
        <w:rPr>
          <w:webHidden/>
        </w:rPr>
        <w:t>46</w:t>
      </w:r>
    </w:p>
    <w:p w14:paraId="5BCEA539" w14:textId="77777777" w:rsidR="007743D1" w:rsidRPr="00A15B1B" w:rsidRDefault="007743D1" w:rsidP="007743D1">
      <w:pPr>
        <w:pStyle w:val="TOCH1"/>
      </w:pPr>
      <w:r>
        <w:t>Tools</w:t>
      </w:r>
      <w:r w:rsidRPr="00A15B1B">
        <w:rPr>
          <w:webHidden/>
        </w:rPr>
        <w:tab/>
      </w:r>
      <w:r>
        <w:rPr>
          <w:webHidden/>
        </w:rPr>
        <w:t>47</w:t>
      </w:r>
    </w:p>
    <w:p w14:paraId="21A56668" w14:textId="77777777" w:rsidR="007743D1" w:rsidRPr="00A15B1B" w:rsidRDefault="007743D1" w:rsidP="007743D1">
      <w:pPr>
        <w:pStyle w:val="TOCH2"/>
      </w:pPr>
      <w:r>
        <w:t>Investigation Tools</w:t>
      </w:r>
      <w:r w:rsidRPr="00A15B1B">
        <w:rPr>
          <w:webHidden/>
        </w:rPr>
        <w:tab/>
      </w:r>
      <w:r>
        <w:rPr>
          <w:webHidden/>
        </w:rPr>
        <w:t>47</w:t>
      </w:r>
    </w:p>
    <w:p w14:paraId="6156706E" w14:textId="77777777" w:rsidR="007743D1" w:rsidRPr="00A15B1B" w:rsidRDefault="007743D1" w:rsidP="007743D1">
      <w:pPr>
        <w:pStyle w:val="TOCH2"/>
      </w:pPr>
      <w:r>
        <w:t>UIA Verify Test Automation Framework</w:t>
      </w:r>
      <w:r w:rsidRPr="00A15B1B">
        <w:rPr>
          <w:webHidden/>
        </w:rPr>
        <w:tab/>
      </w:r>
      <w:r>
        <w:rPr>
          <w:webHidden/>
        </w:rPr>
        <w:t>48</w:t>
      </w:r>
    </w:p>
    <w:p w14:paraId="4C242532" w14:textId="77777777" w:rsidR="007743D1" w:rsidRPr="00A15B1B" w:rsidRDefault="007743D1" w:rsidP="007743D1">
      <w:pPr>
        <w:pStyle w:val="TOCH1"/>
      </w:pPr>
      <w:r>
        <w:t>Keyboard</w:t>
      </w:r>
      <w:r w:rsidRPr="00A15B1B">
        <w:rPr>
          <w:webHidden/>
        </w:rPr>
        <w:tab/>
      </w:r>
      <w:r>
        <w:rPr>
          <w:webHidden/>
        </w:rPr>
        <w:t>49</w:t>
      </w:r>
    </w:p>
    <w:p w14:paraId="21B3C4F6" w14:textId="77777777" w:rsidR="007743D1" w:rsidRPr="00A15B1B" w:rsidRDefault="007743D1" w:rsidP="007743D1">
      <w:pPr>
        <w:pStyle w:val="TOCH1"/>
      </w:pPr>
      <w:r>
        <w:t>Users and AT Devices</w:t>
      </w:r>
      <w:r w:rsidRPr="00A15B1B">
        <w:rPr>
          <w:webHidden/>
        </w:rPr>
        <w:tab/>
      </w:r>
      <w:r>
        <w:rPr>
          <w:webHidden/>
        </w:rPr>
        <w:t>50</w:t>
      </w:r>
    </w:p>
    <w:p w14:paraId="0897C406" w14:textId="77777777" w:rsidR="007743D1" w:rsidRPr="00A15B1B" w:rsidRDefault="007743D1" w:rsidP="007743D1">
      <w:pPr>
        <w:pStyle w:val="TOCH1"/>
      </w:pPr>
      <w:r>
        <w:t>Delivery</w:t>
      </w:r>
      <w:r w:rsidRPr="00A15B1B">
        <w:rPr>
          <w:webHidden/>
        </w:rPr>
        <w:tab/>
      </w:r>
      <w:r>
        <w:rPr>
          <w:webHidden/>
        </w:rPr>
        <w:t>50</w:t>
      </w:r>
    </w:p>
    <w:p w14:paraId="4147C590" w14:textId="77777777" w:rsidR="007743D1" w:rsidRPr="00A15B1B" w:rsidRDefault="007743D1" w:rsidP="007743D1">
      <w:pPr>
        <w:pStyle w:val="TOCH1"/>
      </w:pPr>
      <w:r>
        <w:t>Conclusion: 7 Steps to a Better Computing World</w:t>
      </w:r>
      <w:r w:rsidRPr="00A15B1B">
        <w:rPr>
          <w:webHidden/>
        </w:rPr>
        <w:tab/>
      </w:r>
      <w:r>
        <w:rPr>
          <w:webHidden/>
        </w:rPr>
        <w:t>51</w:t>
      </w:r>
    </w:p>
    <w:p w14:paraId="797305AB" w14:textId="77777777" w:rsidR="007743D1" w:rsidRDefault="007743D1" w:rsidP="007743D1">
      <w:pPr>
        <w:pStyle w:val="TOCH1"/>
        <w:rPr>
          <w:webHidden/>
        </w:rPr>
      </w:pPr>
      <w:r>
        <w:t>References</w:t>
      </w:r>
      <w:r w:rsidRPr="00A15B1B">
        <w:rPr>
          <w:webHidden/>
        </w:rPr>
        <w:tab/>
      </w:r>
      <w:r>
        <w:rPr>
          <w:webHidden/>
        </w:rPr>
        <w:t>51</w:t>
      </w:r>
    </w:p>
    <w:p w14:paraId="4CAD6197" w14:textId="77777777" w:rsidR="007743D1" w:rsidRDefault="007743D1" w:rsidP="007743D1">
      <w:pPr>
        <w:pStyle w:val="TOCChapter"/>
        <w:rPr>
          <w:webHidden/>
        </w:rPr>
      </w:pPr>
      <w:r>
        <w:br w:type="page"/>
      </w:r>
      <w:r>
        <w:rPr>
          <w:webHidden/>
        </w:rPr>
        <w:t>Appendix A: Windows Automation API: Overview</w:t>
      </w:r>
      <w:r>
        <w:rPr>
          <w:webHidden/>
        </w:rPr>
        <w:tab/>
        <w:t>53</w:t>
      </w:r>
    </w:p>
    <w:p w14:paraId="3285AA0F" w14:textId="77777777" w:rsidR="007743D1" w:rsidRPr="00A15B1B" w:rsidRDefault="007743D1" w:rsidP="007743D1">
      <w:pPr>
        <w:pStyle w:val="TOCH1"/>
      </w:pPr>
      <w:r w:rsidRPr="00A26EA1">
        <w:rPr>
          <w:kern w:val="36"/>
        </w:rPr>
        <w:t>Microsoft Active Accessibility and UI Automation Compared</w:t>
      </w:r>
      <w:r w:rsidRPr="00A15B1B">
        <w:rPr>
          <w:webHidden/>
        </w:rPr>
        <w:tab/>
      </w:r>
      <w:r>
        <w:rPr>
          <w:webHidden/>
        </w:rPr>
        <w:t>54</w:t>
      </w:r>
    </w:p>
    <w:p w14:paraId="4CD9D0DF" w14:textId="77777777" w:rsidR="007743D1" w:rsidRPr="00A15B1B" w:rsidRDefault="007743D1" w:rsidP="007743D1">
      <w:pPr>
        <w:pStyle w:val="TOCH1"/>
      </w:pPr>
      <w:r w:rsidRPr="00A26EA1">
        <w:rPr>
          <w:kern w:val="36"/>
        </w:rPr>
        <w:t>Architecture and Interoperability</w:t>
      </w:r>
      <w:r w:rsidRPr="00A15B1B">
        <w:rPr>
          <w:webHidden/>
        </w:rPr>
        <w:tab/>
      </w:r>
      <w:r>
        <w:rPr>
          <w:webHidden/>
        </w:rPr>
        <w:t>54</w:t>
      </w:r>
    </w:p>
    <w:p w14:paraId="5B2EE988" w14:textId="77777777" w:rsidR="007743D1" w:rsidRPr="00A15B1B" w:rsidRDefault="007743D1" w:rsidP="007743D1">
      <w:pPr>
        <w:pStyle w:val="TOCH2"/>
      </w:pPr>
      <w:r w:rsidRPr="00A26EA1">
        <w:t>Microsoft Active Accessibility Architecture</w:t>
      </w:r>
      <w:r w:rsidRPr="00A15B1B">
        <w:rPr>
          <w:webHidden/>
        </w:rPr>
        <w:tab/>
      </w:r>
      <w:r>
        <w:rPr>
          <w:webHidden/>
        </w:rPr>
        <w:t>55</w:t>
      </w:r>
    </w:p>
    <w:p w14:paraId="31C1DD2D" w14:textId="77777777" w:rsidR="007743D1" w:rsidRPr="00A15B1B" w:rsidRDefault="007743D1" w:rsidP="007743D1">
      <w:pPr>
        <w:pStyle w:val="TOCH1"/>
      </w:pPr>
      <w:r w:rsidRPr="00A26EA1">
        <w:t>UI Automation Architecture</w:t>
      </w:r>
      <w:r w:rsidRPr="00A15B1B">
        <w:rPr>
          <w:webHidden/>
        </w:rPr>
        <w:tab/>
      </w:r>
      <w:r>
        <w:rPr>
          <w:webHidden/>
        </w:rPr>
        <w:t>56</w:t>
      </w:r>
    </w:p>
    <w:p w14:paraId="754EC7DC" w14:textId="77777777" w:rsidR="007743D1" w:rsidRPr="00A15B1B" w:rsidRDefault="007743D1" w:rsidP="007743D1">
      <w:pPr>
        <w:pStyle w:val="TOCH2"/>
      </w:pPr>
      <w:r w:rsidRPr="00A26EA1">
        <w:t xml:space="preserve">Interoperability Between Microsoft Active Accessibility-Based </w:t>
      </w:r>
      <w:r>
        <w:br/>
      </w:r>
      <w:r w:rsidRPr="00A26EA1">
        <w:t>Applications and UI Automation-Based Applications</w:t>
      </w:r>
      <w:r w:rsidRPr="00A15B1B">
        <w:rPr>
          <w:webHidden/>
        </w:rPr>
        <w:tab/>
      </w:r>
      <w:r>
        <w:rPr>
          <w:webHidden/>
        </w:rPr>
        <w:t>56</w:t>
      </w:r>
    </w:p>
    <w:p w14:paraId="6A562BD2" w14:textId="77777777" w:rsidR="007743D1" w:rsidRPr="00A15B1B" w:rsidRDefault="007743D1" w:rsidP="007743D1">
      <w:pPr>
        <w:pStyle w:val="TOCH1"/>
      </w:pPr>
      <w:r w:rsidRPr="00A26EA1">
        <w:rPr>
          <w:kern w:val="36"/>
        </w:rPr>
        <w:t>Limitations of Microsoft Active Accessibility</w:t>
      </w:r>
      <w:r w:rsidRPr="00A15B1B">
        <w:rPr>
          <w:webHidden/>
        </w:rPr>
        <w:tab/>
      </w:r>
      <w:r>
        <w:rPr>
          <w:webHidden/>
        </w:rPr>
        <w:t>58</w:t>
      </w:r>
    </w:p>
    <w:p w14:paraId="06DBFC85" w14:textId="77777777" w:rsidR="007743D1" w:rsidRPr="00A15B1B" w:rsidRDefault="007743D1" w:rsidP="007743D1">
      <w:pPr>
        <w:pStyle w:val="TOCH1"/>
      </w:pPr>
      <w:r w:rsidRPr="00A26EA1">
        <w:rPr>
          <w:kern w:val="36"/>
        </w:rPr>
        <w:t>UI Automation Specification</w:t>
      </w:r>
      <w:r w:rsidRPr="00A15B1B">
        <w:rPr>
          <w:webHidden/>
        </w:rPr>
        <w:tab/>
      </w:r>
      <w:r>
        <w:rPr>
          <w:webHidden/>
        </w:rPr>
        <w:t>58</w:t>
      </w:r>
    </w:p>
    <w:p w14:paraId="40733D01" w14:textId="77777777" w:rsidR="007743D1" w:rsidRPr="00A15B1B" w:rsidRDefault="007743D1" w:rsidP="007743D1">
      <w:pPr>
        <w:pStyle w:val="TOCH2"/>
      </w:pPr>
      <w:r w:rsidRPr="00A26EA1">
        <w:t>UI Automation Elements</w:t>
      </w:r>
      <w:r w:rsidRPr="00A15B1B">
        <w:rPr>
          <w:webHidden/>
        </w:rPr>
        <w:tab/>
      </w:r>
      <w:r>
        <w:rPr>
          <w:webHidden/>
        </w:rPr>
        <w:t>59</w:t>
      </w:r>
    </w:p>
    <w:p w14:paraId="1FF81C2B" w14:textId="77777777" w:rsidR="007743D1" w:rsidRDefault="007743D1" w:rsidP="007743D1">
      <w:pPr>
        <w:pStyle w:val="TOCH2"/>
        <w:rPr>
          <w:webHidden/>
        </w:rPr>
      </w:pPr>
      <w:r w:rsidRPr="00A26EA1">
        <w:t>UI Automation Tree</w:t>
      </w:r>
      <w:r w:rsidRPr="00A15B1B">
        <w:rPr>
          <w:webHidden/>
        </w:rPr>
        <w:tab/>
      </w:r>
      <w:r>
        <w:rPr>
          <w:webHidden/>
        </w:rPr>
        <w:t>60</w:t>
      </w:r>
    </w:p>
    <w:p w14:paraId="0C5D5812" w14:textId="77777777" w:rsidR="007743D1" w:rsidRPr="00A15B1B" w:rsidRDefault="007743D1" w:rsidP="007743D1">
      <w:pPr>
        <w:pStyle w:val="TOCH2"/>
      </w:pPr>
      <w:r w:rsidRPr="00A26EA1">
        <w:t>UI Automation Properties</w:t>
      </w:r>
      <w:r w:rsidRPr="00A15B1B">
        <w:rPr>
          <w:webHidden/>
        </w:rPr>
        <w:tab/>
      </w:r>
      <w:r>
        <w:rPr>
          <w:webHidden/>
        </w:rPr>
        <w:t>61</w:t>
      </w:r>
    </w:p>
    <w:p w14:paraId="740851B9" w14:textId="77777777" w:rsidR="007743D1" w:rsidRDefault="007743D1" w:rsidP="007743D1">
      <w:pPr>
        <w:pStyle w:val="TOCH2"/>
        <w:rPr>
          <w:webHidden/>
        </w:rPr>
      </w:pPr>
      <w:r w:rsidRPr="00A26EA1">
        <w:t>UI Automation Control Patterns</w:t>
      </w:r>
      <w:r w:rsidRPr="00A15B1B">
        <w:rPr>
          <w:webHidden/>
        </w:rPr>
        <w:tab/>
      </w:r>
      <w:r>
        <w:rPr>
          <w:webHidden/>
        </w:rPr>
        <w:t>61</w:t>
      </w:r>
    </w:p>
    <w:p w14:paraId="7E342655" w14:textId="77777777" w:rsidR="007743D1" w:rsidRPr="00A15B1B" w:rsidRDefault="007743D1" w:rsidP="007743D1">
      <w:pPr>
        <w:pStyle w:val="TOCH2"/>
      </w:pPr>
      <w:r w:rsidRPr="00A26EA1">
        <w:t>UI Automation Control Types</w:t>
      </w:r>
      <w:r w:rsidRPr="00A15B1B">
        <w:rPr>
          <w:webHidden/>
        </w:rPr>
        <w:tab/>
      </w:r>
      <w:r>
        <w:rPr>
          <w:webHidden/>
        </w:rPr>
        <w:t>61</w:t>
      </w:r>
    </w:p>
    <w:p w14:paraId="31AF7C19" w14:textId="77777777" w:rsidR="007743D1" w:rsidRDefault="007743D1" w:rsidP="007743D1">
      <w:pPr>
        <w:pStyle w:val="TOCH2"/>
        <w:rPr>
          <w:webHidden/>
        </w:rPr>
      </w:pPr>
      <w:r w:rsidRPr="00A26EA1">
        <w:t>UI Automation Events</w:t>
      </w:r>
      <w:r w:rsidRPr="00A15B1B">
        <w:rPr>
          <w:webHidden/>
        </w:rPr>
        <w:tab/>
      </w:r>
      <w:r>
        <w:rPr>
          <w:webHidden/>
        </w:rPr>
        <w:t>62</w:t>
      </w:r>
    </w:p>
    <w:p w14:paraId="3438903E" w14:textId="77777777" w:rsidR="007743D1" w:rsidRPr="00A15B1B" w:rsidRDefault="007743D1" w:rsidP="007743D1">
      <w:pPr>
        <w:pStyle w:val="TOCH1"/>
      </w:pPr>
      <w:r w:rsidRPr="00A26EA1">
        <w:rPr>
          <w:kern w:val="36"/>
        </w:rPr>
        <w:t>The IAccessibleEx Interface</w:t>
      </w:r>
      <w:r w:rsidRPr="00A15B1B">
        <w:rPr>
          <w:webHidden/>
        </w:rPr>
        <w:tab/>
      </w:r>
      <w:r>
        <w:rPr>
          <w:webHidden/>
        </w:rPr>
        <w:t>62</w:t>
      </w:r>
    </w:p>
    <w:p w14:paraId="79026719" w14:textId="77777777" w:rsidR="007743D1" w:rsidRPr="00A15B1B" w:rsidRDefault="007743D1" w:rsidP="007743D1">
      <w:pPr>
        <w:pStyle w:val="TOCH1"/>
      </w:pPr>
      <w:r w:rsidRPr="00A26EA1">
        <w:rPr>
          <w:kern w:val="36"/>
        </w:rPr>
        <w:t xml:space="preserve">Choosing Microsoft Active Accessibility, UI Automation, or </w:t>
      </w:r>
      <w:r>
        <w:rPr>
          <w:kern w:val="36"/>
        </w:rPr>
        <w:br/>
      </w:r>
      <w:r w:rsidRPr="00A26EA1">
        <w:rPr>
          <w:kern w:val="36"/>
        </w:rPr>
        <w:t>IAccessibleEx</w:t>
      </w:r>
      <w:r w:rsidRPr="00A15B1B">
        <w:rPr>
          <w:webHidden/>
        </w:rPr>
        <w:tab/>
      </w:r>
      <w:r>
        <w:rPr>
          <w:webHidden/>
        </w:rPr>
        <w:t>62</w:t>
      </w:r>
    </w:p>
    <w:p w14:paraId="6C3A1C58" w14:textId="77777777" w:rsidR="007743D1" w:rsidRDefault="007743D1" w:rsidP="007743D1">
      <w:pPr>
        <w:pStyle w:val="TOCChapter"/>
        <w:rPr>
          <w:webHidden/>
        </w:rPr>
      </w:pPr>
      <w:r>
        <w:rPr>
          <w:webHidden/>
        </w:rPr>
        <w:tab/>
        <w:t>Appendix B: UI Automation Overview</w:t>
      </w:r>
      <w:r>
        <w:rPr>
          <w:webHidden/>
        </w:rPr>
        <w:tab/>
        <w:t>65</w:t>
      </w:r>
    </w:p>
    <w:p w14:paraId="0C5E5C53" w14:textId="77777777" w:rsidR="007743D1" w:rsidRPr="00A15B1B" w:rsidRDefault="007743D1" w:rsidP="007743D1">
      <w:pPr>
        <w:pStyle w:val="TOCH1"/>
      </w:pPr>
      <w:r w:rsidRPr="00EC32F1">
        <w:rPr>
          <w:lang w:val="fr-FR"/>
        </w:rPr>
        <w:t>UI Automation Components</w:t>
      </w:r>
      <w:r w:rsidRPr="00A15B1B">
        <w:rPr>
          <w:webHidden/>
        </w:rPr>
        <w:tab/>
      </w:r>
      <w:r>
        <w:rPr>
          <w:webHidden/>
        </w:rPr>
        <w:t>66</w:t>
      </w:r>
    </w:p>
    <w:p w14:paraId="1B08957A" w14:textId="77777777" w:rsidR="007743D1" w:rsidRDefault="007743D1" w:rsidP="007743D1">
      <w:pPr>
        <w:pStyle w:val="TOCH1"/>
        <w:rPr>
          <w:webHidden/>
        </w:rPr>
      </w:pPr>
      <w:r w:rsidRPr="00A26EA1">
        <w:t>UI Automation Header Files</w:t>
      </w:r>
      <w:r w:rsidRPr="00A15B1B">
        <w:rPr>
          <w:webHidden/>
        </w:rPr>
        <w:tab/>
      </w:r>
      <w:r>
        <w:rPr>
          <w:webHidden/>
        </w:rPr>
        <w:t>66</w:t>
      </w:r>
    </w:p>
    <w:p w14:paraId="335B1B13" w14:textId="77777777" w:rsidR="007743D1" w:rsidRPr="00A15B1B" w:rsidRDefault="007743D1" w:rsidP="007743D1">
      <w:pPr>
        <w:pStyle w:val="TOCH1"/>
      </w:pPr>
      <w:r w:rsidRPr="00A26EA1">
        <w:t>UI Automation Model</w:t>
      </w:r>
      <w:r w:rsidRPr="00A15B1B">
        <w:rPr>
          <w:webHidden/>
        </w:rPr>
        <w:tab/>
      </w:r>
      <w:r>
        <w:rPr>
          <w:webHidden/>
        </w:rPr>
        <w:t>67</w:t>
      </w:r>
    </w:p>
    <w:p w14:paraId="492A72C1" w14:textId="77777777" w:rsidR="007743D1" w:rsidRPr="00A15B1B" w:rsidRDefault="007743D1" w:rsidP="007743D1">
      <w:pPr>
        <w:pStyle w:val="TOCH1"/>
      </w:pPr>
      <w:r>
        <w:rPr>
          <w:kern w:val="36"/>
        </w:rPr>
        <w:t>UI Automation Providers</w:t>
      </w:r>
      <w:r w:rsidRPr="00A15B1B">
        <w:rPr>
          <w:webHidden/>
        </w:rPr>
        <w:tab/>
      </w:r>
      <w:r>
        <w:rPr>
          <w:webHidden/>
        </w:rPr>
        <w:t>68</w:t>
      </w:r>
    </w:p>
    <w:p w14:paraId="7C81418F" w14:textId="77777777" w:rsidR="007743D1" w:rsidRDefault="007743D1" w:rsidP="007743D1">
      <w:pPr>
        <w:pStyle w:val="TOCChapter"/>
        <w:rPr>
          <w:webHidden/>
        </w:rPr>
      </w:pPr>
      <w:r>
        <w:rPr>
          <w:webHidden/>
        </w:rPr>
        <w:tab/>
        <w:t>Glossary</w:t>
      </w:r>
      <w:r>
        <w:rPr>
          <w:webHidden/>
        </w:rPr>
        <w:tab/>
        <w:t>69</w:t>
      </w:r>
    </w:p>
    <w:p w14:paraId="05BCF6ED" w14:textId="210B528A" w:rsidR="007743D1" w:rsidRDefault="000D7FDB" w:rsidP="007743D1">
      <w:pPr>
        <w:pStyle w:val="TOCChapter"/>
      </w:pPr>
      <w:r>
        <w:rPr>
          <w:noProof/>
        </w:rPr>
        <w:drawing>
          <wp:anchor distT="0" distB="0" distL="114300" distR="114300" simplePos="0" relativeHeight="251657728" behindDoc="0" locked="0" layoutInCell="1" allowOverlap="1" wp14:anchorId="63AB0A41" wp14:editId="2686EBA8">
            <wp:simplePos x="0" y="0"/>
            <wp:positionH relativeFrom="column">
              <wp:posOffset>113030</wp:posOffset>
            </wp:positionH>
            <wp:positionV relativeFrom="paragraph">
              <wp:posOffset>1131570</wp:posOffset>
            </wp:positionV>
            <wp:extent cx="5210175" cy="1038225"/>
            <wp:effectExtent l="0" t="0" r="0" b="0"/>
            <wp:wrapNone/>
            <wp:docPr id="264155218" name="Picture 7" descr="What do you think of this book? We want to hear from you! Microsoft is interested in hearing your feedback so we can continually improve our books and learning resources for you. To participate in a brief online survey, please visit Microsoft.com slash learning slash book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do you think of this book? We want to hear from you! Microsoft is interested in hearing your feedback so we can continually improve our books and learning resources for you. To participate in a brief online survey, please visit Microsoft.com slash learning slash booksurve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0175" cy="10382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33B53C87" wp14:editId="26E732C6">
            <wp:simplePos x="0" y="0"/>
            <wp:positionH relativeFrom="column">
              <wp:posOffset>3175</wp:posOffset>
            </wp:positionH>
            <wp:positionV relativeFrom="paragraph">
              <wp:posOffset>4785360</wp:posOffset>
            </wp:positionV>
            <wp:extent cx="5210175" cy="1038225"/>
            <wp:effectExtent l="0" t="0" r="0" b="0"/>
            <wp:wrapNone/>
            <wp:docPr id="920121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0175" cy="1038225"/>
                    </a:xfrm>
                    <a:prstGeom prst="rect">
                      <a:avLst/>
                    </a:prstGeom>
                    <a:noFill/>
                  </pic:spPr>
                </pic:pic>
              </a:graphicData>
            </a:graphic>
            <wp14:sizeRelH relativeFrom="page">
              <wp14:pctWidth>0</wp14:pctWidth>
            </wp14:sizeRelH>
            <wp14:sizeRelV relativeFrom="page">
              <wp14:pctHeight>0</wp14:pctHeight>
            </wp14:sizeRelV>
          </wp:anchor>
        </w:drawing>
      </w:r>
      <w:r w:rsidR="007743D1">
        <w:rPr>
          <w:webHidden/>
        </w:rPr>
        <w:tab/>
        <w:t>Index……………………………………………………………………………………………</w:t>
      </w:r>
      <w:r w:rsidR="007743D1">
        <w:rPr>
          <w:webHidden/>
        </w:rPr>
        <w:tab/>
        <w:t>75</w:t>
      </w:r>
    </w:p>
    <w:p w14:paraId="3D598BD5" w14:textId="77777777" w:rsidR="007743D1" w:rsidRDefault="007743D1" w:rsidP="007743D1">
      <w:pPr>
        <w:pStyle w:val="TOCChapter"/>
      </w:pPr>
    </w:p>
    <w:p w14:paraId="2F564AE3" w14:textId="77777777" w:rsidR="007743D1" w:rsidRDefault="007743D1" w:rsidP="007743D1">
      <w:pPr>
        <w:pStyle w:val="TOCChapter"/>
      </w:pPr>
    </w:p>
    <w:p w14:paraId="1C83BE82" w14:textId="77777777" w:rsidR="007743D1" w:rsidRDefault="007743D1" w:rsidP="007743D1">
      <w:pPr>
        <w:pStyle w:val="TOCChapter"/>
      </w:pPr>
    </w:p>
    <w:p w14:paraId="0530451E" w14:textId="77777777" w:rsidR="007743D1" w:rsidRDefault="007743D1" w:rsidP="007743D1">
      <w:pPr>
        <w:pStyle w:val="TOCChapter"/>
      </w:pPr>
    </w:p>
    <w:p w14:paraId="27D832BE" w14:textId="77777777" w:rsidR="008A46C4" w:rsidRDefault="008A46C4" w:rsidP="0001331D">
      <w:pPr>
        <w:pStyle w:val="Heading1"/>
      </w:pPr>
    </w:p>
    <w:p w14:paraId="2C1F6842" w14:textId="77777777" w:rsidR="0001331D" w:rsidRDefault="0001331D" w:rsidP="0001331D">
      <w:pPr>
        <w:pStyle w:val="Heading1"/>
      </w:pPr>
      <w:r w:rsidRPr="001F7379">
        <w:t>About the Authors</w:t>
      </w:r>
    </w:p>
    <w:p w14:paraId="4BEF7F85" w14:textId="01D31061" w:rsidR="0001331D" w:rsidRPr="001F7379" w:rsidRDefault="000D7FDB" w:rsidP="0001331D">
      <w:r>
        <w:rPr>
          <w:noProof/>
        </w:rPr>
        <w:drawing>
          <wp:inline distT="0" distB="0" distL="0" distR="0" wp14:anchorId="056908EF" wp14:editId="769D0B9A">
            <wp:extent cx="914400" cy="1285875"/>
            <wp:effectExtent l="0" t="0" r="0" b="0"/>
            <wp:docPr id="2" name="Picture 19" descr="This is a photo of author, Jason Grie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is a photo of author, Jason Griev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1285875"/>
                    </a:xfrm>
                    <a:prstGeom prst="rect">
                      <a:avLst/>
                    </a:prstGeom>
                    <a:noFill/>
                    <a:ln>
                      <a:noFill/>
                    </a:ln>
                  </pic:spPr>
                </pic:pic>
              </a:graphicData>
            </a:graphic>
          </wp:inline>
        </w:drawing>
      </w:r>
    </w:p>
    <w:p w14:paraId="3DFBFF76" w14:textId="77777777" w:rsidR="0001331D" w:rsidRDefault="0001331D" w:rsidP="0001331D">
      <w:r w:rsidRPr="001F7379">
        <w:t>Jason Grieves is a Program Manager in the Windows Accessibility Group. Jason works with students of all ages to identify their abilities rather than disabilities. In turn, he finds solutions to use those abilities to live, work, and play.</w:t>
      </w:r>
    </w:p>
    <w:p w14:paraId="07842C29" w14:textId="60B485E0" w:rsidR="0001331D" w:rsidRPr="001F7379" w:rsidRDefault="000D7FDB" w:rsidP="0001331D">
      <w:r>
        <w:rPr>
          <w:noProof/>
        </w:rPr>
        <w:drawing>
          <wp:inline distT="0" distB="0" distL="0" distR="0" wp14:anchorId="5B4237FB" wp14:editId="11A77808">
            <wp:extent cx="914400" cy="1285875"/>
            <wp:effectExtent l="0" t="0" r="0" b="0"/>
            <wp:docPr id="3" name="Picture 18" descr="This is a photo of author, Masahiko Kane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 is a photo of author, Masahiko Kanek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 cy="1285875"/>
                    </a:xfrm>
                    <a:prstGeom prst="rect">
                      <a:avLst/>
                    </a:prstGeom>
                    <a:noFill/>
                    <a:ln>
                      <a:noFill/>
                    </a:ln>
                  </pic:spPr>
                </pic:pic>
              </a:graphicData>
            </a:graphic>
          </wp:inline>
        </w:drawing>
      </w:r>
    </w:p>
    <w:p w14:paraId="749ECFA6" w14:textId="77777777" w:rsidR="0001331D" w:rsidRDefault="0001331D" w:rsidP="0001331D">
      <w:r w:rsidRPr="001F7379">
        <w:t>Masahiko Kaneko is a Senior Program Manager for UI Automation. A program manager in accessibility at Microsoft for more than 10 years, he has been involved with several releases of the Windows Operating System as well as many other Microsoft products.</w:t>
      </w:r>
    </w:p>
    <w:p w14:paraId="0B90FA56" w14:textId="77777777" w:rsidR="0001331D" w:rsidRPr="001F7379" w:rsidRDefault="0001331D" w:rsidP="0001331D">
      <w:pPr>
        <w:pStyle w:val="Heading2"/>
        <w:ind w:left="0"/>
      </w:pPr>
      <w:r w:rsidRPr="001F7379">
        <w:t>Technical Contributors</w:t>
      </w:r>
    </w:p>
    <w:p w14:paraId="53E05F6D" w14:textId="77777777" w:rsidR="0001331D" w:rsidRPr="001F7379" w:rsidRDefault="0001331D" w:rsidP="0001331D">
      <w:r w:rsidRPr="001F7379">
        <w:t>Larry Waldman has been a Program Manager working on Microsoft Office and accessibility for more than four years. While working on Office, he has led research in graphics acces</w:t>
      </w:r>
      <w:r>
        <w:softHyphen/>
      </w:r>
      <w:r w:rsidRPr="001F7379">
        <w:t>sibility, and recently became the driver for accessibility across the entire line of Office products.</w:t>
      </w:r>
    </w:p>
    <w:p w14:paraId="61B9BC8D" w14:textId="77777777" w:rsidR="0001331D" w:rsidRPr="001F7379" w:rsidRDefault="0001331D" w:rsidP="0001331D">
      <w:r w:rsidRPr="001F7379">
        <w:t xml:space="preserve">Annuska Perkins is a Senior Accessibility Strategist at Microsoft. </w:t>
      </w:r>
      <w:r>
        <w:t>She</w:t>
      </w:r>
      <w:r w:rsidRPr="001F7379">
        <w:t xml:space="preserve"> </w:t>
      </w:r>
      <w:r>
        <w:t>is passionate about improving the usability and effectiveness of accessible technology solutions. She does product planning and incubation, in collaboration with business groups across Microsoft</w:t>
      </w:r>
      <w:r w:rsidRPr="001F7379">
        <w:t>.</w:t>
      </w:r>
    </w:p>
    <w:p w14:paraId="2D8352E7" w14:textId="77777777" w:rsidR="0001331D" w:rsidRPr="001F7379" w:rsidRDefault="0001331D" w:rsidP="0001331D">
      <w:r w:rsidRPr="001F7379">
        <w:t>Greg Rolander is a programming writer in the Windows Experience division. Greg writes the documentation for the Windows SDK for the Windows Automation API, as well as several other Windows components.</w:t>
      </w:r>
    </w:p>
    <w:p w14:paraId="22102E0E" w14:textId="77777777" w:rsidR="0001331D" w:rsidRDefault="0001331D" w:rsidP="0001331D">
      <w:pPr>
        <w:pStyle w:val="ChTitle"/>
      </w:pPr>
      <w:r>
        <w:br w:type="page"/>
        <w:t>Introduction</w:t>
      </w:r>
    </w:p>
    <w:p w14:paraId="61C38329" w14:textId="77777777" w:rsidR="0001331D" w:rsidRDefault="0001331D" w:rsidP="0001331D">
      <w:r>
        <w:fldChar w:fldCharType="begin"/>
      </w:r>
      <w:r>
        <w:instrText xml:space="preserve"> XE "</w:instrText>
      </w:r>
      <w:r w:rsidRPr="00402A66">
        <w:instrText>26805.a04.00.00.001.1</w:instrText>
      </w:r>
      <w:r>
        <w:instrText xml:space="preserve">" </w:instrText>
      </w:r>
      <w:r>
        <w:fldChar w:fldCharType="end"/>
      </w:r>
      <w:r>
        <w:t xml:space="preserve">What comes to mind when you think of accessibility? If you’re like most people, you might conjure up images of a wheelchair or perhaps someone who is blind. What about someone with a broken arm, a child with a learning disability, or a 65-year-old who needs high-prescription eyeglasses to read? When it comes to technology, accessibility pertains to a </w:t>
      </w:r>
      <w:r>
        <w:br/>
        <w:t>wide range of people with a wide range of abilities, not just the folks with disabilities.</w:t>
      </w:r>
      <w:r>
        <w:fldChar w:fldCharType="begin"/>
      </w:r>
      <w:r>
        <w:instrText xml:space="preserve"> XE "</w:instrText>
      </w:r>
      <w:r w:rsidRPr="00DE6120">
        <w:instrText>26805.a04.00.00.001.9</w:instrText>
      </w:r>
      <w:r>
        <w:instrText xml:space="preserve">" </w:instrText>
      </w:r>
      <w:r>
        <w:fldChar w:fldCharType="end"/>
      </w:r>
    </w:p>
    <w:p w14:paraId="248B9EF4" w14:textId="77777777" w:rsidR="0001331D" w:rsidRDefault="0001331D" w:rsidP="0001331D">
      <w:r>
        <w:fldChar w:fldCharType="begin"/>
      </w:r>
      <w:r>
        <w:instrText xml:space="preserve"> XE "</w:instrText>
      </w:r>
      <w:r w:rsidRPr="005645FA">
        <w:instrText>26805.a04.00.00.002.1</w:instrText>
      </w:r>
      <w:r>
        <w:instrText xml:space="preserve">" </w:instrText>
      </w:r>
      <w:r>
        <w:fldChar w:fldCharType="end"/>
      </w:r>
      <w:r>
        <w:t xml:space="preserve">Accessible technology is technology that users can adapt to meet their visual, hearing, dexterity, cognitive, and speech needs and interaction preferences. Accessible technology includes accessibility options and utilities built into products, as well as specialty hardware </w:t>
      </w:r>
      <w:r>
        <w:br/>
        <w:t>and software add-ons called assistive technology (AT) that help individuals interact with a computer.</w:t>
      </w:r>
      <w:r>
        <w:fldChar w:fldCharType="begin"/>
      </w:r>
      <w:r>
        <w:instrText xml:space="preserve"> XE "</w:instrText>
      </w:r>
      <w:r w:rsidRPr="000E4232">
        <w:instrText>26805.a04.00.00.002.9</w:instrText>
      </w:r>
      <w:r>
        <w:instrText xml:space="preserve">" </w:instrText>
      </w:r>
      <w:r>
        <w:fldChar w:fldCharType="end"/>
      </w:r>
    </w:p>
    <w:p w14:paraId="1B5DAF10" w14:textId="77777777" w:rsidR="0001331D" w:rsidRDefault="0001331D" w:rsidP="0001331D">
      <w:r>
        <w:fldChar w:fldCharType="begin"/>
      </w:r>
      <w:r>
        <w:instrText xml:space="preserve"> XE "</w:instrText>
      </w:r>
      <w:r w:rsidRPr="005631BE">
        <w:instrText>26805.a04.00.00.003.1</w:instrText>
      </w:r>
      <w:r>
        <w:instrText xml:space="preserve">" </w:instrText>
      </w:r>
      <w:r>
        <w:fldChar w:fldCharType="end"/>
      </w:r>
      <w:r>
        <w:t>There are essentially two types of users of accessible technology: (1) those who need it, because of disabilities or impairments, age-related conditions, or temporary conditions (such as limited mobility from a broken arm), and (2) those who use it out of preference, for a more comfortable or convenient computing experience. The majority of computer users (54 per</w:t>
      </w:r>
      <w:r>
        <w:softHyphen/>
        <w:t>cent) are aware of some form of accessible technology, and 44 percent</w:t>
      </w:r>
      <w:r w:rsidRPr="0021544D">
        <w:t xml:space="preserve"> of computer users use some form </w:t>
      </w:r>
      <w:r>
        <w:t xml:space="preserve">of it, but </w:t>
      </w:r>
      <w:r w:rsidRPr="0021544D">
        <w:t xml:space="preserve">many </w:t>
      </w:r>
      <w:r>
        <w:t xml:space="preserve">of them </w:t>
      </w:r>
      <w:r w:rsidRPr="0021544D">
        <w:t xml:space="preserve">are not using </w:t>
      </w:r>
      <w:r>
        <w:t>AT</w:t>
      </w:r>
      <w:r w:rsidRPr="0021544D">
        <w:t xml:space="preserve"> that woul</w:t>
      </w:r>
      <w:r>
        <w:t>d benefit them (Forrester 2004)</w:t>
      </w:r>
      <w:r w:rsidRPr="0021544D">
        <w:t>.</w:t>
      </w:r>
      <w:r>
        <w:fldChar w:fldCharType="begin"/>
      </w:r>
      <w:r>
        <w:instrText xml:space="preserve"> XE "</w:instrText>
      </w:r>
      <w:r w:rsidRPr="005C694F">
        <w:instrText>26805.a04.00.00.003.9</w:instrText>
      </w:r>
      <w:r>
        <w:instrText xml:space="preserve">" </w:instrText>
      </w:r>
      <w:r>
        <w:fldChar w:fldCharType="end"/>
      </w:r>
    </w:p>
    <w:p w14:paraId="7411CA08" w14:textId="77777777" w:rsidR="0001331D" w:rsidRDefault="0001331D" w:rsidP="0001331D">
      <w:pPr>
        <w:ind w:right="432"/>
      </w:pPr>
      <w:r>
        <w:fldChar w:fldCharType="begin"/>
      </w:r>
      <w:r>
        <w:instrText xml:space="preserve"> XE "</w:instrText>
      </w:r>
      <w:r w:rsidRPr="00B90140">
        <w:instrText>26805.a04.00.00.004.1</w:instrText>
      </w:r>
      <w:r>
        <w:instrText xml:space="preserve">" </w:instrText>
      </w:r>
      <w:r>
        <w:fldChar w:fldCharType="end"/>
      </w:r>
      <w:r>
        <w:t xml:space="preserve">A 2003–2004 study commissioned by Microsoft and conducted by Forrester Research found that over half—57 percent—of computer users in the </w:t>
      </w:r>
      <w:smartTag w:uri="urn:schemas-microsoft-com:office:smarttags" w:element="country-region">
        <w:smartTag w:uri="urn:schemas-microsoft-com:office:smarttags" w:element="place">
          <w:r>
            <w:t>United States</w:t>
          </w:r>
        </w:smartTag>
      </w:smartTag>
      <w:r>
        <w:t xml:space="preserve"> between the ages of 18 and 64 could benefit from accessible technology. Most of these users did not identify themselves as having a disability or impaired but expressed certain task-related difficulties or impairments when using a computer. Forrester (2003) also found the following number of users with these specific difficulties:</w:t>
      </w:r>
      <w:r>
        <w:fldChar w:fldCharType="begin"/>
      </w:r>
      <w:r>
        <w:instrText xml:space="preserve"> XE "</w:instrText>
      </w:r>
      <w:r w:rsidRPr="00C94E79">
        <w:instrText>26805.a04.00.00.004.9</w:instrText>
      </w:r>
      <w:r>
        <w:instrText xml:space="preserve">" </w:instrText>
      </w:r>
      <w:r>
        <w:fldChar w:fldCharType="end"/>
      </w:r>
    </w:p>
    <w:p w14:paraId="69809136" w14:textId="77777777" w:rsidR="0001331D" w:rsidRDefault="0001331D" w:rsidP="0001331D">
      <w:pPr>
        <w:pStyle w:val="BullList"/>
      </w:pPr>
      <w:r>
        <w:fldChar w:fldCharType="begin"/>
      </w:r>
      <w:r>
        <w:instrText xml:space="preserve"> XE "</w:instrText>
      </w:r>
      <w:r w:rsidRPr="00595199">
        <w:instrText>26805.a04.00.00.005.1</w:instrText>
      </w:r>
      <w:r>
        <w:instrText xml:space="preserve">" </w:instrText>
      </w:r>
      <w:r>
        <w:fldChar w:fldCharType="end"/>
      </w:r>
      <w:r>
        <w:t>One in four experiences a visual difficulty.</w:t>
      </w:r>
      <w:r>
        <w:fldChar w:fldCharType="begin"/>
      </w:r>
      <w:r>
        <w:instrText xml:space="preserve"> XE "</w:instrText>
      </w:r>
      <w:r w:rsidRPr="001E0EE6">
        <w:instrText>26805.a04.00.00.005.9</w:instrText>
      </w:r>
      <w:r>
        <w:instrText xml:space="preserve">" </w:instrText>
      </w:r>
      <w:r>
        <w:fldChar w:fldCharType="end"/>
      </w:r>
    </w:p>
    <w:p w14:paraId="044FABA6" w14:textId="77777777" w:rsidR="0001331D" w:rsidRDefault="0001331D" w:rsidP="0001331D">
      <w:pPr>
        <w:pStyle w:val="BullList"/>
      </w:pPr>
      <w:r>
        <w:fldChar w:fldCharType="begin"/>
      </w:r>
      <w:r>
        <w:instrText xml:space="preserve"> XE "</w:instrText>
      </w:r>
      <w:r w:rsidRPr="00223DC0">
        <w:instrText>26805.a04.00.00.006.1</w:instrText>
      </w:r>
      <w:r>
        <w:instrText xml:space="preserve">" </w:instrText>
      </w:r>
      <w:r>
        <w:fldChar w:fldCharType="end"/>
      </w:r>
      <w:r>
        <w:t>One in four experiences pain in the wrists or hands.</w:t>
      </w:r>
      <w:r>
        <w:fldChar w:fldCharType="begin"/>
      </w:r>
      <w:r>
        <w:instrText xml:space="preserve"> XE "</w:instrText>
      </w:r>
      <w:r w:rsidRPr="00A626E1">
        <w:instrText>26805.a04.00.00.006.9</w:instrText>
      </w:r>
      <w:r>
        <w:instrText xml:space="preserve">" </w:instrText>
      </w:r>
      <w:r>
        <w:fldChar w:fldCharType="end"/>
      </w:r>
    </w:p>
    <w:p w14:paraId="7F78A969" w14:textId="77777777" w:rsidR="0001331D" w:rsidRDefault="0001331D" w:rsidP="0001331D">
      <w:pPr>
        <w:pStyle w:val="BullList"/>
      </w:pPr>
      <w:r>
        <w:fldChar w:fldCharType="begin"/>
      </w:r>
      <w:r>
        <w:instrText xml:space="preserve"> XE "</w:instrText>
      </w:r>
      <w:r w:rsidRPr="0033011D">
        <w:instrText>26805.a04.00.00.007.1</w:instrText>
      </w:r>
      <w:r>
        <w:instrText xml:space="preserve">" </w:instrText>
      </w:r>
      <w:r>
        <w:fldChar w:fldCharType="end"/>
      </w:r>
      <w:r>
        <w:t>One in five experiences hearing difficulty.</w:t>
      </w:r>
      <w:r>
        <w:fldChar w:fldCharType="begin"/>
      </w:r>
      <w:r>
        <w:instrText xml:space="preserve"> XE "</w:instrText>
      </w:r>
      <w:r w:rsidRPr="0064769F">
        <w:instrText>26805.a04.00.00.007.9</w:instrText>
      </w:r>
      <w:r>
        <w:instrText xml:space="preserve">" </w:instrText>
      </w:r>
      <w:r>
        <w:fldChar w:fldCharType="end"/>
      </w:r>
    </w:p>
    <w:p w14:paraId="5308247E" w14:textId="77777777" w:rsidR="0001331D" w:rsidRDefault="0001331D" w:rsidP="0001331D">
      <w:pPr>
        <w:pStyle w:val="ListEnd"/>
      </w:pPr>
    </w:p>
    <w:p w14:paraId="7A6CDFA5" w14:textId="77777777" w:rsidR="0001331D" w:rsidRDefault="0001331D" w:rsidP="0001331D">
      <w:r>
        <w:fldChar w:fldCharType="begin"/>
      </w:r>
      <w:r>
        <w:instrText xml:space="preserve"> XE "</w:instrText>
      </w:r>
      <w:r w:rsidRPr="00A27C5B">
        <w:instrText>26805.a04.00.00.008.1</w:instrText>
      </w:r>
      <w:r>
        <w:instrText xml:space="preserve">" </w:instrText>
      </w:r>
      <w:r>
        <w:fldChar w:fldCharType="end"/>
      </w:r>
      <w:r>
        <w:t>Besides permanent disabilities, the severity and type of difficulty or impairment an individual experiences can vary throughout a person’s life. Table I-1 lists the four key classes of disabil</w:t>
      </w:r>
      <w:r>
        <w:softHyphen/>
        <w:t>ities and the types of accessibility options, utilities, or AT devices your users might use to address their difficulties or impairments.</w:t>
      </w:r>
      <w:r>
        <w:fldChar w:fldCharType="begin"/>
      </w:r>
      <w:r>
        <w:instrText xml:space="preserve"> XE "</w:instrText>
      </w:r>
      <w:r w:rsidRPr="00847F19">
        <w:instrText>26805.a04.00.00.008.9</w:instrText>
      </w:r>
      <w:r>
        <w:instrText xml:space="preserve">" </w:instrText>
      </w:r>
      <w:r>
        <w:fldChar w:fldCharType="end"/>
      </w:r>
    </w:p>
    <w:p w14:paraId="3DCCB008" w14:textId="77777777" w:rsidR="0001331D" w:rsidRPr="00812620" w:rsidRDefault="0001331D" w:rsidP="0001331D">
      <w:pPr>
        <w:pStyle w:val="TableNum-Title"/>
      </w:pPr>
      <w:r>
        <w:rPr>
          <w:rStyle w:val="FigTableNum"/>
        </w:rPr>
        <w:br w:type="page"/>
      </w:r>
      <w:r w:rsidRPr="001F30A5">
        <w:t>TABLE I-1</w:t>
      </w:r>
      <w:r w:rsidRPr="001F30A5">
        <w:rPr>
          <w:rFonts w:ascii="Cambria Math" w:hAnsi="Cambria Math" w:cs="Cambria Math"/>
        </w:rPr>
        <w:t> </w:t>
      </w:r>
      <w:r w:rsidRPr="001F30A5">
        <w:t>Possible AT solutions users might use to address their difficulties or</w:t>
      </w:r>
      <w:r w:rsidRPr="00812620">
        <w:t xml:space="preserve"> impairments</w:t>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2551"/>
        <w:gridCol w:w="2599"/>
        <w:gridCol w:w="2587"/>
      </w:tblGrid>
      <w:tr w:rsidR="0001331D" w14:paraId="1BC72326" w14:textId="77777777" w:rsidTr="00317556">
        <w:trPr>
          <w:tblHeader/>
        </w:trPr>
        <w:tc>
          <w:tcPr>
            <w:tcW w:w="2585" w:type="dxa"/>
            <w:tcBorders>
              <w:top w:val="nil"/>
              <w:left w:val="nil"/>
              <w:bottom w:val="nil"/>
              <w:right w:val="nil"/>
              <w:tl2br w:val="nil"/>
              <w:tr2bl w:val="nil"/>
            </w:tcBorders>
            <w:shd w:val="clear" w:color="auto" w:fill="D9D9D9"/>
          </w:tcPr>
          <w:p w14:paraId="7089FCBE" w14:textId="77777777" w:rsidR="0001331D" w:rsidRDefault="0001331D" w:rsidP="00317556">
            <w:pPr>
              <w:pStyle w:val="TableHead"/>
            </w:pPr>
            <w:r>
              <w:fldChar w:fldCharType="begin"/>
            </w:r>
            <w:r>
              <w:instrText xml:space="preserve"> XE "</w:instrText>
            </w:r>
            <w:r w:rsidRPr="00E91FC8">
              <w:instrText>26805.a04.00.00.009.1</w:instrText>
            </w:r>
            <w:r>
              <w:instrText xml:space="preserve">" </w:instrText>
            </w:r>
            <w:r>
              <w:fldChar w:fldCharType="end"/>
            </w:r>
            <w:r>
              <w:t>Class of Disability</w:t>
            </w:r>
          </w:p>
        </w:tc>
        <w:tc>
          <w:tcPr>
            <w:tcW w:w="2638" w:type="dxa"/>
            <w:tcBorders>
              <w:top w:val="nil"/>
              <w:left w:val="nil"/>
              <w:bottom w:val="nil"/>
              <w:right w:val="nil"/>
              <w:tl2br w:val="nil"/>
              <w:tr2bl w:val="nil"/>
            </w:tcBorders>
            <w:shd w:val="clear" w:color="auto" w:fill="D9D9D9"/>
          </w:tcPr>
          <w:p w14:paraId="78B1FD0E" w14:textId="77777777" w:rsidR="0001331D" w:rsidRDefault="0001331D" w:rsidP="00317556">
            <w:pPr>
              <w:pStyle w:val="TableHead"/>
            </w:pPr>
            <w:r>
              <w:t>User Experience Without AT</w:t>
            </w:r>
          </w:p>
        </w:tc>
        <w:tc>
          <w:tcPr>
            <w:tcW w:w="2627" w:type="dxa"/>
            <w:tcBorders>
              <w:top w:val="nil"/>
              <w:left w:val="nil"/>
              <w:bottom w:val="nil"/>
              <w:right w:val="nil"/>
              <w:tl2br w:val="nil"/>
              <w:tr2bl w:val="nil"/>
            </w:tcBorders>
            <w:shd w:val="clear" w:color="auto" w:fill="D9D9D9"/>
          </w:tcPr>
          <w:p w14:paraId="5F4601FD" w14:textId="77777777" w:rsidR="0001331D" w:rsidRDefault="0001331D" w:rsidP="00317556">
            <w:pPr>
              <w:pStyle w:val="TableHead"/>
            </w:pPr>
            <w:r>
              <w:t>Possible AT Solutions</w:t>
            </w:r>
          </w:p>
        </w:tc>
      </w:tr>
      <w:tr w:rsidR="0001331D" w14:paraId="382E3742" w14:textId="77777777" w:rsidTr="00317556">
        <w:tc>
          <w:tcPr>
            <w:tcW w:w="2585" w:type="dxa"/>
          </w:tcPr>
          <w:p w14:paraId="419C3349" w14:textId="77777777" w:rsidR="0001331D" w:rsidRPr="00A7574F" w:rsidRDefault="0001331D" w:rsidP="00317556">
            <w:pPr>
              <w:pStyle w:val="TableSubhead"/>
            </w:pPr>
            <w:r>
              <w:fldChar w:fldCharType="begin"/>
            </w:r>
            <w:r>
              <w:instrText xml:space="preserve"> XE "</w:instrText>
            </w:r>
            <w:r w:rsidRPr="00511E8A">
              <w:instrText>26805.a04.00.00.010.1</w:instrText>
            </w:r>
            <w:r>
              <w:instrText xml:space="preserve">" </w:instrText>
            </w:r>
            <w:r>
              <w:fldChar w:fldCharType="end"/>
            </w:r>
            <w:r w:rsidRPr="00A7574F">
              <w:t>Vision</w:t>
            </w:r>
          </w:p>
        </w:tc>
        <w:tc>
          <w:tcPr>
            <w:tcW w:w="2638" w:type="dxa"/>
          </w:tcPr>
          <w:p w14:paraId="20684021" w14:textId="77777777" w:rsidR="0001331D" w:rsidRDefault="0001331D" w:rsidP="00317556">
            <w:pPr>
              <w:pStyle w:val="TableSubhead"/>
            </w:pPr>
          </w:p>
        </w:tc>
        <w:tc>
          <w:tcPr>
            <w:tcW w:w="2627" w:type="dxa"/>
          </w:tcPr>
          <w:p w14:paraId="5A70E5D6" w14:textId="77777777" w:rsidR="0001331D" w:rsidRDefault="0001331D" w:rsidP="00317556">
            <w:pPr>
              <w:pStyle w:val="TableSubhead"/>
            </w:pPr>
          </w:p>
        </w:tc>
      </w:tr>
      <w:tr w:rsidR="0001331D" w14:paraId="39D6F941" w14:textId="77777777" w:rsidTr="00317556">
        <w:tc>
          <w:tcPr>
            <w:tcW w:w="2585" w:type="dxa"/>
          </w:tcPr>
          <w:p w14:paraId="600AA3C2" w14:textId="77777777" w:rsidR="0001331D" w:rsidRDefault="0001331D" w:rsidP="00317556">
            <w:pPr>
              <w:pStyle w:val="TableText"/>
              <w:suppressAutoHyphens/>
              <w:ind w:right="58"/>
            </w:pPr>
            <w:r>
              <w:fldChar w:fldCharType="begin"/>
            </w:r>
            <w:r>
              <w:instrText xml:space="preserve"> XE "</w:instrText>
            </w:r>
            <w:r w:rsidRPr="005B20C2">
              <w:instrText>26805.a04.00.00.011.1</w:instrText>
            </w:r>
            <w:r>
              <w:instrText xml:space="preserve">" </w:instrText>
            </w:r>
            <w:r>
              <w:fldChar w:fldCharType="end"/>
            </w:r>
            <w:r>
              <w:t>Mild (low vision, color blindness)</w:t>
            </w:r>
          </w:p>
        </w:tc>
        <w:tc>
          <w:tcPr>
            <w:tcW w:w="2638" w:type="dxa"/>
          </w:tcPr>
          <w:p w14:paraId="13393FF1" w14:textId="77777777" w:rsidR="0001331D" w:rsidRDefault="0001331D" w:rsidP="00317556">
            <w:pPr>
              <w:pStyle w:val="TableText"/>
            </w:pPr>
            <w:r>
              <w:t>Difficulty with legibility of soft</w:t>
            </w:r>
            <w:r>
              <w:softHyphen/>
              <w:t>ware and hardware interfaces</w:t>
            </w:r>
          </w:p>
        </w:tc>
        <w:tc>
          <w:tcPr>
            <w:tcW w:w="2627" w:type="dxa"/>
          </w:tcPr>
          <w:p w14:paraId="1656BAB3" w14:textId="77777777" w:rsidR="0001331D" w:rsidRDefault="0001331D" w:rsidP="0001331D">
            <w:pPr>
              <w:pStyle w:val="TableBullList"/>
              <w:tabs>
                <w:tab w:val="clear" w:pos="240"/>
                <w:tab w:val="clear" w:pos="780"/>
              </w:tabs>
              <w:ind w:left="217" w:hanging="180"/>
            </w:pPr>
            <w:r>
              <w:t>Setting changes to font size and colors</w:t>
            </w:r>
          </w:p>
          <w:p w14:paraId="184516B5" w14:textId="77777777" w:rsidR="0001331D" w:rsidRDefault="0001331D" w:rsidP="0001331D">
            <w:pPr>
              <w:pStyle w:val="TableBullList"/>
              <w:tabs>
                <w:tab w:val="clear" w:pos="240"/>
                <w:tab w:val="clear" w:pos="780"/>
              </w:tabs>
              <w:ind w:left="217" w:hanging="180"/>
            </w:pPr>
            <w:r>
              <w:t>Alternative font style and rasterization</w:t>
            </w:r>
          </w:p>
          <w:p w14:paraId="2D84E1A4" w14:textId="77777777" w:rsidR="0001331D" w:rsidRDefault="0001331D" w:rsidP="0001331D">
            <w:pPr>
              <w:pStyle w:val="TableBullList"/>
              <w:tabs>
                <w:tab w:val="clear" w:pos="240"/>
                <w:tab w:val="clear" w:pos="780"/>
              </w:tabs>
              <w:ind w:left="217" w:hanging="180"/>
            </w:pPr>
            <w:r>
              <w:t>Larger screens</w:t>
            </w:r>
          </w:p>
          <w:p w14:paraId="5DD119C8" w14:textId="77777777" w:rsidR="0001331D" w:rsidRDefault="0001331D" w:rsidP="00317556">
            <w:pPr>
              <w:pStyle w:val="ListEnd"/>
            </w:pPr>
          </w:p>
        </w:tc>
      </w:tr>
      <w:tr w:rsidR="0001331D" w14:paraId="0BAD4162" w14:textId="77777777" w:rsidTr="00317556">
        <w:tc>
          <w:tcPr>
            <w:tcW w:w="2585" w:type="dxa"/>
          </w:tcPr>
          <w:p w14:paraId="0725062A" w14:textId="77777777" w:rsidR="0001331D" w:rsidRDefault="0001331D" w:rsidP="00317556">
            <w:pPr>
              <w:pStyle w:val="TableText"/>
              <w:suppressAutoHyphens/>
              <w:ind w:right="58"/>
            </w:pPr>
            <w:r>
              <w:fldChar w:fldCharType="begin"/>
            </w:r>
            <w:r>
              <w:instrText xml:space="preserve"> XE "</w:instrText>
            </w:r>
            <w:r w:rsidRPr="00C92038">
              <w:instrText>26805.a04.00.00.012.1</w:instrText>
            </w:r>
            <w:r>
              <w:instrText xml:space="preserve">" </w:instrText>
            </w:r>
            <w:r>
              <w:fldChar w:fldCharType="end"/>
            </w:r>
            <w:r>
              <w:t>Severe (blindness)</w:t>
            </w:r>
          </w:p>
        </w:tc>
        <w:tc>
          <w:tcPr>
            <w:tcW w:w="2638" w:type="dxa"/>
          </w:tcPr>
          <w:p w14:paraId="326A1AAD" w14:textId="77777777" w:rsidR="0001331D" w:rsidRDefault="0001331D" w:rsidP="00317556">
            <w:pPr>
              <w:pStyle w:val="TableText"/>
            </w:pPr>
            <w:r>
              <w:t>Unable to use computer monitor, need the option of receiving information through hearing or touch</w:t>
            </w:r>
          </w:p>
        </w:tc>
        <w:tc>
          <w:tcPr>
            <w:tcW w:w="2627" w:type="dxa"/>
          </w:tcPr>
          <w:p w14:paraId="2B8E3923" w14:textId="77777777" w:rsidR="0001331D" w:rsidRDefault="0001331D" w:rsidP="0001331D">
            <w:pPr>
              <w:pStyle w:val="TableBullList"/>
              <w:tabs>
                <w:tab w:val="clear" w:pos="240"/>
                <w:tab w:val="clear" w:pos="780"/>
              </w:tabs>
              <w:ind w:left="217" w:hanging="180"/>
            </w:pPr>
            <w:r>
              <w:t>Screen reader (for text-to-speech and sound cues)</w:t>
            </w:r>
          </w:p>
          <w:p w14:paraId="0A32C8D6" w14:textId="77777777" w:rsidR="0001331D" w:rsidRDefault="0001331D" w:rsidP="0001331D">
            <w:pPr>
              <w:pStyle w:val="TableBullList"/>
              <w:tabs>
                <w:tab w:val="clear" w:pos="240"/>
                <w:tab w:val="clear" w:pos="780"/>
              </w:tabs>
              <w:ind w:left="217" w:hanging="180"/>
            </w:pPr>
            <w:r>
              <w:t>Audio description of video</w:t>
            </w:r>
          </w:p>
          <w:p w14:paraId="594F7A67" w14:textId="77777777" w:rsidR="0001331D" w:rsidRDefault="0001331D" w:rsidP="0001331D">
            <w:pPr>
              <w:pStyle w:val="TableBullList"/>
              <w:tabs>
                <w:tab w:val="clear" w:pos="240"/>
                <w:tab w:val="clear" w:pos="780"/>
              </w:tabs>
              <w:ind w:left="217" w:hanging="180"/>
            </w:pPr>
            <w:r>
              <w:t>Refreshable Braille display</w:t>
            </w:r>
          </w:p>
          <w:p w14:paraId="5917B841" w14:textId="77777777" w:rsidR="0001331D" w:rsidRDefault="0001331D" w:rsidP="0001331D">
            <w:pPr>
              <w:pStyle w:val="TableBullList"/>
              <w:tabs>
                <w:tab w:val="clear" w:pos="240"/>
                <w:tab w:val="clear" w:pos="780"/>
              </w:tabs>
              <w:ind w:left="217" w:hanging="180"/>
            </w:pPr>
            <w:r>
              <w:t>Keyboard navigation</w:t>
            </w:r>
          </w:p>
          <w:p w14:paraId="7E047299" w14:textId="77777777" w:rsidR="0001331D" w:rsidRDefault="0001331D" w:rsidP="00317556">
            <w:pPr>
              <w:pStyle w:val="ListEnd"/>
            </w:pPr>
          </w:p>
        </w:tc>
      </w:tr>
      <w:tr w:rsidR="0001331D" w14:paraId="5EEF4D77" w14:textId="77777777" w:rsidTr="00317556">
        <w:tc>
          <w:tcPr>
            <w:tcW w:w="2585" w:type="dxa"/>
          </w:tcPr>
          <w:p w14:paraId="10B2125D" w14:textId="77777777" w:rsidR="0001331D" w:rsidRPr="005E4BE3" w:rsidRDefault="0001331D" w:rsidP="00317556">
            <w:pPr>
              <w:pStyle w:val="TableSubhead"/>
            </w:pPr>
            <w:r>
              <w:fldChar w:fldCharType="begin"/>
            </w:r>
            <w:r>
              <w:instrText xml:space="preserve"> XE "</w:instrText>
            </w:r>
            <w:r w:rsidRPr="0057548B">
              <w:instrText>26805.a04.00.00.013.1</w:instrText>
            </w:r>
            <w:r>
              <w:instrText xml:space="preserve">" </w:instrText>
            </w:r>
            <w:r>
              <w:fldChar w:fldCharType="end"/>
            </w:r>
            <w:r w:rsidRPr="005E4BE3">
              <w:t>Dexterity</w:t>
            </w:r>
          </w:p>
        </w:tc>
        <w:tc>
          <w:tcPr>
            <w:tcW w:w="2638" w:type="dxa"/>
          </w:tcPr>
          <w:p w14:paraId="1A773162" w14:textId="77777777" w:rsidR="0001331D" w:rsidRDefault="0001331D" w:rsidP="00317556">
            <w:pPr>
              <w:pStyle w:val="TableSubhead"/>
            </w:pPr>
          </w:p>
        </w:tc>
        <w:tc>
          <w:tcPr>
            <w:tcW w:w="2627" w:type="dxa"/>
          </w:tcPr>
          <w:p w14:paraId="69AE4DE6" w14:textId="77777777" w:rsidR="0001331D" w:rsidRDefault="0001331D" w:rsidP="00317556">
            <w:pPr>
              <w:pStyle w:val="TableSubhead"/>
            </w:pPr>
          </w:p>
        </w:tc>
      </w:tr>
      <w:tr w:rsidR="0001331D" w14:paraId="7691FD8B" w14:textId="77777777" w:rsidTr="00317556">
        <w:tc>
          <w:tcPr>
            <w:tcW w:w="2585" w:type="dxa"/>
          </w:tcPr>
          <w:p w14:paraId="1D7BB110" w14:textId="77777777" w:rsidR="0001331D" w:rsidRDefault="0001331D" w:rsidP="00317556">
            <w:pPr>
              <w:pStyle w:val="TableText"/>
              <w:suppressAutoHyphens/>
              <w:ind w:right="58"/>
            </w:pPr>
            <w:r>
              <w:fldChar w:fldCharType="begin"/>
            </w:r>
            <w:r>
              <w:instrText xml:space="preserve"> XE "</w:instrText>
            </w:r>
            <w:r w:rsidRPr="00A168EE">
              <w:instrText>26805.a04.00.00.014.1</w:instrText>
            </w:r>
            <w:r>
              <w:instrText xml:space="preserve">" </w:instrText>
            </w:r>
            <w:r>
              <w:fldChar w:fldCharType="end"/>
            </w:r>
            <w:r>
              <w:t>Mild (temporary pain, reduced dexterity such as from a broken arm) to severe (paralysis, maybe carpal tunnel syndrome)</w:t>
            </w:r>
          </w:p>
        </w:tc>
        <w:tc>
          <w:tcPr>
            <w:tcW w:w="2638" w:type="dxa"/>
          </w:tcPr>
          <w:p w14:paraId="2D447CB1" w14:textId="77777777" w:rsidR="0001331D" w:rsidRDefault="0001331D" w:rsidP="00317556">
            <w:pPr>
              <w:pStyle w:val="TableText"/>
            </w:pPr>
            <w:r>
              <w:t>Using standard mouse or keyboard is painful or difficult</w:t>
            </w:r>
          </w:p>
        </w:tc>
        <w:tc>
          <w:tcPr>
            <w:tcW w:w="2627" w:type="dxa"/>
          </w:tcPr>
          <w:p w14:paraId="37706FE3" w14:textId="77777777" w:rsidR="0001331D" w:rsidRDefault="0001331D" w:rsidP="0001331D">
            <w:pPr>
              <w:pStyle w:val="TableBullList"/>
              <w:tabs>
                <w:tab w:val="clear" w:pos="240"/>
                <w:tab w:val="clear" w:pos="780"/>
              </w:tabs>
              <w:ind w:left="217" w:hanging="180"/>
            </w:pPr>
            <w:r>
              <w:t>Fine-tuning mouse and keyboard</w:t>
            </w:r>
          </w:p>
          <w:p w14:paraId="6F812C48" w14:textId="77777777" w:rsidR="0001331D" w:rsidRDefault="0001331D" w:rsidP="0001331D">
            <w:pPr>
              <w:pStyle w:val="TableBullList"/>
              <w:tabs>
                <w:tab w:val="clear" w:pos="240"/>
                <w:tab w:val="clear" w:pos="780"/>
              </w:tabs>
              <w:ind w:left="217" w:hanging="180"/>
            </w:pPr>
            <w:r>
              <w:t>Software (on-screen) keyboard and mouse alternative</w:t>
            </w:r>
          </w:p>
          <w:p w14:paraId="498CB7AC" w14:textId="77777777" w:rsidR="0001331D" w:rsidRDefault="0001331D" w:rsidP="0001331D">
            <w:pPr>
              <w:pStyle w:val="TableBullList"/>
              <w:tabs>
                <w:tab w:val="clear" w:pos="240"/>
                <w:tab w:val="clear" w:pos="780"/>
              </w:tabs>
              <w:ind w:left="217" w:hanging="180"/>
            </w:pPr>
            <w:r>
              <w:t>Speech recognition utility</w:t>
            </w:r>
          </w:p>
          <w:p w14:paraId="366F2284" w14:textId="77777777" w:rsidR="0001331D" w:rsidRDefault="0001331D" w:rsidP="0001331D">
            <w:pPr>
              <w:pStyle w:val="TableBullList"/>
              <w:tabs>
                <w:tab w:val="clear" w:pos="240"/>
                <w:tab w:val="clear" w:pos="780"/>
              </w:tabs>
              <w:ind w:left="217" w:hanging="180"/>
            </w:pPr>
            <w:r>
              <w:t>Alternative input device, such as a joystick or head-tracking mouse</w:t>
            </w:r>
          </w:p>
          <w:p w14:paraId="608C0468" w14:textId="77777777" w:rsidR="0001331D" w:rsidRDefault="0001331D" w:rsidP="00317556">
            <w:pPr>
              <w:pStyle w:val="ListEnd"/>
            </w:pPr>
          </w:p>
        </w:tc>
      </w:tr>
      <w:tr w:rsidR="0001331D" w14:paraId="40C7322E" w14:textId="77777777" w:rsidTr="00317556">
        <w:tc>
          <w:tcPr>
            <w:tcW w:w="2585" w:type="dxa"/>
          </w:tcPr>
          <w:p w14:paraId="59B8AFB0" w14:textId="77777777" w:rsidR="0001331D" w:rsidRPr="005E4BE3" w:rsidRDefault="0001331D" w:rsidP="00317556">
            <w:pPr>
              <w:pStyle w:val="TableSubhead"/>
            </w:pPr>
            <w:r>
              <w:fldChar w:fldCharType="begin"/>
            </w:r>
            <w:r>
              <w:instrText xml:space="preserve"> XE "</w:instrText>
            </w:r>
            <w:r w:rsidRPr="001C1BDC">
              <w:instrText>26805.a04.00.00.015.1</w:instrText>
            </w:r>
            <w:r>
              <w:instrText xml:space="preserve">" </w:instrText>
            </w:r>
            <w:r>
              <w:fldChar w:fldCharType="end"/>
            </w:r>
            <w:r w:rsidRPr="005E4BE3">
              <w:t>Hearing</w:t>
            </w:r>
          </w:p>
        </w:tc>
        <w:tc>
          <w:tcPr>
            <w:tcW w:w="2638" w:type="dxa"/>
          </w:tcPr>
          <w:p w14:paraId="1D38C5E3" w14:textId="77777777" w:rsidR="0001331D" w:rsidRDefault="0001331D" w:rsidP="00317556">
            <w:pPr>
              <w:pStyle w:val="TableSubhead"/>
            </w:pPr>
          </w:p>
        </w:tc>
        <w:tc>
          <w:tcPr>
            <w:tcW w:w="2627" w:type="dxa"/>
          </w:tcPr>
          <w:p w14:paraId="260C4BDD" w14:textId="77777777" w:rsidR="0001331D" w:rsidRDefault="0001331D" w:rsidP="00317556">
            <w:pPr>
              <w:pStyle w:val="TableSubhead"/>
            </w:pPr>
          </w:p>
        </w:tc>
      </w:tr>
      <w:tr w:rsidR="0001331D" w14:paraId="040430E6" w14:textId="77777777" w:rsidTr="00317556">
        <w:tc>
          <w:tcPr>
            <w:tcW w:w="2585" w:type="dxa"/>
          </w:tcPr>
          <w:p w14:paraId="34DCE0D5" w14:textId="77777777" w:rsidR="0001331D" w:rsidRDefault="0001331D" w:rsidP="00317556">
            <w:pPr>
              <w:pStyle w:val="TableText"/>
              <w:suppressAutoHyphens/>
              <w:ind w:right="58"/>
            </w:pPr>
            <w:r>
              <w:fldChar w:fldCharType="begin"/>
            </w:r>
            <w:r>
              <w:instrText xml:space="preserve"> XE "</w:instrText>
            </w:r>
            <w:r w:rsidRPr="005C0F70">
              <w:instrText>26805.a04.00.00.016.1</w:instrText>
            </w:r>
            <w:r>
              <w:instrText xml:space="preserve">" </w:instrText>
            </w:r>
            <w:r>
              <w:fldChar w:fldCharType="end"/>
            </w:r>
            <w:r>
              <w:t xml:space="preserve">Mild (hard of hearing) to </w:t>
            </w:r>
            <w:r>
              <w:br/>
              <w:t>severe (deaf)</w:t>
            </w:r>
          </w:p>
        </w:tc>
        <w:tc>
          <w:tcPr>
            <w:tcW w:w="2638" w:type="dxa"/>
          </w:tcPr>
          <w:p w14:paraId="18AA2838" w14:textId="77777777" w:rsidR="0001331D" w:rsidRDefault="0001331D" w:rsidP="00317556">
            <w:pPr>
              <w:pStyle w:val="TableText"/>
            </w:pPr>
            <w:r>
              <w:t>Difficulty distinguishing words and sounds or not at all, need to receive information visually</w:t>
            </w:r>
          </w:p>
        </w:tc>
        <w:tc>
          <w:tcPr>
            <w:tcW w:w="2627" w:type="dxa"/>
          </w:tcPr>
          <w:p w14:paraId="52D5A1D7" w14:textId="77777777" w:rsidR="0001331D" w:rsidRDefault="0001331D" w:rsidP="0001331D">
            <w:pPr>
              <w:pStyle w:val="TableBullList"/>
              <w:tabs>
                <w:tab w:val="clear" w:pos="240"/>
                <w:tab w:val="clear" w:pos="780"/>
              </w:tabs>
              <w:ind w:left="217" w:hanging="180"/>
            </w:pPr>
            <w:r>
              <w:t>Volume adjustments</w:t>
            </w:r>
          </w:p>
          <w:p w14:paraId="68AEA978" w14:textId="77777777" w:rsidR="0001331D" w:rsidRDefault="0001331D" w:rsidP="0001331D">
            <w:pPr>
              <w:pStyle w:val="TableBullList"/>
              <w:tabs>
                <w:tab w:val="clear" w:pos="240"/>
                <w:tab w:val="clear" w:pos="780"/>
              </w:tabs>
              <w:ind w:left="217" w:hanging="180"/>
            </w:pPr>
            <w:r>
              <w:t>Sounds supplemented by visual cues</w:t>
            </w:r>
          </w:p>
          <w:p w14:paraId="0FA83DCF" w14:textId="77777777" w:rsidR="0001331D" w:rsidRDefault="0001331D" w:rsidP="0001331D">
            <w:pPr>
              <w:pStyle w:val="TableBullList"/>
              <w:tabs>
                <w:tab w:val="clear" w:pos="240"/>
                <w:tab w:val="clear" w:pos="780"/>
              </w:tabs>
              <w:ind w:left="217" w:hanging="180"/>
            </w:pPr>
            <w:r>
              <w:t>Multimedia captioning</w:t>
            </w:r>
          </w:p>
          <w:p w14:paraId="4457E02D" w14:textId="77777777" w:rsidR="0001331D" w:rsidRDefault="0001331D" w:rsidP="0001331D">
            <w:pPr>
              <w:pStyle w:val="TableBullList"/>
              <w:tabs>
                <w:tab w:val="clear" w:pos="240"/>
                <w:tab w:val="clear" w:pos="780"/>
              </w:tabs>
              <w:ind w:left="217" w:hanging="180"/>
            </w:pPr>
            <w:r>
              <w:t>Sign language</w:t>
            </w:r>
          </w:p>
          <w:p w14:paraId="7A3FFE1A" w14:textId="77777777" w:rsidR="0001331D" w:rsidRDefault="0001331D" w:rsidP="00317556">
            <w:pPr>
              <w:pStyle w:val="ListEnd"/>
            </w:pPr>
          </w:p>
        </w:tc>
      </w:tr>
      <w:tr w:rsidR="0001331D" w14:paraId="4052EF41" w14:textId="77777777" w:rsidTr="00317556">
        <w:tc>
          <w:tcPr>
            <w:tcW w:w="2585" w:type="dxa"/>
          </w:tcPr>
          <w:p w14:paraId="2FD48800" w14:textId="77777777" w:rsidR="0001331D" w:rsidRPr="005E4BE3" w:rsidRDefault="0001331D" w:rsidP="00317556">
            <w:pPr>
              <w:pStyle w:val="TableSubhead"/>
            </w:pPr>
            <w:r>
              <w:br w:type="page"/>
            </w:r>
            <w:r>
              <w:fldChar w:fldCharType="begin"/>
            </w:r>
            <w:r>
              <w:instrText xml:space="preserve"> XE "</w:instrText>
            </w:r>
            <w:r w:rsidRPr="003A381C">
              <w:instrText>26805.a04.00.00.017.1</w:instrText>
            </w:r>
            <w:r>
              <w:instrText xml:space="preserve">" </w:instrText>
            </w:r>
            <w:r>
              <w:fldChar w:fldCharType="end"/>
            </w:r>
            <w:r>
              <w:br w:type="page"/>
            </w:r>
            <w:r>
              <w:fldChar w:fldCharType="begin"/>
            </w:r>
            <w:r>
              <w:instrText xml:space="preserve"> XE "</w:instrText>
            </w:r>
            <w:r w:rsidRPr="00A63B8B">
              <w:instrText>26805.a04.00.00.017.9</w:instrText>
            </w:r>
            <w:r>
              <w:instrText xml:space="preserve">" </w:instrText>
            </w:r>
            <w:r>
              <w:fldChar w:fldCharType="end"/>
            </w:r>
            <w:r>
              <w:fldChar w:fldCharType="begin"/>
            </w:r>
            <w:r>
              <w:instrText xml:space="preserve"> XE "</w:instrText>
            </w:r>
            <w:r w:rsidRPr="00E0070A">
              <w:instrText>26805.a04.00.00.018.1</w:instrText>
            </w:r>
            <w:r>
              <w:instrText xml:space="preserve">" </w:instrText>
            </w:r>
            <w:r>
              <w:fldChar w:fldCharType="end"/>
            </w:r>
            <w:r w:rsidRPr="005E4BE3">
              <w:t>Cognitive</w:t>
            </w:r>
          </w:p>
        </w:tc>
        <w:tc>
          <w:tcPr>
            <w:tcW w:w="2638" w:type="dxa"/>
          </w:tcPr>
          <w:p w14:paraId="0772346E" w14:textId="77777777" w:rsidR="0001331D" w:rsidRDefault="0001331D" w:rsidP="00317556">
            <w:pPr>
              <w:pStyle w:val="TableSubhead"/>
            </w:pPr>
          </w:p>
        </w:tc>
        <w:tc>
          <w:tcPr>
            <w:tcW w:w="2627" w:type="dxa"/>
          </w:tcPr>
          <w:p w14:paraId="43521DED" w14:textId="77777777" w:rsidR="0001331D" w:rsidRDefault="0001331D" w:rsidP="00317556">
            <w:pPr>
              <w:pStyle w:val="TableSubhead"/>
            </w:pPr>
          </w:p>
        </w:tc>
      </w:tr>
      <w:tr w:rsidR="0001331D" w14:paraId="6C5540A2" w14:textId="77777777" w:rsidTr="00317556">
        <w:tc>
          <w:tcPr>
            <w:tcW w:w="2585" w:type="dxa"/>
          </w:tcPr>
          <w:p w14:paraId="48B16881" w14:textId="77777777" w:rsidR="0001331D" w:rsidRDefault="0001331D" w:rsidP="00317556">
            <w:pPr>
              <w:pStyle w:val="TableText"/>
              <w:suppressAutoHyphens/>
              <w:ind w:right="58"/>
            </w:pPr>
            <w:r>
              <w:fldChar w:fldCharType="begin"/>
            </w:r>
            <w:r>
              <w:instrText xml:space="preserve"> XE "</w:instrText>
            </w:r>
            <w:r w:rsidRPr="000F33E5">
              <w:instrText>26805.a04.00.00.019.1</w:instrText>
            </w:r>
            <w:r>
              <w:instrText xml:space="preserve">" </w:instrText>
            </w:r>
            <w:r>
              <w:fldChar w:fldCharType="end"/>
            </w:r>
            <w:r>
              <w:t>Mild (learning difficulties) to severe (Alzheimer’s, dementia)</w:t>
            </w:r>
          </w:p>
        </w:tc>
        <w:tc>
          <w:tcPr>
            <w:tcW w:w="2638" w:type="dxa"/>
          </w:tcPr>
          <w:p w14:paraId="5902F92C" w14:textId="77777777" w:rsidR="0001331D" w:rsidRDefault="0001331D" w:rsidP="00317556">
            <w:pPr>
              <w:pStyle w:val="TableText"/>
            </w:pPr>
            <w:r>
              <w:t>Difficulty with word recognition, memory, concentration, and reasoning; UI might be over</w:t>
            </w:r>
            <w:r>
              <w:softHyphen/>
              <w:t>whelming</w:t>
            </w:r>
          </w:p>
        </w:tc>
        <w:tc>
          <w:tcPr>
            <w:tcW w:w="2627" w:type="dxa"/>
          </w:tcPr>
          <w:p w14:paraId="621E04CB" w14:textId="77777777" w:rsidR="0001331D" w:rsidRDefault="0001331D" w:rsidP="0001331D">
            <w:pPr>
              <w:pStyle w:val="TableBullList"/>
              <w:tabs>
                <w:tab w:val="clear" w:pos="240"/>
                <w:tab w:val="clear" w:pos="780"/>
              </w:tabs>
              <w:ind w:left="217" w:hanging="180"/>
            </w:pPr>
            <w:r>
              <w:t>Reading and learning aids</w:t>
            </w:r>
          </w:p>
          <w:p w14:paraId="34AACA98" w14:textId="77777777" w:rsidR="0001331D" w:rsidRDefault="0001331D" w:rsidP="0001331D">
            <w:pPr>
              <w:pStyle w:val="TableBullList"/>
              <w:tabs>
                <w:tab w:val="clear" w:pos="240"/>
                <w:tab w:val="clear" w:pos="780"/>
              </w:tabs>
              <w:ind w:left="217" w:hanging="180"/>
            </w:pPr>
            <w:r>
              <w:t>Word prediction programs</w:t>
            </w:r>
          </w:p>
          <w:p w14:paraId="172B03CF" w14:textId="77777777" w:rsidR="0001331D" w:rsidRDefault="0001331D" w:rsidP="0001331D">
            <w:pPr>
              <w:pStyle w:val="TableBullList"/>
              <w:tabs>
                <w:tab w:val="clear" w:pos="240"/>
                <w:tab w:val="clear" w:pos="780"/>
              </w:tabs>
              <w:ind w:left="217" w:hanging="180"/>
            </w:pPr>
            <w:r>
              <w:t>Audio speech paired with visual presentation</w:t>
            </w:r>
          </w:p>
          <w:p w14:paraId="683DE6D3" w14:textId="77777777" w:rsidR="0001331D" w:rsidRDefault="0001331D" w:rsidP="0001331D">
            <w:pPr>
              <w:pStyle w:val="TableBullList"/>
              <w:tabs>
                <w:tab w:val="clear" w:pos="240"/>
                <w:tab w:val="clear" w:pos="780"/>
              </w:tabs>
              <w:ind w:left="217" w:hanging="180"/>
            </w:pPr>
            <w:r>
              <w:t>Simplified UI</w:t>
            </w:r>
          </w:p>
          <w:p w14:paraId="29CD298F" w14:textId="77777777" w:rsidR="0001331D" w:rsidRDefault="0001331D" w:rsidP="0001331D">
            <w:pPr>
              <w:pStyle w:val="TableBullList"/>
              <w:tabs>
                <w:tab w:val="clear" w:pos="240"/>
                <w:tab w:val="clear" w:pos="780"/>
              </w:tabs>
              <w:ind w:left="217" w:hanging="180"/>
            </w:pPr>
            <w:r>
              <w:t>Task reminders</w:t>
            </w:r>
          </w:p>
          <w:p w14:paraId="3EC024EC" w14:textId="77777777" w:rsidR="0001331D" w:rsidRDefault="0001331D" w:rsidP="00317556">
            <w:pPr>
              <w:pStyle w:val="ListEnd"/>
            </w:pPr>
          </w:p>
        </w:tc>
      </w:tr>
    </w:tbl>
    <w:p w14:paraId="1D9D6AF5" w14:textId="77777777" w:rsidR="0001331D" w:rsidRDefault="0001331D" w:rsidP="0001331D">
      <w:r>
        <w:fldChar w:fldCharType="begin"/>
      </w:r>
      <w:r>
        <w:instrText xml:space="preserve"> XE "</w:instrText>
      </w:r>
      <w:r w:rsidRPr="007910A6">
        <w:instrText>26805.a04.00.00.020.1</w:instrText>
      </w:r>
      <w:r>
        <w:instrText xml:space="preserve">" </w:instrText>
      </w:r>
      <w:r>
        <w:fldChar w:fldCharType="end"/>
      </w:r>
      <w:r w:rsidRPr="00C12924">
        <w:t>By 2010, the number of accessible technology users is</w:t>
      </w:r>
      <w:r>
        <w:t xml:space="preserve"> expected to rise to 70 million, up from 57 million users in 2003 (Forrester 2004). Among users who use built-in accessibility options and utilities, 68 percent have mild or severe difficulties or impairments, whereas the remaining 32 percent have no difficulties or impairments (Forrester 2004). Among users who use AT products, such as trackballs or screen magnifiers, 65 percent did not report health issues as reasons for using AT products, but rather cited that these products make computers easier to use, more comfortable, and more convenient, or that they wish to avoid developing a future health issue (Forrester 2004).</w:t>
      </w:r>
      <w:r>
        <w:fldChar w:fldCharType="begin"/>
      </w:r>
      <w:r>
        <w:instrText xml:space="preserve"> XE "</w:instrText>
      </w:r>
      <w:r w:rsidRPr="00042A62">
        <w:instrText>26805.a04.00.00.020.9</w:instrText>
      </w:r>
      <w:r>
        <w:instrText xml:space="preserve">" </w:instrText>
      </w:r>
      <w:r>
        <w:fldChar w:fldCharType="end"/>
      </w:r>
    </w:p>
    <w:p w14:paraId="3B1D0641" w14:textId="77777777" w:rsidR="0001331D" w:rsidRDefault="0001331D" w:rsidP="0001331D">
      <w:r>
        <w:fldChar w:fldCharType="begin"/>
      </w:r>
      <w:r>
        <w:instrText xml:space="preserve"> XE "</w:instrText>
      </w:r>
      <w:r w:rsidRPr="005F0F90">
        <w:instrText>26805.a04.00.00.021.1</w:instrText>
      </w:r>
      <w:r>
        <w:instrText xml:space="preserve">" </w:instrText>
      </w:r>
      <w:r>
        <w:fldChar w:fldCharType="end"/>
      </w:r>
      <w:r>
        <w:t>If a majority of your users could benefit from your product being accessible, doesn’t it just make sense to build an accessible product? If you have decided to do so, you are sending a message to your customers that their needs matter. Populations in many countries are getting older. C</w:t>
      </w:r>
      <w:r w:rsidRPr="00C936CE">
        <w:t xml:space="preserve">ivil rights for </w:t>
      </w:r>
      <w:r>
        <w:t>people with disabilities</w:t>
      </w:r>
      <w:r w:rsidRPr="00C936CE">
        <w:t xml:space="preserve"> are gradually being extended to encompass digital inclusion</w:t>
      </w:r>
      <w:r>
        <w:t>. G</w:t>
      </w:r>
      <w:r w:rsidRPr="00C936CE">
        <w:t xml:space="preserve">overnments are </w:t>
      </w:r>
      <w:r>
        <w:t xml:space="preserve">requiring procurement officials to purchase products that are the most accessible (mandated in the </w:t>
      </w:r>
      <w:smartTag w:uri="urn:schemas-microsoft-com:office:smarttags" w:element="place">
        <w:smartTag w:uri="urn:schemas-microsoft-com:office:smarttags" w:element="country-region">
          <w:r>
            <w:t>U.S.</w:t>
          </w:r>
        </w:smartTag>
      </w:smartTag>
      <w:r>
        <w:t xml:space="preserve"> by Section 508 of the Rehabilitation Act). For technology producers,</w:t>
      </w:r>
      <w:r w:rsidRPr="00C936CE">
        <w:t xml:space="preserve"> creating accessible products is </w:t>
      </w:r>
      <w:r>
        <w:t>just the</w:t>
      </w:r>
      <w:r w:rsidRPr="00C936CE">
        <w:t xml:space="preserve"> right thing to do</w:t>
      </w:r>
      <w:r>
        <w:t>,</w:t>
      </w:r>
      <w:r w:rsidRPr="00C936CE">
        <w:t xml:space="preserve"> and </w:t>
      </w:r>
      <w:r>
        <w:t xml:space="preserve">it </w:t>
      </w:r>
      <w:r w:rsidRPr="00C936CE">
        <w:t>makes good business sense.</w:t>
      </w:r>
      <w:r>
        <w:fldChar w:fldCharType="begin"/>
      </w:r>
      <w:r>
        <w:instrText xml:space="preserve"> XE "</w:instrText>
      </w:r>
      <w:r w:rsidRPr="006341BA">
        <w:instrText>26805.a04.00.00.021.9</w:instrText>
      </w:r>
      <w:r>
        <w:instrText xml:space="preserve">" </w:instrText>
      </w:r>
      <w:r>
        <w:fldChar w:fldCharType="end"/>
      </w:r>
    </w:p>
    <w:p w14:paraId="6385CFDE" w14:textId="77777777" w:rsidR="0001331D" w:rsidRDefault="0001331D" w:rsidP="0001331D">
      <w:pPr>
        <w:pStyle w:val="Heading1"/>
      </w:pPr>
      <w:r>
        <w:t>Who Should Read This Book</w:t>
      </w:r>
    </w:p>
    <w:p w14:paraId="1F8452D7" w14:textId="77777777" w:rsidR="0001331D" w:rsidRDefault="0001331D" w:rsidP="0001331D">
      <w:r>
        <w:fldChar w:fldCharType="begin"/>
      </w:r>
      <w:r>
        <w:instrText xml:space="preserve"> XE "</w:instrText>
      </w:r>
      <w:r w:rsidRPr="00F5534C">
        <w:instrText>26805.a04.01.01.022.1</w:instrText>
      </w:r>
      <w:r>
        <w:instrText xml:space="preserve">" </w:instrText>
      </w:r>
      <w:r>
        <w:fldChar w:fldCharType="end"/>
      </w:r>
      <w:r>
        <w:t>This book is intended to be an introduction to create accessible software products. If you want to understand how to incorporate programmatic access and keyboard access into your inter</w:t>
      </w:r>
      <w:r>
        <w:softHyphen/>
        <w:t>faces and how accessibility fits into the software development cycle, this book is for you.</w:t>
      </w:r>
      <w:r w:rsidDel="000A4E63">
        <w:t xml:space="preserve"> </w:t>
      </w:r>
      <w:r>
        <w:t>If you are a project manager or someone who is overseeing the development of an accessible product, you should also find this book helpful in understanding how accessibility is inte</w:t>
      </w:r>
      <w:r>
        <w:softHyphen/>
        <w:t>grated at each stage of the development cycle.</w:t>
      </w:r>
      <w:r>
        <w:fldChar w:fldCharType="begin"/>
      </w:r>
      <w:r>
        <w:instrText xml:space="preserve"> XE "</w:instrText>
      </w:r>
      <w:r w:rsidRPr="006270C5">
        <w:instrText>26805.a04.01.01.022.9</w:instrText>
      </w:r>
      <w:r>
        <w:instrText xml:space="preserve">" </w:instrText>
      </w:r>
      <w:r>
        <w:fldChar w:fldCharType="end"/>
      </w:r>
    </w:p>
    <w:p w14:paraId="326AB7C1" w14:textId="77777777" w:rsidR="0001331D" w:rsidRDefault="0001331D" w:rsidP="0001331D">
      <w:pPr>
        <w:pStyle w:val="Heading1"/>
      </w:pPr>
      <w:r>
        <w:t>What This Book Covers</w:t>
      </w:r>
    </w:p>
    <w:p w14:paraId="4318430D" w14:textId="77777777" w:rsidR="006C5A78" w:rsidRDefault="0001331D" w:rsidP="0001331D">
      <w:r>
        <w:fldChar w:fldCharType="begin"/>
      </w:r>
      <w:r>
        <w:instrText xml:space="preserve"> XE "</w:instrText>
      </w:r>
      <w:r w:rsidRPr="004B607D">
        <w:instrText>26805.a04.02.01.023.1</w:instrText>
      </w:r>
      <w:r>
        <w:instrText xml:space="preserve">" </w:instrText>
      </w:r>
      <w:r>
        <w:fldChar w:fldCharType="end"/>
      </w:r>
      <w:r>
        <w:t>As you might guess, accessibility should be integrated from the beginning of the product development cycle, when the application or product is in the planning or design phase, rather than later, when retrofitting your product for accessibility can be extremely costly—and sometimes impossible, because part of accessibility development requires attention at the architecture level. This book will guide you through the process of planning for the two crit</w:t>
      </w:r>
      <w:r>
        <w:softHyphen/>
        <w:t xml:space="preserve">ical pieces for accessibility, programmatic access and keyboard access, from the beginning of the software development lifecycle and integrating it throughout. It is, therefore, suggested that you first read the chapters in this book sequentially and then afterwards use this book as a reference as you develop your product. This book will also show you how to map out the logical hierarchy for your product and plan for implementation using UI </w:t>
      </w:r>
    </w:p>
    <w:p w14:paraId="14D11EB2" w14:textId="77777777" w:rsidR="0001331D" w:rsidRDefault="006C5A78" w:rsidP="0001331D">
      <w:r>
        <w:br w:type="page"/>
      </w:r>
      <w:r w:rsidR="0001331D">
        <w:t>Automation (UIA), Microsoft’s accessibility API, to create products that work with assistive technologies.</w:t>
      </w:r>
      <w:r w:rsidR="0001331D">
        <w:fldChar w:fldCharType="begin"/>
      </w:r>
      <w:r w:rsidR="0001331D">
        <w:instrText xml:space="preserve"> XE "</w:instrText>
      </w:r>
      <w:r w:rsidR="0001331D" w:rsidRPr="00255AD5">
        <w:instrText>26805.a04.02.01.023.9</w:instrText>
      </w:r>
      <w:r w:rsidR="0001331D">
        <w:instrText xml:space="preserve">" </w:instrText>
      </w:r>
      <w:r w:rsidR="0001331D">
        <w:fldChar w:fldCharType="end"/>
      </w:r>
    </w:p>
    <w:p w14:paraId="35934564" w14:textId="77777777" w:rsidR="0001331D" w:rsidRDefault="0001331D" w:rsidP="0001331D">
      <w:r>
        <w:fldChar w:fldCharType="begin"/>
      </w:r>
      <w:r>
        <w:instrText xml:space="preserve"> XE "</w:instrText>
      </w:r>
      <w:r w:rsidRPr="00FC5691">
        <w:instrText>26805.a04.02.01.024.1</w:instrText>
      </w:r>
      <w:r>
        <w:instrText xml:space="preserve">" </w:instrText>
      </w:r>
      <w:r>
        <w:fldChar w:fldCharType="end"/>
      </w:r>
      <w:r>
        <w:t>Here is what to expect in each chapter:</w:t>
      </w:r>
      <w:r>
        <w:fldChar w:fldCharType="begin"/>
      </w:r>
      <w:r>
        <w:instrText xml:space="preserve"> XE "</w:instrText>
      </w:r>
      <w:r w:rsidRPr="009B643D">
        <w:instrText>26805.a04.02.01.024.9</w:instrText>
      </w:r>
      <w:r>
        <w:instrText xml:space="preserve">" </w:instrText>
      </w:r>
      <w:r>
        <w:fldChar w:fldCharType="end"/>
      </w:r>
    </w:p>
    <w:p w14:paraId="6DD9E60A" w14:textId="77777777" w:rsidR="0001331D" w:rsidRDefault="0001331D" w:rsidP="0001331D">
      <w:pPr>
        <w:pStyle w:val="Term-DefinitionBulleted"/>
      </w:pPr>
      <w:r w:rsidRPr="00691C46">
        <w:rPr>
          <w:b/>
        </w:rPr>
        <w:fldChar w:fldCharType="begin"/>
      </w:r>
      <w:r w:rsidRPr="00691C46">
        <w:rPr>
          <w:b/>
        </w:rPr>
        <w:instrText xml:space="preserve"> XE "26805.a04.02.01.025.1" </w:instrText>
      </w:r>
      <w:r w:rsidRPr="00691C46">
        <w:rPr>
          <w:b/>
        </w:rPr>
        <w:fldChar w:fldCharType="end"/>
      </w:r>
      <w:r w:rsidRPr="00691C46">
        <w:rPr>
          <w:b/>
        </w:rPr>
        <w:t>Chapter 1, “The UI Automation Environment,”</w:t>
      </w:r>
      <w:r w:rsidRPr="00FC5E04">
        <w:t xml:space="preserve"> </w:t>
      </w:r>
      <w:r>
        <w:t>provides definitions and an overview of UIA and its role in accessibility.</w:t>
      </w:r>
      <w:r>
        <w:fldChar w:fldCharType="begin"/>
      </w:r>
      <w:r>
        <w:instrText xml:space="preserve"> XE "</w:instrText>
      </w:r>
      <w:r w:rsidRPr="002C3FDA">
        <w:instrText>26805.a04.02.01.025.9</w:instrText>
      </w:r>
      <w:r>
        <w:instrText xml:space="preserve">" </w:instrText>
      </w:r>
      <w:r>
        <w:fldChar w:fldCharType="end"/>
      </w:r>
    </w:p>
    <w:p w14:paraId="5B5B103B" w14:textId="77777777" w:rsidR="0001331D" w:rsidRDefault="0001331D" w:rsidP="0001331D">
      <w:pPr>
        <w:pStyle w:val="Term-DefinitionBulleted"/>
      </w:pPr>
      <w:r w:rsidRPr="00691C46">
        <w:rPr>
          <w:b/>
        </w:rPr>
        <w:fldChar w:fldCharType="begin"/>
      </w:r>
      <w:r w:rsidRPr="00691C46">
        <w:rPr>
          <w:b/>
        </w:rPr>
        <w:instrText xml:space="preserve"> XE "26805.a04.02.01.026.1" </w:instrText>
      </w:r>
      <w:r w:rsidRPr="00691C46">
        <w:rPr>
          <w:b/>
        </w:rPr>
        <w:fldChar w:fldCharType="end"/>
      </w:r>
      <w:r w:rsidRPr="00691C46">
        <w:rPr>
          <w:b/>
        </w:rPr>
        <w:t>Chapter 2, “Designing the Logical Hierarchy,”</w:t>
      </w:r>
      <w:r>
        <w:t xml:space="preserve"> walks you through the steps for designing a logical hierarchy of your product, which will serve as a model for your accessibility implementation.</w:t>
      </w:r>
      <w:r>
        <w:fldChar w:fldCharType="begin"/>
      </w:r>
      <w:r>
        <w:instrText xml:space="preserve"> XE "</w:instrText>
      </w:r>
      <w:r w:rsidRPr="00C25307">
        <w:instrText>26805.a04.02.01.026.9</w:instrText>
      </w:r>
      <w:r>
        <w:instrText xml:space="preserve">" </w:instrText>
      </w:r>
      <w:r>
        <w:fldChar w:fldCharType="end"/>
      </w:r>
    </w:p>
    <w:p w14:paraId="4F8A985A" w14:textId="77777777" w:rsidR="0001331D" w:rsidRDefault="0001331D" w:rsidP="0001331D">
      <w:pPr>
        <w:pStyle w:val="Term-DefinitionBulleted"/>
      </w:pPr>
      <w:r w:rsidRPr="00691C46">
        <w:rPr>
          <w:b/>
        </w:rPr>
        <w:fldChar w:fldCharType="begin"/>
      </w:r>
      <w:r w:rsidRPr="00691C46">
        <w:rPr>
          <w:b/>
        </w:rPr>
        <w:instrText xml:space="preserve"> XE "26805.a04.02.01.027.1" </w:instrText>
      </w:r>
      <w:r w:rsidRPr="00691C46">
        <w:rPr>
          <w:b/>
        </w:rPr>
        <w:fldChar w:fldCharType="end"/>
      </w:r>
      <w:r w:rsidRPr="00691C46">
        <w:rPr>
          <w:b/>
        </w:rPr>
        <w:t>Chapter 3, “Designing Your Implementation,”</w:t>
      </w:r>
      <w:r>
        <w:t xml:space="preserve"> guides you through the process of designing the implementation of the controls in your UI.</w:t>
      </w:r>
      <w:r>
        <w:fldChar w:fldCharType="begin"/>
      </w:r>
      <w:r>
        <w:instrText xml:space="preserve"> XE "</w:instrText>
      </w:r>
      <w:r w:rsidRPr="00A87DC3">
        <w:instrText>26805.a04.02.01.027.9</w:instrText>
      </w:r>
      <w:r>
        <w:instrText xml:space="preserve">" </w:instrText>
      </w:r>
      <w:r>
        <w:fldChar w:fldCharType="end"/>
      </w:r>
    </w:p>
    <w:p w14:paraId="13038446" w14:textId="77777777" w:rsidR="0001331D" w:rsidRDefault="0001331D" w:rsidP="0001331D">
      <w:pPr>
        <w:pStyle w:val="Term-DefinitionBulleted"/>
      </w:pPr>
      <w:r w:rsidRPr="00691C46">
        <w:rPr>
          <w:b/>
        </w:rPr>
        <w:fldChar w:fldCharType="begin"/>
      </w:r>
      <w:r w:rsidRPr="00691C46">
        <w:rPr>
          <w:b/>
        </w:rPr>
        <w:instrText xml:space="preserve"> XE "26805.a04.02.01.028.1" </w:instrText>
      </w:r>
      <w:r w:rsidRPr="00691C46">
        <w:rPr>
          <w:b/>
        </w:rPr>
        <w:fldChar w:fldCharType="end"/>
      </w:r>
      <w:r w:rsidRPr="00691C46">
        <w:rPr>
          <w:b/>
        </w:rPr>
        <w:t>Chapter 4, “Testing and Delivery,”</w:t>
      </w:r>
      <w:r>
        <w:t xml:space="preserve"> discusses testing for the programmatic access and keyboard access in your product and documentation for delivery, as well as a brief summary of steps for incorporating accessibility into your product.</w:t>
      </w:r>
      <w:r>
        <w:fldChar w:fldCharType="begin"/>
      </w:r>
      <w:r>
        <w:instrText xml:space="preserve"> XE "</w:instrText>
      </w:r>
      <w:r w:rsidRPr="00A14B00">
        <w:instrText>26805.a04.02.01.028.9</w:instrText>
      </w:r>
      <w:r>
        <w:instrText xml:space="preserve">" </w:instrText>
      </w:r>
      <w:r>
        <w:fldChar w:fldCharType="end"/>
      </w:r>
    </w:p>
    <w:p w14:paraId="08F6212A" w14:textId="77777777" w:rsidR="0001331D" w:rsidRDefault="0001331D" w:rsidP="0001331D">
      <w:pPr>
        <w:pStyle w:val="ListEnd"/>
      </w:pPr>
    </w:p>
    <w:p w14:paraId="6562F06B" w14:textId="77777777" w:rsidR="0001331D" w:rsidRDefault="0001331D" w:rsidP="0001331D">
      <w:pPr>
        <w:pStyle w:val="Heading1"/>
      </w:pPr>
      <w:r>
        <w:t>The Basics</w:t>
      </w:r>
    </w:p>
    <w:p w14:paraId="1FAE2080" w14:textId="77777777" w:rsidR="0001331D" w:rsidRDefault="0001331D" w:rsidP="0001331D">
      <w:r>
        <w:fldChar w:fldCharType="begin"/>
      </w:r>
      <w:r>
        <w:instrText xml:space="preserve"> XE "</w:instrText>
      </w:r>
      <w:r w:rsidRPr="00465A99">
        <w:instrText>26805.a04.03.01.029.1</w:instrText>
      </w:r>
      <w:r>
        <w:instrText xml:space="preserve">" </w:instrText>
      </w:r>
      <w:r>
        <w:fldChar w:fldCharType="end"/>
      </w:r>
      <w:r>
        <w:t>As mentioned, programmatic access and keyboard access are two critical pieces to accessi</w:t>
      </w:r>
      <w:r>
        <w:softHyphen/>
        <w:t>bility and are the basis for this book. Let’s go over these two areas a little further, as well as some basic information and settings you should be aware of when developing for accessi</w:t>
      </w:r>
      <w:r>
        <w:softHyphen/>
        <w:t>bility.</w:t>
      </w:r>
      <w:r>
        <w:fldChar w:fldCharType="begin"/>
      </w:r>
      <w:r>
        <w:instrText xml:space="preserve"> XE "</w:instrText>
      </w:r>
      <w:r w:rsidRPr="00E134BF">
        <w:instrText>26805.a04.03.01.029.9</w:instrText>
      </w:r>
      <w:r>
        <w:instrText xml:space="preserve">" </w:instrText>
      </w:r>
      <w:r>
        <w:fldChar w:fldCharType="end"/>
      </w:r>
    </w:p>
    <w:p w14:paraId="762189FD" w14:textId="77777777" w:rsidR="0001331D" w:rsidRDefault="0001331D" w:rsidP="0001331D">
      <w:pPr>
        <w:pStyle w:val="Heading2"/>
      </w:pPr>
      <w:r>
        <w:t>Programmatic Access</w:t>
      </w:r>
    </w:p>
    <w:p w14:paraId="7FB7B7A7" w14:textId="77777777" w:rsidR="0001331D" w:rsidRDefault="0001331D" w:rsidP="0001331D">
      <w:r>
        <w:fldChar w:fldCharType="begin"/>
      </w:r>
      <w:r>
        <w:instrText xml:space="preserve"> XE "</w:instrText>
      </w:r>
      <w:r w:rsidRPr="000249AE">
        <w:instrText>26805.a04.03.02.030.1</w:instrText>
      </w:r>
      <w:r>
        <w:instrText xml:space="preserve">" </w:instrText>
      </w:r>
      <w:r>
        <w:fldChar w:fldCharType="end"/>
      </w:r>
      <w:r>
        <w:t xml:space="preserve">Programmatic access is critical for creating accessibility in applications. </w:t>
      </w:r>
      <w:r w:rsidRPr="004E1C01">
        <w:t xml:space="preserve">Programmatic access is achieved when an application or library of UI functionality exposes the content, interactions, context, and semantics of the </w:t>
      </w:r>
      <w:r>
        <w:t>UI via a discoverable and public</w:t>
      </w:r>
      <w:r w:rsidRPr="004E1C01">
        <w:t>ly</w:t>
      </w:r>
      <w:r>
        <w:t xml:space="preserve"> </w:t>
      </w:r>
      <w:r w:rsidRPr="004E1C01">
        <w:t xml:space="preserve">documented </w:t>
      </w:r>
      <w:r>
        <w:t>application pro</w:t>
      </w:r>
      <w:r>
        <w:softHyphen/>
        <w:t>gramming interface (</w:t>
      </w:r>
      <w:r w:rsidRPr="004E1C01">
        <w:t>API</w:t>
      </w:r>
      <w:r>
        <w:t>).</w:t>
      </w:r>
      <w:r w:rsidRPr="004E1C01">
        <w:t xml:space="preserve"> </w:t>
      </w:r>
      <w:r>
        <w:t>A</w:t>
      </w:r>
      <w:r w:rsidRPr="004E1C01">
        <w:t xml:space="preserve">nother program </w:t>
      </w:r>
      <w:r>
        <w:t xml:space="preserve">can use the API </w:t>
      </w:r>
      <w:r w:rsidRPr="004E1C01">
        <w:t>to provide an augmen</w:t>
      </w:r>
      <w:r>
        <w:t>tative, automated, or alternate</w:t>
      </w:r>
      <w:r w:rsidRPr="004E1C01">
        <w:t xml:space="preserve"> user </w:t>
      </w:r>
      <w:r>
        <w:t>interaction</w:t>
      </w:r>
      <w:r w:rsidRPr="004E1C01">
        <w:t>.</w:t>
      </w:r>
      <w:r>
        <w:t xml:space="preserve"> Basic information conveyed through programmatic access includes: navigation, interactive controls, asynchronous changes to the page, keyboard focus, and other important information about the UI.</w:t>
      </w:r>
      <w:r>
        <w:fldChar w:fldCharType="begin"/>
      </w:r>
      <w:r>
        <w:instrText xml:space="preserve"> XE "</w:instrText>
      </w:r>
      <w:r w:rsidRPr="00E82ED8">
        <w:instrText>26805.a04.03.02.030.9</w:instrText>
      </w:r>
      <w:r>
        <w:instrText xml:space="preserve">" </w:instrText>
      </w:r>
      <w:r>
        <w:fldChar w:fldCharType="end"/>
      </w:r>
    </w:p>
    <w:p w14:paraId="460D6E8A" w14:textId="77777777" w:rsidR="006C5A78" w:rsidRDefault="0001331D" w:rsidP="0001331D">
      <w:r>
        <w:fldChar w:fldCharType="begin"/>
      </w:r>
      <w:r>
        <w:instrText xml:space="preserve"> XE "</w:instrText>
      </w:r>
      <w:r w:rsidRPr="00F13673">
        <w:instrText>26805.a04.03.02.031.1</w:instrText>
      </w:r>
      <w:r>
        <w:instrText xml:space="preserve">" </w:instrText>
      </w:r>
      <w:r>
        <w:fldChar w:fldCharType="end"/>
      </w:r>
      <w:r>
        <w:t>Programmatic access involves ensuring all UI controls are exposed programmatically to the AT. Without it, the APIs for AT cannot interpret information correctly, leaving the user unable to use the products sufficiently or forcing the AT to use undocumented programming inter</w:t>
      </w:r>
      <w:r>
        <w:softHyphen/>
        <w:t xml:space="preserve">faces or techniques never intended to be used as an “accessibility” interface. When UI controls are exposed to AT, the AT is able to determine what actions and options are </w:t>
      </w:r>
    </w:p>
    <w:p w14:paraId="0C567B21" w14:textId="77777777" w:rsidR="0001331D" w:rsidRDefault="006C5A78" w:rsidP="0001331D">
      <w:r>
        <w:br w:type="page"/>
      </w:r>
      <w:r w:rsidR="0001331D">
        <w:t>available to the user. Without proper programmatic access, a user may receive useless, erroneous, or even no information about what they are doing in the program.</w:t>
      </w:r>
      <w:r w:rsidR="0001331D">
        <w:fldChar w:fldCharType="begin"/>
      </w:r>
      <w:r w:rsidR="0001331D">
        <w:instrText xml:space="preserve"> XE "</w:instrText>
      </w:r>
      <w:r w:rsidR="0001331D" w:rsidRPr="007C0117">
        <w:instrText>26805.a04.03.02.031.9</w:instrText>
      </w:r>
      <w:r w:rsidR="0001331D">
        <w:instrText xml:space="preserve">" </w:instrText>
      </w:r>
      <w:r w:rsidR="0001331D">
        <w:fldChar w:fldCharType="end"/>
      </w:r>
    </w:p>
    <w:p w14:paraId="6CBE500A" w14:textId="77777777" w:rsidR="0001331D" w:rsidRDefault="0001331D" w:rsidP="0001331D">
      <w:pPr>
        <w:pStyle w:val="Heading2"/>
      </w:pPr>
      <w:r>
        <w:t>Keyboard Access</w:t>
      </w:r>
    </w:p>
    <w:p w14:paraId="5C119288" w14:textId="77777777" w:rsidR="0001331D" w:rsidRDefault="0001331D" w:rsidP="0001331D">
      <w:r>
        <w:fldChar w:fldCharType="begin"/>
      </w:r>
      <w:r>
        <w:instrText xml:space="preserve"> XE "</w:instrText>
      </w:r>
      <w:r w:rsidRPr="00456854">
        <w:instrText>26805.a04.03.03.032.1</w:instrText>
      </w:r>
      <w:r>
        <w:instrText xml:space="preserve">" </w:instrText>
      </w:r>
      <w:r>
        <w:fldChar w:fldCharType="end"/>
      </w:r>
      <w:r>
        <w:t>Keyboard access pertains to the keyboard navigation and keyboard focus of an application. For users who are blind or have mobility issues, being able to navigate the UI with a keyboard is extremely important; however, only those UI controls that require user interaction to func</w:t>
      </w:r>
      <w:r>
        <w:softHyphen/>
        <w:t>tion should be given keyboard focus. Components that don’t require an action, such as static images, do not need keyboard focus.</w:t>
      </w:r>
      <w:r>
        <w:fldChar w:fldCharType="begin"/>
      </w:r>
      <w:r>
        <w:instrText xml:space="preserve"> XE "</w:instrText>
      </w:r>
      <w:r w:rsidRPr="003D5A8A">
        <w:instrText>26805.a04.03.03.032.9</w:instrText>
      </w:r>
      <w:r>
        <w:instrText xml:space="preserve">" </w:instrText>
      </w:r>
      <w:r>
        <w:fldChar w:fldCharType="end"/>
      </w:r>
    </w:p>
    <w:p w14:paraId="292F51D6" w14:textId="77777777" w:rsidR="0001331D" w:rsidRDefault="0001331D" w:rsidP="0001331D">
      <w:r>
        <w:fldChar w:fldCharType="begin"/>
      </w:r>
      <w:r>
        <w:instrText xml:space="preserve"> XE "</w:instrText>
      </w:r>
      <w:r w:rsidRPr="007A2208">
        <w:instrText>26805.a04.03.03.033.1</w:instrText>
      </w:r>
      <w:r>
        <w:instrText xml:space="preserve">" </w:instrText>
      </w:r>
      <w:r>
        <w:fldChar w:fldCharType="end"/>
      </w:r>
      <w:r>
        <w:t>It is important to remember that unlike navigating with a mouse, keyboard navigation is linear. So, when considering keyboard navigation, think about how your user will interact with your product and what the logical navigation for a user will be. In Western cultures, people read from left to right, top to bottom. It is, therefore, common practice to follow this pattern for keyboard navigation, though there are exceptions to this practice.</w:t>
      </w:r>
      <w:r>
        <w:fldChar w:fldCharType="begin"/>
      </w:r>
      <w:r>
        <w:instrText xml:space="preserve"> XE "</w:instrText>
      </w:r>
      <w:r w:rsidRPr="00BC699A">
        <w:instrText>26805.a04.03.03.033.9</w:instrText>
      </w:r>
      <w:r>
        <w:instrText xml:space="preserve">" </w:instrText>
      </w:r>
      <w:r>
        <w:fldChar w:fldCharType="end"/>
      </w:r>
    </w:p>
    <w:p w14:paraId="17633DD6" w14:textId="77777777" w:rsidR="0001331D" w:rsidRDefault="0001331D" w:rsidP="0001331D">
      <w:r>
        <w:fldChar w:fldCharType="begin"/>
      </w:r>
      <w:r>
        <w:instrText xml:space="preserve"> XE "</w:instrText>
      </w:r>
      <w:r w:rsidRPr="005D34D1">
        <w:instrText>26805.a04.03.03.034.1</w:instrText>
      </w:r>
      <w:r>
        <w:instrText xml:space="preserve">" </w:instrText>
      </w:r>
      <w:r>
        <w:fldChar w:fldCharType="end"/>
      </w:r>
      <w:r>
        <w:t>When designing keyboard navigation, examine your UI, and think about these questions:</w:t>
      </w:r>
      <w:r>
        <w:fldChar w:fldCharType="begin"/>
      </w:r>
      <w:r>
        <w:instrText xml:space="preserve"> XE "</w:instrText>
      </w:r>
      <w:r w:rsidRPr="009D6AF6">
        <w:instrText>26805.a04.03.03.034.9</w:instrText>
      </w:r>
      <w:r>
        <w:instrText xml:space="preserve">" </w:instrText>
      </w:r>
      <w:r>
        <w:fldChar w:fldCharType="end"/>
      </w:r>
    </w:p>
    <w:p w14:paraId="5547EBF8" w14:textId="77777777" w:rsidR="0001331D" w:rsidRDefault="0001331D" w:rsidP="0001331D">
      <w:pPr>
        <w:pStyle w:val="BullList"/>
      </w:pPr>
      <w:r>
        <w:fldChar w:fldCharType="begin"/>
      </w:r>
      <w:r>
        <w:instrText xml:space="preserve"> XE "</w:instrText>
      </w:r>
      <w:r w:rsidRPr="00EF5E94">
        <w:instrText>26805.a04.03.03.035.1</w:instrText>
      </w:r>
      <w:r>
        <w:instrText xml:space="preserve">" </w:instrText>
      </w:r>
      <w:r>
        <w:fldChar w:fldCharType="end"/>
      </w:r>
      <w:r>
        <w:t>How are the controls laid out or grouped in the UI?</w:t>
      </w:r>
      <w:r>
        <w:fldChar w:fldCharType="begin"/>
      </w:r>
      <w:r>
        <w:instrText xml:space="preserve"> XE "</w:instrText>
      </w:r>
      <w:r w:rsidRPr="00A7560E">
        <w:instrText>26805.a04.03.03.035.9</w:instrText>
      </w:r>
      <w:r>
        <w:instrText xml:space="preserve">" </w:instrText>
      </w:r>
      <w:r>
        <w:fldChar w:fldCharType="end"/>
      </w:r>
    </w:p>
    <w:p w14:paraId="43346FE5" w14:textId="77777777" w:rsidR="0001331D" w:rsidRDefault="0001331D" w:rsidP="0001331D">
      <w:pPr>
        <w:pStyle w:val="BullList"/>
      </w:pPr>
      <w:r>
        <w:fldChar w:fldCharType="begin"/>
      </w:r>
      <w:r>
        <w:instrText xml:space="preserve"> XE "</w:instrText>
      </w:r>
      <w:r w:rsidRPr="007F1578">
        <w:instrText>26805.a04.03.03.036.1</w:instrText>
      </w:r>
      <w:r>
        <w:instrText xml:space="preserve">" </w:instrText>
      </w:r>
      <w:r>
        <w:fldChar w:fldCharType="end"/>
      </w:r>
      <w:r>
        <w:t>Are there a few significant groups of controls?</w:t>
      </w:r>
      <w:r>
        <w:fldChar w:fldCharType="begin"/>
      </w:r>
      <w:r>
        <w:instrText xml:space="preserve"> XE "</w:instrText>
      </w:r>
      <w:r w:rsidRPr="003F2DB1">
        <w:instrText>26805.a04.03.03.036.9</w:instrText>
      </w:r>
      <w:r>
        <w:instrText xml:space="preserve">" </w:instrText>
      </w:r>
      <w:r>
        <w:fldChar w:fldCharType="end"/>
      </w:r>
    </w:p>
    <w:p w14:paraId="4DB5861F" w14:textId="77777777" w:rsidR="0001331D" w:rsidRDefault="0001331D" w:rsidP="0001331D">
      <w:pPr>
        <w:pStyle w:val="BullList2"/>
      </w:pPr>
      <w:r>
        <w:fldChar w:fldCharType="begin"/>
      </w:r>
      <w:r>
        <w:instrText xml:space="preserve"> XE "</w:instrText>
      </w:r>
      <w:r w:rsidRPr="00E7679B">
        <w:instrText>26805.a04.03.03.037.1</w:instrText>
      </w:r>
      <w:r>
        <w:instrText xml:space="preserve">" </w:instrText>
      </w:r>
      <w:r>
        <w:fldChar w:fldCharType="end"/>
      </w:r>
      <w:r>
        <w:t>If yes, do those groups contain another level of groups?</w:t>
      </w:r>
      <w:r>
        <w:fldChar w:fldCharType="begin"/>
      </w:r>
      <w:r>
        <w:instrText xml:space="preserve"> XE "</w:instrText>
      </w:r>
      <w:r w:rsidRPr="0025703E">
        <w:instrText>26805.a04.03.03.037.9</w:instrText>
      </w:r>
      <w:r>
        <w:instrText xml:space="preserve">" </w:instrText>
      </w:r>
      <w:r>
        <w:fldChar w:fldCharType="end"/>
      </w:r>
    </w:p>
    <w:p w14:paraId="47E73C9C" w14:textId="77777777" w:rsidR="0001331D" w:rsidRDefault="0001331D" w:rsidP="0001331D">
      <w:pPr>
        <w:pStyle w:val="ListEnd"/>
      </w:pPr>
    </w:p>
    <w:p w14:paraId="0D0D155A" w14:textId="77777777" w:rsidR="0001331D" w:rsidRDefault="0001331D" w:rsidP="0001331D">
      <w:pPr>
        <w:pStyle w:val="BullList"/>
      </w:pPr>
      <w:r>
        <w:fldChar w:fldCharType="begin"/>
      </w:r>
      <w:r>
        <w:instrText xml:space="preserve"> XE "</w:instrText>
      </w:r>
      <w:r w:rsidRPr="00DB7F2E">
        <w:instrText>26805.a04.03.03.038.1</w:instrText>
      </w:r>
      <w:r>
        <w:instrText xml:space="preserve">" </w:instrText>
      </w:r>
      <w:r>
        <w:fldChar w:fldCharType="end"/>
      </w:r>
      <w:r>
        <w:t>Among peer controls, should navigation be done by tabbing around, or via special navigation (such as arrow keys), or both?</w:t>
      </w:r>
      <w:r>
        <w:fldChar w:fldCharType="begin"/>
      </w:r>
      <w:r>
        <w:instrText xml:space="preserve"> XE "</w:instrText>
      </w:r>
      <w:r w:rsidRPr="00D9364E">
        <w:instrText>26805.a04.03.03.038.9</w:instrText>
      </w:r>
      <w:r>
        <w:instrText xml:space="preserve">" </w:instrText>
      </w:r>
      <w:r>
        <w:fldChar w:fldCharType="end"/>
      </w:r>
    </w:p>
    <w:p w14:paraId="49F8C7A8" w14:textId="77777777" w:rsidR="0001331D" w:rsidRDefault="0001331D" w:rsidP="0001331D">
      <w:pPr>
        <w:pStyle w:val="ListEnd"/>
      </w:pPr>
    </w:p>
    <w:p w14:paraId="68104714" w14:textId="77777777" w:rsidR="0001331D" w:rsidRDefault="0001331D" w:rsidP="0001331D">
      <w:r>
        <w:fldChar w:fldCharType="begin"/>
      </w:r>
      <w:r>
        <w:instrText xml:space="preserve"> XE "</w:instrText>
      </w:r>
      <w:r w:rsidRPr="00B84601">
        <w:instrText>26805.a04.03.03.039.1</w:instrText>
      </w:r>
      <w:r>
        <w:instrText xml:space="preserve">" </w:instrText>
      </w:r>
      <w:r>
        <w:fldChar w:fldCharType="end"/>
      </w:r>
      <w:r>
        <w:t>The goal is to help the user understand how the UI is laid out and identify the controls that are actionable. If you are finding that there are too many tab stops before the user completes the navigation loop, consider grouping related controls together. Some controls that are related, such as a hybrid control, may need to be addressed at this early exploration stage. Once you begin to develop your product, it is difficult to rework the keyboard navigation, so plan carefully and plan early!</w:t>
      </w:r>
      <w:r>
        <w:fldChar w:fldCharType="begin"/>
      </w:r>
      <w:r>
        <w:instrText xml:space="preserve"> XE "</w:instrText>
      </w:r>
      <w:r w:rsidRPr="000F5848">
        <w:instrText>26805.a04.03.03.039.9</w:instrText>
      </w:r>
      <w:r>
        <w:instrText xml:space="preserve">" </w:instrText>
      </w:r>
      <w:r>
        <w:fldChar w:fldCharType="end"/>
      </w:r>
    </w:p>
    <w:p w14:paraId="5383BC4E" w14:textId="77777777" w:rsidR="0001331D" w:rsidRDefault="0001331D" w:rsidP="0001331D">
      <w:pPr>
        <w:pStyle w:val="SeeAlso"/>
      </w:pPr>
      <w:r>
        <w:fldChar w:fldCharType="begin"/>
      </w:r>
      <w:r>
        <w:instrText xml:space="preserve"> XE "</w:instrText>
      </w:r>
      <w:r w:rsidRPr="00DC3B60">
        <w:instrText>26805.a04.03.03.040.1</w:instrText>
      </w:r>
      <w:r>
        <w:instrText xml:space="preserve">" </w:instrText>
      </w:r>
      <w:r>
        <w:fldChar w:fldCharType="end"/>
      </w:r>
      <w:r>
        <w:t>Go further: For g</w:t>
      </w:r>
      <w:r w:rsidRPr="00345B27">
        <w:t xml:space="preserve">uidelines </w:t>
      </w:r>
      <w:r>
        <w:t>on designing k</w:t>
      </w:r>
      <w:r w:rsidRPr="00345B27">
        <w:t xml:space="preserve">eyboard </w:t>
      </w:r>
      <w:r>
        <w:t xml:space="preserve">focus and keyboard navigation, go to </w:t>
      </w:r>
      <w:r w:rsidRPr="00DD53EE">
        <w:rPr>
          <w:rFonts w:cs="Times New Roman"/>
        </w:rPr>
        <w:t>http://go.microsoft.com/fwlink/?LinkId=150842</w:t>
      </w:r>
      <w:r>
        <w:t>.</w:t>
      </w:r>
      <w:r>
        <w:fldChar w:fldCharType="begin"/>
      </w:r>
      <w:r>
        <w:instrText xml:space="preserve"> XE "</w:instrText>
      </w:r>
      <w:r w:rsidRPr="008B729F">
        <w:instrText>26805.a04.03.03.040.9</w:instrText>
      </w:r>
      <w:r>
        <w:instrText xml:space="preserve">" </w:instrText>
      </w:r>
      <w:r>
        <w:fldChar w:fldCharType="end"/>
      </w:r>
    </w:p>
    <w:p w14:paraId="7FDBE7B4" w14:textId="77777777" w:rsidR="0001331D" w:rsidRDefault="0001331D" w:rsidP="0001331D">
      <w:pPr>
        <w:pStyle w:val="Heading2"/>
      </w:pPr>
      <w:r>
        <w:t>Respect Your User</w:t>
      </w:r>
    </w:p>
    <w:p w14:paraId="3254EFC2" w14:textId="77777777" w:rsidR="0001331D" w:rsidRDefault="0001331D" w:rsidP="0001331D">
      <w:r>
        <w:fldChar w:fldCharType="begin"/>
      </w:r>
      <w:r>
        <w:instrText xml:space="preserve"> XE "</w:instrText>
      </w:r>
      <w:r w:rsidRPr="004206B7">
        <w:instrText>26805.a04.03.04.041.1</w:instrText>
      </w:r>
      <w:r>
        <w:instrText xml:space="preserve">" </w:instrText>
      </w:r>
      <w:r>
        <w:fldChar w:fldCharType="end"/>
      </w:r>
      <w:r w:rsidRPr="00E03F3A">
        <w:t xml:space="preserve">When developing accessible products, </w:t>
      </w:r>
      <w:r>
        <w:t>a key thing to</w:t>
      </w:r>
      <w:r w:rsidRPr="00E03F3A">
        <w:t xml:space="preserve"> keep in mind is to respect your end user’s preferences and requirements. Whether they are selecting larger icons, </w:t>
      </w:r>
      <w:r>
        <w:t xml:space="preserve">choosing </w:t>
      </w:r>
      <w:r w:rsidRPr="00E03F3A">
        <w:t xml:space="preserve">high contrast, or </w:t>
      </w:r>
      <w:r>
        <w:t>using</w:t>
      </w:r>
      <w:r w:rsidRPr="00E03F3A">
        <w:t xml:space="preserve"> a screen reader, users configure their system settings </w:t>
      </w:r>
      <w:r>
        <w:t>for</w:t>
      </w:r>
      <w:r w:rsidRPr="00E03F3A">
        <w:t xml:space="preserve"> a more comfor</w:t>
      </w:r>
      <w:r>
        <w:softHyphen/>
      </w:r>
      <w:r w:rsidRPr="00E03F3A">
        <w:t xml:space="preserve">table user experience. It is absolutely essential, then, that you allow system-wide settings to </w:t>
      </w:r>
    </w:p>
    <w:p w14:paraId="7F7EB99E" w14:textId="77777777" w:rsidR="0001331D" w:rsidRDefault="0001331D" w:rsidP="0001331D">
      <w:r>
        <w:br w:type="page"/>
      </w:r>
      <w:r w:rsidRPr="00E03F3A">
        <w:t>work with your product. Overriding those settings through hard-coding m</w:t>
      </w:r>
      <w:r>
        <w:t>ight</w:t>
      </w:r>
      <w:r w:rsidRPr="00E03F3A">
        <w:t xml:space="preserve"> impede or even prevent a user from accessing parts of your products.</w:t>
      </w:r>
      <w:r>
        <w:fldChar w:fldCharType="begin"/>
      </w:r>
      <w:r>
        <w:instrText xml:space="preserve"> XE "</w:instrText>
      </w:r>
      <w:r w:rsidRPr="00DD7A40">
        <w:instrText>26805.a04.03.04.041.9</w:instrText>
      </w:r>
      <w:r>
        <w:instrText xml:space="preserve">" </w:instrText>
      </w:r>
      <w:r>
        <w:fldChar w:fldCharType="end"/>
      </w:r>
    </w:p>
    <w:p w14:paraId="3BA3E1ED" w14:textId="77777777" w:rsidR="0001331D" w:rsidRPr="00941BC8" w:rsidRDefault="0001331D" w:rsidP="0001331D">
      <w:pPr>
        <w:pStyle w:val="Heading2"/>
      </w:pPr>
      <w:r>
        <w:t>Visual UI Design Settings</w:t>
      </w:r>
    </w:p>
    <w:p w14:paraId="191F20EF" w14:textId="77777777" w:rsidR="0001331D" w:rsidRDefault="0001331D" w:rsidP="0001331D">
      <w:r>
        <w:fldChar w:fldCharType="begin"/>
      </w:r>
      <w:r>
        <w:instrText xml:space="preserve"> XE "</w:instrText>
      </w:r>
      <w:r w:rsidRPr="002A2CB9">
        <w:instrText>26805.a04.03.05.042.1</w:instrText>
      </w:r>
      <w:r>
        <w:instrText xml:space="preserve">" </w:instrText>
      </w:r>
      <w:r>
        <w:fldChar w:fldCharType="end"/>
      </w:r>
      <w:r>
        <w:t>When designing the visual UI, ensure that your product has a high contrast setting, uses the default system fonts and smoothing options, correctly scales to the dots per inch (dpi) screen settings, has default text with at least a 5:1 contrast ratio with the background, and has color combinations that will be easy for users with color deficiencies to differentiate.</w:t>
      </w:r>
      <w:r>
        <w:fldChar w:fldCharType="begin"/>
      </w:r>
      <w:r>
        <w:instrText xml:space="preserve"> XE "</w:instrText>
      </w:r>
      <w:r w:rsidRPr="00104D5B">
        <w:instrText>26805.a04.03.05.042.9</w:instrText>
      </w:r>
      <w:r>
        <w:instrText xml:space="preserve">" </w:instrText>
      </w:r>
      <w:r>
        <w:fldChar w:fldCharType="end"/>
      </w:r>
    </w:p>
    <w:p w14:paraId="5A3F3083" w14:textId="77777777" w:rsidR="0001331D" w:rsidRPr="00E8770D" w:rsidRDefault="0001331D" w:rsidP="0001331D">
      <w:pPr>
        <w:pStyle w:val="Heading3"/>
      </w:pPr>
      <w:r w:rsidRPr="00E8770D">
        <w:t xml:space="preserve">High </w:t>
      </w:r>
      <w:r>
        <w:t>C</w:t>
      </w:r>
      <w:r w:rsidRPr="00E8770D">
        <w:t>ontrast</w:t>
      </w:r>
      <w:r>
        <w:t xml:space="preserve"> Setting</w:t>
      </w:r>
    </w:p>
    <w:p w14:paraId="4534FA90" w14:textId="77777777" w:rsidR="0001331D" w:rsidRDefault="0001331D" w:rsidP="0001331D">
      <w:r>
        <w:fldChar w:fldCharType="begin"/>
      </w:r>
      <w:r>
        <w:instrText xml:space="preserve"> XE "</w:instrText>
      </w:r>
      <w:r w:rsidRPr="00253283">
        <w:instrText>26805.a04.03.05.043.1</w:instrText>
      </w:r>
      <w:r>
        <w:instrText xml:space="preserve">" </w:instrText>
      </w:r>
      <w:r>
        <w:fldChar w:fldCharType="end"/>
      </w:r>
      <w:r>
        <w:t>One of the built-in accessibility features in Microsoft’s Windows operating systems is the High Contrast mode, which heightens the color contrast of text and images on the computer screen. For some people, increasing the contrast in colors reduces eyestrain and makes it easier to read. When you verify your UI in high contrast, you want to check that controls, such as links, have been coded consistently and with system colors (not with hard-coded colors) to ensure that they will be able to see all the controls on the screen that a user not using high contrast would see.</w:t>
      </w:r>
      <w:r>
        <w:fldChar w:fldCharType="begin"/>
      </w:r>
      <w:r>
        <w:instrText xml:space="preserve"> XE "</w:instrText>
      </w:r>
      <w:r w:rsidRPr="00E00E9A">
        <w:instrText>26805.a04.03.05.043.9</w:instrText>
      </w:r>
      <w:r>
        <w:instrText xml:space="preserve">" </w:instrText>
      </w:r>
      <w:r>
        <w:fldChar w:fldCharType="end"/>
      </w:r>
    </w:p>
    <w:p w14:paraId="1C7D5283" w14:textId="77777777" w:rsidR="0001331D" w:rsidRDefault="0001331D" w:rsidP="0001331D">
      <w:pPr>
        <w:pStyle w:val="Heading3"/>
      </w:pPr>
      <w:r>
        <w:t>System Font Settings</w:t>
      </w:r>
    </w:p>
    <w:p w14:paraId="0ED32A29" w14:textId="77777777" w:rsidR="0001331D" w:rsidRDefault="0001331D" w:rsidP="0001331D">
      <w:r>
        <w:fldChar w:fldCharType="begin"/>
      </w:r>
      <w:r>
        <w:instrText xml:space="preserve"> XE "</w:instrText>
      </w:r>
      <w:r w:rsidRPr="00384A58">
        <w:instrText>26805.a04.03.05.044.1</w:instrText>
      </w:r>
      <w:r>
        <w:instrText xml:space="preserve">" </w:instrText>
      </w:r>
      <w:r>
        <w:fldChar w:fldCharType="end"/>
      </w:r>
      <w:r>
        <w:t xml:space="preserve">To ensure readability and minimize any “unexpected” distortions to the text, make sure that your product always adheres to the default system fonts and uses the anti-aliasing and smoothing options. If your product uses custom fonts, users may face significant readability issues and distractions when they customize the presentation of their UI (through the use of </w:t>
      </w:r>
      <w:r>
        <w:br/>
        <w:t>a screen reader or by using different font styles to view your UI, for instance).</w:t>
      </w:r>
      <w:r>
        <w:fldChar w:fldCharType="begin"/>
      </w:r>
      <w:r>
        <w:instrText xml:space="preserve"> XE "</w:instrText>
      </w:r>
      <w:r w:rsidRPr="00F47F11">
        <w:instrText>26805.a04.03.05.044.9</w:instrText>
      </w:r>
      <w:r>
        <w:instrText xml:space="preserve">" </w:instrText>
      </w:r>
      <w:r>
        <w:fldChar w:fldCharType="end"/>
      </w:r>
    </w:p>
    <w:p w14:paraId="56050DB5" w14:textId="77777777" w:rsidR="0001331D" w:rsidRPr="00FC5366" w:rsidRDefault="0001331D" w:rsidP="0001331D">
      <w:pPr>
        <w:pStyle w:val="Heading3"/>
      </w:pPr>
      <w:r w:rsidRPr="00FC5366">
        <w:t>High</w:t>
      </w:r>
      <w:r>
        <w:t xml:space="preserve"> </w:t>
      </w:r>
      <w:r w:rsidRPr="00FC5366">
        <w:t>DPI</w:t>
      </w:r>
      <w:r>
        <w:t xml:space="preserve"> Resolutions</w:t>
      </w:r>
    </w:p>
    <w:p w14:paraId="1AEBB60B" w14:textId="77777777" w:rsidR="0001331D" w:rsidRDefault="0001331D" w:rsidP="0001331D">
      <w:r>
        <w:fldChar w:fldCharType="begin"/>
      </w:r>
      <w:r>
        <w:instrText xml:space="preserve"> XE "</w:instrText>
      </w:r>
      <w:r w:rsidRPr="00FE2D8D">
        <w:instrText>26805.a04.03.05.045.1</w:instrText>
      </w:r>
      <w:r>
        <w:instrText xml:space="preserve">" </w:instrText>
      </w:r>
      <w:r>
        <w:fldChar w:fldCharType="end"/>
      </w:r>
      <w:r>
        <w:t xml:space="preserve">For users with vision impairments, having a scalable UI is </w:t>
      </w:r>
      <w:r w:rsidRPr="009E782B">
        <w:t xml:space="preserve">important. UIs that do not scale correctly </w:t>
      </w:r>
      <w:r>
        <w:t>in high dpi resolutions may cause important UI components to overlap or hide other components and can</w:t>
      </w:r>
      <w:r w:rsidRPr="009E782B">
        <w:t xml:space="preserve"> become inaccessible</w:t>
      </w:r>
      <w:r>
        <w:t xml:space="preserve">. </w:t>
      </w:r>
      <w:r w:rsidRPr="006D4B0D">
        <w:t xml:space="preserve">Since </w:t>
      </w:r>
      <w:r>
        <w:t xml:space="preserve">the release of </w:t>
      </w:r>
      <w:r w:rsidRPr="006D4B0D">
        <w:t xml:space="preserve">Windows Vista, the Windows platform replaced large font settings with </w:t>
      </w:r>
      <w:r>
        <w:t>dpi</w:t>
      </w:r>
      <w:r w:rsidRPr="006D4B0D">
        <w:t xml:space="preserve"> configurations.</w:t>
      </w:r>
      <w:r>
        <w:fldChar w:fldCharType="begin"/>
      </w:r>
      <w:r>
        <w:instrText xml:space="preserve"> XE "</w:instrText>
      </w:r>
      <w:r w:rsidRPr="00730E82">
        <w:instrText>26805.a04.03.05.045.9</w:instrText>
      </w:r>
      <w:r>
        <w:instrText xml:space="preserve">" </w:instrText>
      </w:r>
      <w:r>
        <w:fldChar w:fldCharType="end"/>
      </w:r>
    </w:p>
    <w:p w14:paraId="5FB37CF1" w14:textId="77777777" w:rsidR="0001331D" w:rsidRPr="00214F37" w:rsidRDefault="0001331D" w:rsidP="0001331D">
      <w:pPr>
        <w:pStyle w:val="SeeAlso"/>
      </w:pPr>
      <w:r>
        <w:rPr>
          <w:rStyle w:val="Set-OffLineChar"/>
        </w:rPr>
        <w:fldChar w:fldCharType="begin"/>
      </w:r>
      <w:r>
        <w:instrText xml:space="preserve"> XE "</w:instrText>
      </w:r>
      <w:r w:rsidRPr="004A70D5">
        <w:instrText>26805.a04.03.05.046.1</w:instrText>
      </w:r>
      <w:r>
        <w:instrText xml:space="preserve">" </w:instrText>
      </w:r>
      <w:r>
        <w:rPr>
          <w:rStyle w:val="Set-OffLineChar"/>
        </w:rPr>
        <w:fldChar w:fldCharType="end"/>
      </w:r>
      <w:r w:rsidRPr="00497A92">
        <w:rPr>
          <w:rStyle w:val="Set-OffLineChar"/>
        </w:rPr>
        <w:t xml:space="preserve">Go further: </w:t>
      </w:r>
      <w:r>
        <w:rPr>
          <w:rStyle w:val="Set-OffLineChar"/>
        </w:rPr>
        <w:t>For more information on h</w:t>
      </w:r>
      <w:r w:rsidRPr="00214F37">
        <w:t>ow to write high dpi applications, go to http://go.microsoft.com/fwlink/?LinkId=150842.</w:t>
      </w:r>
      <w:r>
        <w:fldChar w:fldCharType="begin"/>
      </w:r>
      <w:r>
        <w:instrText xml:space="preserve"> XE "</w:instrText>
      </w:r>
      <w:r w:rsidRPr="00BB0215">
        <w:instrText>26805.a04.03.05.046.9</w:instrText>
      </w:r>
      <w:r>
        <w:instrText xml:space="preserve">" </w:instrText>
      </w:r>
      <w:r>
        <w:rPr>
          <w:rStyle w:val="SeeAlsoChar"/>
        </w:rPr>
        <w:fldChar w:fldCharType="end"/>
      </w:r>
    </w:p>
    <w:p w14:paraId="03CD0531" w14:textId="77777777" w:rsidR="0001331D" w:rsidRPr="004F1803" w:rsidRDefault="0001331D" w:rsidP="0001331D">
      <w:pPr>
        <w:pStyle w:val="Heading3"/>
      </w:pPr>
      <w:r>
        <w:br w:type="page"/>
        <w:t>Color Contrast</w:t>
      </w:r>
      <w:r w:rsidRPr="00FC5366">
        <w:t xml:space="preserve"> </w:t>
      </w:r>
      <w:r>
        <w:t>R</w:t>
      </w:r>
      <w:r w:rsidRPr="00FC5366">
        <w:t>atio</w:t>
      </w:r>
    </w:p>
    <w:p w14:paraId="6B4CE1E5" w14:textId="77777777" w:rsidR="0001331D" w:rsidRDefault="0001331D" w:rsidP="0001331D">
      <w:r>
        <w:fldChar w:fldCharType="begin"/>
      </w:r>
      <w:r>
        <w:instrText xml:space="preserve"> XE "</w:instrText>
      </w:r>
      <w:r w:rsidRPr="005C0B7D">
        <w:instrText>26805.a04.03.05.047.1</w:instrText>
      </w:r>
      <w:r>
        <w:instrText xml:space="preserve">" </w:instrText>
      </w:r>
      <w:r>
        <w:fldChar w:fldCharType="end"/>
      </w:r>
      <w:r w:rsidRPr="00941BC8">
        <w:t>The updated Section 508 of</w:t>
      </w:r>
      <w:r>
        <w:t xml:space="preserve"> the Americans with Disability A</w:t>
      </w:r>
      <w:r w:rsidRPr="00941BC8">
        <w:t>ct,</w:t>
      </w:r>
      <w:r>
        <w:t xml:space="preserve"> as well as other legislations, </w:t>
      </w:r>
      <w:r w:rsidRPr="00941BC8">
        <w:t>require</w:t>
      </w:r>
      <w:r>
        <w:t>s</w:t>
      </w:r>
      <w:r w:rsidRPr="00941BC8">
        <w:t xml:space="preserve"> that the default color contrasts between text an</w:t>
      </w:r>
      <w:r>
        <w:t xml:space="preserve">d its background must be 5:1. </w:t>
      </w:r>
      <w:r w:rsidRPr="00941BC8">
        <w:t>For large texts (</w:t>
      </w:r>
      <w:r>
        <w:t>18-point font sizes</w:t>
      </w:r>
      <w:r w:rsidRPr="00941BC8">
        <w:t>, or 14 points and bolded) the required default contrast is 3:1.</w:t>
      </w:r>
      <w:r>
        <w:fldChar w:fldCharType="begin"/>
      </w:r>
      <w:r>
        <w:instrText xml:space="preserve"> XE "</w:instrText>
      </w:r>
      <w:r w:rsidRPr="007339CC">
        <w:instrText>26805.a04.03.05.047.9</w:instrText>
      </w:r>
      <w:r>
        <w:instrText xml:space="preserve">" </w:instrText>
      </w:r>
      <w:r>
        <w:fldChar w:fldCharType="end"/>
      </w:r>
    </w:p>
    <w:p w14:paraId="7F82F7C3" w14:textId="77777777" w:rsidR="0001331D" w:rsidRDefault="0001331D" w:rsidP="0001331D">
      <w:pPr>
        <w:pStyle w:val="SeeAlso"/>
      </w:pPr>
      <w:r>
        <w:fldChar w:fldCharType="begin"/>
      </w:r>
      <w:r>
        <w:instrText xml:space="preserve"> XE "</w:instrText>
      </w:r>
      <w:r w:rsidRPr="00931E3E">
        <w:instrText>26805.a04.03.05.048.1</w:instrText>
      </w:r>
      <w:r>
        <w:instrText xml:space="preserve">" </w:instrText>
      </w:r>
      <w:r>
        <w:fldChar w:fldCharType="end"/>
      </w:r>
      <w:r>
        <w:t xml:space="preserve">Go further: For more information on checking color contrast, go to </w:t>
      </w:r>
      <w:r w:rsidRPr="00DD53EE">
        <w:rPr>
          <w:rFonts w:cs="Times New Roman"/>
        </w:rPr>
        <w:t>http://go.microsoft.com/fwlink/?LinkId=150842</w:t>
      </w:r>
      <w:r>
        <w:t>.</w:t>
      </w:r>
      <w:r>
        <w:fldChar w:fldCharType="begin"/>
      </w:r>
      <w:r>
        <w:instrText xml:space="preserve"> XE "</w:instrText>
      </w:r>
      <w:r w:rsidRPr="0029583D">
        <w:instrText>26805.a04.03.05.048.9</w:instrText>
      </w:r>
      <w:r>
        <w:instrText xml:space="preserve">" </w:instrText>
      </w:r>
      <w:r>
        <w:fldChar w:fldCharType="end"/>
      </w:r>
    </w:p>
    <w:p w14:paraId="5E67F17E" w14:textId="77777777" w:rsidR="0001331D" w:rsidRPr="00FC5366" w:rsidRDefault="0001331D" w:rsidP="0001331D">
      <w:pPr>
        <w:pStyle w:val="Heading3"/>
      </w:pPr>
      <w:r w:rsidRPr="00FC5366">
        <w:t xml:space="preserve">Color </w:t>
      </w:r>
      <w:r>
        <w:t>C</w:t>
      </w:r>
      <w:r w:rsidRPr="00FC5366">
        <w:t>ombinations</w:t>
      </w:r>
    </w:p>
    <w:p w14:paraId="54A86024" w14:textId="77777777" w:rsidR="0001331D" w:rsidRDefault="0001331D" w:rsidP="0001331D">
      <w:r>
        <w:fldChar w:fldCharType="begin"/>
      </w:r>
      <w:r>
        <w:instrText xml:space="preserve"> XE "</w:instrText>
      </w:r>
      <w:r w:rsidRPr="00CD3D5C">
        <w:instrText>26805.a04.03.05.049.1</w:instrText>
      </w:r>
      <w:r>
        <w:instrText xml:space="preserve">" </w:instrText>
      </w:r>
      <w:r>
        <w:fldChar w:fldCharType="end"/>
      </w:r>
      <w:r>
        <w:t>About 7 percent of males (and less than 1 percent of females) have some form of color defi</w:t>
      </w:r>
      <w:r>
        <w:softHyphen/>
        <w:t>ciency. U</w:t>
      </w:r>
      <w:r w:rsidRPr="00C247E5">
        <w:t>sers</w:t>
      </w:r>
      <w:r>
        <w:t xml:space="preserve"> with colorblindness </w:t>
      </w:r>
      <w:r w:rsidRPr="00C247E5">
        <w:t>have problems distingu</w:t>
      </w:r>
      <w:r>
        <w:t>ishing between certain colors, so</w:t>
      </w:r>
      <w:r w:rsidRPr="00C247E5">
        <w:t xml:space="preserve"> it is important that color alone is never used to convey status </w:t>
      </w:r>
      <w:r>
        <w:t xml:space="preserve">or meaning in an application. As for decorative images </w:t>
      </w:r>
      <w:r w:rsidRPr="00C247E5">
        <w:t>(such as icons or backgrounds</w:t>
      </w:r>
      <w:r>
        <w:t>), color combinations should be</w:t>
      </w:r>
      <w:r w:rsidRPr="00C247E5">
        <w:t xml:space="preserve"> chosen in a manner that maximizes the perception of the image by colorblind users.</w:t>
      </w:r>
      <w:r>
        <w:fldChar w:fldCharType="begin"/>
      </w:r>
      <w:r>
        <w:instrText xml:space="preserve"> XE "</w:instrText>
      </w:r>
      <w:r w:rsidRPr="00DA42B9">
        <w:instrText>26805.a04.03.05.049.9</w:instrText>
      </w:r>
      <w:r>
        <w:instrText xml:space="preserve">" </w:instrText>
      </w:r>
      <w:r>
        <w:fldChar w:fldCharType="end"/>
      </w:r>
    </w:p>
    <w:p w14:paraId="5A7D1819" w14:textId="77777777" w:rsidR="0001331D" w:rsidRPr="00A2611E" w:rsidRDefault="0001331D" w:rsidP="0001331D">
      <w:pPr>
        <w:pStyle w:val="SeeAlso"/>
      </w:pPr>
      <w:r>
        <w:fldChar w:fldCharType="begin"/>
      </w:r>
      <w:r>
        <w:instrText xml:space="preserve"> XE "</w:instrText>
      </w:r>
      <w:r w:rsidRPr="007762A0">
        <w:instrText>26805.a04.03.05.050.1</w:instrText>
      </w:r>
      <w:r>
        <w:instrText xml:space="preserve">" </w:instrText>
      </w:r>
      <w:r>
        <w:fldChar w:fldCharType="end"/>
      </w:r>
      <w:r w:rsidRPr="00A2611E">
        <w:t>Go further:</w:t>
      </w:r>
      <w:r>
        <w:t xml:space="preserve"> For more information on color combinations, go to </w:t>
      </w:r>
      <w:r w:rsidRPr="00DD53EE">
        <w:rPr>
          <w:rFonts w:cs="Times New Roman"/>
        </w:rPr>
        <w:t>http://go.microsoft.com/fwlink/?LinkId=150842</w:t>
      </w:r>
      <w:r>
        <w:t>.</w:t>
      </w:r>
      <w:r>
        <w:fldChar w:fldCharType="begin"/>
      </w:r>
      <w:r>
        <w:instrText xml:space="preserve"> XE "</w:instrText>
      </w:r>
      <w:r w:rsidRPr="002B59CF">
        <w:instrText>26805.a04.03.05.050.9</w:instrText>
      </w:r>
      <w:r>
        <w:instrText xml:space="preserve">" </w:instrText>
      </w:r>
      <w:r>
        <w:fldChar w:fldCharType="end"/>
      </w:r>
    </w:p>
    <w:p w14:paraId="0C125AD1" w14:textId="77777777" w:rsidR="0001331D" w:rsidRDefault="0001331D" w:rsidP="0001331D">
      <w:pPr>
        <w:pStyle w:val="Heading1"/>
      </w:pPr>
      <w:r>
        <w:t>How Accessibility Fits into the Development Cycle</w:t>
      </w:r>
    </w:p>
    <w:p w14:paraId="3732AE56" w14:textId="77777777" w:rsidR="0001331D" w:rsidRDefault="0001331D" w:rsidP="0001331D">
      <w:r>
        <w:fldChar w:fldCharType="begin"/>
      </w:r>
      <w:r>
        <w:instrText xml:space="preserve"> XE "</w:instrText>
      </w:r>
      <w:r w:rsidRPr="008D5EC0">
        <w:instrText>26805.a04.04.01.051.1</w:instrText>
      </w:r>
      <w:r>
        <w:instrText xml:space="preserve">" </w:instrText>
      </w:r>
      <w:r>
        <w:fldChar w:fldCharType="end"/>
      </w:r>
      <w:r>
        <w:t xml:space="preserve">Now that we’ve covered some of the basics, let’s talk about how accessibility fits into each stage of the development cycle—requirements, design, implementation, verification, and release. You can adapt this model to the development cycle for your product. Figure I-1 provides a comprehensive view of a traditional software development cycle and activities </w:t>
      </w:r>
      <w:r>
        <w:br/>
        <w:t>you can do to incorporate accessibility into your product.</w:t>
      </w:r>
      <w:r>
        <w:fldChar w:fldCharType="begin"/>
      </w:r>
      <w:r>
        <w:instrText xml:space="preserve"> XE "</w:instrText>
      </w:r>
      <w:r w:rsidRPr="00496DFC">
        <w:instrText>26805.a04.04.01.051.9</w:instrText>
      </w:r>
      <w:r>
        <w:instrText xml:space="preserve">" </w:instrText>
      </w:r>
      <w:r>
        <w:fldChar w:fldCharType="end"/>
      </w:r>
    </w:p>
    <w:p w14:paraId="2E56EBBD" w14:textId="1C0AD5C6" w:rsidR="0001331D" w:rsidRPr="000071D4" w:rsidRDefault="000D7FDB" w:rsidP="0001331D">
      <w:pPr>
        <w:pStyle w:val="Fig-Graphic"/>
      </w:pPr>
      <w:r>
        <w:rPr>
          <w:noProof/>
        </w:rPr>
        <w:drawing>
          <wp:inline distT="0" distB="0" distL="0" distR="0" wp14:anchorId="3E4AE88C" wp14:editId="53C73360">
            <wp:extent cx="3352800" cy="6562725"/>
            <wp:effectExtent l="0" t="0" r="0" b="0"/>
            <wp:docPr id="4" name="Picture 17" descr="Illustration showing how the accessibility development lifecycle is incorporated into the product developmen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showing how the accessibility development lifecycle is incorporated into the product development lifecyc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0" cy="6562725"/>
                    </a:xfrm>
                    <a:prstGeom prst="rect">
                      <a:avLst/>
                    </a:prstGeom>
                    <a:noFill/>
                    <a:ln>
                      <a:noFill/>
                    </a:ln>
                  </pic:spPr>
                </pic:pic>
              </a:graphicData>
            </a:graphic>
          </wp:inline>
        </w:drawing>
      </w:r>
      <w:r w:rsidR="0001331D" w:rsidRPr="000071D4">
        <w:fldChar w:fldCharType="begin"/>
      </w:r>
      <w:r w:rsidR="0001331D" w:rsidRPr="000071D4">
        <w:instrText xml:space="preserve"> XE "26805.a04.04.01.052.1" </w:instrText>
      </w:r>
      <w:r w:rsidR="0001331D" w:rsidRPr="000071D4">
        <w:fldChar w:fldCharType="end"/>
      </w:r>
      <w:r w:rsidR="0001331D" w:rsidRPr="000071D4">
        <w:fldChar w:fldCharType="begin"/>
      </w:r>
      <w:r w:rsidR="0001331D" w:rsidRPr="000071D4">
        <w:instrText xml:space="preserve"> XE "26805.a04.04.01.052.9" </w:instrText>
      </w:r>
      <w:r w:rsidR="0001331D" w:rsidRPr="000071D4">
        <w:fldChar w:fldCharType="end"/>
      </w:r>
    </w:p>
    <w:p w14:paraId="579E8AF9" w14:textId="77777777" w:rsidR="0001331D" w:rsidRDefault="0001331D" w:rsidP="0001331D">
      <w:pPr>
        <w:pStyle w:val="Num-Caption"/>
      </w:pPr>
      <w:r w:rsidRPr="000071D4">
        <w:rPr>
          <w:rStyle w:val="FigTableNum"/>
        </w:rPr>
        <w:fldChar w:fldCharType="begin"/>
      </w:r>
      <w:r w:rsidRPr="000071D4">
        <w:instrText xml:space="preserve"> XE "26805.a04.04.01.053.1" </w:instrText>
      </w:r>
      <w:r w:rsidRPr="000071D4">
        <w:rPr>
          <w:rStyle w:val="FigTableNum"/>
        </w:rPr>
        <w:fldChar w:fldCharType="end"/>
      </w:r>
      <w:r w:rsidRPr="000071D4">
        <w:rPr>
          <w:rStyle w:val="FigTableNum"/>
        </w:rPr>
        <w:t>Figure I-1</w:t>
      </w:r>
      <w:r>
        <w:rPr>
          <w:rFonts w:ascii="Cambria Math" w:hAnsi="Cambria Math" w:cs="Cambria Math"/>
        </w:rPr>
        <w:t> </w:t>
      </w:r>
      <w:r w:rsidRPr="008E339D">
        <w:t>The development cycle</w:t>
      </w:r>
      <w:r w:rsidRPr="002361B7">
        <w:fldChar w:fldCharType="begin"/>
      </w:r>
      <w:r w:rsidRPr="000071D4">
        <w:instrText xml:space="preserve"> XE "26805.a04.04.01.053.9" </w:instrText>
      </w:r>
      <w:r w:rsidRPr="002361B7">
        <w:fldChar w:fldCharType="end"/>
      </w:r>
    </w:p>
    <w:p w14:paraId="78466013" w14:textId="77777777" w:rsidR="0001331D" w:rsidRDefault="0001331D" w:rsidP="0001331D">
      <w:pPr>
        <w:pStyle w:val="Heading2"/>
      </w:pPr>
      <w:r>
        <w:br w:type="page"/>
        <w:t>Requirements Stage</w:t>
      </w:r>
    </w:p>
    <w:p w14:paraId="3EE0AF24" w14:textId="77777777" w:rsidR="0001331D" w:rsidRDefault="0001331D" w:rsidP="0001331D">
      <w:r>
        <w:fldChar w:fldCharType="begin"/>
      </w:r>
      <w:r>
        <w:instrText xml:space="preserve"> XE "</w:instrText>
      </w:r>
      <w:r w:rsidRPr="00220FB0">
        <w:instrText>26805.a04.04.02.054.1</w:instrText>
      </w:r>
      <w:r>
        <w:instrText xml:space="preserve">" </w:instrText>
      </w:r>
      <w:r>
        <w:fldChar w:fldCharType="end"/>
      </w:r>
      <w:r>
        <w:t>There may be a variety of reasons why you may want to incorporate accessibility into your product for a variety of reasons: you want to create software that’s accessible for a loved one, you hope to sell your product to the U.S. government, you want to expand your market base, your company or the law requires it, or you simply desire to do the right thing for your cus</w:t>
      </w:r>
      <w:r>
        <w:softHyphen/>
        <w:t>tomers. When you decide to create a new product or update an existing one, you should know whether you will incorporate accessibility into your product.</w:t>
      </w:r>
      <w:r>
        <w:fldChar w:fldCharType="begin"/>
      </w:r>
      <w:r>
        <w:instrText xml:space="preserve"> XE "</w:instrText>
      </w:r>
      <w:r w:rsidRPr="00365ED2">
        <w:instrText>26805.a04.04.02.054.9</w:instrText>
      </w:r>
      <w:r>
        <w:instrText xml:space="preserve">" </w:instrText>
      </w:r>
      <w:r>
        <w:fldChar w:fldCharType="end"/>
      </w:r>
    </w:p>
    <w:p w14:paraId="4CABC3D5" w14:textId="77777777" w:rsidR="0001331D" w:rsidRDefault="0001331D" w:rsidP="0001331D">
      <w:r>
        <w:fldChar w:fldCharType="begin"/>
      </w:r>
      <w:r>
        <w:instrText xml:space="preserve"> XE "</w:instrText>
      </w:r>
      <w:r w:rsidRPr="00290138">
        <w:instrText>26805.a04.04.02.055.1</w:instrText>
      </w:r>
      <w:r>
        <w:instrText xml:space="preserve">" </w:instrText>
      </w:r>
      <w:r>
        <w:fldChar w:fldCharType="end"/>
      </w:r>
      <w:r>
        <w:t>Once you have set your requirements, generate personas that exemplify users of varying types of abilities. Create scenarios to determine what design features will delight and assist your users, and illustrate how your users will accomplish tasks with your product. Prioritize your features, and make sure that all users can complete your use cases. Beware of blanks in your specifications! Your goal is to ensure that your product will be usable by people of varying abilities.</w:t>
      </w:r>
      <w:r>
        <w:fldChar w:fldCharType="begin"/>
      </w:r>
      <w:r>
        <w:instrText xml:space="preserve"> XE "</w:instrText>
      </w:r>
      <w:r w:rsidRPr="00DF11E1">
        <w:instrText>26805.a04.04.02.055.9</w:instrText>
      </w:r>
      <w:r>
        <w:instrText xml:space="preserve">" </w:instrText>
      </w:r>
      <w:r>
        <w:fldChar w:fldCharType="end"/>
      </w:r>
    </w:p>
    <w:p w14:paraId="74848E5A" w14:textId="77777777" w:rsidR="0001331D" w:rsidRPr="00F2518D" w:rsidRDefault="0001331D" w:rsidP="0001331D">
      <w:pPr>
        <w:pStyle w:val="SeeAlso"/>
      </w:pPr>
      <w:r>
        <w:fldChar w:fldCharType="begin"/>
      </w:r>
      <w:r>
        <w:instrText xml:space="preserve"> XE "</w:instrText>
      </w:r>
      <w:r w:rsidRPr="003076B5">
        <w:instrText>26805.a04.04.02.056.1</w:instrText>
      </w:r>
      <w:r>
        <w:instrText xml:space="preserve">" </w:instrText>
      </w:r>
      <w:r>
        <w:fldChar w:fldCharType="end"/>
      </w:r>
      <w:r w:rsidRPr="00130311">
        <w:t xml:space="preserve">Go further: </w:t>
      </w:r>
      <w:r>
        <w:t xml:space="preserve">For more information on personas, go to </w:t>
      </w:r>
      <w:r w:rsidRPr="00DD53EE">
        <w:rPr>
          <w:rFonts w:cs="Times New Roman"/>
        </w:rPr>
        <w:t>http://go.microsoft.com/fwlink/?LinkId=150842</w:t>
      </w:r>
      <w:r>
        <w:t>.</w:t>
      </w:r>
      <w:r>
        <w:fldChar w:fldCharType="begin"/>
      </w:r>
      <w:r>
        <w:instrText xml:space="preserve"> XE "</w:instrText>
      </w:r>
      <w:r w:rsidRPr="000869BA">
        <w:instrText>26805.a04.04.02.056.9</w:instrText>
      </w:r>
      <w:r>
        <w:instrText xml:space="preserve">" </w:instrText>
      </w:r>
      <w:r>
        <w:fldChar w:fldCharType="end"/>
      </w:r>
    </w:p>
    <w:p w14:paraId="1C5619F2" w14:textId="77777777" w:rsidR="0001331D" w:rsidRDefault="0001331D" w:rsidP="0001331D">
      <w:pPr>
        <w:pStyle w:val="Heading2"/>
      </w:pPr>
      <w:r>
        <w:t>Design Stage</w:t>
      </w:r>
    </w:p>
    <w:p w14:paraId="2E2E0725" w14:textId="77777777" w:rsidR="0001331D" w:rsidRDefault="0001331D" w:rsidP="0001331D">
      <w:r>
        <w:fldChar w:fldCharType="begin"/>
      </w:r>
      <w:r>
        <w:instrText xml:space="preserve"> XE "</w:instrText>
      </w:r>
      <w:r w:rsidRPr="00050BC9">
        <w:instrText>26805.a04.04.03.057.1</w:instrText>
      </w:r>
      <w:r>
        <w:instrText xml:space="preserve">" </w:instrText>
      </w:r>
      <w:r>
        <w:fldChar w:fldCharType="end"/>
      </w:r>
      <w:r>
        <w:t>In the design stage, the framework you will use is critical to the development of your product. If you have the luxury of choosing your framework, think about how much effort it will take to create your controls within the framework. What are the default or built-in accessibility prop</w:t>
      </w:r>
      <w:r>
        <w:softHyphen/>
        <w:t>erties that come with it? Which controls will you need to customize? When choosing your framework, you are essentially choosing how much of the accessibility controls you will get “for free” (that is, how much of the controls are already built-in) and how much will require additional costs because of control customizations. If accessibility was implemented in the past, look at the design docs for those earlier versions to see how accessibility features were implemented in them.</w:t>
      </w:r>
      <w:r>
        <w:fldChar w:fldCharType="begin"/>
      </w:r>
      <w:r>
        <w:instrText xml:space="preserve"> XE "</w:instrText>
      </w:r>
      <w:r w:rsidRPr="0086568A">
        <w:instrText>26805.a04.04.03.057.9</w:instrText>
      </w:r>
      <w:r>
        <w:instrText xml:space="preserve">" </w:instrText>
      </w:r>
      <w:r>
        <w:fldChar w:fldCharType="end"/>
      </w:r>
    </w:p>
    <w:p w14:paraId="36D4F30E" w14:textId="77777777" w:rsidR="0001331D" w:rsidRDefault="0001331D" w:rsidP="0001331D">
      <w:r>
        <w:fldChar w:fldCharType="begin"/>
      </w:r>
      <w:r>
        <w:instrText xml:space="preserve"> XE "</w:instrText>
      </w:r>
      <w:r w:rsidRPr="00662DB9">
        <w:instrText>26805.a04.04.03.058.1</w:instrText>
      </w:r>
      <w:r>
        <w:instrText xml:space="preserve">" </w:instrText>
      </w:r>
      <w:r>
        <w:fldChar w:fldCharType="end"/>
      </w:r>
      <w:r>
        <w:t>Once you have your framework, design a logical hierarchy to map out your controls (Chapter 2 covers this topic in more detail). If your design is too complex, or your framework won’t even support the features that you are thinking of, it may not be worth the time, money, or effort to develop them. Accessibility can sometimes be a way to measure the usability and approachability of your product’s overall design. For instance, if you are finding that the design of your keyboard navigation or logical hierarchy is becoming way too complex, it’s likely that your user will have a hard time navigating your UI and will have a bad experience with your product. Go back to the drawing board, and make sure you are following funda</w:t>
      </w:r>
      <w:r>
        <w:softHyphen/>
        <w:t>mental user experience (UX) and accessible design practices. It’s likely that somebody has already addressed the same design issues you’re facing.</w:t>
      </w:r>
      <w:r>
        <w:fldChar w:fldCharType="begin"/>
      </w:r>
      <w:r>
        <w:instrText xml:space="preserve"> XE "</w:instrText>
      </w:r>
      <w:r w:rsidRPr="00643E47">
        <w:instrText>26805.a04.04.03.058.9</w:instrText>
      </w:r>
      <w:r>
        <w:instrText xml:space="preserve">" </w:instrText>
      </w:r>
      <w:r>
        <w:fldChar w:fldCharType="end"/>
      </w:r>
    </w:p>
    <w:p w14:paraId="227D270C" w14:textId="77777777" w:rsidR="0001331D" w:rsidRDefault="0001331D" w:rsidP="0001331D">
      <w:r>
        <w:br w:type="page"/>
      </w:r>
      <w:r>
        <w:fldChar w:fldCharType="begin"/>
      </w:r>
      <w:r>
        <w:instrText xml:space="preserve"> XE "</w:instrText>
      </w:r>
      <w:r w:rsidRPr="00D76825">
        <w:instrText>26805.a04.04.03.059.1</w:instrText>
      </w:r>
      <w:r>
        <w:instrText xml:space="preserve">" </w:instrText>
      </w:r>
      <w:r>
        <w:fldChar w:fldCharType="end"/>
      </w:r>
      <w:r>
        <w:t>When you have designed your programmatic access and keyboard access implementation, ensure that all accessibility API information is noted in the specs, including all the basic development settings touched on earlier (settings for high contrast, system font defaults, a dpi-aware UI, a 5:1 text-to-background contrast ratio, and color combinations that will be easy for users with color deficiencies to differentiate). Keep in mind that it may be harder (or easier) to adhere to certain accessibility settings, depending on the framework. Programmatic access is often limited by the UI framework for the application, so it is crucial in the design stage to reconfirm the standards and expectations of the accessibility API supported by the UI framework. Keyboard navigations and the flexibility of accessibility implementations are usually tied to the architecture of the UI framework.</w:t>
      </w:r>
      <w:r>
        <w:fldChar w:fldCharType="begin"/>
      </w:r>
      <w:r>
        <w:instrText xml:space="preserve"> XE "</w:instrText>
      </w:r>
      <w:r w:rsidRPr="009C5C2F">
        <w:instrText>26805.a04.04.03.059.9</w:instrText>
      </w:r>
      <w:r>
        <w:instrText xml:space="preserve">" </w:instrText>
      </w:r>
      <w:r>
        <w:fldChar w:fldCharType="end"/>
      </w:r>
    </w:p>
    <w:p w14:paraId="364FAB5C" w14:textId="77777777" w:rsidR="0001331D" w:rsidRDefault="0001331D" w:rsidP="0001331D">
      <w:r>
        <w:fldChar w:fldCharType="begin"/>
      </w:r>
      <w:r>
        <w:instrText xml:space="preserve"> XE "</w:instrText>
      </w:r>
      <w:r w:rsidRPr="0004777E">
        <w:instrText>26805.a04.04.03.060.1</w:instrText>
      </w:r>
      <w:r>
        <w:instrText xml:space="preserve">" </w:instrText>
      </w:r>
      <w:r>
        <w:fldChar w:fldCharType="end"/>
      </w:r>
      <w:r w:rsidRPr="00FB174D">
        <w:t xml:space="preserve">It is </w:t>
      </w:r>
      <w:r>
        <w:t xml:space="preserve">absolutely critical to note that when designing your programmatic access, </w:t>
      </w:r>
      <w:r w:rsidRPr="00C15144">
        <w:rPr>
          <w:i/>
        </w:rPr>
        <w:t>you should avoid creating new custom controls as much as possible</w:t>
      </w:r>
      <w:r>
        <w:t xml:space="preserve">, </w:t>
      </w:r>
      <w:r w:rsidRPr="00FB174D">
        <w:t>because the cost for development, documentation, and help on how to interact with the control is significant, and ATs may not know how to interact with the control.</w:t>
      </w:r>
      <w:r>
        <w:fldChar w:fldCharType="begin"/>
      </w:r>
      <w:r>
        <w:instrText xml:space="preserve"> XE "</w:instrText>
      </w:r>
      <w:r w:rsidRPr="00800452">
        <w:instrText>26805.a04.04.03.060.9</w:instrText>
      </w:r>
      <w:r>
        <w:instrText xml:space="preserve">" </w:instrText>
      </w:r>
      <w:r>
        <w:fldChar w:fldCharType="end"/>
      </w:r>
    </w:p>
    <w:p w14:paraId="296DC483" w14:textId="77777777" w:rsidR="0001331D" w:rsidRDefault="0001331D" w:rsidP="0001331D">
      <w:pPr>
        <w:pStyle w:val="Heading2"/>
      </w:pPr>
      <w:r>
        <w:t>Implementation Stage</w:t>
      </w:r>
    </w:p>
    <w:p w14:paraId="73189221" w14:textId="77777777" w:rsidR="0001331D" w:rsidRDefault="0001331D" w:rsidP="0001331D">
      <w:r>
        <w:fldChar w:fldCharType="begin"/>
      </w:r>
      <w:r>
        <w:instrText xml:space="preserve"> XE "</w:instrText>
      </w:r>
      <w:r w:rsidRPr="008B75F9">
        <w:instrText>26805.a04.04.04.061.1</w:instrText>
      </w:r>
      <w:r>
        <w:instrText xml:space="preserve">" </w:instrText>
      </w:r>
      <w:r>
        <w:fldChar w:fldCharType="end"/>
      </w:r>
      <w:r>
        <w:t>In the implementation stage, you will need to make sure that the chosen architecture and specs will work. If the specs do not work, go back to the design stage, and figure out a more effective or less expensive alternative.</w:t>
      </w:r>
      <w:r>
        <w:fldChar w:fldCharType="begin"/>
      </w:r>
      <w:r>
        <w:instrText xml:space="preserve"> XE "</w:instrText>
      </w:r>
      <w:r w:rsidRPr="00E71D11">
        <w:instrText>26805.a04.04.04.061.9</w:instrText>
      </w:r>
      <w:r>
        <w:instrText xml:space="preserve">" </w:instrText>
      </w:r>
      <w:r>
        <w:fldChar w:fldCharType="end"/>
      </w:r>
    </w:p>
    <w:p w14:paraId="10AAF334" w14:textId="77777777" w:rsidR="0001331D" w:rsidRDefault="0001331D" w:rsidP="0001331D">
      <w:r>
        <w:fldChar w:fldCharType="begin"/>
      </w:r>
      <w:r>
        <w:instrText xml:space="preserve"> XE "</w:instrText>
      </w:r>
      <w:r w:rsidRPr="00F65FE0">
        <w:instrText>26805.a04.04.04.062.1</w:instrText>
      </w:r>
      <w:r>
        <w:instrText xml:space="preserve">" </w:instrText>
      </w:r>
      <w:r>
        <w:fldChar w:fldCharType="end"/>
      </w:r>
      <w:r>
        <w:t>When you implement the specs, be sure to keep the user experience in mind as you develop your product. Accessibility personas are great for reminding you of who your users are!</w:t>
      </w:r>
      <w:r>
        <w:fldChar w:fldCharType="begin"/>
      </w:r>
      <w:r>
        <w:instrText xml:space="preserve"> XE "</w:instrText>
      </w:r>
      <w:r w:rsidRPr="007F1B32">
        <w:instrText>26805.a04.04.04.062.9</w:instrText>
      </w:r>
      <w:r>
        <w:instrText xml:space="preserve">" </w:instrText>
      </w:r>
      <w:r>
        <w:fldChar w:fldCharType="end"/>
      </w:r>
    </w:p>
    <w:p w14:paraId="0940C512" w14:textId="77777777" w:rsidR="0001331D" w:rsidRDefault="0001331D" w:rsidP="0001331D">
      <w:pPr>
        <w:pStyle w:val="Heading2"/>
      </w:pPr>
      <w:r>
        <w:t>Verification Stage</w:t>
      </w:r>
    </w:p>
    <w:p w14:paraId="14D4F957" w14:textId="77777777" w:rsidR="0001331D" w:rsidRDefault="0001331D" w:rsidP="0001331D">
      <w:r>
        <w:fldChar w:fldCharType="begin"/>
      </w:r>
      <w:r>
        <w:instrText xml:space="preserve"> XE "</w:instrText>
      </w:r>
      <w:r w:rsidRPr="00F6137C">
        <w:instrText>26805.a04.04.05.063.1</w:instrText>
      </w:r>
      <w:r>
        <w:instrText xml:space="preserve">" </w:instrText>
      </w:r>
      <w:r>
        <w:fldChar w:fldCharType="end"/>
      </w:r>
      <w:r>
        <w:t xml:space="preserve">In the verification or test stage, ensure that all the specs were implemented correctly and that the accessibility API is reporting correctly for programmatic access. Your accessibility API, </w:t>
      </w:r>
      <w:r>
        <w:br/>
        <w:t>such as UIA, must expose correctly to AT. For testing, use both accessibility test tools and full-featured, third-party accessibility aids. Write test cases and build verification tests for your accessibility scenarios to ensure that all the specs were implemented correctly.</w:t>
      </w:r>
      <w:r>
        <w:fldChar w:fldCharType="begin"/>
      </w:r>
      <w:r>
        <w:instrText xml:space="preserve"> XE "</w:instrText>
      </w:r>
      <w:r w:rsidRPr="004F4EEB">
        <w:instrText>26805.a04.04.05.063.9</w:instrText>
      </w:r>
      <w:r>
        <w:instrText xml:space="preserve">" </w:instrText>
      </w:r>
      <w:r>
        <w:fldChar w:fldCharType="end"/>
      </w:r>
    </w:p>
    <w:p w14:paraId="496E421E" w14:textId="77777777" w:rsidR="0001331D" w:rsidRDefault="0001331D" w:rsidP="0001331D">
      <w:r>
        <w:br w:type="page"/>
      </w:r>
      <w:r>
        <w:fldChar w:fldCharType="begin"/>
      </w:r>
      <w:r>
        <w:instrText xml:space="preserve"> XE "</w:instrText>
      </w:r>
      <w:r w:rsidRPr="00A51847">
        <w:instrText>26805.a04.04.05.064.1</w:instrText>
      </w:r>
      <w:r>
        <w:instrText xml:space="preserve">" </w:instrText>
      </w:r>
      <w:r>
        <w:fldChar w:fldCharType="end"/>
      </w:r>
      <w:r>
        <w:t>Consider leveraging automated testing, and establish a process and metrics for accessibility bugs. You want to have clear and consistent severity ratings for these problems. Such ratings may look something like the following:</w:t>
      </w:r>
      <w:r>
        <w:fldChar w:fldCharType="begin"/>
      </w:r>
      <w:r>
        <w:instrText xml:space="preserve"> XE "</w:instrText>
      </w:r>
      <w:r w:rsidRPr="00640BB9">
        <w:instrText>26805.a04.04.05.064.9</w:instrText>
      </w:r>
      <w:r>
        <w:instrText xml:space="preserve">" </w:instrText>
      </w:r>
      <w:r>
        <w:fldChar w:fldCharType="end"/>
      </w:r>
    </w:p>
    <w:p w14:paraId="25EB45A0" w14:textId="77777777" w:rsidR="0001331D" w:rsidRDefault="0001331D" w:rsidP="0001331D">
      <w:pPr>
        <w:pStyle w:val="BullList"/>
      </w:pPr>
      <w:r>
        <w:fldChar w:fldCharType="begin"/>
      </w:r>
      <w:r>
        <w:instrText xml:space="preserve"> XE "</w:instrText>
      </w:r>
      <w:r w:rsidRPr="009A6020">
        <w:instrText>26805.a04.04.05.065.1</w:instrText>
      </w:r>
      <w:r>
        <w:instrText xml:space="preserve">" </w:instrText>
      </w:r>
      <w:r>
        <w:fldChar w:fldCharType="end"/>
      </w:r>
      <w:r>
        <w:t>High severity means that no workarounds are available for your target users, or the bug blocks the user from completing the task.</w:t>
      </w:r>
      <w:r>
        <w:fldChar w:fldCharType="begin"/>
      </w:r>
      <w:r>
        <w:instrText xml:space="preserve"> XE "</w:instrText>
      </w:r>
      <w:r w:rsidRPr="004F1844">
        <w:instrText>26805.a04.04.05.065.9</w:instrText>
      </w:r>
      <w:r>
        <w:instrText xml:space="preserve">" </w:instrText>
      </w:r>
      <w:r>
        <w:fldChar w:fldCharType="end"/>
      </w:r>
    </w:p>
    <w:p w14:paraId="4DDAE4F7" w14:textId="77777777" w:rsidR="0001331D" w:rsidRDefault="0001331D" w:rsidP="0001331D">
      <w:pPr>
        <w:pStyle w:val="BullList"/>
      </w:pPr>
      <w:r>
        <w:fldChar w:fldCharType="begin"/>
      </w:r>
      <w:r>
        <w:instrText xml:space="preserve"> XE "</w:instrText>
      </w:r>
      <w:r w:rsidRPr="001D1776">
        <w:instrText>26805.a04.04.05.066.1</w:instrText>
      </w:r>
      <w:r>
        <w:instrText xml:space="preserve">" </w:instrText>
      </w:r>
      <w:r>
        <w:fldChar w:fldCharType="end"/>
      </w:r>
      <w:r>
        <w:t>Moderate severity means that workarounds are available, or that the bug does not block the user’s ability to complete the operation. Do not overlook moderate severity issues, just because there is a workaround. These issues can sometimes introduce other, significant usability or product quality issues.</w:t>
      </w:r>
      <w:r>
        <w:fldChar w:fldCharType="begin"/>
      </w:r>
      <w:r>
        <w:instrText xml:space="preserve"> XE "</w:instrText>
      </w:r>
      <w:r w:rsidRPr="00666EEA">
        <w:instrText>26805.a04.04.05.066.9</w:instrText>
      </w:r>
      <w:r>
        <w:instrText xml:space="preserve">" </w:instrText>
      </w:r>
      <w:r>
        <w:fldChar w:fldCharType="end"/>
      </w:r>
    </w:p>
    <w:p w14:paraId="618EA967" w14:textId="77777777" w:rsidR="0001331D" w:rsidRDefault="0001331D" w:rsidP="0001331D">
      <w:pPr>
        <w:pStyle w:val="BullList"/>
      </w:pPr>
      <w:r>
        <w:fldChar w:fldCharType="begin"/>
      </w:r>
      <w:r>
        <w:instrText xml:space="preserve"> XE "</w:instrText>
      </w:r>
      <w:r w:rsidRPr="008B4330">
        <w:instrText>26805.a04.04.05.067.1</w:instrText>
      </w:r>
      <w:r>
        <w:instrText xml:space="preserve">" </w:instrText>
      </w:r>
      <w:r>
        <w:fldChar w:fldCharType="end"/>
      </w:r>
      <w:r>
        <w:t>Low severity means that the bug’s impact to accessibility with workarounds is low.</w:t>
      </w:r>
      <w:r>
        <w:fldChar w:fldCharType="begin"/>
      </w:r>
      <w:r>
        <w:instrText xml:space="preserve"> XE "</w:instrText>
      </w:r>
      <w:r w:rsidRPr="006C07DC">
        <w:instrText>26805.a04.04.05.067.9</w:instrText>
      </w:r>
      <w:r>
        <w:instrText xml:space="preserve">" </w:instrText>
      </w:r>
      <w:r>
        <w:fldChar w:fldCharType="end"/>
      </w:r>
    </w:p>
    <w:p w14:paraId="3905ADCF" w14:textId="77777777" w:rsidR="0001331D" w:rsidRDefault="0001331D" w:rsidP="0001331D">
      <w:pPr>
        <w:pStyle w:val="ListEnd"/>
      </w:pPr>
    </w:p>
    <w:p w14:paraId="29E9AC6D" w14:textId="77777777" w:rsidR="0001331D" w:rsidRDefault="0001331D" w:rsidP="0001331D">
      <w:r>
        <w:fldChar w:fldCharType="begin"/>
      </w:r>
      <w:r>
        <w:instrText xml:space="preserve"> XE "</w:instrText>
      </w:r>
      <w:r w:rsidRPr="00026A0D">
        <w:instrText>26805.a04.04.05.068.1</w:instrText>
      </w:r>
      <w:r>
        <w:instrText xml:space="preserve">" </w:instrText>
      </w:r>
      <w:r>
        <w:fldChar w:fldCharType="end"/>
      </w:r>
      <w:r>
        <w:t xml:space="preserve">The verification stage is a good time to start documenting all the accessibility options and features of your product. Just be sure to create documentation for your users in accessible formats! If you hope to sell your product to the U.S. government, you may also start funneling this information into a Section 508 Voluntary Product Accessibility Template (VPAT), which is </w:t>
      </w:r>
      <w:r w:rsidRPr="001854C5">
        <w:t xml:space="preserve">a standardized form developed by the Information Technology Industry Council </w:t>
      </w:r>
      <w:r>
        <w:t xml:space="preserve">(ITIC) </w:t>
      </w:r>
      <w:r w:rsidRPr="001854C5">
        <w:t>to show how a software product meets key regulations of Section 508 of the Rehabilitation Act.</w:t>
      </w:r>
      <w:r>
        <w:t xml:space="preserve"> You absolutely want to address any high severity issues before the VPAT process, as any problems with your product will be subject to VPAT documentation.</w:t>
      </w:r>
      <w:r>
        <w:fldChar w:fldCharType="begin"/>
      </w:r>
      <w:r>
        <w:instrText xml:space="preserve"> XE "</w:instrText>
      </w:r>
      <w:r w:rsidRPr="008A493F">
        <w:instrText>26805.a04.04.05.068.9</w:instrText>
      </w:r>
      <w:r>
        <w:instrText xml:space="preserve">" </w:instrText>
      </w:r>
      <w:r>
        <w:fldChar w:fldCharType="end"/>
      </w:r>
    </w:p>
    <w:p w14:paraId="04889D5B" w14:textId="77777777" w:rsidR="0001331D" w:rsidRDefault="0001331D" w:rsidP="0001331D">
      <w:r>
        <w:fldChar w:fldCharType="begin"/>
      </w:r>
      <w:r>
        <w:instrText xml:space="preserve"> XE "</w:instrText>
      </w:r>
      <w:r w:rsidRPr="00BE73D3">
        <w:instrText>26805.a04.04.05.069.1</w:instrText>
      </w:r>
      <w:r>
        <w:instrText xml:space="preserve">" </w:instrText>
      </w:r>
      <w:r>
        <w:fldChar w:fldCharType="end"/>
      </w:r>
      <w:r>
        <w:t>Before your final release, be sure to obtain and incorporate feedback from your customers and partners throughout the development cycle. Include people with disabilities in your usability studies and beta testing. Work with your usability team to plan for specific accessi</w:t>
      </w:r>
      <w:r>
        <w:softHyphen/>
        <w:t>bility studies. Include AT vendors in feedback programs, and collaborate with them to ensure that their products work with yours. Ideally, you should not need to make any major changes to your product at this stage. Any major (or expensive) changes should be reserved for your next revision.</w:t>
      </w:r>
      <w:r>
        <w:fldChar w:fldCharType="begin"/>
      </w:r>
      <w:r>
        <w:instrText xml:space="preserve"> XE "</w:instrText>
      </w:r>
      <w:r w:rsidRPr="00D74128">
        <w:instrText>26805.a04.04.05.069.9</w:instrText>
      </w:r>
      <w:r>
        <w:instrText xml:space="preserve">" </w:instrText>
      </w:r>
      <w:r>
        <w:fldChar w:fldCharType="end"/>
      </w:r>
    </w:p>
    <w:p w14:paraId="080951AD" w14:textId="77777777" w:rsidR="0001331D" w:rsidRPr="001854C5" w:rsidRDefault="0001331D" w:rsidP="0001331D">
      <w:pPr>
        <w:pStyle w:val="SeeAlso"/>
      </w:pPr>
      <w:r>
        <w:fldChar w:fldCharType="begin"/>
      </w:r>
      <w:r>
        <w:instrText xml:space="preserve"> XE "</w:instrText>
      </w:r>
      <w:r w:rsidRPr="007D75B5">
        <w:instrText>26805.a04.04.05.070.1</w:instrText>
      </w:r>
      <w:r>
        <w:instrText xml:space="preserve">" </w:instrText>
      </w:r>
      <w:r>
        <w:fldChar w:fldCharType="end"/>
      </w:r>
      <w:r>
        <w:t xml:space="preserve">Go further: For more information on accessibility tools and declarations of conformance, go to </w:t>
      </w:r>
      <w:r w:rsidRPr="00DD53EE">
        <w:rPr>
          <w:rFonts w:cs="Times New Roman"/>
        </w:rPr>
        <w:t>http://go.microsoft.com/fwlink/?LinkId=150842</w:t>
      </w:r>
      <w:r>
        <w:t>.</w:t>
      </w:r>
      <w:r>
        <w:fldChar w:fldCharType="begin"/>
      </w:r>
      <w:r>
        <w:instrText xml:space="preserve"> XE "</w:instrText>
      </w:r>
      <w:r w:rsidRPr="000F0AC2">
        <w:instrText>26805.a04.04.05.070.9</w:instrText>
      </w:r>
      <w:r>
        <w:instrText xml:space="preserve">" </w:instrText>
      </w:r>
      <w:r>
        <w:fldChar w:fldCharType="end"/>
      </w:r>
    </w:p>
    <w:p w14:paraId="688F145D" w14:textId="77777777" w:rsidR="0001331D" w:rsidRDefault="0001331D" w:rsidP="0001331D">
      <w:pPr>
        <w:pStyle w:val="Heading2"/>
      </w:pPr>
      <w:r>
        <w:t>Release Stage</w:t>
      </w:r>
    </w:p>
    <w:p w14:paraId="540D2EAB" w14:textId="77777777" w:rsidR="0001331D" w:rsidRDefault="0001331D" w:rsidP="0001331D">
      <w:r>
        <w:fldChar w:fldCharType="begin"/>
      </w:r>
      <w:r>
        <w:instrText xml:space="preserve"> XE "</w:instrText>
      </w:r>
      <w:r w:rsidRPr="00092258">
        <w:instrText>26805.a04.04.06.071.1</w:instrText>
      </w:r>
      <w:r>
        <w:instrText xml:space="preserve">" </w:instrText>
      </w:r>
      <w:r>
        <w:fldChar w:fldCharType="end"/>
      </w:r>
      <w:r>
        <w:t>In the release stage, continue to engage with AT vendors and users. Include accessible docu</w:t>
      </w:r>
      <w:r>
        <w:softHyphen/>
        <w:t>mentation both internally and externally with your product, and collaborate with your marketing group on go-to-launch activities and external messaging for your product.</w:t>
      </w:r>
      <w:r>
        <w:fldChar w:fldCharType="begin"/>
      </w:r>
      <w:r>
        <w:instrText xml:space="preserve"> XE "</w:instrText>
      </w:r>
      <w:r w:rsidRPr="00735532">
        <w:instrText>26805.a04.04.06.071.9</w:instrText>
      </w:r>
      <w:r>
        <w:instrText xml:space="preserve">" </w:instrText>
      </w:r>
      <w:r>
        <w:fldChar w:fldCharType="end"/>
      </w:r>
    </w:p>
    <w:p w14:paraId="18C42BC4" w14:textId="77777777" w:rsidR="0001331D" w:rsidRDefault="0001331D" w:rsidP="0001331D">
      <w:pPr>
        <w:pStyle w:val="Heading1"/>
      </w:pPr>
      <w:r>
        <w:br w:type="page"/>
        <w:t>Ready, Set, Go!</w:t>
      </w:r>
    </w:p>
    <w:p w14:paraId="38CFC948" w14:textId="77777777" w:rsidR="0001331D" w:rsidRDefault="0001331D" w:rsidP="0001331D">
      <w:r>
        <w:fldChar w:fldCharType="begin"/>
      </w:r>
      <w:r>
        <w:instrText xml:space="preserve"> XE "</w:instrText>
      </w:r>
      <w:r w:rsidRPr="005E6763">
        <w:instrText>26805.a04.05.01.072.1</w:instrText>
      </w:r>
      <w:r>
        <w:instrText xml:space="preserve">" </w:instrText>
      </w:r>
      <w:r>
        <w:fldChar w:fldCharType="end"/>
      </w:r>
      <w:r>
        <w:t>At this point, you should now have a general understanding of what accessibility is, the types of AT your users may be relying on to use your product, the basic development settings you should include in your product, and how accessibility fits into the development cycle. You are now ready to learn more about the various components in the UIA architecture, how to design a logical hierarchy, design your implementation, and how to test your implementation and deliver your product. Through each stage of the process, you will continue to learn how to set the foundation for accessibility through programmatic access and keyboard access. For more information on the visual UI design settings mentioned earlier (such as high contrast, default font, and high dpi settings), which are also necessary for an accessible product, check out the sample of resources we provide to get you started.</w:t>
      </w:r>
      <w:r>
        <w:fldChar w:fldCharType="begin"/>
      </w:r>
      <w:r>
        <w:instrText xml:space="preserve"> XE "</w:instrText>
      </w:r>
      <w:r w:rsidRPr="009A51AC">
        <w:instrText>26805.a04.05.01.072.9</w:instrText>
      </w:r>
      <w:r>
        <w:instrText xml:space="preserve">" </w:instrText>
      </w:r>
      <w:r>
        <w:fldChar w:fldCharType="end"/>
      </w:r>
    </w:p>
    <w:p w14:paraId="1669A926" w14:textId="77777777" w:rsidR="0001331D" w:rsidRDefault="0001331D" w:rsidP="0001331D">
      <w:r>
        <w:fldChar w:fldCharType="begin"/>
      </w:r>
      <w:r>
        <w:instrText xml:space="preserve"> XE "</w:instrText>
      </w:r>
      <w:r w:rsidRPr="00507C18">
        <w:instrText>26805.a04.05.01.073.1</w:instrText>
      </w:r>
      <w:r>
        <w:instrText xml:space="preserve">" </w:instrText>
      </w:r>
      <w:r>
        <w:fldChar w:fldCharType="end"/>
      </w:r>
      <w:r>
        <w:t>Remember, designing and developing for accessibility is one of the best ways to give you clarity about the user experience in general. By creating accessible products, you are working to improve the user experience for all people. The next chapter proceeds with an introduction to UIA, Microsoft’s accessibility API, which will help you integrate accessibility into your product.</w:t>
      </w:r>
      <w:r>
        <w:fldChar w:fldCharType="begin"/>
      </w:r>
      <w:r>
        <w:instrText xml:space="preserve"> XE "</w:instrText>
      </w:r>
      <w:r w:rsidRPr="00054900">
        <w:instrText>26805.a04.05.01.073.9</w:instrText>
      </w:r>
      <w:r>
        <w:instrText xml:space="preserve">" </w:instrText>
      </w:r>
      <w:r>
        <w:fldChar w:fldCharType="end"/>
      </w:r>
    </w:p>
    <w:p w14:paraId="6E8AD00C" w14:textId="77777777" w:rsidR="0001331D" w:rsidRDefault="0001331D" w:rsidP="0001331D">
      <w:pPr>
        <w:pStyle w:val="Readeraidonly"/>
      </w:pPr>
      <w:r>
        <w:fldChar w:fldCharType="begin"/>
      </w:r>
      <w:r>
        <w:instrText xml:space="preserve"> XE "</w:instrText>
      </w:r>
      <w:r w:rsidRPr="00FB28EE">
        <w:instrText>26805.a04.06.01.074.1</w:instrText>
      </w:r>
      <w:r>
        <w:instrText xml:space="preserve">" </w:instrText>
      </w:r>
      <w:r>
        <w:fldChar w:fldCharType="end"/>
      </w:r>
      <w:r w:rsidRPr="00573C4B">
        <w:rPr>
          <w:rFonts w:ascii="Segoe Semibold" w:hAnsi="Segoe Semibold"/>
          <w:sz w:val="19"/>
          <w:szCs w:val="19"/>
        </w:rPr>
        <w:t>Find Additional Content Online</w:t>
      </w:r>
      <w:r>
        <w:rPr>
          <w:rFonts w:ascii="Cambria Math" w:hAnsi="Cambria Math" w:cs="Cambria Math"/>
        </w:rPr>
        <w:t> </w:t>
      </w:r>
      <w:r w:rsidRPr="00F77693">
        <w:t>As new</w:t>
      </w:r>
      <w:r>
        <w:t xml:space="preserve"> or updated material becomes available that com</w:t>
      </w:r>
      <w:r>
        <w:softHyphen/>
        <w:t>plements your book, it will be posted online on the Microsoft Press Online Developer Tools Web site. The type of material you might find includes updates to book content, articles, links to com</w:t>
      </w:r>
      <w:r>
        <w:softHyphen/>
        <w:t xml:space="preserve">panion content, errata, sample chapters, and more. This Web is available at </w:t>
      </w:r>
      <w:r w:rsidRPr="00F77693">
        <w:rPr>
          <w:rFonts w:cs="Times New Roman"/>
          <w:i/>
        </w:rPr>
        <w:t>www.microsoft.com/</w:t>
      </w:r>
      <w:r>
        <w:rPr>
          <w:rFonts w:cs="Times New Roman"/>
          <w:i/>
        </w:rPr>
        <w:br/>
      </w:r>
      <w:r w:rsidRPr="00F77693">
        <w:rPr>
          <w:rFonts w:cs="Times New Roman"/>
          <w:i/>
        </w:rPr>
        <w:t>learning/books/online/developer</w:t>
      </w:r>
      <w:r>
        <w:t>, and is updated periodically.</w:t>
      </w:r>
      <w:r>
        <w:fldChar w:fldCharType="begin"/>
      </w:r>
      <w:r>
        <w:instrText xml:space="preserve"> XE "</w:instrText>
      </w:r>
      <w:r w:rsidRPr="0089594E">
        <w:instrText>26805.a04.06.01.074.9</w:instrText>
      </w:r>
      <w:r>
        <w:instrText xml:space="preserve">" </w:instrText>
      </w:r>
      <w:r>
        <w:fldChar w:fldCharType="end"/>
      </w:r>
    </w:p>
    <w:p w14:paraId="5E5C53DE" w14:textId="77777777" w:rsidR="0001331D" w:rsidRDefault="0001331D" w:rsidP="0001331D">
      <w:pPr>
        <w:pStyle w:val="Heading1"/>
      </w:pPr>
      <w:r>
        <w:t>Support for This Book</w:t>
      </w:r>
    </w:p>
    <w:p w14:paraId="170A6110" w14:textId="77777777" w:rsidR="0001331D" w:rsidRPr="00B45DC7" w:rsidRDefault="0001331D" w:rsidP="0001331D">
      <w:r w:rsidRPr="00B45DC7">
        <w:t>Every effort has been made to ensure the accuracy of this book. As corrections or changes are collected, they will be added to a Microsoft Knowledge Base article.</w:t>
      </w:r>
    </w:p>
    <w:p w14:paraId="043A6E7E" w14:textId="77777777" w:rsidR="0001331D" w:rsidRDefault="0001331D" w:rsidP="0001331D">
      <w:r>
        <w:fldChar w:fldCharType="begin"/>
      </w:r>
      <w:r>
        <w:instrText xml:space="preserve"> XE "</w:instrText>
      </w:r>
      <w:r w:rsidRPr="00331535">
        <w:instrText>26805.a04.07.01.075.1</w:instrText>
      </w:r>
      <w:r>
        <w:instrText xml:space="preserve">" </w:instrText>
      </w:r>
      <w:r>
        <w:fldChar w:fldCharType="end"/>
      </w:r>
      <w:r w:rsidRPr="00A10BDF">
        <w:t>Microsoft Press provides support for books at the following Web site</w:t>
      </w:r>
      <w:r>
        <w:t>:</w:t>
      </w:r>
      <w:r>
        <w:fldChar w:fldCharType="begin"/>
      </w:r>
      <w:r>
        <w:instrText xml:space="preserve"> XE "</w:instrText>
      </w:r>
      <w:r w:rsidRPr="00F10DBC">
        <w:instrText>26805.a04.07.01.075.9</w:instrText>
      </w:r>
      <w:r>
        <w:instrText xml:space="preserve">" </w:instrText>
      </w:r>
      <w:r>
        <w:fldChar w:fldCharType="end"/>
      </w:r>
    </w:p>
    <w:p w14:paraId="50AD9CC8" w14:textId="77777777" w:rsidR="0001331D" w:rsidRPr="00BF73A9" w:rsidRDefault="0001331D" w:rsidP="0001331D">
      <w:pPr>
        <w:pStyle w:val="Set-OffLine"/>
      </w:pPr>
      <w:r w:rsidRPr="00B45DC7">
        <w:t>http://www.microsoft.com/learning/support/books/</w:t>
      </w:r>
    </w:p>
    <w:p w14:paraId="2F6489A9" w14:textId="77777777" w:rsidR="0001331D" w:rsidRDefault="0001331D" w:rsidP="0001331D">
      <w:pPr>
        <w:pStyle w:val="Heading2"/>
      </w:pPr>
      <w:r>
        <w:br w:type="page"/>
        <w:t>Questions and Comments</w:t>
      </w:r>
    </w:p>
    <w:p w14:paraId="3F01EC8A" w14:textId="77777777" w:rsidR="0001331D" w:rsidRDefault="0001331D" w:rsidP="0001331D">
      <w:r>
        <w:fldChar w:fldCharType="begin"/>
      </w:r>
      <w:r>
        <w:instrText xml:space="preserve"> XE "</w:instrText>
      </w:r>
      <w:r w:rsidRPr="00402AF9">
        <w:instrText>26805.a04.07.02.076.1</w:instrText>
      </w:r>
      <w:r>
        <w:instrText xml:space="preserve">" </w:instrText>
      </w:r>
      <w:r>
        <w:fldChar w:fldCharType="end"/>
      </w:r>
      <w:r w:rsidRPr="00A10BDF">
        <w:t>If you have comments, questions, or ideas regarding the book, or questions that are not answered by visiting the sites above, please send them to Microsoft Press via e-mail to</w:t>
      </w:r>
      <w:r>
        <w:fldChar w:fldCharType="begin"/>
      </w:r>
      <w:r>
        <w:instrText xml:space="preserve"> XE "</w:instrText>
      </w:r>
      <w:r w:rsidRPr="002056B6">
        <w:instrText>26805.a04.07.02.076.9</w:instrText>
      </w:r>
      <w:r>
        <w:instrText xml:space="preserve">" </w:instrText>
      </w:r>
      <w:r>
        <w:fldChar w:fldCharType="end"/>
      </w:r>
    </w:p>
    <w:p w14:paraId="47DC434C" w14:textId="77777777" w:rsidR="0001331D" w:rsidRPr="002C4C01" w:rsidRDefault="0001331D" w:rsidP="0001331D">
      <w:pPr>
        <w:pStyle w:val="Set-OffLine"/>
      </w:pPr>
      <w:r w:rsidRPr="002C4C01">
        <w:t>mspinput@microsoft.com.</w:t>
      </w:r>
    </w:p>
    <w:p w14:paraId="680E9A4A" w14:textId="77777777" w:rsidR="0001331D" w:rsidRDefault="0001331D" w:rsidP="0001331D">
      <w:r>
        <w:fldChar w:fldCharType="begin"/>
      </w:r>
      <w:r>
        <w:instrText xml:space="preserve"> XE "</w:instrText>
      </w:r>
      <w:r w:rsidRPr="0076433B">
        <w:instrText>26805.a04.07.02.077.1</w:instrText>
      </w:r>
      <w:r>
        <w:instrText xml:space="preserve">" </w:instrText>
      </w:r>
      <w:r>
        <w:fldChar w:fldCharType="end"/>
      </w:r>
      <w:r>
        <w:t>Or via postal mail to</w:t>
      </w:r>
      <w:r>
        <w:fldChar w:fldCharType="begin"/>
      </w:r>
      <w:r>
        <w:instrText xml:space="preserve"> XE "</w:instrText>
      </w:r>
      <w:r w:rsidRPr="00C04E1D">
        <w:instrText>26805.a04.07.02.077.9</w:instrText>
      </w:r>
      <w:r>
        <w:instrText xml:space="preserve">" </w:instrText>
      </w:r>
      <w:r>
        <w:fldChar w:fldCharType="end"/>
      </w:r>
    </w:p>
    <w:p w14:paraId="1342075D" w14:textId="77777777" w:rsidR="0001331D" w:rsidRPr="002C4C01" w:rsidRDefault="0001331D" w:rsidP="0001331D">
      <w:pPr>
        <w:pStyle w:val="Set-OffLine"/>
        <w:rPr>
          <w:i w:val="0"/>
        </w:rPr>
      </w:pPr>
      <w:r w:rsidRPr="002C4C01">
        <w:rPr>
          <w:i w:val="0"/>
        </w:rPr>
        <w:t>Microsoft Press</w:t>
      </w:r>
    </w:p>
    <w:p w14:paraId="672145A3" w14:textId="77777777" w:rsidR="0001331D" w:rsidRDefault="0001331D" w:rsidP="0001331D">
      <w:pPr>
        <w:pStyle w:val="Set-OffLine"/>
      </w:pPr>
      <w:r w:rsidRPr="00A37CF6">
        <w:rPr>
          <w:i w:val="0"/>
        </w:rPr>
        <w:t>Attn:</w:t>
      </w:r>
      <w:r w:rsidRPr="00A37CF6">
        <w:t xml:space="preserve"> </w:t>
      </w:r>
      <w:r>
        <w:t xml:space="preserve">Engineering Software for Accessibility </w:t>
      </w:r>
      <w:r w:rsidRPr="002C4C01">
        <w:rPr>
          <w:i w:val="0"/>
        </w:rPr>
        <w:t>Editor</w:t>
      </w:r>
    </w:p>
    <w:p w14:paraId="027969AB" w14:textId="77777777" w:rsidR="0001331D" w:rsidRPr="002C4C01" w:rsidRDefault="0001331D" w:rsidP="0001331D">
      <w:pPr>
        <w:pStyle w:val="Set-OffLine"/>
        <w:rPr>
          <w:i w:val="0"/>
        </w:rPr>
      </w:pPr>
      <w:r w:rsidRPr="002C4C01">
        <w:rPr>
          <w:i w:val="0"/>
        </w:rPr>
        <w:t>One Microsoft Way</w:t>
      </w:r>
    </w:p>
    <w:p w14:paraId="06D7645F" w14:textId="77777777" w:rsidR="0001331D" w:rsidRPr="002C4C01" w:rsidRDefault="0001331D" w:rsidP="0001331D">
      <w:pPr>
        <w:pStyle w:val="Set-OffLine"/>
        <w:rPr>
          <w:i w:val="0"/>
        </w:rPr>
      </w:pPr>
      <w:r w:rsidRPr="002C4C01">
        <w:rPr>
          <w:i w:val="0"/>
        </w:rPr>
        <w:t>Redmond, WA 98052-6399.</w:t>
      </w:r>
    </w:p>
    <w:p w14:paraId="10323A2D" w14:textId="77777777" w:rsidR="0001331D" w:rsidRDefault="0001331D" w:rsidP="0001331D">
      <w:r>
        <w:fldChar w:fldCharType="begin"/>
      </w:r>
      <w:r>
        <w:instrText xml:space="preserve"> XE "</w:instrText>
      </w:r>
      <w:r w:rsidRPr="000F5878">
        <w:instrText>26805.a04.07.02.078.1</w:instrText>
      </w:r>
      <w:r>
        <w:instrText xml:space="preserve">" </w:instrText>
      </w:r>
      <w:r>
        <w:fldChar w:fldCharType="end"/>
      </w:r>
      <w:r>
        <w:t>Please note that Microsoft software product support is not offered through these addresses.</w:t>
      </w:r>
      <w:r>
        <w:fldChar w:fldCharType="begin"/>
      </w:r>
      <w:r>
        <w:instrText xml:space="preserve"> XE "</w:instrText>
      </w:r>
      <w:r w:rsidRPr="000B0ED9">
        <w:instrText>26805.a04.07.02.078.9</w:instrText>
      </w:r>
      <w:r>
        <w:instrText xml:space="preserve">" </w:instrText>
      </w:r>
      <w:r>
        <w:fldChar w:fldCharType="end"/>
      </w:r>
    </w:p>
    <w:p w14:paraId="71EE9A84" w14:textId="77777777" w:rsidR="0001331D" w:rsidRDefault="0001331D" w:rsidP="0001331D">
      <w:pPr>
        <w:pStyle w:val="Heading1"/>
      </w:pPr>
      <w:r>
        <w:t>References</w:t>
      </w:r>
    </w:p>
    <w:p w14:paraId="69AAA429" w14:textId="77777777" w:rsidR="0001331D" w:rsidRDefault="0001331D" w:rsidP="0001331D">
      <w:pPr>
        <w:ind w:left="1080" w:hanging="302"/>
      </w:pPr>
      <w:r>
        <w:fldChar w:fldCharType="begin"/>
      </w:r>
      <w:r>
        <w:instrText xml:space="preserve"> XE "</w:instrText>
      </w:r>
      <w:r w:rsidRPr="0049001E">
        <w:instrText>26805.a04.08.01.079.1</w:instrText>
      </w:r>
      <w:r>
        <w:instrText xml:space="preserve">" </w:instrText>
      </w:r>
      <w:r>
        <w:fldChar w:fldCharType="end"/>
      </w:r>
      <w:r>
        <w:t>Forrester Research, Inc. 2004. “Accessible Technology in Computing: E</w:t>
      </w:r>
      <w:r w:rsidRPr="00BD7523">
        <w:t xml:space="preserve">xamining </w:t>
      </w:r>
      <w:r>
        <w:t>A</w:t>
      </w:r>
      <w:r w:rsidRPr="00BD7523">
        <w:t xml:space="preserve">wareness, </w:t>
      </w:r>
      <w:r>
        <w:t>Use, and F</w:t>
      </w:r>
      <w:r w:rsidRPr="00BD7523">
        <w:t xml:space="preserve">uture </w:t>
      </w:r>
      <w:r>
        <w:t>P</w:t>
      </w:r>
      <w:r w:rsidRPr="00BD7523">
        <w:t>otential.</w:t>
      </w:r>
      <w:r>
        <w:t>”</w:t>
      </w:r>
      <w:r w:rsidRPr="00BD7523">
        <w:t xml:space="preserve"> Cambridge, MA</w:t>
      </w:r>
      <w:r>
        <w:t>: 22–41.</w:t>
      </w:r>
      <w:r>
        <w:fldChar w:fldCharType="begin"/>
      </w:r>
      <w:r>
        <w:instrText xml:space="preserve"> XE "</w:instrText>
      </w:r>
      <w:r w:rsidRPr="002E64FE">
        <w:instrText>26805.a04.08.01.079.9</w:instrText>
      </w:r>
      <w:r>
        <w:instrText xml:space="preserve">" </w:instrText>
      </w:r>
      <w:r>
        <w:fldChar w:fldCharType="end"/>
      </w:r>
    </w:p>
    <w:p w14:paraId="5268B832" w14:textId="77777777" w:rsidR="0001331D" w:rsidRDefault="0001331D" w:rsidP="0001331D">
      <w:pPr>
        <w:ind w:left="1080" w:hanging="302"/>
        <w:sectPr w:rsidR="0001331D" w:rsidSect="00317556">
          <w:headerReference w:type="even" r:id="rId18"/>
          <w:headerReference w:type="default" r:id="rId19"/>
          <w:footerReference w:type="first" r:id="rId20"/>
          <w:pgSz w:w="10627" w:h="12960" w:code="167"/>
          <w:pgMar w:top="965" w:right="835" w:bottom="907" w:left="1195" w:header="720" w:footer="720" w:gutter="0"/>
          <w:pgNumType w:fmt="lowerRoman" w:start="7"/>
          <w:cols w:space="720"/>
          <w:titlePg/>
          <w:docGrid w:linePitch="360"/>
        </w:sectPr>
      </w:pPr>
      <w:r>
        <w:fldChar w:fldCharType="begin"/>
      </w:r>
      <w:r>
        <w:instrText xml:space="preserve"> XE "</w:instrText>
      </w:r>
      <w:r w:rsidRPr="001C40B4">
        <w:instrText>26805.a04.08.01.080.1</w:instrText>
      </w:r>
      <w:r>
        <w:instrText xml:space="preserve">" </w:instrText>
      </w:r>
      <w:r>
        <w:fldChar w:fldCharType="end"/>
      </w:r>
      <w:r>
        <w:t>————. 2003</w:t>
      </w:r>
      <w:r w:rsidRPr="00BD7523">
        <w:t xml:space="preserve">. </w:t>
      </w:r>
      <w:r>
        <w:t xml:space="preserve">“The </w:t>
      </w:r>
      <w:smartTag w:uri="urn:schemas-microsoft-com:office:smarttags" w:element="place">
        <w:smartTag w:uri="urn:schemas-microsoft-com:office:smarttags" w:element="PlaceName">
          <w:r>
            <w:t>Wide</w:t>
          </w:r>
        </w:smartTag>
        <w:r>
          <w:t xml:space="preserve"> </w:t>
        </w:r>
        <w:smartTag w:uri="urn:schemas-microsoft-com:office:smarttags" w:element="PlaceType">
          <w:r>
            <w:t>Range</w:t>
          </w:r>
        </w:smartTag>
      </w:smartTag>
      <w:r>
        <w:t xml:space="preserve"> of Abilities and Its Impact on T</w:t>
      </w:r>
      <w:r w:rsidRPr="00BD7523">
        <w:t>echnology.</w:t>
      </w:r>
      <w:r>
        <w:t>”</w:t>
      </w:r>
      <w:r w:rsidRPr="00BD7523">
        <w:t xml:space="preserve"> Cambridge, MA</w:t>
      </w:r>
      <w:r>
        <w:t>:</w:t>
      </w:r>
      <w:r w:rsidRPr="00BD7523">
        <w:t xml:space="preserve"> </w:t>
      </w:r>
      <w:r>
        <w:t>7–18.</w:t>
      </w:r>
      <w:r w:rsidRPr="00B07935">
        <w:t xml:space="preserve"> </w:t>
      </w:r>
      <w:r>
        <w:fldChar w:fldCharType="begin"/>
      </w:r>
      <w:r>
        <w:instrText xml:space="preserve"> XE "</w:instrText>
      </w:r>
      <w:r w:rsidRPr="00F769F8">
        <w:instrText>26805.a04.08.01.080.9</w:instrText>
      </w:r>
      <w:r>
        <w:instrText xml:space="preserve">" </w:instrText>
      </w:r>
      <w:r>
        <w:fldChar w:fldCharType="end"/>
      </w:r>
    </w:p>
    <w:p w14:paraId="166F474F" w14:textId="77777777" w:rsidR="0001331D" w:rsidRDefault="0001331D" w:rsidP="0001331D">
      <w:pPr>
        <w:pStyle w:val="ChNumber"/>
      </w:pPr>
      <w:r>
        <w:t>Chapter 1</w:t>
      </w:r>
    </w:p>
    <w:p w14:paraId="460F5FD1" w14:textId="77777777" w:rsidR="0001331D" w:rsidRDefault="0001331D" w:rsidP="0001331D">
      <w:pPr>
        <w:pStyle w:val="ChTitle"/>
      </w:pPr>
      <w:r>
        <w:t>The UI Automation Environment</w:t>
      </w:r>
    </w:p>
    <w:p w14:paraId="56DB9EA7" w14:textId="77777777" w:rsidR="0001331D" w:rsidRDefault="0001331D" w:rsidP="0001331D">
      <w:r>
        <w:fldChar w:fldCharType="begin"/>
      </w:r>
      <w:r>
        <w:instrText xml:space="preserve"> XE "</w:instrText>
      </w:r>
      <w:r w:rsidRPr="00E44917">
        <w:instrText>26805.c01.00.00.001.1</w:instrText>
      </w:r>
      <w:r>
        <w:instrText xml:space="preserve">" </w:instrText>
      </w:r>
      <w:r>
        <w:fldChar w:fldCharType="end"/>
      </w:r>
      <w:r w:rsidRPr="009760CB">
        <w:t>Intended for interoperable imp</w:t>
      </w:r>
      <w:r>
        <w:t xml:space="preserve">lementations by other companies, Microsoft’s </w:t>
      </w:r>
      <w:r w:rsidRPr="00D254CA">
        <w:t>UI Automation (UIA) Community Promise</w:t>
      </w:r>
      <w:r>
        <w:t xml:space="preserve"> is a specification that </w:t>
      </w:r>
      <w:r w:rsidRPr="009760CB">
        <w:t>provides information about Microsoft's accessibility frameworks, including Active Accessibility</w:t>
      </w:r>
      <w:r>
        <w:t xml:space="preserve"> (MSAA)</w:t>
      </w:r>
      <w:r w:rsidRPr="009760CB">
        <w:t>, UI Automation</w:t>
      </w:r>
      <w:r>
        <w:t xml:space="preserve"> (UIA)</w:t>
      </w:r>
      <w:r w:rsidRPr="009760CB">
        <w:t>,</w:t>
      </w:r>
      <w:r>
        <w:t xml:space="preserve"> and its shared implementations. In this chapter, we provide a summary of descriptions from the UIA Community Promise to show how the components of UIA fit together to enable </w:t>
      </w:r>
      <w:r w:rsidRPr="00CE4879">
        <w:t>accessibility</w:t>
      </w:r>
      <w:r>
        <w:t>.</w:t>
      </w:r>
      <w:r>
        <w:fldChar w:fldCharType="begin"/>
      </w:r>
      <w:r>
        <w:instrText xml:space="preserve"> XE "</w:instrText>
      </w:r>
      <w:r w:rsidRPr="00525EB7">
        <w:instrText>26805.c01.00.00.001.9</w:instrText>
      </w:r>
      <w:r>
        <w:instrText xml:space="preserve">" </w:instrText>
      </w:r>
      <w:r>
        <w:fldChar w:fldCharType="end"/>
      </w:r>
    </w:p>
    <w:p w14:paraId="426262AE" w14:textId="77777777" w:rsidR="0001331D" w:rsidRDefault="0001331D" w:rsidP="0001331D">
      <w:r>
        <w:fldChar w:fldCharType="begin"/>
      </w:r>
      <w:r>
        <w:instrText xml:space="preserve"> XE "</w:instrText>
      </w:r>
      <w:r w:rsidRPr="0079153B">
        <w:instrText>26805.c01.00.00.002.1</w:instrText>
      </w:r>
      <w:r>
        <w:instrText xml:space="preserve">" </w:instrText>
      </w:r>
      <w:r>
        <w:fldChar w:fldCharType="end"/>
      </w:r>
      <w:r>
        <w:t xml:space="preserve">UIA </w:t>
      </w:r>
      <w:r w:rsidRPr="0064078E">
        <w:t xml:space="preserve">provides programmatic access to UI </w:t>
      </w:r>
      <w:r>
        <w:t>controls</w:t>
      </w:r>
      <w:r w:rsidRPr="0064078E">
        <w:t xml:space="preserve"> on the desktop, enabling </w:t>
      </w:r>
      <w:r>
        <w:t>a</w:t>
      </w:r>
      <w:r w:rsidRPr="0064078E">
        <w:t xml:space="preserve">ssistive </w:t>
      </w:r>
      <w:r>
        <w:t>t</w:t>
      </w:r>
      <w:r w:rsidRPr="0064078E">
        <w:t>echnol</w:t>
      </w:r>
      <w:r>
        <w:softHyphen/>
      </w:r>
      <w:r w:rsidRPr="0064078E">
        <w:t>ogy</w:t>
      </w:r>
      <w:r>
        <w:t xml:space="preserve"> (AT)</w:t>
      </w:r>
      <w:r w:rsidRPr="0064078E">
        <w:t xml:space="preserve"> products</w:t>
      </w:r>
      <w:r>
        <w:t>,</w:t>
      </w:r>
      <w:r w:rsidRPr="0064078E">
        <w:t xml:space="preserve"> such as screen readers</w:t>
      </w:r>
      <w:r>
        <w:t>,</w:t>
      </w:r>
      <w:r w:rsidRPr="0064078E">
        <w:t xml:space="preserve"> to provide information about the UI to end users</w:t>
      </w:r>
      <w:r>
        <w:t>. ATs enable the user to manipulate the UI by means other than the standard mouse and keyboard, such as through speech recognition.</w:t>
      </w:r>
      <w:r>
        <w:fldChar w:fldCharType="begin"/>
      </w:r>
      <w:r>
        <w:instrText xml:space="preserve"> XE "</w:instrText>
      </w:r>
      <w:r w:rsidRPr="00376924">
        <w:instrText>26805.c01.00.00.002.9</w:instrText>
      </w:r>
      <w:r>
        <w:instrText xml:space="preserve">" </w:instrText>
      </w:r>
      <w:r>
        <w:fldChar w:fldCharType="end"/>
      </w:r>
    </w:p>
    <w:p w14:paraId="53708A45" w14:textId="77777777" w:rsidR="0001331D" w:rsidRPr="00FD5C7B" w:rsidRDefault="0001331D" w:rsidP="0001331D">
      <w:r>
        <w:fldChar w:fldCharType="begin"/>
      </w:r>
      <w:r>
        <w:instrText xml:space="preserve"> XE "</w:instrText>
      </w:r>
      <w:r w:rsidRPr="00A1702B">
        <w:instrText>26805.c01.00.00.003.1</w:instrText>
      </w:r>
      <w:r>
        <w:instrText xml:space="preserve">" </w:instrText>
      </w:r>
      <w:r>
        <w:fldChar w:fldCharType="end"/>
      </w:r>
      <w:r>
        <w:t>UIA</w:t>
      </w:r>
      <w:r w:rsidRPr="00FD5C7B">
        <w:t xml:space="preserve"> </w:t>
      </w:r>
      <w:r>
        <w:t>improves upon Microsoft’s legacy accessibility framework, MSAA, by aiming</w:t>
      </w:r>
      <w:r w:rsidRPr="00FD5C7B">
        <w:t xml:space="preserve"> to address the following goals:</w:t>
      </w:r>
      <w:r>
        <w:fldChar w:fldCharType="begin"/>
      </w:r>
      <w:r>
        <w:instrText xml:space="preserve"> XE "</w:instrText>
      </w:r>
      <w:r w:rsidRPr="00F27998">
        <w:instrText>26805.c01.00.00.003.9</w:instrText>
      </w:r>
      <w:r>
        <w:instrText xml:space="preserve">" </w:instrText>
      </w:r>
      <w:r>
        <w:fldChar w:fldCharType="end"/>
      </w:r>
    </w:p>
    <w:p w14:paraId="1F7569D6" w14:textId="77777777" w:rsidR="0001331D" w:rsidRDefault="0001331D" w:rsidP="0001331D">
      <w:pPr>
        <w:pStyle w:val="BullList"/>
      </w:pPr>
      <w:r>
        <w:fldChar w:fldCharType="begin"/>
      </w:r>
      <w:r>
        <w:instrText xml:space="preserve"> XE "</w:instrText>
      </w:r>
      <w:r w:rsidRPr="00564A3D">
        <w:instrText>26805.c01.00.00.004.1</w:instrText>
      </w:r>
      <w:r>
        <w:instrText xml:space="preserve">" </w:instrText>
      </w:r>
      <w:r>
        <w:fldChar w:fldCharType="end"/>
      </w:r>
      <w:r w:rsidRPr="00FD5C7B">
        <w:t xml:space="preserve">Enable </w:t>
      </w:r>
      <w:r>
        <w:t>efficient access and security over MSAA’s architecture</w:t>
      </w:r>
      <w:r>
        <w:fldChar w:fldCharType="begin"/>
      </w:r>
      <w:r>
        <w:instrText xml:space="preserve"> XE "</w:instrText>
      </w:r>
      <w:r w:rsidRPr="00F02E31">
        <w:instrText>26805.c01.00.00.004.9</w:instrText>
      </w:r>
      <w:r>
        <w:instrText xml:space="preserve">" </w:instrText>
      </w:r>
      <w:r>
        <w:fldChar w:fldCharType="end"/>
      </w:r>
    </w:p>
    <w:p w14:paraId="7669F860" w14:textId="77777777" w:rsidR="0001331D" w:rsidRDefault="0001331D" w:rsidP="0001331D">
      <w:pPr>
        <w:pStyle w:val="BullList"/>
      </w:pPr>
      <w:r>
        <w:fldChar w:fldCharType="begin"/>
      </w:r>
      <w:r>
        <w:instrText xml:space="preserve"> XE "</w:instrText>
      </w:r>
      <w:r w:rsidRPr="00C61DD0">
        <w:instrText>26805.c01.00.00.005.1</w:instrText>
      </w:r>
      <w:r>
        <w:instrText xml:space="preserve">" </w:instrText>
      </w:r>
      <w:r>
        <w:fldChar w:fldCharType="end"/>
      </w:r>
      <w:r w:rsidRPr="00FD5C7B">
        <w:t xml:space="preserve">Expose more </w:t>
      </w:r>
      <w:r>
        <w:t>robust</w:t>
      </w:r>
      <w:r w:rsidRPr="00FD5C7B">
        <w:t xml:space="preserve"> information about </w:t>
      </w:r>
      <w:r>
        <w:t xml:space="preserve">the </w:t>
      </w:r>
      <w:r w:rsidRPr="00FD5C7B">
        <w:t>UI</w:t>
      </w:r>
      <w:r>
        <w:fldChar w:fldCharType="begin"/>
      </w:r>
      <w:r>
        <w:instrText xml:space="preserve"> XE "</w:instrText>
      </w:r>
      <w:r w:rsidRPr="009E2559">
        <w:instrText>26805.c01.00.00.005.9</w:instrText>
      </w:r>
      <w:r>
        <w:instrText xml:space="preserve">" </w:instrText>
      </w:r>
      <w:r>
        <w:fldChar w:fldCharType="end"/>
      </w:r>
    </w:p>
    <w:p w14:paraId="5A6A7F92" w14:textId="77777777" w:rsidR="0001331D" w:rsidRDefault="0001331D" w:rsidP="0001331D">
      <w:pPr>
        <w:pStyle w:val="BullList"/>
      </w:pPr>
      <w:r>
        <w:fldChar w:fldCharType="begin"/>
      </w:r>
      <w:r>
        <w:instrText xml:space="preserve"> XE "</w:instrText>
      </w:r>
      <w:r w:rsidRPr="00452A00">
        <w:instrText>26805.c01.00.00.006.1</w:instrText>
      </w:r>
      <w:r>
        <w:instrText xml:space="preserve">" </w:instrText>
      </w:r>
      <w:r>
        <w:fldChar w:fldCharType="end"/>
      </w:r>
      <w:r w:rsidRPr="00F806DC">
        <w:t xml:space="preserve">Offer interoperability with MSAA </w:t>
      </w:r>
      <w:r>
        <w:t>implementations</w:t>
      </w:r>
      <w:r>
        <w:fldChar w:fldCharType="begin"/>
      </w:r>
      <w:r>
        <w:instrText xml:space="preserve"> XE "</w:instrText>
      </w:r>
      <w:r w:rsidRPr="008C4DC5">
        <w:instrText>26805.c01.00.00.006.9</w:instrText>
      </w:r>
      <w:r>
        <w:instrText xml:space="preserve">" </w:instrText>
      </w:r>
      <w:r>
        <w:fldChar w:fldCharType="end"/>
      </w:r>
    </w:p>
    <w:p w14:paraId="42ACF841" w14:textId="77777777" w:rsidR="0001331D" w:rsidRDefault="0001331D" w:rsidP="0001331D">
      <w:pPr>
        <w:pStyle w:val="BullList"/>
      </w:pPr>
      <w:r>
        <w:fldChar w:fldCharType="begin"/>
      </w:r>
      <w:r>
        <w:instrText xml:space="preserve"> XE "</w:instrText>
      </w:r>
      <w:r w:rsidRPr="00C76E1A">
        <w:instrText>26805.c01.00.00.007.1</w:instrText>
      </w:r>
      <w:r>
        <w:instrText xml:space="preserve">" </w:instrText>
      </w:r>
      <w:r>
        <w:fldChar w:fldCharType="end"/>
      </w:r>
      <w:r>
        <w:t>Provide developers the option of using either native interfaces or managed interfaces</w:t>
      </w:r>
      <w:r>
        <w:fldChar w:fldCharType="begin"/>
      </w:r>
      <w:r>
        <w:instrText xml:space="preserve"> XE "</w:instrText>
      </w:r>
      <w:r w:rsidRPr="00FA0FCD">
        <w:instrText>26805.c01.00.00.007.9</w:instrText>
      </w:r>
      <w:r>
        <w:instrText xml:space="preserve">" </w:instrText>
      </w:r>
      <w:r>
        <w:fldChar w:fldCharType="end"/>
      </w:r>
    </w:p>
    <w:p w14:paraId="00BCA4E4" w14:textId="77777777" w:rsidR="0001331D" w:rsidRDefault="0001331D" w:rsidP="0001331D">
      <w:pPr>
        <w:pStyle w:val="ListEnd"/>
      </w:pPr>
    </w:p>
    <w:p w14:paraId="600E790C" w14:textId="77777777" w:rsidR="0001331D" w:rsidRPr="00CE4879" w:rsidRDefault="0001331D" w:rsidP="0001331D">
      <w:r>
        <w:fldChar w:fldCharType="begin"/>
      </w:r>
      <w:r>
        <w:instrText xml:space="preserve"> XE "</w:instrText>
      </w:r>
      <w:r w:rsidRPr="00EA4EDF">
        <w:instrText>26805.c01.00.00.008.1</w:instrText>
      </w:r>
      <w:r>
        <w:instrText xml:space="preserve">" </w:instrText>
      </w:r>
      <w:r>
        <w:fldChar w:fldCharType="end"/>
      </w:r>
      <w:r>
        <w:t>For demonstration purposes, examples are in native code (unmanaged interfaces based on COM)</w:t>
      </w:r>
      <w:r w:rsidRPr="00CE4879">
        <w:t>; however, the same principles and technique</w:t>
      </w:r>
      <w:r>
        <w:t>s</w:t>
      </w:r>
      <w:r w:rsidRPr="00CE4879">
        <w:t xml:space="preserve"> are applied </w:t>
      </w:r>
      <w:r>
        <w:t>to</w:t>
      </w:r>
      <w:r w:rsidRPr="00CE4879">
        <w:t xml:space="preserve"> managed practices</w:t>
      </w:r>
      <w:r>
        <w:t xml:space="preserve"> </w:t>
      </w:r>
      <w:r w:rsidRPr="007E4FB6">
        <w:t xml:space="preserve">(the programming model of </w:t>
      </w:r>
      <w:r>
        <w:t xml:space="preserve">the Microsoft </w:t>
      </w:r>
      <w:r w:rsidRPr="007E4FB6">
        <w:t>.NET Framework).</w:t>
      </w:r>
      <w:r w:rsidRPr="00CE4879">
        <w:t xml:space="preserve"> </w:t>
      </w:r>
      <w:r>
        <w:t>Whether you will use native or managed code depends upon your framework and preferences.</w:t>
      </w:r>
      <w:r>
        <w:fldChar w:fldCharType="begin"/>
      </w:r>
      <w:r>
        <w:instrText xml:space="preserve"> XE "</w:instrText>
      </w:r>
      <w:r w:rsidRPr="0011097C">
        <w:instrText>26805.c01.00.00.008.9</w:instrText>
      </w:r>
      <w:r>
        <w:instrText xml:space="preserve">" </w:instrText>
      </w:r>
      <w:r>
        <w:fldChar w:fldCharType="end"/>
      </w:r>
    </w:p>
    <w:p w14:paraId="2646A05F" w14:textId="77777777" w:rsidR="0001331D" w:rsidRDefault="0001331D" w:rsidP="0001331D">
      <w:pPr>
        <w:pStyle w:val="SeeAlso"/>
      </w:pPr>
      <w:r>
        <w:fldChar w:fldCharType="begin"/>
      </w:r>
      <w:r>
        <w:instrText xml:space="preserve"> XE "</w:instrText>
      </w:r>
      <w:r w:rsidRPr="00A6575D">
        <w:instrText>26805.c01.00.00.009.1</w:instrText>
      </w:r>
      <w:r>
        <w:instrText xml:space="preserve">" </w:instrText>
      </w:r>
      <w:r>
        <w:fldChar w:fldCharType="end"/>
      </w:r>
      <w:r w:rsidRPr="00682802">
        <w:t>Go further:</w:t>
      </w:r>
      <w:r>
        <w:t xml:space="preserve"> For more information on the </w:t>
      </w:r>
      <w:r w:rsidRPr="00D254CA">
        <w:rPr>
          <w:rFonts w:cs="Times New Roman"/>
        </w:rPr>
        <w:t>UIA Community Promise</w:t>
      </w:r>
      <w:r>
        <w:t xml:space="preserve">, go to </w:t>
      </w:r>
      <w:r w:rsidRPr="00CC070F">
        <w:t>http://go.microsoft.com/fwlink/?LinkId=150842</w:t>
      </w:r>
      <w:r>
        <w:t>.</w:t>
      </w:r>
      <w:r>
        <w:fldChar w:fldCharType="begin"/>
      </w:r>
      <w:r>
        <w:instrText xml:space="preserve"> XE "</w:instrText>
      </w:r>
      <w:r w:rsidRPr="000A7D59">
        <w:instrText>26805.c01.00.00.009.9</w:instrText>
      </w:r>
      <w:r>
        <w:instrText xml:space="preserve">" </w:instrText>
      </w:r>
      <w:r>
        <w:fldChar w:fldCharType="end"/>
      </w:r>
    </w:p>
    <w:p w14:paraId="7E8327BC" w14:textId="77777777" w:rsidR="0001331D" w:rsidRDefault="0001331D" w:rsidP="0001331D">
      <w:pPr>
        <w:pStyle w:val="Heading1"/>
      </w:pPr>
      <w:r>
        <w:fldChar w:fldCharType="begin"/>
      </w:r>
      <w:r>
        <w:instrText xml:space="preserve"> XE "</w:instrText>
      </w:r>
      <w:r w:rsidRPr="007B4505">
        <w:instrText>26805.c01.00.00.010.1</w:instrText>
      </w:r>
      <w:r>
        <w:instrText xml:space="preserve">" </w:instrText>
      </w:r>
      <w:r>
        <w:fldChar w:fldCharType="end"/>
      </w:r>
      <w:r>
        <w:t>Providers and Clients</w:t>
      </w:r>
      <w:r>
        <w:fldChar w:fldCharType="begin"/>
      </w:r>
      <w:r>
        <w:instrText xml:space="preserve"> XE "</w:instrText>
      </w:r>
      <w:r w:rsidRPr="00224868">
        <w:instrText>26805.c01.00.00.010.9</w:instrText>
      </w:r>
      <w:r>
        <w:instrText xml:space="preserve">" </w:instrText>
      </w:r>
      <w:r>
        <w:fldChar w:fldCharType="end"/>
      </w:r>
    </w:p>
    <w:p w14:paraId="08986597" w14:textId="77777777" w:rsidR="0001331D" w:rsidRPr="0010450C" w:rsidRDefault="0001331D" w:rsidP="0001331D">
      <w:pPr>
        <w:rPr>
          <w:rStyle w:val="Fig-GraphicChar"/>
        </w:rPr>
      </w:pPr>
      <w:r>
        <w:fldChar w:fldCharType="begin"/>
      </w:r>
      <w:r>
        <w:instrText xml:space="preserve"> XE "</w:instrText>
      </w:r>
      <w:r w:rsidRPr="001147E6">
        <w:instrText>26805.c01.00.00.011.1</w:instrText>
      </w:r>
      <w:r>
        <w:instrText xml:space="preserve">" </w:instrText>
      </w:r>
      <w:r>
        <w:fldChar w:fldCharType="end"/>
      </w:r>
      <w:r>
        <w:t xml:space="preserve">In UIA, applications, such as word processing programs, are called </w:t>
      </w:r>
      <w:r>
        <w:rPr>
          <w:i/>
        </w:rPr>
        <w:t>P</w:t>
      </w:r>
      <w:r w:rsidRPr="009B470B">
        <w:rPr>
          <w:i/>
        </w:rPr>
        <w:t>roviders</w:t>
      </w:r>
      <w:r>
        <w:t xml:space="preserve">. ATs, such as screen readers, are called </w:t>
      </w:r>
      <w:r>
        <w:rPr>
          <w:i/>
        </w:rPr>
        <w:t>C</w:t>
      </w:r>
      <w:r w:rsidRPr="009B470B">
        <w:rPr>
          <w:i/>
        </w:rPr>
        <w:t>lients</w:t>
      </w:r>
      <w:r>
        <w:t xml:space="preserve">. </w:t>
      </w:r>
      <w:bookmarkStart w:id="0" w:name="_Toc181514020"/>
      <w:bookmarkStart w:id="1" w:name="_Toc207799562"/>
      <w:bookmarkStart w:id="2" w:name="_Toc211663861"/>
      <w:r>
        <w:t xml:space="preserve">Providers expose properties and features of the UI </w:t>
      </w:r>
      <w:r>
        <w:rPr>
          <w:rStyle w:val="Term-DefinitionChar"/>
        </w:rPr>
        <w:t xml:space="preserve">by implementing UIA interfaces. </w:t>
      </w:r>
      <w:r w:rsidRPr="007819A9">
        <w:rPr>
          <w:rStyle w:val="Term-DefinitionChar"/>
        </w:rPr>
        <w:t xml:space="preserve">Clients </w:t>
      </w:r>
      <w:r>
        <w:rPr>
          <w:rStyle w:val="Term-DefinitionChar"/>
        </w:rPr>
        <w:t xml:space="preserve">can then obtain information </w:t>
      </w:r>
      <w:r w:rsidRPr="007819A9">
        <w:rPr>
          <w:rStyle w:val="Term-DefinitionChar"/>
        </w:rPr>
        <w:t xml:space="preserve">about the UI </w:t>
      </w:r>
      <w:r>
        <w:rPr>
          <w:rStyle w:val="Term-DefinitionChar"/>
        </w:rPr>
        <w:t xml:space="preserve">through a client interface </w:t>
      </w:r>
      <w:r w:rsidRPr="007819A9">
        <w:rPr>
          <w:rStyle w:val="Term-DefinitionChar"/>
        </w:rPr>
        <w:t xml:space="preserve">from the </w:t>
      </w:r>
      <w:r>
        <w:rPr>
          <w:rStyle w:val="Term-DefinitionChar"/>
        </w:rPr>
        <w:t>UIA framework</w:t>
      </w:r>
      <w:r w:rsidRPr="007819A9">
        <w:rPr>
          <w:rStyle w:val="Term-DefinitionChar"/>
        </w:rPr>
        <w:t>.</w:t>
      </w:r>
      <w:r>
        <w:rPr>
          <w:rStyle w:val="Term-DefinitionChar"/>
        </w:rPr>
        <w:fldChar w:fldCharType="begin"/>
      </w:r>
      <w:r>
        <w:instrText xml:space="preserve"> XE "</w:instrText>
      </w:r>
      <w:r w:rsidRPr="00FD4CC4">
        <w:instrText>26805.c01.00.00.011.9</w:instrText>
      </w:r>
      <w:r>
        <w:instrText xml:space="preserve">" </w:instrText>
      </w:r>
      <w:r>
        <w:rPr>
          <w:rStyle w:val="Term-DefinitionChar"/>
        </w:rPr>
        <w:fldChar w:fldCharType="end"/>
      </w:r>
    </w:p>
    <w:p w14:paraId="597E02EF" w14:textId="77777777" w:rsidR="0001331D" w:rsidRDefault="0001331D" w:rsidP="0001331D">
      <w:r>
        <w:fldChar w:fldCharType="begin"/>
      </w:r>
      <w:r>
        <w:instrText xml:space="preserve"> XE "</w:instrText>
      </w:r>
      <w:r w:rsidRPr="00DF1F05">
        <w:instrText>26805.c01.00.00.012.1</w:instrText>
      </w:r>
      <w:r>
        <w:instrText xml:space="preserve">" </w:instrText>
      </w:r>
      <w:r>
        <w:fldChar w:fldCharType="end"/>
      </w:r>
      <w:r>
        <w:t xml:space="preserve">Providers communicate to Clients through UIA Events. Events are crucial for notifying Clients of changes to the </w:t>
      </w:r>
      <w:r w:rsidRPr="00D57FDF">
        <w:t>UIA Tree</w:t>
      </w:r>
      <w:r>
        <w:t xml:space="preserve"> (discussed later in this chapter), UI states, or UI controls. Unlike</w:t>
      </w:r>
      <w:r w:rsidR="006C5A78">
        <w:t xml:space="preserve"> </w:t>
      </w:r>
      <w:r>
        <w:t>WinEvents used in MSAA, UIA Events use a subscription mechanism, rather than a broadcast mechanism, to obtain information. UIA Clients register for UIA Events for specific user inter</w:t>
      </w:r>
      <w:r>
        <w:softHyphen/>
        <w:t>faces or even parts of the UI and can also request that some UIA Properties and Control Pattern information be cached along with registration for better performance.</w:t>
      </w:r>
      <w:r>
        <w:fldChar w:fldCharType="begin"/>
      </w:r>
      <w:r>
        <w:instrText xml:space="preserve"> XE "</w:instrText>
      </w:r>
      <w:r w:rsidRPr="0003302B">
        <w:instrText>26805.c01.00.00.012.9</w:instrText>
      </w:r>
      <w:r>
        <w:instrText xml:space="preserve">" </w:instrText>
      </w:r>
      <w:r>
        <w:fldChar w:fldCharType="end"/>
      </w:r>
    </w:p>
    <w:p w14:paraId="524363B0" w14:textId="77777777" w:rsidR="0001331D" w:rsidRDefault="0001331D" w:rsidP="0001331D">
      <w:r>
        <w:fldChar w:fldCharType="begin"/>
      </w:r>
      <w:r>
        <w:instrText xml:space="preserve"> XE "</w:instrText>
      </w:r>
      <w:r w:rsidRPr="00AC587A">
        <w:instrText>26805.c01.00.00.013.1</w:instrText>
      </w:r>
      <w:r>
        <w:instrText xml:space="preserve">" </w:instrText>
      </w:r>
      <w:r>
        <w:fldChar w:fldCharType="end"/>
      </w:r>
      <w:r>
        <w:t>Figure 1-1 is a simplified illustration of a UIA Provider and Client.</w:t>
      </w:r>
      <w:r>
        <w:fldChar w:fldCharType="begin"/>
      </w:r>
      <w:r>
        <w:instrText xml:space="preserve"> XE "</w:instrText>
      </w:r>
      <w:r w:rsidRPr="00C05E58">
        <w:instrText>26805.c01.00.00.013.9</w:instrText>
      </w:r>
      <w:r>
        <w:instrText xml:space="preserve">" </w:instrText>
      </w:r>
      <w:r>
        <w:fldChar w:fldCharType="end"/>
      </w:r>
    </w:p>
    <w:p w14:paraId="7E54411B" w14:textId="790D53BB" w:rsidR="0001331D" w:rsidRDefault="000D7FDB" w:rsidP="0001331D">
      <w:pPr>
        <w:pStyle w:val="Fig-Graphic"/>
      </w:pPr>
      <w:r>
        <w:rPr>
          <w:noProof/>
        </w:rPr>
        <w:drawing>
          <wp:inline distT="0" distB="0" distL="0" distR="0" wp14:anchorId="4DAB9C45" wp14:editId="0E6CA547">
            <wp:extent cx="4257675" cy="1409700"/>
            <wp:effectExtent l="0" t="0" r="0" b="0"/>
            <wp:docPr id="5" name="Picture 16" descr="Diagram showing how a UIA Provider and Clients communicate through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how a UIA Provider and Clients communicate through Even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7675" cy="1409700"/>
                    </a:xfrm>
                    <a:prstGeom prst="rect">
                      <a:avLst/>
                    </a:prstGeom>
                    <a:noFill/>
                    <a:ln>
                      <a:noFill/>
                    </a:ln>
                  </pic:spPr>
                </pic:pic>
              </a:graphicData>
            </a:graphic>
          </wp:inline>
        </w:drawing>
      </w:r>
      <w:r w:rsidR="0001331D">
        <w:fldChar w:fldCharType="begin"/>
      </w:r>
      <w:r w:rsidR="0001331D">
        <w:instrText xml:space="preserve"> XE "</w:instrText>
      </w:r>
      <w:r w:rsidR="0001331D" w:rsidRPr="002D03DB">
        <w:instrText>26805.c01.00.00.014.1</w:instrText>
      </w:r>
      <w:r w:rsidR="0001331D">
        <w:instrText xml:space="preserve">" </w:instrText>
      </w:r>
      <w:r w:rsidR="0001331D">
        <w:fldChar w:fldCharType="end"/>
      </w:r>
      <w:r w:rsidR="0001331D">
        <w:fldChar w:fldCharType="begin"/>
      </w:r>
      <w:r w:rsidR="0001331D">
        <w:instrText xml:space="preserve"> XE "</w:instrText>
      </w:r>
      <w:r w:rsidR="0001331D" w:rsidRPr="008D3B60">
        <w:instrText>26805.c01.00.00.014.9</w:instrText>
      </w:r>
      <w:r w:rsidR="0001331D">
        <w:instrText xml:space="preserve">" </w:instrText>
      </w:r>
      <w:r w:rsidR="0001331D">
        <w:fldChar w:fldCharType="end"/>
      </w:r>
    </w:p>
    <w:p w14:paraId="0152B7C7" w14:textId="77777777" w:rsidR="0001331D" w:rsidRDefault="0001331D" w:rsidP="0001331D">
      <w:pPr>
        <w:pStyle w:val="Num-Caption"/>
      </w:pPr>
      <w:r>
        <w:rPr>
          <w:rStyle w:val="FigTableNum"/>
        </w:rPr>
        <w:fldChar w:fldCharType="begin"/>
      </w:r>
      <w:r>
        <w:instrText xml:space="preserve"> XE "</w:instrText>
      </w:r>
      <w:r w:rsidRPr="00C75369">
        <w:instrText>26805.c01.00.00.015.1</w:instrText>
      </w:r>
      <w:r>
        <w:instrText xml:space="preserve">" </w:instrText>
      </w:r>
      <w:r>
        <w:rPr>
          <w:rStyle w:val="FigTableNum"/>
        </w:rPr>
        <w:fldChar w:fldCharType="end"/>
      </w:r>
      <w:r w:rsidRPr="0010450C">
        <w:rPr>
          <w:rStyle w:val="FigTableNum"/>
        </w:rPr>
        <w:t>Figure 1-1</w:t>
      </w:r>
      <w:r>
        <w:rPr>
          <w:rStyle w:val="FigTableNum"/>
          <w:rFonts w:ascii="Cambria Math" w:hAnsi="Cambria Math" w:cs="Cambria Math"/>
        </w:rPr>
        <w:t> </w:t>
      </w:r>
      <w:r w:rsidRPr="00CD520E">
        <w:t>Simplified illustration of a UIA Provider and Client</w:t>
      </w:r>
      <w:r>
        <w:fldChar w:fldCharType="begin"/>
      </w:r>
      <w:r>
        <w:instrText xml:space="preserve"> XE "</w:instrText>
      </w:r>
      <w:r w:rsidRPr="00826FAE">
        <w:instrText>26805.c01.00.00.015.9</w:instrText>
      </w:r>
      <w:r>
        <w:instrText xml:space="preserve">" </w:instrText>
      </w:r>
      <w:r>
        <w:rPr>
          <w:rStyle w:val="Num-CaptionChar"/>
        </w:rPr>
        <w:fldChar w:fldCharType="end"/>
      </w:r>
    </w:p>
    <w:p w14:paraId="5D60F048" w14:textId="77777777" w:rsidR="0001331D" w:rsidRPr="00FD5C7B" w:rsidRDefault="0001331D" w:rsidP="0001331D">
      <w:pPr>
        <w:pStyle w:val="Heading2"/>
      </w:pPr>
      <w:r>
        <w:fldChar w:fldCharType="begin"/>
      </w:r>
      <w:r>
        <w:instrText xml:space="preserve"> XE "</w:instrText>
      </w:r>
      <w:r w:rsidRPr="00C77B3A">
        <w:instrText>26805.c01.00.00.016.1</w:instrText>
      </w:r>
      <w:r>
        <w:instrText xml:space="preserve">" </w:instrText>
      </w:r>
      <w:r>
        <w:fldChar w:fldCharType="end"/>
      </w:r>
      <w:r>
        <w:t>Providers</w:t>
      </w:r>
      <w:r>
        <w:fldChar w:fldCharType="begin"/>
      </w:r>
      <w:r>
        <w:instrText xml:space="preserve"> XE "</w:instrText>
      </w:r>
      <w:r w:rsidRPr="0089017C">
        <w:instrText>26805.c01.00.00.016.9</w:instrText>
      </w:r>
      <w:r>
        <w:instrText xml:space="preserve">" </w:instrText>
      </w:r>
      <w:r>
        <w:fldChar w:fldCharType="end"/>
      </w:r>
    </w:p>
    <w:p w14:paraId="6AEEF3B0" w14:textId="77777777" w:rsidR="0001331D" w:rsidRDefault="0001331D" w:rsidP="0001331D">
      <w:r>
        <w:fldChar w:fldCharType="begin"/>
      </w:r>
      <w:r>
        <w:instrText xml:space="preserve"> XE "</w:instrText>
      </w:r>
      <w:r w:rsidRPr="00DA671F">
        <w:instrText>26805.c01.00.00.017.1</w:instrText>
      </w:r>
      <w:r>
        <w:instrText xml:space="preserve">" </w:instrText>
      </w:r>
      <w:r>
        <w:fldChar w:fldCharType="end"/>
      </w:r>
      <w:r>
        <w:t>An application may support UIA through one of two ways:</w:t>
      </w:r>
      <w:r>
        <w:fldChar w:fldCharType="begin"/>
      </w:r>
      <w:r>
        <w:instrText xml:space="preserve"> XE "</w:instrText>
      </w:r>
      <w:r w:rsidRPr="001B467A">
        <w:instrText>26805.c01.00.00.017.9</w:instrText>
      </w:r>
      <w:r>
        <w:instrText xml:space="preserve">" </w:instrText>
      </w:r>
      <w:r>
        <w:fldChar w:fldCharType="end"/>
      </w:r>
    </w:p>
    <w:p w14:paraId="6C07A411" w14:textId="77777777" w:rsidR="0001331D" w:rsidRDefault="0001331D" w:rsidP="0001331D">
      <w:pPr>
        <w:pStyle w:val="BullList"/>
      </w:pPr>
      <w:r>
        <w:fldChar w:fldCharType="begin"/>
      </w:r>
      <w:r>
        <w:instrText xml:space="preserve"> XE "</w:instrText>
      </w:r>
      <w:r w:rsidRPr="00DA6BA8">
        <w:instrText>26805.c01.00.00.018.1</w:instrText>
      </w:r>
      <w:r>
        <w:instrText xml:space="preserve">" </w:instrText>
      </w:r>
      <w:r>
        <w:fldChar w:fldCharType="end"/>
      </w:r>
      <w:r>
        <w:t>Designing the UI based on standard framework controls and libraries that support UIA</w:t>
      </w:r>
      <w:r>
        <w:fldChar w:fldCharType="begin"/>
      </w:r>
      <w:r>
        <w:instrText xml:space="preserve"> XE "</w:instrText>
      </w:r>
      <w:r w:rsidRPr="003E4798">
        <w:instrText>26805.c01.00.00.018.9</w:instrText>
      </w:r>
      <w:r>
        <w:instrText xml:space="preserve">" </w:instrText>
      </w:r>
      <w:r>
        <w:fldChar w:fldCharType="end"/>
      </w:r>
    </w:p>
    <w:p w14:paraId="7C2E0733" w14:textId="77777777" w:rsidR="0001331D" w:rsidRDefault="0001331D" w:rsidP="0001331D">
      <w:pPr>
        <w:pStyle w:val="BullList"/>
      </w:pPr>
      <w:r>
        <w:fldChar w:fldCharType="begin"/>
      </w:r>
      <w:r>
        <w:instrText xml:space="preserve"> XE "</w:instrText>
      </w:r>
      <w:r w:rsidRPr="008C0D51">
        <w:instrText>26805.c01.00.00.019.1</w:instrText>
      </w:r>
      <w:r>
        <w:instrText xml:space="preserve">" </w:instrText>
      </w:r>
      <w:r>
        <w:fldChar w:fldCharType="end"/>
      </w:r>
      <w:r>
        <w:t>Implementing the UIA Provider interfaces</w:t>
      </w:r>
      <w:r>
        <w:fldChar w:fldCharType="begin"/>
      </w:r>
      <w:r>
        <w:instrText xml:space="preserve"> XE "</w:instrText>
      </w:r>
      <w:r w:rsidRPr="00A943AF">
        <w:instrText>26805.c01.00.00.019.9</w:instrText>
      </w:r>
      <w:r>
        <w:instrText xml:space="preserve">" </w:instrText>
      </w:r>
      <w:r>
        <w:fldChar w:fldCharType="end"/>
      </w:r>
    </w:p>
    <w:p w14:paraId="0CD72671" w14:textId="77777777" w:rsidR="0001331D" w:rsidRDefault="0001331D" w:rsidP="0001331D">
      <w:pPr>
        <w:pStyle w:val="ListEnd"/>
      </w:pPr>
    </w:p>
    <w:p w14:paraId="34EA7AB8" w14:textId="77777777" w:rsidR="0001331D" w:rsidRDefault="0001331D" w:rsidP="0001331D">
      <w:r>
        <w:fldChar w:fldCharType="begin"/>
      </w:r>
      <w:r>
        <w:instrText xml:space="preserve"> XE "</w:instrText>
      </w:r>
      <w:r w:rsidRPr="007F3933">
        <w:instrText>26805.c01.00.00.020.1</w:instrText>
      </w:r>
      <w:r>
        <w:instrText xml:space="preserve">" </w:instrText>
      </w:r>
      <w:r>
        <w:fldChar w:fldCharType="end"/>
      </w:r>
      <w:r>
        <w:t>The f</w:t>
      </w:r>
      <w:r w:rsidRPr="00C16570">
        <w:t>ollowing are just</w:t>
      </w:r>
      <w:r>
        <w:t xml:space="preserve"> some of the common actions performed by UIA Providers:</w:t>
      </w:r>
      <w:r>
        <w:fldChar w:fldCharType="begin"/>
      </w:r>
      <w:r>
        <w:instrText xml:space="preserve"> XE "</w:instrText>
      </w:r>
      <w:r w:rsidRPr="004E3486">
        <w:instrText>26805.c01.00.00.020.9</w:instrText>
      </w:r>
      <w:r>
        <w:instrText xml:space="preserve">" </w:instrText>
      </w:r>
      <w:r>
        <w:fldChar w:fldCharType="end"/>
      </w:r>
    </w:p>
    <w:p w14:paraId="2272AB21" w14:textId="77777777" w:rsidR="0001331D" w:rsidRDefault="0001331D" w:rsidP="0001331D">
      <w:pPr>
        <w:pStyle w:val="BullList"/>
      </w:pPr>
      <w:r>
        <w:fldChar w:fldCharType="begin"/>
      </w:r>
      <w:r>
        <w:instrText xml:space="preserve"> XE "</w:instrText>
      </w:r>
      <w:r w:rsidRPr="00C46306">
        <w:instrText>26805.c01.00.00.021.1</w:instrText>
      </w:r>
      <w:r>
        <w:instrText xml:space="preserve">" </w:instrText>
      </w:r>
      <w:r>
        <w:fldChar w:fldCharType="end"/>
      </w:r>
      <w:r>
        <w:t>Expose UI controls by describing their functionality through Control Patterns, Properties, and Methods</w:t>
      </w:r>
      <w:r>
        <w:fldChar w:fldCharType="begin"/>
      </w:r>
      <w:r>
        <w:instrText xml:space="preserve"> XE "</w:instrText>
      </w:r>
      <w:r w:rsidRPr="007F7863">
        <w:instrText>26805.c01.00.00.021.9</w:instrText>
      </w:r>
      <w:r>
        <w:instrText xml:space="preserve">" </w:instrText>
      </w:r>
      <w:r>
        <w:fldChar w:fldCharType="end"/>
      </w:r>
    </w:p>
    <w:p w14:paraId="241BD301" w14:textId="77777777" w:rsidR="0001331D" w:rsidRDefault="0001331D" w:rsidP="0001331D">
      <w:pPr>
        <w:pStyle w:val="BullList"/>
      </w:pPr>
      <w:r>
        <w:fldChar w:fldCharType="begin"/>
      </w:r>
      <w:r>
        <w:instrText xml:space="preserve"> XE "</w:instrText>
      </w:r>
      <w:r w:rsidRPr="002D4C5E">
        <w:instrText>26805.c01.00.00.022.1</w:instrText>
      </w:r>
      <w:r>
        <w:instrText xml:space="preserve">" </w:instrText>
      </w:r>
      <w:r>
        <w:fldChar w:fldCharType="end"/>
      </w:r>
      <w:r>
        <w:t>Expose the relationships of UIA Elements through the UIA Tree</w:t>
      </w:r>
      <w:r>
        <w:fldChar w:fldCharType="begin"/>
      </w:r>
      <w:r>
        <w:instrText xml:space="preserve"> XE "</w:instrText>
      </w:r>
      <w:r w:rsidRPr="009668A5">
        <w:instrText>26805.c01.00.00.022.9</w:instrText>
      </w:r>
      <w:r>
        <w:instrText xml:space="preserve">" </w:instrText>
      </w:r>
      <w:r>
        <w:fldChar w:fldCharType="end"/>
      </w:r>
    </w:p>
    <w:p w14:paraId="5A7A81D0" w14:textId="77777777" w:rsidR="0001331D" w:rsidRDefault="0001331D" w:rsidP="0001331D">
      <w:pPr>
        <w:pStyle w:val="BullList"/>
      </w:pPr>
      <w:r>
        <w:fldChar w:fldCharType="begin"/>
      </w:r>
      <w:r>
        <w:instrText xml:space="preserve"> XE "</w:instrText>
      </w:r>
      <w:r w:rsidRPr="009A675F">
        <w:instrText>26805.c01.00.00.023.1</w:instrText>
      </w:r>
      <w:r>
        <w:instrText xml:space="preserve">" </w:instrText>
      </w:r>
      <w:r>
        <w:fldChar w:fldCharType="end"/>
      </w:r>
      <w:r>
        <w:t>Report changes and actions related to the UI by raising UIA Events</w:t>
      </w:r>
      <w:r>
        <w:fldChar w:fldCharType="begin"/>
      </w:r>
      <w:r>
        <w:instrText xml:space="preserve"> XE "</w:instrText>
      </w:r>
      <w:r w:rsidRPr="007E13D3">
        <w:instrText>26805.c01.00.00.023.9</w:instrText>
      </w:r>
      <w:r>
        <w:instrText xml:space="preserve">" </w:instrText>
      </w:r>
      <w:r>
        <w:fldChar w:fldCharType="end"/>
      </w:r>
    </w:p>
    <w:p w14:paraId="28D2E819" w14:textId="77777777" w:rsidR="0001331D" w:rsidRDefault="0001331D" w:rsidP="0001331D">
      <w:pPr>
        <w:pStyle w:val="ListEnd"/>
      </w:pPr>
    </w:p>
    <w:p w14:paraId="3E1ED143" w14:textId="77777777" w:rsidR="0001331D" w:rsidRPr="00FD5C7B" w:rsidRDefault="0001331D" w:rsidP="0001331D">
      <w:pPr>
        <w:pStyle w:val="Heading2"/>
      </w:pPr>
      <w:r>
        <w:fldChar w:fldCharType="begin"/>
      </w:r>
      <w:r>
        <w:instrText xml:space="preserve"> XE "</w:instrText>
      </w:r>
      <w:r w:rsidRPr="00747CF1">
        <w:instrText>26805.c01.00.00.024.1</w:instrText>
      </w:r>
      <w:r>
        <w:instrText xml:space="preserve">" </w:instrText>
      </w:r>
      <w:r>
        <w:fldChar w:fldCharType="end"/>
      </w:r>
      <w:r>
        <w:t>C</w:t>
      </w:r>
      <w:r w:rsidRPr="00FD5C7B">
        <w:t>lients</w:t>
      </w:r>
      <w:r>
        <w:fldChar w:fldCharType="begin"/>
      </w:r>
      <w:r>
        <w:instrText xml:space="preserve"> XE "</w:instrText>
      </w:r>
      <w:r w:rsidRPr="003D5E6C">
        <w:instrText>26805.c01.00.00.024.9</w:instrText>
      </w:r>
      <w:r>
        <w:instrText xml:space="preserve">" </w:instrText>
      </w:r>
      <w:r>
        <w:fldChar w:fldCharType="end"/>
      </w:r>
    </w:p>
    <w:p w14:paraId="3F4ECA70" w14:textId="77777777" w:rsidR="0001331D" w:rsidRDefault="0001331D" w:rsidP="0001331D">
      <w:r>
        <w:fldChar w:fldCharType="begin"/>
      </w:r>
      <w:r>
        <w:instrText xml:space="preserve"> XE "</w:instrText>
      </w:r>
      <w:r w:rsidRPr="00434FDF">
        <w:instrText>26805.c01.00.00.025.1</w:instrText>
      </w:r>
      <w:r>
        <w:instrText xml:space="preserve">" </w:instrText>
      </w:r>
      <w:r>
        <w:fldChar w:fldCharType="end"/>
      </w:r>
      <w:r>
        <w:t xml:space="preserve">UIA Clients can perform </w:t>
      </w:r>
      <w:r w:rsidRPr="00FD5C7B">
        <w:t>many different</w:t>
      </w:r>
      <w:r>
        <w:t xml:space="preserve"> actions.</w:t>
      </w:r>
      <w:r w:rsidRPr="00FD5C7B">
        <w:t xml:space="preserve"> </w:t>
      </w:r>
      <w:r>
        <w:t>The following are just some of the common actions performed:</w:t>
      </w:r>
      <w:r>
        <w:fldChar w:fldCharType="begin"/>
      </w:r>
      <w:r>
        <w:instrText xml:space="preserve"> XE "</w:instrText>
      </w:r>
      <w:r w:rsidRPr="00CD340B">
        <w:instrText>26805.c01.00.00.025.9</w:instrText>
      </w:r>
      <w:r>
        <w:instrText xml:space="preserve">" </w:instrText>
      </w:r>
      <w:r>
        <w:fldChar w:fldCharType="end"/>
      </w:r>
    </w:p>
    <w:p w14:paraId="4CB8EF06" w14:textId="77777777" w:rsidR="0001331D" w:rsidRDefault="0001331D" w:rsidP="0001331D">
      <w:pPr>
        <w:pStyle w:val="BullList"/>
      </w:pPr>
      <w:r>
        <w:fldChar w:fldCharType="begin"/>
      </w:r>
      <w:r>
        <w:instrText xml:space="preserve"> XE "</w:instrText>
      </w:r>
      <w:r w:rsidRPr="00F32F80">
        <w:instrText>26805.c01.00.00.026.1</w:instrText>
      </w:r>
      <w:r>
        <w:instrText xml:space="preserve">" </w:instrText>
      </w:r>
      <w:r>
        <w:fldChar w:fldCharType="end"/>
      </w:r>
      <w:r>
        <w:t>Search for e</w:t>
      </w:r>
      <w:r w:rsidRPr="00FD5C7B">
        <w:t>lement</w:t>
      </w:r>
      <w:r>
        <w:t>s within the UIA Tree</w:t>
      </w:r>
      <w:r>
        <w:fldChar w:fldCharType="begin"/>
      </w:r>
      <w:r>
        <w:instrText xml:space="preserve"> XE "</w:instrText>
      </w:r>
      <w:r w:rsidRPr="00A936D9">
        <w:instrText>26805.c01.00.00.026.9</w:instrText>
      </w:r>
      <w:r>
        <w:instrText xml:space="preserve">" </w:instrText>
      </w:r>
      <w:r>
        <w:fldChar w:fldCharType="end"/>
      </w:r>
    </w:p>
    <w:p w14:paraId="6DB685D4" w14:textId="77777777" w:rsidR="0001331D" w:rsidRDefault="0001331D" w:rsidP="0001331D">
      <w:pPr>
        <w:pStyle w:val="BullList"/>
      </w:pPr>
      <w:r>
        <w:fldChar w:fldCharType="begin"/>
      </w:r>
      <w:r>
        <w:instrText xml:space="preserve"> XE "</w:instrText>
      </w:r>
      <w:r w:rsidRPr="008176BD">
        <w:instrText>26805.c01.00.00.027.1</w:instrText>
      </w:r>
      <w:r>
        <w:instrText xml:space="preserve">" </w:instrText>
      </w:r>
      <w:r>
        <w:fldChar w:fldCharType="end"/>
      </w:r>
      <w:r>
        <w:t>Navigate among UIA Elements</w:t>
      </w:r>
      <w:r>
        <w:fldChar w:fldCharType="begin"/>
      </w:r>
      <w:r>
        <w:instrText xml:space="preserve"> XE "</w:instrText>
      </w:r>
      <w:r w:rsidRPr="00FE031C">
        <w:instrText>26805.c01.00.00.027.9</w:instrText>
      </w:r>
      <w:r>
        <w:instrText xml:space="preserve">" </w:instrText>
      </w:r>
      <w:r>
        <w:fldChar w:fldCharType="end"/>
      </w:r>
    </w:p>
    <w:p w14:paraId="0E390F41" w14:textId="77777777" w:rsidR="0001331D" w:rsidRDefault="0001331D" w:rsidP="0001331D">
      <w:pPr>
        <w:pStyle w:val="BullList"/>
      </w:pPr>
      <w:r>
        <w:fldChar w:fldCharType="begin"/>
      </w:r>
      <w:r>
        <w:instrText xml:space="preserve"> XE "</w:instrText>
      </w:r>
      <w:r w:rsidRPr="00C240DF">
        <w:instrText>26805.c01.00.00.028.1</w:instrText>
      </w:r>
      <w:r>
        <w:instrText xml:space="preserve">" </w:instrText>
      </w:r>
      <w:r>
        <w:fldChar w:fldCharType="end"/>
      </w:r>
      <w:r>
        <w:t>Subscribe to UIA E</w:t>
      </w:r>
      <w:r w:rsidRPr="00FD5C7B">
        <w:t>vents</w:t>
      </w:r>
      <w:r>
        <w:fldChar w:fldCharType="begin"/>
      </w:r>
      <w:r>
        <w:instrText xml:space="preserve"> XE "</w:instrText>
      </w:r>
      <w:r w:rsidRPr="00312CE8">
        <w:instrText>26805.c01.00.00.028.9</w:instrText>
      </w:r>
      <w:r>
        <w:instrText xml:space="preserve">" </w:instrText>
      </w:r>
      <w:r>
        <w:fldChar w:fldCharType="end"/>
      </w:r>
    </w:p>
    <w:p w14:paraId="3E0AE031" w14:textId="77777777" w:rsidR="0001331D" w:rsidRDefault="0001331D" w:rsidP="0001331D">
      <w:pPr>
        <w:pStyle w:val="BullList"/>
      </w:pPr>
      <w:r>
        <w:fldChar w:fldCharType="begin"/>
      </w:r>
      <w:r>
        <w:instrText xml:space="preserve"> XE "</w:instrText>
      </w:r>
      <w:r w:rsidRPr="00BD366D">
        <w:instrText>26805.c01.00.00.029.1</w:instrText>
      </w:r>
      <w:r>
        <w:instrText xml:space="preserve">" </w:instrText>
      </w:r>
      <w:r>
        <w:fldChar w:fldCharType="end"/>
      </w:r>
      <w:r>
        <w:t xml:space="preserve">Manipulate the UI by using </w:t>
      </w:r>
      <w:r w:rsidRPr="00FD5C7B">
        <w:t>UIA</w:t>
      </w:r>
      <w:r>
        <w:t xml:space="preserve"> Control Patterns</w:t>
      </w:r>
      <w:r>
        <w:fldChar w:fldCharType="begin"/>
      </w:r>
      <w:r>
        <w:instrText xml:space="preserve"> XE "</w:instrText>
      </w:r>
      <w:r w:rsidRPr="002E1AC0">
        <w:instrText>26805.c01.00.00.029.9</w:instrText>
      </w:r>
      <w:r>
        <w:instrText xml:space="preserve">" </w:instrText>
      </w:r>
      <w:r>
        <w:fldChar w:fldCharType="end"/>
      </w:r>
    </w:p>
    <w:p w14:paraId="42479EC1" w14:textId="77777777" w:rsidR="0001331D" w:rsidRDefault="0001331D" w:rsidP="0001331D">
      <w:pPr>
        <w:pStyle w:val="ListEnd"/>
      </w:pPr>
    </w:p>
    <w:p w14:paraId="50A21B9E" w14:textId="77777777" w:rsidR="0001331D" w:rsidRPr="00FD5C7B" w:rsidRDefault="0001331D" w:rsidP="0001331D">
      <w:pPr>
        <w:pStyle w:val="Heading1"/>
      </w:pPr>
      <w:r>
        <w:fldChar w:fldCharType="begin"/>
      </w:r>
      <w:r>
        <w:instrText xml:space="preserve"> XE "</w:instrText>
      </w:r>
      <w:r w:rsidRPr="002B1ED1">
        <w:instrText>26805.c01.00.00.030.1</w:instrText>
      </w:r>
      <w:r>
        <w:instrText xml:space="preserve">" </w:instrText>
      </w:r>
      <w:r>
        <w:fldChar w:fldCharType="end"/>
      </w:r>
      <w:r>
        <w:t>Main C</w:t>
      </w:r>
      <w:r w:rsidRPr="00FD5C7B">
        <w:t>omponents</w:t>
      </w:r>
      <w:bookmarkEnd w:id="0"/>
      <w:bookmarkEnd w:id="1"/>
      <w:bookmarkEnd w:id="2"/>
      <w:r>
        <w:fldChar w:fldCharType="begin"/>
      </w:r>
      <w:r>
        <w:instrText xml:space="preserve"> XE "</w:instrText>
      </w:r>
      <w:r w:rsidRPr="00136CA4">
        <w:instrText>26805.c01.00.00.030.9</w:instrText>
      </w:r>
      <w:r>
        <w:instrText xml:space="preserve">" </w:instrText>
      </w:r>
      <w:r>
        <w:fldChar w:fldCharType="end"/>
      </w:r>
    </w:p>
    <w:bookmarkStart w:id="3" w:name="_Toc181514021"/>
    <w:p w14:paraId="760A5D81" w14:textId="77777777" w:rsidR="0001331D" w:rsidRDefault="0001331D" w:rsidP="0001331D">
      <w:r>
        <w:fldChar w:fldCharType="begin"/>
      </w:r>
      <w:r>
        <w:instrText xml:space="preserve"> XE "</w:instrText>
      </w:r>
      <w:r w:rsidRPr="007B1E23">
        <w:instrText>26805.c01.00.00.031.1</w:instrText>
      </w:r>
      <w:r>
        <w:instrText xml:space="preserve">" </w:instrText>
      </w:r>
      <w:r>
        <w:fldChar w:fldCharType="end"/>
      </w:r>
      <w:r>
        <w:t xml:space="preserve">Now that you have a general sense of how UIA works, let’s talk further about the main components of the framework: the </w:t>
      </w:r>
      <w:r w:rsidRPr="008F1ABC">
        <w:t>Automation Elements and the UIA Tree.</w:t>
      </w:r>
      <w:r>
        <w:fldChar w:fldCharType="begin"/>
      </w:r>
      <w:r>
        <w:instrText xml:space="preserve"> XE "</w:instrText>
      </w:r>
      <w:r w:rsidRPr="00421FEE">
        <w:instrText>26805.c01.00.00.031.9</w:instrText>
      </w:r>
      <w:r>
        <w:instrText xml:space="preserve">" </w:instrText>
      </w:r>
      <w:r>
        <w:fldChar w:fldCharType="end"/>
      </w:r>
    </w:p>
    <w:bookmarkEnd w:id="3"/>
    <w:p w14:paraId="06B2074B" w14:textId="77777777" w:rsidR="0001331D" w:rsidRPr="00FD5C7B" w:rsidRDefault="0001331D" w:rsidP="0001331D">
      <w:pPr>
        <w:pStyle w:val="Heading2"/>
      </w:pPr>
      <w:r>
        <w:fldChar w:fldCharType="begin"/>
      </w:r>
      <w:r>
        <w:instrText xml:space="preserve"> XE "</w:instrText>
      </w:r>
      <w:r w:rsidRPr="004347CE">
        <w:instrText>26805.c01.00.00.032.1</w:instrText>
      </w:r>
      <w:r>
        <w:instrText xml:space="preserve">" </w:instrText>
      </w:r>
      <w:r>
        <w:fldChar w:fldCharType="end"/>
      </w:r>
      <w:r>
        <w:t>Automation E</w:t>
      </w:r>
      <w:r w:rsidRPr="00520C63">
        <w:t>lements</w:t>
      </w:r>
      <w:r>
        <w:fldChar w:fldCharType="begin"/>
      </w:r>
      <w:r>
        <w:instrText xml:space="preserve"> XE "</w:instrText>
      </w:r>
      <w:r w:rsidRPr="00F90128">
        <w:instrText>26805.c01.00.00.032.9</w:instrText>
      </w:r>
      <w:r>
        <w:instrText xml:space="preserve">" </w:instrText>
      </w:r>
      <w:r>
        <w:fldChar w:fldCharType="end"/>
      </w:r>
    </w:p>
    <w:p w14:paraId="76CE6B3C" w14:textId="77777777" w:rsidR="0001331D" w:rsidRPr="00FD5C7B" w:rsidRDefault="0001331D" w:rsidP="0001331D">
      <w:r>
        <w:fldChar w:fldCharType="begin"/>
      </w:r>
      <w:r>
        <w:instrText xml:space="preserve"> XE "</w:instrText>
      </w:r>
      <w:r w:rsidRPr="00FE046C">
        <w:instrText>26805.c01.00.00.033.1</w:instrText>
      </w:r>
      <w:r>
        <w:instrText xml:space="preserve">" </w:instrText>
      </w:r>
      <w:r>
        <w:fldChar w:fldCharType="end"/>
      </w:r>
      <w:r w:rsidRPr="00FD5C7B">
        <w:t xml:space="preserve">UIA exposes every </w:t>
      </w:r>
      <w:r>
        <w:t>component of the UI to C</w:t>
      </w:r>
      <w:r w:rsidRPr="00FD5C7B">
        <w:t xml:space="preserve">lient applications as an </w:t>
      </w:r>
      <w:r>
        <w:t>A</w:t>
      </w:r>
      <w:r w:rsidRPr="00996502">
        <w:t xml:space="preserve">utomation </w:t>
      </w:r>
      <w:r>
        <w:t>E</w:t>
      </w:r>
      <w:r w:rsidRPr="00996502">
        <w:t>lement</w:t>
      </w:r>
      <w:r w:rsidRPr="00FD5C7B">
        <w:t xml:space="preserve">. </w:t>
      </w:r>
      <w:r>
        <w:t>E</w:t>
      </w:r>
      <w:r w:rsidRPr="00FD5C7B">
        <w:t>lements are contained in a tree structure, with the desktop as the root element</w:t>
      </w:r>
      <w:r>
        <w:t>.</w:t>
      </w:r>
      <w:r>
        <w:fldChar w:fldCharType="begin"/>
      </w:r>
      <w:r>
        <w:instrText xml:space="preserve"> XE "</w:instrText>
      </w:r>
      <w:r w:rsidRPr="00D22A9E">
        <w:instrText>26805.c01.00.00.033.9</w:instrText>
      </w:r>
      <w:r>
        <w:instrText xml:space="preserve">" </w:instrText>
      </w:r>
      <w:r>
        <w:fldChar w:fldCharType="end"/>
      </w:r>
    </w:p>
    <w:p w14:paraId="67F4D654" w14:textId="77777777" w:rsidR="0001331D" w:rsidRDefault="0001331D" w:rsidP="0001331D">
      <w:r>
        <w:fldChar w:fldCharType="begin"/>
      </w:r>
      <w:r>
        <w:instrText xml:space="preserve"> XE "</w:instrText>
      </w:r>
      <w:r w:rsidRPr="00AB78B9">
        <w:instrText>26805.c01.00.00.034.1</w:instrText>
      </w:r>
      <w:r>
        <w:instrText xml:space="preserve">" </w:instrText>
      </w:r>
      <w:r>
        <w:fldChar w:fldCharType="end"/>
      </w:r>
      <w:r>
        <w:t>Automation Elements are associated with pairs of Properties and Control Patterns, represent</w:t>
      </w:r>
      <w:r>
        <w:softHyphen/>
        <w:t>ing the functionality of an element in the UI. One of these properties is the UIA Control Type</w:t>
      </w:r>
      <w:r w:rsidRPr="00FD5C7B">
        <w:t>, which defines its basic appearance and functionality as a single recognizable entity</w:t>
      </w:r>
      <w:r>
        <w:t>, such as a button or check box. Table 1-1 lists a few Control Types and Patterns associated with a typical Automation Element.</w:t>
      </w:r>
      <w:r>
        <w:fldChar w:fldCharType="begin"/>
      </w:r>
      <w:r>
        <w:instrText xml:space="preserve"> XE "</w:instrText>
      </w:r>
      <w:r w:rsidRPr="0027120F">
        <w:instrText>26805.c01.00.00.034.9</w:instrText>
      </w:r>
      <w:r>
        <w:instrText xml:space="preserve">" </w:instrText>
      </w:r>
      <w:r>
        <w:fldChar w:fldCharType="end"/>
      </w:r>
    </w:p>
    <w:p w14:paraId="36CF4655" w14:textId="77777777" w:rsidR="0001331D" w:rsidRPr="000F4C94" w:rsidRDefault="0001331D" w:rsidP="0001331D">
      <w:pPr>
        <w:pStyle w:val="TableNum-Title"/>
      </w:pPr>
      <w:r w:rsidRPr="000F4C94">
        <w:fldChar w:fldCharType="begin"/>
      </w:r>
      <w:r w:rsidRPr="000F4C94">
        <w:instrText xml:space="preserve"> XE "26805.c01.00.00.035.1" </w:instrText>
      </w:r>
      <w:r w:rsidRPr="000F4C94">
        <w:fldChar w:fldCharType="end"/>
      </w:r>
      <w:r w:rsidRPr="000F4C94">
        <w:t>TABLE 1-1</w:t>
      </w:r>
      <w:r>
        <w:rPr>
          <w:rFonts w:ascii="Cambria Math" w:hAnsi="Cambria Math" w:cs="Cambria Math"/>
        </w:rPr>
        <w:t> </w:t>
      </w:r>
      <w:r w:rsidRPr="000F4C94">
        <w:t>Example set of Control Types and Patterns associated with a typical Automation Element</w:t>
      </w:r>
      <w:r w:rsidRPr="000F4C94">
        <w:fldChar w:fldCharType="begin"/>
      </w:r>
      <w:r w:rsidRPr="000F4C94">
        <w:instrText xml:space="preserve"> XE "26805.c01.00.00.035.9" </w:instrText>
      </w:r>
      <w:r w:rsidRPr="000F4C94">
        <w:fldChar w:fldCharType="end"/>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2545"/>
        <w:gridCol w:w="2566"/>
        <w:gridCol w:w="2619"/>
      </w:tblGrid>
      <w:tr w:rsidR="0001331D" w14:paraId="050CFA13" w14:textId="77777777" w:rsidTr="00317556">
        <w:tc>
          <w:tcPr>
            <w:tcW w:w="2935" w:type="dxa"/>
            <w:tcBorders>
              <w:top w:val="nil"/>
              <w:left w:val="nil"/>
              <w:bottom w:val="nil"/>
              <w:right w:val="nil"/>
            </w:tcBorders>
            <w:shd w:val="clear" w:color="auto" w:fill="D9D9D9"/>
          </w:tcPr>
          <w:p w14:paraId="48CA0159" w14:textId="77777777" w:rsidR="0001331D" w:rsidRDefault="0001331D" w:rsidP="00317556">
            <w:pPr>
              <w:pStyle w:val="TableHead"/>
            </w:pPr>
            <w:r>
              <w:fldChar w:fldCharType="begin"/>
            </w:r>
            <w:r>
              <w:instrText xml:space="preserve"> XE "</w:instrText>
            </w:r>
            <w:r w:rsidRPr="00023BEA">
              <w:instrText>26805.c01.00.00.036.1</w:instrText>
            </w:r>
            <w:r>
              <w:instrText xml:space="preserve">" </w:instrText>
            </w:r>
            <w:r>
              <w:fldChar w:fldCharType="end"/>
            </w:r>
            <w:r>
              <w:t>Name</w:t>
            </w:r>
          </w:p>
        </w:tc>
        <w:tc>
          <w:tcPr>
            <w:tcW w:w="2935" w:type="dxa"/>
            <w:tcBorders>
              <w:top w:val="nil"/>
              <w:left w:val="nil"/>
              <w:bottom w:val="nil"/>
              <w:right w:val="nil"/>
            </w:tcBorders>
            <w:shd w:val="clear" w:color="auto" w:fill="D9D9D9"/>
          </w:tcPr>
          <w:p w14:paraId="08A27E57" w14:textId="77777777" w:rsidR="0001331D" w:rsidRDefault="0001331D" w:rsidP="00317556">
            <w:pPr>
              <w:pStyle w:val="TableHead"/>
            </w:pPr>
            <w:r>
              <w:t>Control Type</w:t>
            </w:r>
          </w:p>
        </w:tc>
        <w:tc>
          <w:tcPr>
            <w:tcW w:w="2936" w:type="dxa"/>
            <w:tcBorders>
              <w:top w:val="nil"/>
              <w:left w:val="nil"/>
              <w:bottom w:val="nil"/>
              <w:right w:val="nil"/>
            </w:tcBorders>
            <w:shd w:val="clear" w:color="auto" w:fill="D9D9D9"/>
          </w:tcPr>
          <w:p w14:paraId="5CD57C43" w14:textId="77777777" w:rsidR="0001331D" w:rsidRDefault="0001331D" w:rsidP="00317556">
            <w:pPr>
              <w:pStyle w:val="TableHead"/>
            </w:pPr>
            <w:r>
              <w:t>Control Pattern</w:t>
            </w:r>
          </w:p>
        </w:tc>
      </w:tr>
      <w:tr w:rsidR="0001331D" w14:paraId="4C35F2F6" w14:textId="77777777" w:rsidTr="00317556">
        <w:tc>
          <w:tcPr>
            <w:tcW w:w="2935" w:type="dxa"/>
          </w:tcPr>
          <w:p w14:paraId="5DE2554F" w14:textId="77777777" w:rsidR="0001331D" w:rsidRDefault="0001331D" w:rsidP="00317556">
            <w:pPr>
              <w:pStyle w:val="TableText"/>
            </w:pPr>
            <w:r>
              <w:fldChar w:fldCharType="begin"/>
            </w:r>
            <w:r>
              <w:instrText xml:space="preserve"> XE "</w:instrText>
            </w:r>
            <w:r w:rsidRPr="00663EAC">
              <w:instrText>26805.c01.00.00.037.1</w:instrText>
            </w:r>
            <w:r>
              <w:instrText xml:space="preserve">" </w:instrText>
            </w:r>
            <w:r>
              <w:fldChar w:fldCharType="end"/>
            </w:r>
            <w:r>
              <w:t>OK</w:t>
            </w:r>
          </w:p>
        </w:tc>
        <w:tc>
          <w:tcPr>
            <w:tcW w:w="2935" w:type="dxa"/>
          </w:tcPr>
          <w:p w14:paraId="4EEFB08F" w14:textId="77777777" w:rsidR="0001331D" w:rsidRPr="0094737D" w:rsidRDefault="0001331D" w:rsidP="00317556">
            <w:pPr>
              <w:pStyle w:val="TableText"/>
              <w:rPr>
                <w:rStyle w:val="InlineCode"/>
              </w:rPr>
            </w:pPr>
            <w:r w:rsidRPr="0094737D">
              <w:rPr>
                <w:rStyle w:val="InlineCode"/>
              </w:rPr>
              <w:t>Button</w:t>
            </w:r>
          </w:p>
        </w:tc>
        <w:tc>
          <w:tcPr>
            <w:tcW w:w="2936" w:type="dxa"/>
          </w:tcPr>
          <w:p w14:paraId="5C553743" w14:textId="77777777" w:rsidR="0001331D" w:rsidRPr="0094737D" w:rsidRDefault="0001331D" w:rsidP="00317556">
            <w:pPr>
              <w:pStyle w:val="TableText"/>
              <w:rPr>
                <w:rStyle w:val="InlineCode"/>
              </w:rPr>
            </w:pPr>
            <w:r w:rsidRPr="0094737D">
              <w:rPr>
                <w:rStyle w:val="InlineCode"/>
              </w:rPr>
              <w:t>Invoke</w:t>
            </w:r>
          </w:p>
        </w:tc>
      </w:tr>
      <w:tr w:rsidR="0001331D" w14:paraId="27B91EAB" w14:textId="77777777" w:rsidTr="00317556">
        <w:tc>
          <w:tcPr>
            <w:tcW w:w="2935" w:type="dxa"/>
          </w:tcPr>
          <w:p w14:paraId="4CB6973E" w14:textId="77777777" w:rsidR="0001331D" w:rsidRDefault="0001331D" w:rsidP="00317556">
            <w:pPr>
              <w:pStyle w:val="TableText"/>
            </w:pPr>
            <w:r>
              <w:fldChar w:fldCharType="begin"/>
            </w:r>
            <w:r>
              <w:instrText xml:space="preserve"> XE "</w:instrText>
            </w:r>
            <w:r w:rsidRPr="003A72BF">
              <w:instrText>26805.c01.00.00.038.1</w:instrText>
            </w:r>
            <w:r>
              <w:instrText xml:space="preserve">" </w:instrText>
            </w:r>
            <w:r>
              <w:fldChar w:fldCharType="end"/>
            </w:r>
            <w:r>
              <w:t>Open</w:t>
            </w:r>
          </w:p>
        </w:tc>
        <w:tc>
          <w:tcPr>
            <w:tcW w:w="2935" w:type="dxa"/>
          </w:tcPr>
          <w:p w14:paraId="13D4F121" w14:textId="77777777" w:rsidR="0001331D" w:rsidRPr="0094737D" w:rsidRDefault="0001331D" w:rsidP="00317556">
            <w:pPr>
              <w:pStyle w:val="TableText"/>
              <w:rPr>
                <w:rStyle w:val="InlineCode"/>
              </w:rPr>
            </w:pPr>
            <w:r w:rsidRPr="0094737D">
              <w:rPr>
                <w:rStyle w:val="InlineCode"/>
              </w:rPr>
              <w:t>ComboBox</w:t>
            </w:r>
          </w:p>
        </w:tc>
        <w:tc>
          <w:tcPr>
            <w:tcW w:w="2936" w:type="dxa"/>
          </w:tcPr>
          <w:p w14:paraId="6B333D07" w14:textId="77777777" w:rsidR="0001331D" w:rsidRPr="0094737D" w:rsidRDefault="0001331D" w:rsidP="00317556">
            <w:pPr>
              <w:pStyle w:val="TableText"/>
              <w:rPr>
                <w:rStyle w:val="InlineCode"/>
              </w:rPr>
            </w:pPr>
            <w:r w:rsidRPr="0094737D">
              <w:rPr>
                <w:rStyle w:val="InlineCode"/>
              </w:rPr>
              <w:t>Value, Expand</w:t>
            </w:r>
            <w:r>
              <w:rPr>
                <w:rStyle w:val="InlineCode"/>
              </w:rPr>
              <w:t>/</w:t>
            </w:r>
            <w:r w:rsidRPr="0094737D">
              <w:rPr>
                <w:rStyle w:val="InlineCode"/>
              </w:rPr>
              <w:t>Collapse</w:t>
            </w:r>
          </w:p>
        </w:tc>
      </w:tr>
      <w:tr w:rsidR="0001331D" w14:paraId="1C523B30" w14:textId="77777777" w:rsidTr="00317556">
        <w:tc>
          <w:tcPr>
            <w:tcW w:w="2935" w:type="dxa"/>
            <w:tcBorders>
              <w:top w:val="nil"/>
              <w:left w:val="nil"/>
              <w:right w:val="nil"/>
            </w:tcBorders>
          </w:tcPr>
          <w:p w14:paraId="03DA59F8" w14:textId="77777777" w:rsidR="0001331D" w:rsidRDefault="0001331D" w:rsidP="00317556">
            <w:pPr>
              <w:pStyle w:val="TableText"/>
            </w:pPr>
            <w:r>
              <w:fldChar w:fldCharType="begin"/>
            </w:r>
            <w:r>
              <w:instrText xml:space="preserve"> XE "</w:instrText>
            </w:r>
            <w:r w:rsidRPr="0060629A">
              <w:instrText>26805.c01.00.00.039.1</w:instrText>
            </w:r>
            <w:r>
              <w:instrText xml:space="preserve">" </w:instrText>
            </w:r>
            <w:r>
              <w:fldChar w:fldCharType="end"/>
            </w:r>
            <w:r>
              <w:t>Installed Programs</w:t>
            </w:r>
          </w:p>
        </w:tc>
        <w:tc>
          <w:tcPr>
            <w:tcW w:w="2935" w:type="dxa"/>
            <w:tcBorders>
              <w:top w:val="nil"/>
              <w:left w:val="nil"/>
              <w:right w:val="nil"/>
            </w:tcBorders>
          </w:tcPr>
          <w:p w14:paraId="6ABA3C62" w14:textId="77777777" w:rsidR="0001331D" w:rsidRPr="0094737D" w:rsidRDefault="0001331D" w:rsidP="00317556">
            <w:pPr>
              <w:pStyle w:val="TableText"/>
              <w:rPr>
                <w:rStyle w:val="InlineCode"/>
              </w:rPr>
            </w:pPr>
            <w:r w:rsidRPr="0094737D">
              <w:rPr>
                <w:rStyle w:val="InlineCode"/>
              </w:rPr>
              <w:t>List</w:t>
            </w:r>
          </w:p>
        </w:tc>
        <w:tc>
          <w:tcPr>
            <w:tcW w:w="2936" w:type="dxa"/>
            <w:tcBorders>
              <w:top w:val="nil"/>
              <w:left w:val="nil"/>
              <w:right w:val="nil"/>
            </w:tcBorders>
          </w:tcPr>
          <w:p w14:paraId="05AB6BC6" w14:textId="77777777" w:rsidR="0001331D" w:rsidRPr="0094737D" w:rsidRDefault="0001331D" w:rsidP="00317556">
            <w:pPr>
              <w:pStyle w:val="TableText"/>
              <w:rPr>
                <w:rStyle w:val="InlineCode"/>
              </w:rPr>
            </w:pPr>
            <w:r w:rsidRPr="0094737D">
              <w:rPr>
                <w:rStyle w:val="InlineCode"/>
              </w:rPr>
              <w:t>Selection, Scroll</w:t>
            </w:r>
          </w:p>
        </w:tc>
      </w:tr>
    </w:tbl>
    <w:p w14:paraId="19B55304" w14:textId="77777777" w:rsidR="0001331D" w:rsidRPr="00FD5C7B" w:rsidRDefault="0001331D" w:rsidP="0001331D">
      <w:pPr>
        <w:pStyle w:val="Heading2"/>
      </w:pPr>
      <w:r>
        <w:fldChar w:fldCharType="begin"/>
      </w:r>
      <w:r>
        <w:instrText xml:space="preserve"> XE "</w:instrText>
      </w:r>
      <w:r w:rsidRPr="00EA3D9D">
        <w:instrText>26805.c01.00.00.040.1</w:instrText>
      </w:r>
      <w:r>
        <w:instrText xml:space="preserve">" </w:instrText>
      </w:r>
      <w:r>
        <w:fldChar w:fldCharType="end"/>
      </w:r>
      <w:r>
        <w:t>The UIA Tree</w:t>
      </w:r>
      <w:r>
        <w:fldChar w:fldCharType="begin"/>
      </w:r>
      <w:r>
        <w:instrText xml:space="preserve"> XE "</w:instrText>
      </w:r>
      <w:r w:rsidRPr="00FB4F3B">
        <w:instrText>26805.c01.00.00.040.9</w:instrText>
      </w:r>
      <w:r>
        <w:instrText xml:space="preserve">" </w:instrText>
      </w:r>
      <w:r>
        <w:fldChar w:fldCharType="end"/>
      </w:r>
    </w:p>
    <w:p w14:paraId="5C3E8B3B" w14:textId="77777777" w:rsidR="0001331D" w:rsidRPr="00FD5C7B" w:rsidRDefault="0001331D" w:rsidP="0001331D">
      <w:r>
        <w:fldChar w:fldCharType="begin"/>
      </w:r>
      <w:r>
        <w:instrText xml:space="preserve"> XE "</w:instrText>
      </w:r>
      <w:r w:rsidRPr="00E86803">
        <w:instrText>26805.c01.00.00.041.1</w:instrText>
      </w:r>
      <w:r>
        <w:instrText xml:space="preserve">" </w:instrText>
      </w:r>
      <w:r>
        <w:fldChar w:fldCharType="end"/>
      </w:r>
      <w:r>
        <w:t>The UIA Tree allows UIA Clients to navigate through the structure of the UI. The root element of the Tree is the desktop, whose child elements are programs running on it, such as an application or the operating system’s UI</w:t>
      </w:r>
      <w:r w:rsidRPr="00FD5C7B">
        <w:t xml:space="preserve">. Each </w:t>
      </w:r>
      <w:r>
        <w:t>of the child elements</w:t>
      </w:r>
      <w:r w:rsidRPr="00FD5C7B">
        <w:t xml:space="preserve"> </w:t>
      </w:r>
      <w:r>
        <w:t>can</w:t>
      </w:r>
      <w:r w:rsidRPr="00FD5C7B">
        <w:t xml:space="preserve"> contain elements representing </w:t>
      </w:r>
      <w:r>
        <w:t xml:space="preserve">parts </w:t>
      </w:r>
      <w:r w:rsidRPr="00FD5C7B">
        <w:t xml:space="preserve">of </w:t>
      </w:r>
      <w:r>
        <w:t xml:space="preserve">the </w:t>
      </w:r>
      <w:r w:rsidRPr="00FD5C7B">
        <w:t>UI</w:t>
      </w:r>
      <w:r>
        <w:t>,</w:t>
      </w:r>
      <w:r w:rsidRPr="00FD5C7B">
        <w:t xml:space="preserve"> such as menus, buttons, toolbars, and lists. These elements in turn can </w:t>
      </w:r>
      <w:r>
        <w:t xml:space="preserve">also </w:t>
      </w:r>
      <w:r w:rsidRPr="00FD5C7B">
        <w:t xml:space="preserve">contain </w:t>
      </w:r>
      <w:r>
        <w:t>sub-</w:t>
      </w:r>
      <w:r w:rsidRPr="00FD5C7B">
        <w:t>elements</w:t>
      </w:r>
      <w:r>
        <w:t>,</w:t>
      </w:r>
      <w:r w:rsidRPr="00FD5C7B">
        <w:t xml:space="preserve"> such as items</w:t>
      </w:r>
      <w:r>
        <w:t xml:space="preserve"> in a list</w:t>
      </w:r>
      <w:r w:rsidRPr="00FD5C7B">
        <w:t>.</w:t>
      </w:r>
      <w:r>
        <w:fldChar w:fldCharType="begin"/>
      </w:r>
      <w:r>
        <w:instrText xml:space="preserve"> XE "</w:instrText>
      </w:r>
      <w:r w:rsidRPr="000845EF">
        <w:instrText>26805.c01.00.00.041.9</w:instrText>
      </w:r>
      <w:r>
        <w:instrText xml:space="preserve">" </w:instrText>
      </w:r>
      <w:r>
        <w:fldChar w:fldCharType="end"/>
      </w:r>
    </w:p>
    <w:p w14:paraId="66703AE9" w14:textId="77777777" w:rsidR="0001331D" w:rsidRPr="00FD5C7B" w:rsidRDefault="0001331D" w:rsidP="0001331D">
      <w:r>
        <w:fldChar w:fldCharType="begin"/>
      </w:r>
      <w:r>
        <w:instrText xml:space="preserve"> XE "</w:instrText>
      </w:r>
      <w:r w:rsidRPr="00B725A0">
        <w:instrText>26805.c01.00.00.042.1</w:instrText>
      </w:r>
      <w:r>
        <w:instrText xml:space="preserve">" </w:instrText>
      </w:r>
      <w:r>
        <w:fldChar w:fldCharType="end"/>
      </w:r>
      <w:r w:rsidRPr="00FD5C7B">
        <w:t>The UI</w:t>
      </w:r>
      <w:r>
        <w:t>A</w:t>
      </w:r>
      <w:r w:rsidRPr="00FD5C7B">
        <w:t xml:space="preserve"> </w:t>
      </w:r>
      <w:r>
        <w:t>T</w:t>
      </w:r>
      <w:r w:rsidRPr="00FD5C7B">
        <w:t>ree is not a fixed structure and is seldom seen in its totality</w:t>
      </w:r>
      <w:r>
        <w:t>,</w:t>
      </w:r>
      <w:r w:rsidRPr="00FD5C7B">
        <w:t xml:space="preserve"> because it might contain thousands of elements. Parts of it are built as they are needed, and it can undergo changes as elements are added, moved, or removed. </w:t>
      </w:r>
      <w:r w:rsidRPr="006A2005">
        <w:rPr>
          <w:rStyle w:val="Term-DefinitionChar"/>
        </w:rPr>
        <w:t>UI</w:t>
      </w:r>
      <w:r>
        <w:rPr>
          <w:rStyle w:val="Term-DefinitionChar"/>
        </w:rPr>
        <w:t>A</w:t>
      </w:r>
      <w:r w:rsidRPr="006A2005">
        <w:rPr>
          <w:rStyle w:val="Term-DefinitionChar"/>
        </w:rPr>
        <w:t xml:space="preserve"> enables reparenting and repositioning, so that an element can </w:t>
      </w:r>
      <w:r>
        <w:rPr>
          <w:rStyle w:val="Term-DefinitionChar"/>
        </w:rPr>
        <w:t>move to another part of</w:t>
      </w:r>
      <w:r w:rsidRPr="006A2005">
        <w:rPr>
          <w:rStyle w:val="Term-DefinitionChar"/>
        </w:rPr>
        <w:t xml:space="preserve"> the tree</w:t>
      </w:r>
      <w:r>
        <w:rPr>
          <w:rStyle w:val="Term-DefinitionChar"/>
        </w:rPr>
        <w:t>,</w:t>
      </w:r>
      <w:r w:rsidRPr="006A2005">
        <w:rPr>
          <w:rStyle w:val="Term-DefinitionChar"/>
        </w:rPr>
        <w:t xml:space="preserve"> despite the hierarchy imposed by ownership of </w:t>
      </w:r>
      <w:r>
        <w:rPr>
          <w:rStyle w:val="Term-DefinitionChar"/>
        </w:rPr>
        <w:t>the underlying architecture</w:t>
      </w:r>
      <w:r w:rsidRPr="006A2005">
        <w:rPr>
          <w:rStyle w:val="Term-DefinitionChar"/>
        </w:rPr>
        <w:t>.</w:t>
      </w:r>
      <w:r>
        <w:rPr>
          <w:rStyle w:val="Term-DefinitionChar"/>
        </w:rPr>
        <w:fldChar w:fldCharType="begin"/>
      </w:r>
      <w:r>
        <w:instrText xml:space="preserve"> XE "</w:instrText>
      </w:r>
      <w:r w:rsidRPr="00D245D8">
        <w:instrText>26805.c01.00.00.042.9</w:instrText>
      </w:r>
      <w:r>
        <w:instrText xml:space="preserve">" </w:instrText>
      </w:r>
      <w:r>
        <w:rPr>
          <w:rStyle w:val="Term-DefinitionChar"/>
        </w:rPr>
        <w:fldChar w:fldCharType="end"/>
      </w:r>
    </w:p>
    <w:p w14:paraId="7A90ECBC" w14:textId="77777777" w:rsidR="0001331D" w:rsidRDefault="0001331D" w:rsidP="0001331D">
      <w:pPr>
        <w:rPr>
          <w:rStyle w:val="Term-DefinitionChar"/>
        </w:rPr>
      </w:pPr>
      <w:r>
        <w:fldChar w:fldCharType="begin"/>
      </w:r>
      <w:r>
        <w:instrText xml:space="preserve"> XE "</w:instrText>
      </w:r>
      <w:r w:rsidRPr="003923AD">
        <w:instrText>26805.c01.00.00.043.1</w:instrText>
      </w:r>
      <w:r>
        <w:instrText xml:space="preserve">" </w:instrText>
      </w:r>
      <w:r>
        <w:fldChar w:fldCharType="end"/>
      </w:r>
      <w:r w:rsidRPr="00E5171A">
        <w:t xml:space="preserve">Navigation </w:t>
      </w:r>
      <w:r>
        <w:t xml:space="preserve">in the UIA Tree </w:t>
      </w:r>
      <w:r w:rsidRPr="00E5171A">
        <w:rPr>
          <w:rStyle w:val="Term-DefinitionChar"/>
        </w:rPr>
        <w:t xml:space="preserve">is hierarchical: from parents to children and from one sibling to the next. </w:t>
      </w:r>
      <w:r w:rsidRPr="00E5171A">
        <w:t xml:space="preserve">UIA Providers support the UIA Tree by implementing navigation among items within a fragment, which consists of its root and sub-elements. Simple parts of the UI, however, do not need navigation implemented. </w:t>
      </w:r>
      <w:r>
        <w:t>The UIA f</w:t>
      </w:r>
      <w:r w:rsidRPr="00E5171A">
        <w:t>ramework manages navigations between frag</w:t>
      </w:r>
      <w:r>
        <w:softHyphen/>
      </w:r>
      <w:r w:rsidRPr="00E5171A">
        <w:t xml:space="preserve">ments based </w:t>
      </w:r>
      <w:r>
        <w:t>on the underlying architecture.</w:t>
      </w:r>
      <w:r>
        <w:fldChar w:fldCharType="begin"/>
      </w:r>
      <w:r>
        <w:instrText xml:space="preserve"> XE "</w:instrText>
      </w:r>
      <w:r w:rsidRPr="00174C7C">
        <w:instrText>26805.c01.00.00.043.9</w:instrText>
      </w:r>
      <w:r>
        <w:instrText xml:space="preserve">" </w:instrText>
      </w:r>
      <w:r>
        <w:fldChar w:fldCharType="end"/>
      </w:r>
    </w:p>
    <w:p w14:paraId="24D6DE50" w14:textId="77777777" w:rsidR="0001331D" w:rsidRDefault="0001331D" w:rsidP="0001331D">
      <w:pPr>
        <w:rPr>
          <w:rStyle w:val="Term-DefinitionChar"/>
        </w:rPr>
      </w:pPr>
      <w:r>
        <w:rPr>
          <w:rStyle w:val="Term-DefinitionChar"/>
        </w:rPr>
        <w:fldChar w:fldCharType="begin"/>
      </w:r>
      <w:r>
        <w:instrText xml:space="preserve"> XE "</w:instrText>
      </w:r>
      <w:r w:rsidRPr="00C76D94">
        <w:instrText>26805.c01.00.00.044.1</w:instrText>
      </w:r>
      <w:r>
        <w:instrText xml:space="preserve">" </w:instrText>
      </w:r>
      <w:r>
        <w:rPr>
          <w:rStyle w:val="Term-DefinitionChar"/>
        </w:rPr>
        <w:fldChar w:fldCharType="end"/>
      </w:r>
      <w:r>
        <w:rPr>
          <w:rStyle w:val="Term-DefinitionChar"/>
        </w:rPr>
        <w:t xml:space="preserve">A simple UIA Provider can be seen in </w:t>
      </w:r>
      <w:r w:rsidRPr="008D5170">
        <w:rPr>
          <w:rStyle w:val="Term-DefinitionChar"/>
        </w:rPr>
        <w:t>Figure 1</w:t>
      </w:r>
      <w:r>
        <w:rPr>
          <w:rStyle w:val="Term-DefinitionChar"/>
        </w:rPr>
        <w:t>-2. Created on a Win32 framework, the Email Address window contains two child elements: the Email text label and its corresponding edit box. The Email text label and the edit box are siblings and would be positioned next to each other in the fragment of the UIA Tree. In Chapter 2, “Designing the Logical Hierarchy,” we discuss in more detail why correctly mapping sibling relationships is important for navigation and giving users of AT context about the UI.</w:t>
      </w:r>
      <w:r>
        <w:rPr>
          <w:rStyle w:val="Term-DefinitionChar"/>
        </w:rPr>
        <w:fldChar w:fldCharType="begin"/>
      </w:r>
      <w:r>
        <w:instrText xml:space="preserve"> XE "</w:instrText>
      </w:r>
      <w:r w:rsidRPr="00AB3CF4">
        <w:instrText>26805.c01.00.00.044.9</w:instrText>
      </w:r>
      <w:r>
        <w:instrText xml:space="preserve">" </w:instrText>
      </w:r>
      <w:r>
        <w:rPr>
          <w:rStyle w:val="Term-DefinitionChar"/>
        </w:rPr>
        <w:fldChar w:fldCharType="end"/>
      </w:r>
    </w:p>
    <w:p w14:paraId="621B59D5" w14:textId="208324DA" w:rsidR="0001331D" w:rsidRDefault="000D7FDB" w:rsidP="0001331D">
      <w:pPr>
        <w:pStyle w:val="Fig-Graphic"/>
      </w:pPr>
      <w:r>
        <w:rPr>
          <w:rStyle w:val="Term-DefinitionChar"/>
          <w:noProof/>
        </w:rPr>
        <w:drawing>
          <wp:inline distT="0" distB="0" distL="0" distR="0" wp14:anchorId="2A1A3E08" wp14:editId="0A2DF7AC">
            <wp:extent cx="3057525" cy="1524000"/>
            <wp:effectExtent l="0" t="0" r="0" b="0"/>
            <wp:docPr id="6" name="Picture 15" descr="Illustration of an application window with two children: a text label and its corresponding edi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llustration of an application window with two children: a text label and its corresponding edit bo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7525" cy="1524000"/>
                    </a:xfrm>
                    <a:prstGeom prst="rect">
                      <a:avLst/>
                    </a:prstGeom>
                    <a:noFill/>
                    <a:ln>
                      <a:noFill/>
                    </a:ln>
                  </pic:spPr>
                </pic:pic>
              </a:graphicData>
            </a:graphic>
          </wp:inline>
        </w:drawing>
      </w:r>
      <w:r w:rsidR="0001331D">
        <w:rPr>
          <w:rStyle w:val="Term-DefinitionChar"/>
        </w:rPr>
        <w:fldChar w:fldCharType="begin"/>
      </w:r>
      <w:r w:rsidR="0001331D">
        <w:instrText xml:space="preserve"> XE "</w:instrText>
      </w:r>
      <w:r w:rsidR="0001331D" w:rsidRPr="00B13035">
        <w:instrText>26805.c01.00.00.045.1</w:instrText>
      </w:r>
      <w:r w:rsidR="0001331D">
        <w:instrText xml:space="preserve">" </w:instrText>
      </w:r>
      <w:r w:rsidR="0001331D">
        <w:rPr>
          <w:rStyle w:val="Term-DefinitionChar"/>
        </w:rPr>
        <w:fldChar w:fldCharType="end"/>
      </w:r>
      <w:r w:rsidR="0001331D">
        <w:fldChar w:fldCharType="begin"/>
      </w:r>
      <w:r w:rsidR="0001331D">
        <w:instrText xml:space="preserve"> XE "</w:instrText>
      </w:r>
      <w:r w:rsidR="0001331D" w:rsidRPr="00BE3804">
        <w:instrText>26805.c01.00.00.045.9</w:instrText>
      </w:r>
      <w:r w:rsidR="0001331D">
        <w:instrText xml:space="preserve">" </w:instrText>
      </w:r>
      <w:r w:rsidR="0001331D">
        <w:fldChar w:fldCharType="end"/>
      </w:r>
    </w:p>
    <w:p w14:paraId="4E52381D" w14:textId="77777777" w:rsidR="0001331D" w:rsidRDefault="0001331D" w:rsidP="0001331D">
      <w:pPr>
        <w:pStyle w:val="Num-Caption"/>
      </w:pPr>
      <w:r>
        <w:rPr>
          <w:rStyle w:val="FigTableNum"/>
        </w:rPr>
        <w:fldChar w:fldCharType="begin"/>
      </w:r>
      <w:r>
        <w:instrText xml:space="preserve"> XE "</w:instrText>
      </w:r>
      <w:r w:rsidRPr="001A49CA">
        <w:instrText>26805.c01.00.00.046.1</w:instrText>
      </w:r>
      <w:r>
        <w:instrText xml:space="preserve">" </w:instrText>
      </w:r>
      <w:r>
        <w:rPr>
          <w:rStyle w:val="FigTableNum"/>
        </w:rPr>
        <w:fldChar w:fldCharType="end"/>
      </w:r>
      <w:r w:rsidRPr="00E5171A">
        <w:rPr>
          <w:rStyle w:val="FigTableNum"/>
        </w:rPr>
        <w:t>Figure 1-</w:t>
      </w:r>
      <w:r>
        <w:rPr>
          <w:rStyle w:val="FigTableNum"/>
        </w:rPr>
        <w:t>2</w:t>
      </w:r>
      <w:r>
        <w:rPr>
          <w:rFonts w:ascii="Cambria Math" w:hAnsi="Cambria Math" w:cs="Cambria Math"/>
        </w:rPr>
        <w:t> </w:t>
      </w:r>
      <w:r w:rsidRPr="00CD520E">
        <w:t>UIA Provider with two child elements: the Email text label and its corresponding edit box</w:t>
      </w:r>
      <w:r>
        <w:fldChar w:fldCharType="begin"/>
      </w:r>
      <w:r>
        <w:instrText xml:space="preserve"> XE "</w:instrText>
      </w:r>
      <w:r w:rsidRPr="00D657BD">
        <w:instrText>26805.c01.00.00.046.9</w:instrText>
      </w:r>
      <w:r>
        <w:instrText xml:space="preserve">" </w:instrText>
      </w:r>
      <w:r>
        <w:rPr>
          <w:rStyle w:val="Num-CaptionChar"/>
        </w:rPr>
        <w:fldChar w:fldCharType="end"/>
      </w:r>
    </w:p>
    <w:p w14:paraId="433F946A" w14:textId="77777777" w:rsidR="0001331D" w:rsidRPr="00FD5C7B" w:rsidRDefault="0001331D" w:rsidP="0001331D">
      <w:r>
        <w:fldChar w:fldCharType="begin"/>
      </w:r>
      <w:r>
        <w:instrText xml:space="preserve"> XE "</w:instrText>
      </w:r>
      <w:r w:rsidRPr="00A459C8">
        <w:instrText>26805.c01.00.00.047.1</w:instrText>
      </w:r>
      <w:r>
        <w:instrText xml:space="preserve">" </w:instrText>
      </w:r>
      <w:r>
        <w:fldChar w:fldCharType="end"/>
      </w:r>
      <w:r>
        <w:t>UIA</w:t>
      </w:r>
      <w:r w:rsidRPr="00FD5C7B">
        <w:t xml:space="preserve"> </w:t>
      </w:r>
      <w:r>
        <w:t>offers</w:t>
      </w:r>
      <w:r w:rsidRPr="00FD5C7B">
        <w:t xml:space="preserve"> three default views</w:t>
      </w:r>
      <w:r>
        <w:t xml:space="preserve"> of the UIA Tree for Clients</w:t>
      </w:r>
      <w:r w:rsidRPr="00FD5C7B">
        <w:t xml:space="preserve">. </w:t>
      </w:r>
      <w:r>
        <w:t>Clients can customize the view by defining new conditions for the UIA Properties.</w:t>
      </w:r>
      <w:r>
        <w:fldChar w:fldCharType="begin"/>
      </w:r>
      <w:r>
        <w:instrText xml:space="preserve"> XE "</w:instrText>
      </w:r>
      <w:r w:rsidRPr="00BD0688">
        <w:instrText>26805.c01.00.00.047.9</w:instrText>
      </w:r>
      <w:r>
        <w:instrText xml:space="preserve">" </w:instrText>
      </w:r>
      <w:r>
        <w:fldChar w:fldCharType="end"/>
      </w:r>
    </w:p>
    <w:bookmarkStart w:id="4" w:name="uiautomation_raw_view"/>
    <w:bookmarkEnd w:id="4"/>
    <w:p w14:paraId="792D8537" w14:textId="77777777" w:rsidR="0001331D" w:rsidRDefault="0001331D" w:rsidP="0001331D">
      <w:pPr>
        <w:pStyle w:val="Term-DefinitionBulleted"/>
      </w:pPr>
      <w:r w:rsidRPr="002908CA">
        <w:rPr>
          <w:b/>
        </w:rPr>
        <w:fldChar w:fldCharType="begin"/>
      </w:r>
      <w:r w:rsidRPr="002908CA">
        <w:rPr>
          <w:b/>
        </w:rPr>
        <w:instrText xml:space="preserve"> XE "26805.c01.00.00.048.1" </w:instrText>
      </w:r>
      <w:r w:rsidRPr="002908CA">
        <w:rPr>
          <w:b/>
        </w:rPr>
        <w:fldChar w:fldCharType="end"/>
      </w:r>
      <w:r w:rsidRPr="002908CA">
        <w:rPr>
          <w:b/>
        </w:rPr>
        <w:t>Raw view</w:t>
      </w:r>
      <w:r>
        <w:rPr>
          <w:rFonts w:eastAsia="MS Mincho"/>
        </w:rPr>
        <w:t> </w:t>
      </w:r>
      <w:r>
        <w:t xml:space="preserve">The </w:t>
      </w:r>
      <w:r w:rsidRPr="00FD5C7B">
        <w:t xml:space="preserve">raw view </w:t>
      </w:r>
      <w:r>
        <w:t xml:space="preserve">is a </w:t>
      </w:r>
      <w:r w:rsidRPr="00FD5C7B">
        <w:t xml:space="preserve">UIA </w:t>
      </w:r>
      <w:r>
        <w:t>T</w:t>
      </w:r>
      <w:r w:rsidRPr="00FD5C7B">
        <w:t xml:space="preserve">ree </w:t>
      </w:r>
      <w:r>
        <w:t>with no filtering. All elements are available in this view.</w:t>
      </w:r>
      <w:r>
        <w:fldChar w:fldCharType="begin"/>
      </w:r>
      <w:r>
        <w:instrText xml:space="preserve"> XE "</w:instrText>
      </w:r>
      <w:r w:rsidRPr="00521937">
        <w:instrText>26805.c01.00.00.048.9</w:instrText>
      </w:r>
      <w:r>
        <w:instrText xml:space="preserve">" </w:instrText>
      </w:r>
      <w:r>
        <w:fldChar w:fldCharType="end"/>
      </w:r>
    </w:p>
    <w:bookmarkStart w:id="5" w:name="uiautomation_control_view"/>
    <w:bookmarkEnd w:id="5"/>
    <w:p w14:paraId="625C7F99" w14:textId="77777777" w:rsidR="0001331D" w:rsidRDefault="0001331D" w:rsidP="0001331D">
      <w:pPr>
        <w:pStyle w:val="Term-DefinitionBulleted"/>
      </w:pPr>
      <w:r w:rsidRPr="002908CA">
        <w:rPr>
          <w:b/>
        </w:rPr>
        <w:fldChar w:fldCharType="begin"/>
      </w:r>
      <w:r w:rsidRPr="002908CA">
        <w:rPr>
          <w:b/>
        </w:rPr>
        <w:instrText xml:space="preserve"> XE "26805.c01.00.00.049.1" </w:instrText>
      </w:r>
      <w:r w:rsidRPr="002908CA">
        <w:rPr>
          <w:b/>
        </w:rPr>
        <w:fldChar w:fldCharType="end"/>
      </w:r>
      <w:r w:rsidRPr="002908CA">
        <w:rPr>
          <w:b/>
        </w:rPr>
        <w:t>Control view</w:t>
      </w:r>
      <w:r>
        <w:rPr>
          <w:rFonts w:eastAsia="MS Mincho"/>
        </w:rPr>
        <w:t> </w:t>
      </w:r>
      <w:r>
        <w:t>The control view of the UIA T</w:t>
      </w:r>
      <w:r w:rsidRPr="00FD5C7B">
        <w:t xml:space="preserve">ree simplifies the </w:t>
      </w:r>
      <w:r>
        <w:t>AT</w:t>
      </w:r>
      <w:r w:rsidRPr="00FD5C7B">
        <w:t xml:space="preserve"> product's task of describing the UI to the end user and helping that end user interact with the application</w:t>
      </w:r>
      <w:r>
        <w:t>. The view</w:t>
      </w:r>
      <w:r w:rsidRPr="00FD5C7B">
        <w:t xml:space="preserve"> maps to the UI structure perceived by an end user. It includes all </w:t>
      </w:r>
      <w:r>
        <w:t xml:space="preserve">Automation Elements </w:t>
      </w:r>
      <w:r w:rsidRPr="00FD5C7B">
        <w:t xml:space="preserve">that an end user would understand as interactive or contributing to the logical structure of the control in the UI. Examples of UI items that contribute to the logical structure of the UI, but are not interactive themselves, are list view headers, toolbars, menus, and the status bar. Non-interactive items used simply for layout or decorative purposes will not </w:t>
      </w:r>
      <w:r>
        <w:t xml:space="preserve">appear </w:t>
      </w:r>
      <w:r w:rsidRPr="00FD5C7B">
        <w:t xml:space="preserve">in the control view. </w:t>
      </w:r>
      <w:r>
        <w:t>An example would be</w:t>
      </w:r>
      <w:r w:rsidRPr="00FD5C7B">
        <w:t xml:space="preserve"> a panel that </w:t>
      </w:r>
      <w:r>
        <w:t>is</w:t>
      </w:r>
      <w:r w:rsidRPr="00FD5C7B">
        <w:t xml:space="preserve"> used only to lay out the controls in a dialog </w:t>
      </w:r>
      <w:r>
        <w:t xml:space="preserve">box, decorative </w:t>
      </w:r>
      <w:r w:rsidRPr="00FD5C7B">
        <w:t>graphics</w:t>
      </w:r>
      <w:r>
        <w:t xml:space="preserve">, </w:t>
      </w:r>
      <w:r w:rsidRPr="00FD5C7B">
        <w:t>and static text in a dialog</w:t>
      </w:r>
      <w:r>
        <w:t xml:space="preserve"> box</w:t>
      </w:r>
      <w:r w:rsidRPr="00FD5C7B">
        <w:t xml:space="preserve">. </w:t>
      </w:r>
      <w:r>
        <w:t xml:space="preserve">UIA Providers can specify the elements appearing in control view by setting the UIA </w:t>
      </w:r>
      <w:r w:rsidRPr="00E5171A">
        <w:rPr>
          <w:rStyle w:val="InlineCode"/>
        </w:rPr>
        <w:t>IsControlElement</w:t>
      </w:r>
      <w:r w:rsidRPr="00DF46EA">
        <w:t xml:space="preserve"> </w:t>
      </w:r>
      <w:r>
        <w:t>P</w:t>
      </w:r>
      <w:r w:rsidRPr="00DF46EA">
        <w:t xml:space="preserve">roperty </w:t>
      </w:r>
      <w:r>
        <w:t>to True.</w:t>
      </w:r>
      <w:r>
        <w:fldChar w:fldCharType="begin"/>
      </w:r>
      <w:r>
        <w:instrText xml:space="preserve"> XE "</w:instrText>
      </w:r>
      <w:r w:rsidRPr="00430DF9">
        <w:instrText>26805.c01.00.00.049.9</w:instrText>
      </w:r>
      <w:r>
        <w:instrText xml:space="preserve">" </w:instrText>
      </w:r>
      <w:r>
        <w:fldChar w:fldCharType="end"/>
      </w:r>
    </w:p>
    <w:bookmarkStart w:id="6" w:name="uiautomation_content_view"/>
    <w:bookmarkEnd w:id="6"/>
    <w:p w14:paraId="1197EAB9" w14:textId="77777777" w:rsidR="0001331D" w:rsidRDefault="0001331D" w:rsidP="0001331D">
      <w:pPr>
        <w:pStyle w:val="Term-DefinitionBulleted"/>
      </w:pPr>
      <w:r w:rsidRPr="002908CA">
        <w:rPr>
          <w:b/>
        </w:rPr>
        <w:fldChar w:fldCharType="begin"/>
      </w:r>
      <w:r w:rsidRPr="002908CA">
        <w:rPr>
          <w:b/>
        </w:rPr>
        <w:instrText xml:space="preserve"> XE "26805.c01.00.00.050.1" </w:instrText>
      </w:r>
      <w:r w:rsidRPr="002908CA">
        <w:rPr>
          <w:b/>
        </w:rPr>
        <w:fldChar w:fldCharType="end"/>
      </w:r>
      <w:r w:rsidRPr="002908CA">
        <w:rPr>
          <w:b/>
        </w:rPr>
        <w:t>Content view</w:t>
      </w:r>
      <w:r>
        <w:rPr>
          <w:rFonts w:eastAsia="MS Mincho"/>
        </w:rPr>
        <w:t> </w:t>
      </w:r>
      <w:r w:rsidRPr="003F4639">
        <w:t xml:space="preserve">The </w:t>
      </w:r>
      <w:r>
        <w:t>content view of the UIA T</w:t>
      </w:r>
      <w:r w:rsidRPr="00FD5C7B">
        <w:t xml:space="preserve">ree is a subset of the control view. It contains UI items that convey the true information in a </w:t>
      </w:r>
      <w:r>
        <w:t>UI</w:t>
      </w:r>
      <w:r w:rsidRPr="00FD5C7B">
        <w:t xml:space="preserve">, including UI items that can receive keyboard focus and some text that </w:t>
      </w:r>
      <w:r>
        <w:t>are</w:t>
      </w:r>
      <w:r w:rsidRPr="00FD5C7B">
        <w:t xml:space="preserve"> not label</w:t>
      </w:r>
      <w:r>
        <w:t>s</w:t>
      </w:r>
      <w:r w:rsidRPr="00FD5C7B">
        <w:t xml:space="preserve"> </w:t>
      </w:r>
      <w:r>
        <w:t xml:space="preserve">for other </w:t>
      </w:r>
      <w:r w:rsidRPr="00FD5C7B">
        <w:t>UI item</w:t>
      </w:r>
      <w:r>
        <w:t>s nearby</w:t>
      </w:r>
      <w:r w:rsidRPr="00FD5C7B">
        <w:t xml:space="preserve">. For example, the values in a drop-down combo box will appear in the content view because they represent the information being used by an end user. </w:t>
      </w:r>
      <w:r>
        <w:t xml:space="preserve">UIA Providers can specify the elements appearing in content view by setting the UIA </w:t>
      </w:r>
      <w:r w:rsidRPr="00E5171A">
        <w:rPr>
          <w:rStyle w:val="InlineCode"/>
        </w:rPr>
        <w:t>IsContentElement</w:t>
      </w:r>
      <w:r>
        <w:t xml:space="preserve"> Property to True.</w:t>
      </w:r>
      <w:r>
        <w:fldChar w:fldCharType="begin"/>
      </w:r>
      <w:r>
        <w:instrText xml:space="preserve"> XE "</w:instrText>
      </w:r>
      <w:r w:rsidRPr="00A664C6">
        <w:instrText>26805.c01.00.00.050.9</w:instrText>
      </w:r>
      <w:r>
        <w:instrText xml:space="preserve">" </w:instrText>
      </w:r>
      <w:r>
        <w:fldChar w:fldCharType="end"/>
      </w:r>
    </w:p>
    <w:p w14:paraId="0C148264" w14:textId="77777777" w:rsidR="0001331D" w:rsidRDefault="0001331D" w:rsidP="0001331D">
      <w:pPr>
        <w:pStyle w:val="ListEnd"/>
      </w:pPr>
    </w:p>
    <w:p w14:paraId="09DAFF3D" w14:textId="77777777" w:rsidR="0001331D" w:rsidRPr="00FD5C7B" w:rsidRDefault="0001331D" w:rsidP="0001331D">
      <w:pPr>
        <w:pStyle w:val="Heading2"/>
      </w:pPr>
      <w:r>
        <w:fldChar w:fldCharType="begin"/>
      </w:r>
      <w:r>
        <w:instrText xml:space="preserve"> XE "</w:instrText>
      </w:r>
      <w:r w:rsidRPr="002A267A">
        <w:instrText>26805.c01.00.00.051.1</w:instrText>
      </w:r>
      <w:r>
        <w:instrText xml:space="preserve">" </w:instrText>
      </w:r>
      <w:r>
        <w:fldChar w:fldCharType="end"/>
      </w:r>
      <w:r>
        <w:t>Control P</w:t>
      </w:r>
      <w:r w:rsidRPr="00FD5C7B">
        <w:t>atterns</w:t>
      </w:r>
      <w:r>
        <w:fldChar w:fldCharType="begin"/>
      </w:r>
      <w:r>
        <w:instrText xml:space="preserve"> XE "</w:instrText>
      </w:r>
      <w:r w:rsidRPr="000F2481">
        <w:instrText>26805.c01.00.00.051.9</w:instrText>
      </w:r>
      <w:r>
        <w:instrText xml:space="preserve">" </w:instrText>
      </w:r>
      <w:r>
        <w:fldChar w:fldCharType="end"/>
      </w:r>
    </w:p>
    <w:p w14:paraId="317E7086" w14:textId="77777777" w:rsidR="0001331D" w:rsidRDefault="0001331D" w:rsidP="0001331D">
      <w:r>
        <w:fldChar w:fldCharType="begin"/>
      </w:r>
      <w:r>
        <w:instrText xml:space="preserve"> XE "</w:instrText>
      </w:r>
      <w:r w:rsidRPr="002E6950">
        <w:instrText>26805.c01.00.00.052.1</w:instrText>
      </w:r>
      <w:r>
        <w:instrText xml:space="preserve">" </w:instrText>
      </w:r>
      <w:r>
        <w:fldChar w:fldCharType="end"/>
      </w:r>
      <w:r w:rsidRPr="00C32478">
        <w:t>Control patterns represent</w:t>
      </w:r>
      <w:r>
        <w:t xml:space="preserve"> common UI behaviors (such as invoking a button) and </w:t>
      </w:r>
      <w:r w:rsidRPr="00FD5C7B">
        <w:t xml:space="preserve">support the properties, methods, </w:t>
      </w:r>
      <w:r>
        <w:t xml:space="preserve">and </w:t>
      </w:r>
      <w:r w:rsidRPr="00FD5C7B">
        <w:t>events</w:t>
      </w:r>
      <w:r>
        <w:t>. Each UIA Control Pattern</w:t>
      </w:r>
      <w:r w:rsidRPr="00FD5C7B">
        <w:t xml:space="preserve"> </w:t>
      </w:r>
      <w:r>
        <w:t xml:space="preserve">is its own interface with properties and methods that </w:t>
      </w:r>
      <w:r w:rsidRPr="00F65ED5">
        <w:t>provide a way to categorize and expose a control's functionality</w:t>
      </w:r>
      <w:r>
        <w:t>, indepen</w:t>
      </w:r>
      <w:r>
        <w:softHyphen/>
        <w:t>dent of the UIA Control Type</w:t>
      </w:r>
      <w:r w:rsidRPr="00F65ED5">
        <w:t xml:space="preserve"> or</w:t>
      </w:r>
      <w:r>
        <w:t xml:space="preserve"> the appearance of the control.</w:t>
      </w:r>
      <w:r w:rsidDel="009A1C95">
        <w:t xml:space="preserve"> </w:t>
      </w:r>
      <w:r>
        <w:t>Table 1-2</w:t>
      </w:r>
      <w:r w:rsidRPr="00FD5C7B">
        <w:t xml:space="preserve"> provides examples of the function</w:t>
      </w:r>
      <w:r>
        <w:t>ality represented by different UIA Control P</w:t>
      </w:r>
      <w:r w:rsidRPr="00FD5C7B">
        <w:t>atterns.</w:t>
      </w:r>
      <w:r>
        <w:fldChar w:fldCharType="begin"/>
      </w:r>
      <w:r>
        <w:instrText xml:space="preserve"> XE "</w:instrText>
      </w:r>
      <w:r w:rsidRPr="00D87860">
        <w:instrText>26805.c01.00.00.052.9</w:instrText>
      </w:r>
      <w:r>
        <w:instrText xml:space="preserve">" </w:instrText>
      </w:r>
      <w:r>
        <w:fldChar w:fldCharType="end"/>
      </w:r>
    </w:p>
    <w:p w14:paraId="5AAF8258" w14:textId="77777777" w:rsidR="0001331D" w:rsidRPr="000453CF" w:rsidRDefault="0001331D" w:rsidP="0001331D">
      <w:pPr>
        <w:pStyle w:val="TableNum-Title"/>
      </w:pPr>
      <w:r w:rsidRPr="000453CF">
        <w:fldChar w:fldCharType="begin"/>
      </w:r>
      <w:r w:rsidRPr="000453CF">
        <w:instrText xml:space="preserve"> XE "26805.c01.00.00.053.1" </w:instrText>
      </w:r>
      <w:r w:rsidRPr="000453CF">
        <w:fldChar w:fldCharType="end"/>
      </w:r>
      <w:r w:rsidRPr="000453CF">
        <w:t>TABLE 1-2</w:t>
      </w:r>
      <w:r>
        <w:rPr>
          <w:rFonts w:ascii="Cambria Math" w:hAnsi="Cambria Math" w:cs="Cambria Math"/>
        </w:rPr>
        <w:t> </w:t>
      </w:r>
      <w:r w:rsidRPr="000453CF">
        <w:t>Examples of functionality for different Control Patterns</w:t>
      </w:r>
      <w:r w:rsidRPr="000453CF">
        <w:fldChar w:fldCharType="begin"/>
      </w:r>
      <w:r w:rsidRPr="000453CF">
        <w:instrText xml:space="preserve"> XE "26805.c01.00.00.053.9" </w:instrText>
      </w:r>
      <w:r w:rsidRPr="000453CF">
        <w:fldChar w:fldCharType="end"/>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3469"/>
        <w:gridCol w:w="4261"/>
      </w:tblGrid>
      <w:tr w:rsidR="0001331D" w14:paraId="5AFC6FF5" w14:textId="77777777" w:rsidTr="00317556">
        <w:trPr>
          <w:tblHeader/>
        </w:trPr>
        <w:tc>
          <w:tcPr>
            <w:tcW w:w="3520" w:type="dxa"/>
            <w:tcBorders>
              <w:top w:val="nil"/>
              <w:left w:val="nil"/>
              <w:bottom w:val="nil"/>
              <w:right w:val="nil"/>
            </w:tcBorders>
            <w:shd w:val="clear" w:color="auto" w:fill="D9D9D9"/>
          </w:tcPr>
          <w:p w14:paraId="1A28569E" w14:textId="77777777" w:rsidR="0001331D" w:rsidRPr="001145D9" w:rsidRDefault="0001331D" w:rsidP="00317556">
            <w:pPr>
              <w:pStyle w:val="TableHead"/>
            </w:pPr>
            <w:r>
              <w:fldChar w:fldCharType="begin"/>
            </w:r>
            <w:r>
              <w:instrText xml:space="preserve"> XE "</w:instrText>
            </w:r>
            <w:r w:rsidRPr="00EF5650">
              <w:instrText>26805.c01.00.00.054.1</w:instrText>
            </w:r>
            <w:r>
              <w:instrText xml:space="preserve">" </w:instrText>
            </w:r>
            <w:r>
              <w:fldChar w:fldCharType="end"/>
            </w:r>
            <w:r w:rsidRPr="001145D9">
              <w:t>Functionality</w:t>
            </w:r>
          </w:p>
        </w:tc>
        <w:tc>
          <w:tcPr>
            <w:tcW w:w="4330" w:type="dxa"/>
            <w:tcBorders>
              <w:top w:val="nil"/>
              <w:left w:val="nil"/>
              <w:bottom w:val="nil"/>
              <w:right w:val="nil"/>
            </w:tcBorders>
            <w:shd w:val="clear" w:color="auto" w:fill="D9D9D9"/>
          </w:tcPr>
          <w:p w14:paraId="188FAD6A" w14:textId="77777777" w:rsidR="0001331D" w:rsidRPr="001145D9" w:rsidRDefault="0001331D" w:rsidP="00317556">
            <w:pPr>
              <w:pStyle w:val="TableHead"/>
            </w:pPr>
            <w:r w:rsidRPr="001145D9">
              <w:t>Control Pattern</w:t>
            </w:r>
          </w:p>
        </w:tc>
      </w:tr>
      <w:tr w:rsidR="0001331D" w14:paraId="48645928" w14:textId="77777777" w:rsidTr="00317556">
        <w:tc>
          <w:tcPr>
            <w:tcW w:w="3520" w:type="dxa"/>
          </w:tcPr>
          <w:p w14:paraId="215FE98A" w14:textId="77777777" w:rsidR="0001331D" w:rsidRPr="001145D9" w:rsidRDefault="0001331D" w:rsidP="00317556">
            <w:pPr>
              <w:pStyle w:val="TableText"/>
            </w:pPr>
            <w:r>
              <w:fldChar w:fldCharType="begin"/>
            </w:r>
            <w:r>
              <w:instrText xml:space="preserve"> XE "</w:instrText>
            </w:r>
            <w:r w:rsidRPr="003F049A">
              <w:instrText>26805.c01.00.00.055.1</w:instrText>
            </w:r>
            <w:r>
              <w:instrText xml:space="preserve">" </w:instrText>
            </w:r>
            <w:r>
              <w:fldChar w:fldCharType="end"/>
            </w:r>
            <w:r w:rsidRPr="001145D9">
              <w:t xml:space="preserve">Ability to </w:t>
            </w:r>
            <w:r>
              <w:t xml:space="preserve">share three states of on / off / indeterminate </w:t>
            </w:r>
          </w:p>
        </w:tc>
        <w:tc>
          <w:tcPr>
            <w:tcW w:w="4330" w:type="dxa"/>
          </w:tcPr>
          <w:p w14:paraId="778F1D4F" w14:textId="77777777" w:rsidR="0001331D" w:rsidRPr="000F41E1" w:rsidRDefault="0001331D" w:rsidP="00317556">
            <w:pPr>
              <w:pStyle w:val="TableCodeBlock"/>
              <w:rPr>
                <w:rStyle w:val="InlineCode"/>
              </w:rPr>
            </w:pPr>
            <w:r w:rsidRPr="000F41E1">
              <w:rPr>
                <w:rStyle w:val="InlineCode"/>
              </w:rPr>
              <w:t>Toggle</w:t>
            </w:r>
          </w:p>
        </w:tc>
      </w:tr>
      <w:tr w:rsidR="0001331D" w14:paraId="4FE6CAC1" w14:textId="77777777" w:rsidTr="00317556">
        <w:tc>
          <w:tcPr>
            <w:tcW w:w="3520" w:type="dxa"/>
          </w:tcPr>
          <w:p w14:paraId="4CBD3E4E" w14:textId="77777777" w:rsidR="0001331D" w:rsidRPr="001145D9" w:rsidRDefault="0001331D" w:rsidP="00317556">
            <w:pPr>
              <w:pStyle w:val="TableText"/>
            </w:pPr>
            <w:r>
              <w:fldChar w:fldCharType="begin"/>
            </w:r>
            <w:r>
              <w:instrText xml:space="preserve"> XE "</w:instrText>
            </w:r>
            <w:r w:rsidRPr="006374A6">
              <w:instrText>26805.c01.00.00.056.1</w:instrText>
            </w:r>
            <w:r>
              <w:instrText xml:space="preserve">" </w:instrText>
            </w:r>
            <w:r>
              <w:fldChar w:fldCharType="end"/>
            </w:r>
            <w:r w:rsidRPr="001145D9">
              <w:t xml:space="preserve">Ability to </w:t>
            </w:r>
            <w:r>
              <w:t xml:space="preserve">support a </w:t>
            </w:r>
            <w:r w:rsidRPr="001145D9">
              <w:t xml:space="preserve">numeric value </w:t>
            </w:r>
            <w:r>
              <w:t>within a range</w:t>
            </w:r>
          </w:p>
        </w:tc>
        <w:tc>
          <w:tcPr>
            <w:tcW w:w="4330" w:type="dxa"/>
          </w:tcPr>
          <w:p w14:paraId="130C09F5" w14:textId="77777777" w:rsidR="0001331D" w:rsidRPr="000F41E1" w:rsidRDefault="0001331D" w:rsidP="00317556">
            <w:pPr>
              <w:pStyle w:val="TableCodeBlock"/>
              <w:rPr>
                <w:rStyle w:val="InlineCode"/>
              </w:rPr>
            </w:pPr>
            <w:r w:rsidRPr="000F41E1">
              <w:rPr>
                <w:rStyle w:val="InlineCode"/>
              </w:rPr>
              <w:t>RangeValue</w:t>
            </w:r>
          </w:p>
        </w:tc>
      </w:tr>
      <w:tr w:rsidR="0001331D" w14:paraId="35A9CACF" w14:textId="77777777" w:rsidTr="00317556">
        <w:tc>
          <w:tcPr>
            <w:tcW w:w="3520" w:type="dxa"/>
          </w:tcPr>
          <w:p w14:paraId="63FD2447" w14:textId="77777777" w:rsidR="0001331D" w:rsidRPr="001145D9" w:rsidRDefault="0001331D" w:rsidP="00317556">
            <w:pPr>
              <w:pStyle w:val="TableText"/>
            </w:pPr>
            <w:r>
              <w:fldChar w:fldCharType="begin"/>
            </w:r>
            <w:r>
              <w:instrText xml:space="preserve"> XE "</w:instrText>
            </w:r>
            <w:r w:rsidRPr="00F4594E">
              <w:instrText>26805.c01.00.00.057.1</w:instrText>
            </w:r>
            <w:r>
              <w:instrText xml:space="preserve">" </w:instrText>
            </w:r>
            <w:r>
              <w:fldChar w:fldCharType="end"/>
            </w:r>
            <w:r w:rsidRPr="001145D9">
              <w:t xml:space="preserve">Ability to </w:t>
            </w:r>
            <w:r>
              <w:t xml:space="preserve">support a string </w:t>
            </w:r>
            <w:r w:rsidRPr="001145D9">
              <w:t>value</w:t>
            </w:r>
          </w:p>
        </w:tc>
        <w:tc>
          <w:tcPr>
            <w:tcW w:w="4330" w:type="dxa"/>
          </w:tcPr>
          <w:p w14:paraId="0165B3A7" w14:textId="77777777" w:rsidR="0001331D" w:rsidRPr="000F41E1" w:rsidRDefault="0001331D" w:rsidP="00317556">
            <w:pPr>
              <w:pStyle w:val="TableCodeBlock"/>
              <w:rPr>
                <w:rStyle w:val="InlineCode"/>
              </w:rPr>
            </w:pPr>
            <w:r w:rsidRPr="000F41E1">
              <w:rPr>
                <w:rStyle w:val="InlineCode"/>
              </w:rPr>
              <w:t>Value</w:t>
            </w:r>
          </w:p>
        </w:tc>
      </w:tr>
      <w:tr w:rsidR="0001331D" w14:paraId="1A0E1FB2" w14:textId="77777777" w:rsidTr="00317556">
        <w:tc>
          <w:tcPr>
            <w:tcW w:w="3520" w:type="dxa"/>
          </w:tcPr>
          <w:p w14:paraId="4DD6496E" w14:textId="77777777" w:rsidR="0001331D" w:rsidRPr="001145D9" w:rsidRDefault="0001331D" w:rsidP="00317556">
            <w:pPr>
              <w:pStyle w:val="TableText"/>
            </w:pPr>
            <w:r>
              <w:fldChar w:fldCharType="begin"/>
            </w:r>
            <w:r>
              <w:instrText xml:space="preserve"> XE "</w:instrText>
            </w:r>
            <w:r w:rsidRPr="005C4A14">
              <w:instrText>26805.c01.00.00.058.1</w:instrText>
            </w:r>
            <w:r>
              <w:instrText xml:space="preserve">" </w:instrText>
            </w:r>
            <w:r>
              <w:fldChar w:fldCharType="end"/>
            </w:r>
            <w:r w:rsidRPr="001145D9">
              <w:t>Ability to move / resize</w:t>
            </w:r>
            <w:r>
              <w:t xml:space="preserve"> / rotate</w:t>
            </w:r>
          </w:p>
        </w:tc>
        <w:tc>
          <w:tcPr>
            <w:tcW w:w="4330" w:type="dxa"/>
          </w:tcPr>
          <w:p w14:paraId="30CBEB49" w14:textId="77777777" w:rsidR="0001331D" w:rsidRPr="000F41E1" w:rsidRDefault="0001331D" w:rsidP="00317556">
            <w:pPr>
              <w:pStyle w:val="TableCodeBlock"/>
              <w:rPr>
                <w:rStyle w:val="InlineCode"/>
              </w:rPr>
            </w:pPr>
            <w:r w:rsidRPr="000F41E1">
              <w:rPr>
                <w:rStyle w:val="InlineCode"/>
              </w:rPr>
              <w:t>Transform</w:t>
            </w:r>
          </w:p>
        </w:tc>
      </w:tr>
    </w:tbl>
    <w:p w14:paraId="2AE2B0C7" w14:textId="77777777" w:rsidR="0001331D" w:rsidRDefault="0001331D" w:rsidP="0001331D">
      <w:pPr>
        <w:pStyle w:val="SeeAlso"/>
      </w:pPr>
      <w:r>
        <w:fldChar w:fldCharType="begin"/>
      </w:r>
      <w:r>
        <w:instrText xml:space="preserve"> XE "</w:instrText>
      </w:r>
      <w:r w:rsidRPr="00376F38">
        <w:instrText>26805.c01.00.00.059.1</w:instrText>
      </w:r>
      <w:r>
        <w:instrText xml:space="preserve">" </w:instrText>
      </w:r>
      <w:r>
        <w:fldChar w:fldCharType="end"/>
      </w:r>
      <w:r>
        <w:t xml:space="preserve">Go further: For more information </w:t>
      </w:r>
      <w:r w:rsidRPr="00F615E6">
        <w:t>on UIA Control Patterns, go</w:t>
      </w:r>
      <w:r>
        <w:t xml:space="preserve"> to </w:t>
      </w:r>
      <w:r w:rsidRPr="00CC070F">
        <w:t>http://go.microsoft.com/fwlink/?LinkId=150842</w:t>
      </w:r>
      <w:r>
        <w:t>.</w:t>
      </w:r>
      <w:r>
        <w:fldChar w:fldCharType="begin"/>
      </w:r>
      <w:r>
        <w:instrText xml:space="preserve"> XE "</w:instrText>
      </w:r>
      <w:r w:rsidRPr="001C3975">
        <w:instrText>26805.c01.00.00.059.9</w:instrText>
      </w:r>
      <w:r>
        <w:instrText xml:space="preserve">" </w:instrText>
      </w:r>
      <w:r>
        <w:fldChar w:fldCharType="end"/>
      </w:r>
    </w:p>
    <w:p w14:paraId="55A49636" w14:textId="77777777" w:rsidR="0001331D" w:rsidRPr="00FD5C7B" w:rsidRDefault="0001331D" w:rsidP="0001331D">
      <w:pPr>
        <w:pStyle w:val="Heading2"/>
      </w:pPr>
      <w:r>
        <w:fldChar w:fldCharType="begin"/>
      </w:r>
      <w:r>
        <w:instrText xml:space="preserve"> XE "</w:instrText>
      </w:r>
      <w:r w:rsidRPr="003541ED">
        <w:instrText>26805.c01.00.00.060.1</w:instrText>
      </w:r>
      <w:r>
        <w:instrText xml:space="preserve">" </w:instrText>
      </w:r>
      <w:r>
        <w:fldChar w:fldCharType="end"/>
      </w:r>
      <w:r>
        <w:t>Control Type</w:t>
      </w:r>
      <w:r w:rsidRPr="00FD5C7B">
        <w:t>s</w:t>
      </w:r>
      <w:r>
        <w:fldChar w:fldCharType="begin"/>
      </w:r>
      <w:r>
        <w:instrText xml:space="preserve"> XE "</w:instrText>
      </w:r>
      <w:r w:rsidRPr="006E5510">
        <w:instrText>26805.c01.00.00.060.9</w:instrText>
      </w:r>
      <w:r>
        <w:instrText xml:space="preserve">" </w:instrText>
      </w:r>
      <w:r>
        <w:fldChar w:fldCharType="end"/>
      </w:r>
    </w:p>
    <w:p w14:paraId="2623803E" w14:textId="77777777" w:rsidR="0001331D" w:rsidRDefault="0001331D" w:rsidP="0001331D">
      <w:r>
        <w:fldChar w:fldCharType="begin"/>
      </w:r>
      <w:r>
        <w:instrText xml:space="preserve"> XE "</w:instrText>
      </w:r>
      <w:r w:rsidRPr="00DE0720">
        <w:instrText>26805.c01.00.00.061.1</w:instrText>
      </w:r>
      <w:r>
        <w:instrText xml:space="preserve">" </w:instrText>
      </w:r>
      <w:r>
        <w:fldChar w:fldCharType="end"/>
      </w:r>
      <w:r w:rsidRPr="00C32478">
        <w:t xml:space="preserve">UIA </w:t>
      </w:r>
      <w:r>
        <w:t>Control Type</w:t>
      </w:r>
      <w:r w:rsidRPr="00C32478">
        <w:t>s</w:t>
      </w:r>
      <w:r w:rsidRPr="00FD5C7B">
        <w:t xml:space="preserve"> are well-known identifiers that can be used to indicate what kind of con</w:t>
      </w:r>
      <w:r>
        <w:softHyphen/>
      </w:r>
      <w:r>
        <w:br/>
      </w:r>
      <w:r w:rsidRPr="00FD5C7B">
        <w:t xml:space="preserve">trol a particular element represents, such as a </w:t>
      </w:r>
      <w:r w:rsidRPr="00F65ED5">
        <w:rPr>
          <w:rStyle w:val="Term-DefinitionChar"/>
        </w:rPr>
        <w:t xml:space="preserve">Button, Check Box, Combo Box, Data Grid, Document, Hyperlink, Image, ToolTip, Tree, </w:t>
      </w:r>
      <w:r>
        <w:rPr>
          <w:rStyle w:val="Term-DefinitionChar"/>
        </w:rPr>
        <w:t>or</w:t>
      </w:r>
      <w:r w:rsidRPr="00F65ED5">
        <w:rPr>
          <w:rStyle w:val="Term-DefinitionChar"/>
        </w:rPr>
        <w:t xml:space="preserve"> Window</w:t>
      </w:r>
      <w:r>
        <w:t>. Each Control Type</w:t>
      </w:r>
      <w:r w:rsidRPr="00FD5C7B">
        <w:t xml:space="preserve"> has a set of conditions</w:t>
      </w:r>
      <w:r>
        <w:t xml:space="preserve">, which include </w:t>
      </w:r>
      <w:r w:rsidRPr="00FD5C7B">
        <w:t xml:space="preserve">specific guidelines for </w:t>
      </w:r>
      <w:r>
        <w:t xml:space="preserve">the </w:t>
      </w:r>
      <w:r w:rsidRPr="00FD5C7B">
        <w:t>UI</w:t>
      </w:r>
      <w:r>
        <w:t>A Tree, Property values, Control Patterns, and E</w:t>
      </w:r>
      <w:r w:rsidRPr="00FD5C7B">
        <w:t xml:space="preserve">vents that a control </w:t>
      </w:r>
      <w:r w:rsidRPr="005B080F">
        <w:rPr>
          <w:i/>
        </w:rPr>
        <w:t xml:space="preserve">must </w:t>
      </w:r>
      <w:r w:rsidRPr="00FD5C7B">
        <w:t xml:space="preserve">meet to use </w:t>
      </w:r>
      <w:r>
        <w:t>a Control Type defined in the UIA Specification</w:t>
      </w:r>
      <w:r w:rsidRPr="00FD5C7B">
        <w:t>.</w:t>
      </w:r>
      <w:r>
        <w:fldChar w:fldCharType="begin"/>
      </w:r>
      <w:r>
        <w:instrText xml:space="preserve"> XE "</w:instrText>
      </w:r>
      <w:r w:rsidRPr="008355C5">
        <w:instrText>26805.c01.00.00.061.9</w:instrText>
      </w:r>
      <w:r>
        <w:instrText xml:space="preserve">" </w:instrText>
      </w:r>
      <w:r>
        <w:fldChar w:fldCharType="end"/>
      </w:r>
    </w:p>
    <w:p w14:paraId="3AFB9035" w14:textId="77777777" w:rsidR="0001331D" w:rsidRDefault="005026A3" w:rsidP="0001331D">
      <w:r>
        <w:br w:type="page"/>
      </w:r>
      <w:r w:rsidR="0001331D">
        <w:fldChar w:fldCharType="begin"/>
      </w:r>
      <w:r w:rsidR="0001331D">
        <w:instrText xml:space="preserve"> XE "</w:instrText>
      </w:r>
      <w:r w:rsidR="0001331D" w:rsidRPr="00FC340A">
        <w:instrText>26805.c01.00.00.062.1</w:instrText>
      </w:r>
      <w:r w:rsidR="0001331D">
        <w:instrText xml:space="preserve">" </w:instrText>
      </w:r>
      <w:r w:rsidR="0001331D">
        <w:fldChar w:fldCharType="end"/>
      </w:r>
      <w:r w:rsidR="0001331D" w:rsidRPr="00FD5C7B">
        <w:t xml:space="preserve">Having a well-known identifier makes it easier for </w:t>
      </w:r>
      <w:r w:rsidR="0001331D">
        <w:t xml:space="preserve">Client programs </w:t>
      </w:r>
      <w:r w:rsidR="0001331D" w:rsidRPr="00FD5C7B">
        <w:t xml:space="preserve">to determine what </w:t>
      </w:r>
      <w:r w:rsidR="0001331D">
        <w:t>kinds of controls they must interact with in the UI</w:t>
      </w:r>
      <w:r w:rsidR="0001331D" w:rsidRPr="00FD5C7B">
        <w:t xml:space="preserve">. </w:t>
      </w:r>
      <w:r w:rsidR="0001331D" w:rsidRPr="00A03377">
        <w:t xml:space="preserve">The </w:t>
      </w:r>
      <w:r w:rsidR="0001331D">
        <w:t>Control Type</w:t>
      </w:r>
      <w:r w:rsidR="0001331D" w:rsidRPr="00A03377">
        <w:t xml:space="preserve">s included with </w:t>
      </w:r>
      <w:r w:rsidR="0001331D">
        <w:t>UIA</w:t>
      </w:r>
      <w:r w:rsidR="0001331D" w:rsidRPr="00A03377">
        <w:t xml:space="preserve"> </w:t>
      </w:r>
      <w:r w:rsidR="0001331D">
        <w:t xml:space="preserve">offer </w:t>
      </w:r>
      <w:r w:rsidR="0001331D" w:rsidRPr="00A03377">
        <w:t xml:space="preserve">a </w:t>
      </w:r>
      <w:r w:rsidR="0001331D">
        <w:t>clearer</w:t>
      </w:r>
      <w:r w:rsidR="0001331D" w:rsidRPr="00A03377">
        <w:t xml:space="preserve"> identifi</w:t>
      </w:r>
      <w:r w:rsidR="0001331D">
        <w:t xml:space="preserve">cation for the controls </w:t>
      </w:r>
      <w:r w:rsidR="0001331D" w:rsidRPr="00A03377">
        <w:t xml:space="preserve">than </w:t>
      </w:r>
      <w:r w:rsidR="0001331D">
        <w:t>ones defined by MSAA’s</w:t>
      </w:r>
      <w:r w:rsidR="0001331D" w:rsidRPr="00A03377">
        <w:t xml:space="preserve"> </w:t>
      </w:r>
      <w:r w:rsidR="0001331D" w:rsidRPr="00D93AA7">
        <w:rPr>
          <w:rStyle w:val="InlineCode"/>
        </w:rPr>
        <w:t>accRole</w:t>
      </w:r>
      <w:r w:rsidR="0001331D" w:rsidRPr="00A03377">
        <w:t xml:space="preserve"> </w:t>
      </w:r>
      <w:r w:rsidR="0001331D">
        <w:t>property</w:t>
      </w:r>
      <w:r w:rsidR="0001331D" w:rsidRPr="00A03377">
        <w:t>.</w:t>
      </w:r>
      <w:r w:rsidR="0001331D">
        <w:fldChar w:fldCharType="begin"/>
      </w:r>
      <w:r w:rsidR="0001331D">
        <w:instrText xml:space="preserve"> XE "</w:instrText>
      </w:r>
      <w:r w:rsidR="0001331D" w:rsidRPr="002B72B1">
        <w:instrText>26805.c01.00.00.062.9</w:instrText>
      </w:r>
      <w:r w:rsidR="0001331D">
        <w:instrText xml:space="preserve">" </w:instrText>
      </w:r>
      <w:r w:rsidR="0001331D">
        <w:fldChar w:fldCharType="end"/>
      </w:r>
    </w:p>
    <w:p w14:paraId="5FD8183E" w14:textId="77777777" w:rsidR="0001331D" w:rsidRDefault="0001331D" w:rsidP="0001331D">
      <w:r>
        <w:fldChar w:fldCharType="begin"/>
      </w:r>
      <w:r>
        <w:instrText xml:space="preserve"> XE "</w:instrText>
      </w:r>
      <w:r w:rsidRPr="000F7F5A">
        <w:instrText>26805.c01.00.00.063.1</w:instrText>
      </w:r>
      <w:r>
        <w:instrText xml:space="preserve">" </w:instrText>
      </w:r>
      <w:r>
        <w:fldChar w:fldCharType="end"/>
      </w:r>
      <w:r>
        <w:t xml:space="preserve">Controls do </w:t>
      </w:r>
      <w:r w:rsidRPr="00F77DBE">
        <w:rPr>
          <w:i/>
        </w:rPr>
        <w:t>not</w:t>
      </w:r>
      <w:r>
        <w:t xml:space="preserve"> have to set a Control Type, however. If there is no Control Type that represents your control well, set the Control Type to “custom,” and expose your control properly through the patterns and properties (including the </w:t>
      </w:r>
      <w:r w:rsidRPr="005A1671">
        <w:rPr>
          <w:rStyle w:val="InlineCode"/>
        </w:rPr>
        <w:t>LocalizedControlType</w:t>
      </w:r>
      <w:r>
        <w:t xml:space="preserve"> property) that makes the most sense for your control. The UIA Specification defines r</w:t>
      </w:r>
      <w:r w:rsidRPr="00E13D42">
        <w:t>equired, recommended, or prohibited control patterns and properties.</w:t>
      </w:r>
      <w:r>
        <w:t xml:space="preserve"> C</w:t>
      </w:r>
      <w:r w:rsidRPr="00357A74">
        <w:t>ustom controls</w:t>
      </w:r>
      <w:r>
        <w:t xml:space="preserve"> </w:t>
      </w:r>
      <w:r w:rsidRPr="00E13D42">
        <w:t xml:space="preserve">can </w:t>
      </w:r>
      <w:r>
        <w:t>implement additional Control Patterns or P</w:t>
      </w:r>
      <w:r w:rsidRPr="00E13D42">
        <w:t xml:space="preserve">roperties while </w:t>
      </w:r>
      <w:r>
        <w:t>being mapped to a specific Control Type.</w:t>
      </w:r>
      <w:r>
        <w:fldChar w:fldCharType="begin"/>
      </w:r>
      <w:r>
        <w:instrText xml:space="preserve"> XE "</w:instrText>
      </w:r>
      <w:r w:rsidRPr="002539DC">
        <w:instrText>26805.c01.00.00.063.9</w:instrText>
      </w:r>
      <w:r>
        <w:instrText xml:space="preserve">" </w:instrText>
      </w:r>
      <w:r>
        <w:fldChar w:fldCharType="end"/>
      </w:r>
    </w:p>
    <w:p w14:paraId="0026FE4F" w14:textId="77777777" w:rsidR="0001331D" w:rsidRPr="000B263C" w:rsidRDefault="0001331D" w:rsidP="0001331D">
      <w:pPr>
        <w:pStyle w:val="SeeAlso"/>
      </w:pPr>
      <w:r>
        <w:fldChar w:fldCharType="begin"/>
      </w:r>
      <w:r>
        <w:instrText xml:space="preserve"> XE "</w:instrText>
      </w:r>
      <w:r w:rsidRPr="006B55E9">
        <w:instrText>26805.c01.00.00.064.1</w:instrText>
      </w:r>
      <w:r>
        <w:instrText xml:space="preserve">" </w:instrText>
      </w:r>
      <w:r>
        <w:fldChar w:fldCharType="end"/>
      </w:r>
      <w:r>
        <w:t xml:space="preserve">Go further: For more information on </w:t>
      </w:r>
      <w:r w:rsidRPr="00F615E6">
        <w:t>UIA Control Types, go to</w:t>
      </w:r>
      <w:r>
        <w:t xml:space="preserve"> </w:t>
      </w:r>
      <w:r w:rsidRPr="00CC070F">
        <w:t>http://go.microsoft.com/fwlink/?LinkId=150842</w:t>
      </w:r>
      <w:r>
        <w:t>.</w:t>
      </w:r>
      <w:r>
        <w:fldChar w:fldCharType="begin"/>
      </w:r>
      <w:r>
        <w:instrText xml:space="preserve"> XE "</w:instrText>
      </w:r>
      <w:r w:rsidRPr="0011226F">
        <w:instrText>26805.c01.00.00.064.9</w:instrText>
      </w:r>
      <w:r>
        <w:instrText xml:space="preserve">" </w:instrText>
      </w:r>
      <w:r>
        <w:fldChar w:fldCharType="end"/>
      </w:r>
    </w:p>
    <w:p w14:paraId="72F6D2DF" w14:textId="77777777" w:rsidR="0001331D" w:rsidRPr="00FD5C7B" w:rsidRDefault="0001331D" w:rsidP="0001331D">
      <w:pPr>
        <w:pStyle w:val="Heading2"/>
      </w:pPr>
      <w:r>
        <w:fldChar w:fldCharType="begin"/>
      </w:r>
      <w:r>
        <w:instrText xml:space="preserve"> XE "</w:instrText>
      </w:r>
      <w:r w:rsidRPr="00D639FB">
        <w:instrText>26805.c01.00.00.065.1</w:instrText>
      </w:r>
      <w:r>
        <w:instrText xml:space="preserve">" </w:instrText>
      </w:r>
      <w:r>
        <w:fldChar w:fldCharType="end"/>
      </w:r>
      <w:r>
        <w:t>Properties</w:t>
      </w:r>
      <w:r>
        <w:fldChar w:fldCharType="begin"/>
      </w:r>
      <w:r>
        <w:instrText xml:space="preserve"> XE "</w:instrText>
      </w:r>
      <w:r w:rsidRPr="00E177E0">
        <w:instrText>26805.c01.00.00.065.9</w:instrText>
      </w:r>
      <w:r>
        <w:instrText xml:space="preserve">" </w:instrText>
      </w:r>
      <w:r>
        <w:fldChar w:fldCharType="end"/>
      </w:r>
    </w:p>
    <w:p w14:paraId="02049B5F" w14:textId="77777777" w:rsidR="0001331D" w:rsidRPr="00FD5C7B" w:rsidRDefault="0001331D" w:rsidP="0001331D">
      <w:r>
        <w:fldChar w:fldCharType="begin"/>
      </w:r>
      <w:r>
        <w:instrText xml:space="preserve"> XE "</w:instrText>
      </w:r>
      <w:r w:rsidRPr="00D529A9">
        <w:instrText>26805.c01.00.00.066.1</w:instrText>
      </w:r>
      <w:r>
        <w:instrText xml:space="preserve">" </w:instrText>
      </w:r>
      <w:r>
        <w:fldChar w:fldCharType="end"/>
      </w:r>
      <w:r>
        <w:t>In UIA, t</w:t>
      </w:r>
      <w:r w:rsidRPr="00FD5C7B">
        <w:t>here are two kinds of properties</w:t>
      </w:r>
      <w:r>
        <w:t xml:space="preserve"> that provide information about a UI element:</w:t>
      </w:r>
      <w:r>
        <w:fldChar w:fldCharType="begin"/>
      </w:r>
      <w:r>
        <w:instrText xml:space="preserve"> XE "</w:instrText>
      </w:r>
      <w:r w:rsidRPr="00733838">
        <w:instrText>26805.c01.00.00.066.9</w:instrText>
      </w:r>
      <w:r>
        <w:instrText xml:space="preserve">" </w:instrText>
      </w:r>
      <w:r>
        <w:fldChar w:fldCharType="end"/>
      </w:r>
    </w:p>
    <w:p w14:paraId="05C92BA9" w14:textId="77777777" w:rsidR="0001331D" w:rsidRDefault="0001331D" w:rsidP="0001331D">
      <w:pPr>
        <w:pStyle w:val="Term-DefinitionBulleted"/>
      </w:pPr>
      <w:r w:rsidRPr="002908CA">
        <w:rPr>
          <w:b/>
        </w:rPr>
        <w:fldChar w:fldCharType="begin"/>
      </w:r>
      <w:r w:rsidRPr="002908CA">
        <w:rPr>
          <w:b/>
        </w:rPr>
        <w:instrText xml:space="preserve"> XE "26805.c01.00.00.067.1" </w:instrText>
      </w:r>
      <w:r w:rsidRPr="002908CA">
        <w:rPr>
          <w:b/>
        </w:rPr>
        <w:fldChar w:fldCharType="end"/>
      </w:r>
      <w:r w:rsidRPr="002908CA">
        <w:rPr>
          <w:b/>
        </w:rPr>
        <w:t>Automation Element Properties</w:t>
      </w:r>
      <w:r>
        <w:rPr>
          <w:rFonts w:ascii="Cambria Math" w:hAnsi="Cambria Math" w:cs="Cambria Math"/>
        </w:rPr>
        <w:t> </w:t>
      </w:r>
      <w:r>
        <w:t xml:space="preserve">Properties that are applicable to most elements. For example, two properties that apply to all Automation Elements are the </w:t>
      </w:r>
      <w:r w:rsidRPr="00FE2AE1">
        <w:rPr>
          <w:rStyle w:val="InlineCode"/>
        </w:rPr>
        <w:t>Name</w:t>
      </w:r>
      <w:r>
        <w:t xml:space="preserve"> and </w:t>
      </w:r>
      <w:r w:rsidRPr="00FE2AE1">
        <w:rPr>
          <w:rStyle w:val="InlineCode"/>
        </w:rPr>
        <w:t>AutomationId</w:t>
      </w:r>
      <w:r>
        <w:t xml:space="preserve"> properties. Having these properties properly filled is highly recommended because most Clients use these properties for every Automation Element, but there may be times when the </w:t>
      </w:r>
      <w:r w:rsidRPr="00FE2AE1">
        <w:rPr>
          <w:rStyle w:val="InlineCode"/>
        </w:rPr>
        <w:t>Name</w:t>
      </w:r>
      <w:r>
        <w:t xml:space="preserve"> property may be blank for valid reasons. For example, elements used solely for layout purposes are often kept nameless, but interactive controls should not be left with a blank </w:t>
      </w:r>
      <w:r w:rsidRPr="00B10603">
        <w:rPr>
          <w:rStyle w:val="InlineCode"/>
        </w:rPr>
        <w:t>Name</w:t>
      </w:r>
      <w:r>
        <w:t xml:space="preserve"> property.</w:t>
      </w:r>
      <w:r>
        <w:fldChar w:fldCharType="begin"/>
      </w:r>
      <w:r>
        <w:instrText xml:space="preserve"> XE "</w:instrText>
      </w:r>
      <w:r w:rsidRPr="007E7197">
        <w:instrText>26805.c01.00.00.067.9</w:instrText>
      </w:r>
      <w:r>
        <w:instrText xml:space="preserve">" </w:instrText>
      </w:r>
      <w:r>
        <w:fldChar w:fldCharType="end"/>
      </w:r>
    </w:p>
    <w:p w14:paraId="119CA2F4" w14:textId="77777777" w:rsidR="0001331D" w:rsidRDefault="0001331D" w:rsidP="0001331D">
      <w:pPr>
        <w:pStyle w:val="Term-DefinitionBulleted"/>
      </w:pPr>
      <w:r w:rsidRPr="002908CA">
        <w:rPr>
          <w:b/>
        </w:rPr>
        <w:fldChar w:fldCharType="begin"/>
      </w:r>
      <w:r w:rsidRPr="002908CA">
        <w:rPr>
          <w:b/>
        </w:rPr>
        <w:instrText xml:space="preserve"> XE "26805.c01.00.00.068.1" </w:instrText>
      </w:r>
      <w:r w:rsidRPr="002908CA">
        <w:rPr>
          <w:b/>
        </w:rPr>
        <w:fldChar w:fldCharType="end"/>
      </w:r>
      <w:r w:rsidRPr="002908CA">
        <w:rPr>
          <w:b/>
        </w:rPr>
        <w:t>Control Pattern Properties</w:t>
      </w:r>
      <w:r>
        <w:rPr>
          <w:rStyle w:val="TermChar"/>
          <w:rFonts w:ascii="Cambria Math" w:hAnsi="Cambria Math" w:cs="Cambria Math"/>
        </w:rPr>
        <w:t> </w:t>
      </w:r>
      <w:r w:rsidRPr="00E3659D">
        <w:t>P</w:t>
      </w:r>
      <w:r>
        <w:t>roperties</w:t>
      </w:r>
      <w:r w:rsidRPr="00FD5C7B">
        <w:t xml:space="preserve"> specific to the functionality represented in the </w:t>
      </w:r>
      <w:r>
        <w:t>Control Pattern</w:t>
      </w:r>
      <w:r w:rsidRPr="00FD5C7B">
        <w:t xml:space="preserve"> interfaces.</w:t>
      </w:r>
      <w:r>
        <w:t xml:space="preserve"> For instance, the UIA Value Pattern will support the Value property to represent the context of controls such as a progress bar or calendar.</w:t>
      </w:r>
      <w:r>
        <w:fldChar w:fldCharType="begin"/>
      </w:r>
      <w:r>
        <w:instrText xml:space="preserve"> XE "</w:instrText>
      </w:r>
      <w:r w:rsidRPr="003A578A">
        <w:instrText>26805.c01.00.00.068.9</w:instrText>
      </w:r>
      <w:r>
        <w:instrText xml:space="preserve">" </w:instrText>
      </w:r>
      <w:r>
        <w:fldChar w:fldCharType="end"/>
      </w:r>
    </w:p>
    <w:p w14:paraId="412429B9" w14:textId="77777777" w:rsidR="0001331D" w:rsidRDefault="0001331D" w:rsidP="0001331D">
      <w:pPr>
        <w:pStyle w:val="ListEnd"/>
      </w:pPr>
    </w:p>
    <w:p w14:paraId="2361668D" w14:textId="77777777" w:rsidR="0001331D" w:rsidRPr="00EC4B84" w:rsidRDefault="0001331D" w:rsidP="0001331D">
      <w:r>
        <w:fldChar w:fldCharType="begin"/>
      </w:r>
      <w:r>
        <w:instrText xml:space="preserve"> XE "</w:instrText>
      </w:r>
      <w:r w:rsidRPr="00C25069">
        <w:instrText>26805.c01.00.00.069.1</w:instrText>
      </w:r>
      <w:r>
        <w:instrText xml:space="preserve">" </w:instrText>
      </w:r>
      <w:r>
        <w:fldChar w:fldCharType="end"/>
      </w:r>
      <w:r>
        <w:t>To ensure that you are providing the right information for clients to consume, be sure to adhere to the Specification. Certain properties have very strict requirements set. At other times, sometimes leaving the default property values is the right course of action.</w:t>
      </w:r>
      <w:r>
        <w:rPr>
          <w:rStyle w:val="CommentReference"/>
        </w:rPr>
        <w:fldChar w:fldCharType="begin"/>
      </w:r>
      <w:r>
        <w:instrText xml:space="preserve"> XE "</w:instrText>
      </w:r>
      <w:r w:rsidRPr="006C1153">
        <w:instrText>26805.c01.00.00.069.9</w:instrText>
      </w:r>
      <w:r>
        <w:instrText xml:space="preserve">" </w:instrText>
      </w:r>
      <w:r>
        <w:rPr>
          <w:rStyle w:val="CommentReference"/>
        </w:rPr>
        <w:fldChar w:fldCharType="end"/>
      </w:r>
    </w:p>
    <w:p w14:paraId="6AA80430" w14:textId="77777777" w:rsidR="0001331D" w:rsidRDefault="0001331D" w:rsidP="0001331D">
      <w:pPr>
        <w:pStyle w:val="SeeAlso"/>
      </w:pPr>
      <w:r>
        <w:fldChar w:fldCharType="begin"/>
      </w:r>
      <w:r>
        <w:instrText xml:space="preserve"> XE "</w:instrText>
      </w:r>
      <w:r w:rsidRPr="0014058B">
        <w:instrText>26805.c01.00.00.070.1</w:instrText>
      </w:r>
      <w:r>
        <w:instrText xml:space="preserve">" </w:instrText>
      </w:r>
      <w:r>
        <w:fldChar w:fldCharType="end"/>
      </w:r>
      <w:r>
        <w:t xml:space="preserve">Go further: For more information on </w:t>
      </w:r>
      <w:r w:rsidRPr="00F615E6">
        <w:t>UIA Properties, go</w:t>
      </w:r>
      <w:r>
        <w:t xml:space="preserve"> to </w:t>
      </w:r>
      <w:r w:rsidRPr="00CC070F">
        <w:t>http://go.microsoft.com/fwlink/?LinkId=150842</w:t>
      </w:r>
      <w:r>
        <w:t>.</w:t>
      </w:r>
      <w:r>
        <w:fldChar w:fldCharType="begin"/>
      </w:r>
      <w:r>
        <w:instrText xml:space="preserve"> XE "</w:instrText>
      </w:r>
      <w:r w:rsidRPr="00780E52">
        <w:instrText>26805.c01.00.00.070.9</w:instrText>
      </w:r>
      <w:r>
        <w:instrText xml:space="preserve">" </w:instrText>
      </w:r>
      <w:r>
        <w:fldChar w:fldCharType="end"/>
      </w:r>
    </w:p>
    <w:p w14:paraId="4AB5A4E4" w14:textId="77777777" w:rsidR="0001331D" w:rsidRPr="00FD5C7B" w:rsidRDefault="0001331D" w:rsidP="0001331D">
      <w:pPr>
        <w:pStyle w:val="Heading2"/>
      </w:pPr>
      <w:r w:rsidRPr="00EB250A">
        <w:br w:type="page"/>
      </w:r>
      <w:r>
        <w:fldChar w:fldCharType="begin"/>
      </w:r>
      <w:r>
        <w:instrText xml:space="preserve"> XE "</w:instrText>
      </w:r>
      <w:r w:rsidRPr="00FA5502">
        <w:instrText>26805.c01.00.00.071.1</w:instrText>
      </w:r>
      <w:r>
        <w:instrText xml:space="preserve">" </w:instrText>
      </w:r>
      <w:r>
        <w:fldChar w:fldCharType="end"/>
      </w:r>
      <w:r w:rsidRPr="00FD5C7B">
        <w:t>Events</w:t>
      </w:r>
      <w:r>
        <w:fldChar w:fldCharType="begin"/>
      </w:r>
      <w:r>
        <w:instrText xml:space="preserve"> XE "</w:instrText>
      </w:r>
      <w:r w:rsidRPr="00DF74C0">
        <w:instrText>26805.c01.00.00.071.9</w:instrText>
      </w:r>
      <w:r>
        <w:instrText xml:space="preserve">" </w:instrText>
      </w:r>
      <w:r>
        <w:fldChar w:fldCharType="end"/>
      </w:r>
    </w:p>
    <w:p w14:paraId="3583978B" w14:textId="77777777" w:rsidR="0001331D" w:rsidRDefault="0001331D" w:rsidP="0001331D">
      <w:r>
        <w:fldChar w:fldCharType="begin"/>
      </w:r>
      <w:r>
        <w:instrText xml:space="preserve"> XE "</w:instrText>
      </w:r>
      <w:r w:rsidRPr="00974E56">
        <w:instrText>26805.c01.00.00.072.1</w:instrText>
      </w:r>
      <w:r>
        <w:instrText xml:space="preserve">" </w:instrText>
      </w:r>
      <w:r>
        <w:fldChar w:fldCharType="end"/>
      </w:r>
      <w:r>
        <w:t>UIA Events correspond to activities occurring in the UI and are crucial pieces of information for UIA Clients. As mentioned, UIA uses a subscription model for UIA Events; a UIA Provider will not process an Event unless a Client is listening for them. Table 1-3 lists the four different types of UIA Events</w:t>
      </w:r>
      <w:r w:rsidRPr="00FD5C7B">
        <w:t>.</w:t>
      </w:r>
      <w:r>
        <w:fldChar w:fldCharType="begin"/>
      </w:r>
      <w:r>
        <w:instrText xml:space="preserve"> XE "</w:instrText>
      </w:r>
      <w:r w:rsidRPr="007F21A9">
        <w:instrText>26805.c01.00.00.072.9</w:instrText>
      </w:r>
      <w:r>
        <w:instrText xml:space="preserve">" </w:instrText>
      </w:r>
      <w:r>
        <w:fldChar w:fldCharType="end"/>
      </w:r>
    </w:p>
    <w:p w14:paraId="14598BBC" w14:textId="77777777" w:rsidR="0001331D" w:rsidRPr="000453CF" w:rsidRDefault="0001331D" w:rsidP="0001331D">
      <w:pPr>
        <w:pStyle w:val="TableNum-Title"/>
      </w:pPr>
      <w:r w:rsidRPr="000453CF">
        <w:fldChar w:fldCharType="begin"/>
      </w:r>
      <w:r w:rsidRPr="000453CF">
        <w:instrText xml:space="preserve"> XE "26805.c01.00.00.073.1" </w:instrText>
      </w:r>
      <w:r w:rsidRPr="000453CF">
        <w:fldChar w:fldCharType="end"/>
      </w:r>
      <w:r w:rsidRPr="000453CF">
        <w:t>TABLE 1-3</w:t>
      </w:r>
      <w:r>
        <w:rPr>
          <w:rFonts w:ascii="Cambria Math" w:hAnsi="Cambria Math" w:cs="Cambria Math"/>
        </w:rPr>
        <w:t> </w:t>
      </w:r>
      <w:r w:rsidRPr="000453CF">
        <w:t>UIA Events</w:t>
      </w:r>
      <w:r w:rsidRPr="000453CF">
        <w:fldChar w:fldCharType="begin"/>
      </w:r>
      <w:r w:rsidRPr="000453CF">
        <w:instrText xml:space="preserve"> XE "26805.c01.00.00.073.9" </w:instrText>
      </w:r>
      <w:r w:rsidRPr="000453CF">
        <w:fldChar w:fldCharType="end"/>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1524"/>
        <w:gridCol w:w="6206"/>
      </w:tblGrid>
      <w:tr w:rsidR="0001331D" w14:paraId="52A420C4" w14:textId="77777777" w:rsidTr="00317556">
        <w:trPr>
          <w:tblHeader/>
        </w:trPr>
        <w:tc>
          <w:tcPr>
            <w:tcW w:w="1540" w:type="dxa"/>
            <w:tcBorders>
              <w:top w:val="nil"/>
              <w:left w:val="nil"/>
              <w:bottom w:val="nil"/>
              <w:right w:val="nil"/>
            </w:tcBorders>
            <w:shd w:val="clear" w:color="auto" w:fill="D9D9D9"/>
          </w:tcPr>
          <w:p w14:paraId="4A5275C6" w14:textId="77777777" w:rsidR="0001331D" w:rsidRDefault="0001331D" w:rsidP="00317556">
            <w:pPr>
              <w:pStyle w:val="TableHead"/>
            </w:pPr>
            <w:r>
              <w:fldChar w:fldCharType="begin"/>
            </w:r>
            <w:r>
              <w:instrText xml:space="preserve"> XE "</w:instrText>
            </w:r>
            <w:r w:rsidRPr="00DB293B">
              <w:instrText>26805.c01.00.00.074.1</w:instrText>
            </w:r>
            <w:r>
              <w:instrText xml:space="preserve">" </w:instrText>
            </w:r>
            <w:r>
              <w:fldChar w:fldCharType="end"/>
            </w:r>
            <w:r>
              <w:t>Event</w:t>
            </w:r>
          </w:p>
        </w:tc>
        <w:tc>
          <w:tcPr>
            <w:tcW w:w="6300" w:type="dxa"/>
            <w:tcBorders>
              <w:top w:val="nil"/>
              <w:left w:val="nil"/>
              <w:bottom w:val="nil"/>
              <w:right w:val="nil"/>
            </w:tcBorders>
            <w:shd w:val="clear" w:color="auto" w:fill="D9D9D9"/>
          </w:tcPr>
          <w:p w14:paraId="587D1BE6" w14:textId="77777777" w:rsidR="0001331D" w:rsidRDefault="0001331D" w:rsidP="00317556">
            <w:pPr>
              <w:pStyle w:val="TableHead"/>
            </w:pPr>
            <w:r>
              <w:t>Description</w:t>
            </w:r>
          </w:p>
        </w:tc>
      </w:tr>
      <w:tr w:rsidR="0001331D" w14:paraId="2C6D56BD" w14:textId="77777777" w:rsidTr="00317556">
        <w:tc>
          <w:tcPr>
            <w:tcW w:w="1540" w:type="dxa"/>
          </w:tcPr>
          <w:p w14:paraId="7D89F3B7" w14:textId="77777777" w:rsidR="0001331D" w:rsidRPr="001145D9" w:rsidRDefault="0001331D" w:rsidP="00317556">
            <w:pPr>
              <w:pStyle w:val="TableText"/>
            </w:pPr>
            <w:r>
              <w:fldChar w:fldCharType="begin"/>
            </w:r>
            <w:r>
              <w:instrText xml:space="preserve"> XE "</w:instrText>
            </w:r>
            <w:r w:rsidRPr="00FA648A">
              <w:instrText>26805.c01.00.00.075.1</w:instrText>
            </w:r>
            <w:r>
              <w:instrText xml:space="preserve">" </w:instrText>
            </w:r>
            <w:r>
              <w:fldChar w:fldCharType="end"/>
            </w:r>
            <w:r w:rsidRPr="001145D9">
              <w:t>Property change</w:t>
            </w:r>
          </w:p>
        </w:tc>
        <w:tc>
          <w:tcPr>
            <w:tcW w:w="6300" w:type="dxa"/>
          </w:tcPr>
          <w:p w14:paraId="30579EA1" w14:textId="77777777" w:rsidR="0001331D" w:rsidRDefault="0001331D" w:rsidP="00317556">
            <w:pPr>
              <w:pStyle w:val="TableText"/>
            </w:pPr>
            <w:r w:rsidRPr="001145D9">
              <w:t xml:space="preserve">Raised when a </w:t>
            </w:r>
            <w:r>
              <w:t xml:space="preserve">UIA </w:t>
            </w:r>
            <w:r w:rsidRPr="001145D9">
              <w:t xml:space="preserve">property changes. For example, if a </w:t>
            </w:r>
            <w:r>
              <w:t>C</w:t>
            </w:r>
            <w:r w:rsidRPr="001145D9">
              <w:t xml:space="preserve">lient needs to monitor an application's check box control, it can register to listen for a </w:t>
            </w:r>
            <w:r>
              <w:t>P</w:t>
            </w:r>
            <w:r w:rsidRPr="001145D9">
              <w:t xml:space="preserve">roperty change </w:t>
            </w:r>
            <w:r>
              <w:t>E</w:t>
            </w:r>
            <w:r w:rsidRPr="001145D9">
              <w:t xml:space="preserve">vent on the </w:t>
            </w:r>
            <w:r w:rsidRPr="00970E29">
              <w:rPr>
                <w:rStyle w:val="InlineCode"/>
              </w:rPr>
              <w:t>ToggleState</w:t>
            </w:r>
            <w:r w:rsidRPr="001145D9">
              <w:t xml:space="preserve"> property</w:t>
            </w:r>
            <w:r>
              <w:t xml:space="preserve"> of the Toggle Pattern</w:t>
            </w:r>
            <w:r w:rsidRPr="001145D9">
              <w:t>. When the check box control is checked or unchecked</w:t>
            </w:r>
            <w:r>
              <w:t>,</w:t>
            </w:r>
            <w:r w:rsidRPr="001145D9">
              <w:t xml:space="preserve"> the </w:t>
            </w:r>
            <w:r>
              <w:t>property change E</w:t>
            </w:r>
            <w:r w:rsidRPr="001145D9">
              <w:t xml:space="preserve">vent </w:t>
            </w:r>
            <w:r>
              <w:t>for the Property gets raised.</w:t>
            </w:r>
          </w:p>
        </w:tc>
      </w:tr>
      <w:tr w:rsidR="0001331D" w14:paraId="56A5A35C" w14:textId="77777777" w:rsidTr="00317556">
        <w:tc>
          <w:tcPr>
            <w:tcW w:w="1540" w:type="dxa"/>
          </w:tcPr>
          <w:p w14:paraId="79A558BD" w14:textId="77777777" w:rsidR="0001331D" w:rsidRPr="001145D9" w:rsidRDefault="0001331D" w:rsidP="00317556">
            <w:pPr>
              <w:pStyle w:val="TableText"/>
            </w:pPr>
            <w:r>
              <w:fldChar w:fldCharType="begin"/>
            </w:r>
            <w:r>
              <w:instrText xml:space="preserve"> XE "</w:instrText>
            </w:r>
            <w:r w:rsidRPr="00BC2FC5">
              <w:instrText>26805.c01.00.00.076.1</w:instrText>
            </w:r>
            <w:r>
              <w:instrText xml:space="preserve">" </w:instrText>
            </w:r>
            <w:r>
              <w:fldChar w:fldCharType="end"/>
            </w:r>
            <w:r w:rsidRPr="001145D9">
              <w:t>Element action</w:t>
            </w:r>
          </w:p>
        </w:tc>
        <w:tc>
          <w:tcPr>
            <w:tcW w:w="6300" w:type="dxa"/>
          </w:tcPr>
          <w:p w14:paraId="574A40D2" w14:textId="77777777" w:rsidR="0001331D" w:rsidRPr="001145D9" w:rsidRDefault="0001331D" w:rsidP="00317556">
            <w:pPr>
              <w:pStyle w:val="TableText"/>
            </w:pPr>
            <w:r w:rsidRPr="001145D9">
              <w:t>Raised when a</w:t>
            </w:r>
            <w:r>
              <w:t>n action is made in</w:t>
            </w:r>
            <w:r w:rsidRPr="001145D9">
              <w:t xml:space="preserve"> the UI</w:t>
            </w:r>
            <w:r>
              <w:t>, often related to UIA Control Patterns. F</w:t>
            </w:r>
            <w:r w:rsidRPr="001145D9">
              <w:t>or example, when a</w:t>
            </w:r>
            <w:r>
              <w:t xml:space="preserve">n item is selected, an </w:t>
            </w:r>
            <w:r w:rsidRPr="001004EC">
              <w:rPr>
                <w:rStyle w:val="InlineCode"/>
              </w:rPr>
              <w:t>ElementSelected</w:t>
            </w:r>
            <w:r>
              <w:t xml:space="preserve"> Event gets raised.</w:t>
            </w:r>
          </w:p>
        </w:tc>
      </w:tr>
      <w:tr w:rsidR="0001331D" w14:paraId="5555ECE1" w14:textId="77777777" w:rsidTr="00317556">
        <w:tc>
          <w:tcPr>
            <w:tcW w:w="1540" w:type="dxa"/>
          </w:tcPr>
          <w:p w14:paraId="2B78EFEB" w14:textId="77777777" w:rsidR="0001331D" w:rsidRPr="001145D9" w:rsidRDefault="0001331D" w:rsidP="00317556">
            <w:pPr>
              <w:pStyle w:val="TableText"/>
            </w:pPr>
            <w:r>
              <w:fldChar w:fldCharType="begin"/>
            </w:r>
            <w:r>
              <w:instrText xml:space="preserve"> XE "</w:instrText>
            </w:r>
            <w:r w:rsidRPr="004C56D5">
              <w:instrText>26805.c01.00.00.077.1</w:instrText>
            </w:r>
            <w:r>
              <w:instrText xml:space="preserve">" </w:instrText>
            </w:r>
            <w:r>
              <w:fldChar w:fldCharType="end"/>
            </w:r>
            <w:r w:rsidRPr="001145D9">
              <w:t>Structure change</w:t>
            </w:r>
          </w:p>
        </w:tc>
        <w:tc>
          <w:tcPr>
            <w:tcW w:w="6300" w:type="dxa"/>
          </w:tcPr>
          <w:p w14:paraId="5998C8A3" w14:textId="77777777" w:rsidR="0001331D" w:rsidRPr="001145D9" w:rsidRDefault="0001331D" w:rsidP="00317556">
            <w:pPr>
              <w:pStyle w:val="TableText"/>
            </w:pPr>
            <w:r w:rsidRPr="001145D9">
              <w:t>Raised</w:t>
            </w:r>
            <w:r>
              <w:t xml:space="preserve"> when the structure of the UIA T</w:t>
            </w:r>
            <w:r w:rsidRPr="001145D9">
              <w:t>ree changes. The structure changes when new UI items become visible, hidden, or removed on the desktop.</w:t>
            </w:r>
          </w:p>
        </w:tc>
      </w:tr>
      <w:tr w:rsidR="0001331D" w14:paraId="7482C0FE" w14:textId="77777777" w:rsidTr="00317556">
        <w:tc>
          <w:tcPr>
            <w:tcW w:w="1540" w:type="dxa"/>
          </w:tcPr>
          <w:p w14:paraId="5C6D6182" w14:textId="77777777" w:rsidR="0001331D" w:rsidRPr="001145D9" w:rsidRDefault="0001331D" w:rsidP="00317556">
            <w:pPr>
              <w:pStyle w:val="TableText"/>
            </w:pPr>
            <w:r>
              <w:fldChar w:fldCharType="begin"/>
            </w:r>
            <w:r>
              <w:instrText xml:space="preserve"> XE "</w:instrText>
            </w:r>
            <w:r w:rsidRPr="00344027">
              <w:instrText>26805.c01.00.00.078.1</w:instrText>
            </w:r>
            <w:r>
              <w:instrText xml:space="preserve">" </w:instrText>
            </w:r>
            <w:r>
              <w:fldChar w:fldCharType="end"/>
            </w:r>
            <w:r w:rsidRPr="001145D9">
              <w:t>General event</w:t>
            </w:r>
          </w:p>
        </w:tc>
        <w:tc>
          <w:tcPr>
            <w:tcW w:w="6300" w:type="dxa"/>
          </w:tcPr>
          <w:p w14:paraId="6B429609" w14:textId="77777777" w:rsidR="0001331D" w:rsidRPr="001145D9" w:rsidRDefault="0001331D" w:rsidP="00317556">
            <w:pPr>
              <w:pStyle w:val="TableText"/>
            </w:pPr>
            <w:r w:rsidRPr="001145D9">
              <w:t>Raised when act</w:t>
            </w:r>
            <w:r>
              <w:t>ions of global interest to the C</w:t>
            </w:r>
            <w:r w:rsidRPr="001145D9">
              <w:t>lient occur, such as when the focus shifts from one element to another, or when a window closes.</w:t>
            </w:r>
          </w:p>
        </w:tc>
      </w:tr>
    </w:tbl>
    <w:bookmarkStart w:id="7" w:name="_Toc181514023"/>
    <w:p w14:paraId="5732B580" w14:textId="77777777" w:rsidR="0001331D" w:rsidRPr="00F065B3" w:rsidRDefault="0001331D" w:rsidP="0001331D">
      <w:pPr>
        <w:pStyle w:val="SeeAlso"/>
        <w:rPr>
          <w:rStyle w:val="Codefragment"/>
          <w:rFonts w:ascii="Calibri" w:hAnsi="Calibri"/>
        </w:rPr>
      </w:pPr>
      <w:r>
        <w:fldChar w:fldCharType="begin"/>
      </w:r>
      <w:r>
        <w:instrText xml:space="preserve"> XE "</w:instrText>
      </w:r>
      <w:r w:rsidRPr="009873D2">
        <w:instrText>26805.c01.00.00.079.1</w:instrText>
      </w:r>
      <w:r>
        <w:instrText xml:space="preserve">" </w:instrText>
      </w:r>
      <w:r>
        <w:fldChar w:fldCharType="end"/>
      </w:r>
      <w:r>
        <w:t xml:space="preserve">Go further: </w:t>
      </w:r>
      <w:r>
        <w:rPr>
          <w:rFonts w:cs="Times New Roman"/>
        </w:rPr>
        <w:t>For more information on UI Automation Events</w:t>
      </w:r>
      <w:r>
        <w:t xml:space="preserve">, go to </w:t>
      </w:r>
      <w:bookmarkStart w:id="8" w:name="OLE_LINK1"/>
      <w:bookmarkStart w:id="9" w:name="OLE_LINK2"/>
      <w:r w:rsidRPr="00CC070F">
        <w:t>http://go.microsoft.com/fwlink/?LinkId=150842</w:t>
      </w:r>
      <w:r>
        <w:t>.</w:t>
      </w:r>
      <w:bookmarkEnd w:id="8"/>
      <w:bookmarkEnd w:id="9"/>
      <w:r>
        <w:fldChar w:fldCharType="begin"/>
      </w:r>
      <w:r>
        <w:instrText xml:space="preserve"> XE "</w:instrText>
      </w:r>
      <w:r w:rsidRPr="00D65D80">
        <w:instrText>26805.c01.00.00.079.9</w:instrText>
      </w:r>
      <w:r>
        <w:instrText xml:space="preserve">" </w:instrText>
      </w:r>
      <w:r>
        <w:fldChar w:fldCharType="end"/>
      </w:r>
    </w:p>
    <w:bookmarkStart w:id="10" w:name="_Toc211663865"/>
    <w:bookmarkStart w:id="11" w:name="_Toc181514025"/>
    <w:bookmarkEnd w:id="7"/>
    <w:p w14:paraId="4F69D8A0" w14:textId="77777777" w:rsidR="0001331D" w:rsidRDefault="0001331D" w:rsidP="0001331D">
      <w:pPr>
        <w:pStyle w:val="Heading2"/>
      </w:pPr>
      <w:r>
        <w:fldChar w:fldCharType="begin"/>
      </w:r>
      <w:r>
        <w:instrText xml:space="preserve"> XE "</w:instrText>
      </w:r>
      <w:r w:rsidRPr="00285AEF">
        <w:instrText>26805.c01.00.00.080.1</w:instrText>
      </w:r>
      <w:r>
        <w:instrText xml:space="preserve">" </w:instrText>
      </w:r>
      <w:r>
        <w:fldChar w:fldCharType="end"/>
      </w:r>
      <w:r>
        <w:t>Custom Control Patterns, Properties, and Events</w:t>
      </w:r>
      <w:bookmarkEnd w:id="10"/>
      <w:r>
        <w:fldChar w:fldCharType="begin"/>
      </w:r>
      <w:r>
        <w:instrText xml:space="preserve"> XE "</w:instrText>
      </w:r>
      <w:r w:rsidRPr="00832BFD">
        <w:instrText>26805.c01.00.00.080.9</w:instrText>
      </w:r>
      <w:r>
        <w:instrText xml:space="preserve">" </w:instrText>
      </w:r>
      <w:r>
        <w:fldChar w:fldCharType="end"/>
      </w:r>
    </w:p>
    <w:p w14:paraId="2AA845E5" w14:textId="77777777" w:rsidR="0001331D" w:rsidRDefault="0001331D" w:rsidP="0001331D">
      <w:r>
        <w:fldChar w:fldCharType="begin"/>
      </w:r>
      <w:r>
        <w:instrText xml:space="preserve"> XE "</w:instrText>
      </w:r>
      <w:r w:rsidRPr="00EF3523">
        <w:instrText>26805.c01.00.00.081.1</w:instrText>
      </w:r>
      <w:r>
        <w:instrText xml:space="preserve">" </w:instrText>
      </w:r>
      <w:r>
        <w:fldChar w:fldCharType="end"/>
      </w:r>
      <w:r>
        <w:t xml:space="preserve">UIA features several Control Patterns, Properties, and Events, but the </w:t>
      </w:r>
      <w:r w:rsidRPr="00DC2272">
        <w:t>Windows</w:t>
      </w:r>
      <w:r>
        <w:t xml:space="preserve"> implemen</w:t>
      </w:r>
      <w:r>
        <w:softHyphen/>
        <w:t>tation of UIA also offers further extensibility by registration of custom control patterns, properties, and events. As of today, this functionality is not available for managed applications of both UIA Providers and Clients.</w:t>
      </w:r>
      <w:r>
        <w:fldChar w:fldCharType="begin"/>
      </w:r>
      <w:r>
        <w:instrText xml:space="preserve"> XE "</w:instrText>
      </w:r>
      <w:r w:rsidRPr="00E1363C">
        <w:instrText>26805.c01.00.00.081.9</w:instrText>
      </w:r>
      <w:r>
        <w:instrText xml:space="preserve">" </w:instrText>
      </w:r>
      <w:r>
        <w:fldChar w:fldCharType="end"/>
      </w:r>
    </w:p>
    <w:p w14:paraId="148E3EE1" w14:textId="77777777" w:rsidR="0001331D" w:rsidRDefault="0001331D" w:rsidP="0001331D">
      <w:r>
        <w:fldChar w:fldCharType="begin"/>
      </w:r>
      <w:r>
        <w:instrText xml:space="preserve"> XE "</w:instrText>
      </w:r>
      <w:r w:rsidRPr="00515DC2">
        <w:instrText>26805.c01.00.00.082.1</w:instrText>
      </w:r>
      <w:r>
        <w:instrText xml:space="preserve">" </w:instrText>
      </w:r>
      <w:r>
        <w:fldChar w:fldCharType="end"/>
      </w:r>
      <w:r>
        <w:t>New custom control patterns, properties, and events are only necessary if the standard UIA Control Patterns, Properties, and Events are not sufficient. Because of the extraordinary costs associated with creating new custom control patterns, properties, and events, you should avoid doing so whenever possible.</w:t>
      </w:r>
      <w:r>
        <w:fldChar w:fldCharType="begin"/>
      </w:r>
      <w:r>
        <w:instrText xml:space="preserve"> XE "</w:instrText>
      </w:r>
      <w:r w:rsidRPr="00ED36DA">
        <w:instrText>26805.c01.00.00.082.9</w:instrText>
      </w:r>
      <w:r>
        <w:instrText xml:space="preserve">" </w:instrText>
      </w:r>
      <w:r>
        <w:fldChar w:fldCharType="end"/>
      </w:r>
    </w:p>
    <w:p w14:paraId="300F0BAA" w14:textId="77777777" w:rsidR="0001331D" w:rsidRDefault="0001331D" w:rsidP="0001331D">
      <w:pPr>
        <w:pStyle w:val="SeeAlso"/>
      </w:pPr>
      <w:r>
        <w:fldChar w:fldCharType="begin"/>
      </w:r>
      <w:r>
        <w:instrText xml:space="preserve"> XE "</w:instrText>
      </w:r>
      <w:r w:rsidRPr="002A39F5">
        <w:instrText>26805.c01.00.00.083.1</w:instrText>
      </w:r>
      <w:r>
        <w:instrText xml:space="preserve">" </w:instrText>
      </w:r>
      <w:r>
        <w:fldChar w:fldCharType="end"/>
      </w:r>
      <w:r>
        <w:t xml:space="preserve">Go further: For more information on UIA Custom Control Patterns, Properties, and Events and future interoperable specifications, go to </w:t>
      </w:r>
      <w:r w:rsidRPr="00CC070F">
        <w:t>http://go.microsoft.com/fwlink/?LinkId=150842</w:t>
      </w:r>
      <w:r>
        <w:t>.</w:t>
      </w:r>
    </w:p>
    <w:p w14:paraId="4C3F4F00" w14:textId="77777777" w:rsidR="0001331D" w:rsidRDefault="0001331D" w:rsidP="0001331D">
      <w:r>
        <w:fldChar w:fldCharType="begin"/>
      </w:r>
      <w:r>
        <w:instrText xml:space="preserve"> XE "</w:instrText>
      </w:r>
      <w:r w:rsidRPr="000F6284">
        <w:instrText>26805.c01.00.00.083.9</w:instrText>
      </w:r>
      <w:r>
        <w:instrText xml:space="preserve">" </w:instrText>
      </w:r>
      <w:r>
        <w:fldChar w:fldCharType="end"/>
      </w:r>
    </w:p>
    <w:bookmarkStart w:id="12" w:name="_Toc181514028"/>
    <w:bookmarkStart w:id="13" w:name="_Toc211663869"/>
    <w:bookmarkEnd w:id="11"/>
    <w:p w14:paraId="33C68F76" w14:textId="77777777" w:rsidR="0001331D" w:rsidRPr="006119A3" w:rsidRDefault="0001331D" w:rsidP="0001331D">
      <w:pPr>
        <w:pStyle w:val="Heading1"/>
      </w:pPr>
      <w:r>
        <w:fldChar w:fldCharType="begin"/>
      </w:r>
      <w:r>
        <w:instrText xml:space="preserve"> XE "</w:instrText>
      </w:r>
      <w:r w:rsidRPr="00DC0273">
        <w:instrText>26805.c01.00.00.084.1</w:instrText>
      </w:r>
      <w:r>
        <w:instrText xml:space="preserve">" </w:instrText>
      </w:r>
      <w:r>
        <w:fldChar w:fldCharType="end"/>
      </w:r>
      <w:r>
        <w:t>Planning Your Hierarchy</w:t>
      </w:r>
      <w:r>
        <w:fldChar w:fldCharType="begin"/>
      </w:r>
      <w:r>
        <w:instrText xml:space="preserve"> XE "</w:instrText>
      </w:r>
      <w:r w:rsidRPr="00D3006F">
        <w:instrText>26805.c01.00.00.084.9</w:instrText>
      </w:r>
      <w:r>
        <w:instrText xml:space="preserve">" </w:instrText>
      </w:r>
      <w:r>
        <w:fldChar w:fldCharType="end"/>
      </w:r>
    </w:p>
    <w:p w14:paraId="637A8140" w14:textId="77777777" w:rsidR="0001331D" w:rsidRDefault="0001331D" w:rsidP="0001331D">
      <w:r>
        <w:fldChar w:fldCharType="begin"/>
      </w:r>
      <w:r>
        <w:instrText xml:space="preserve"> XE "</w:instrText>
      </w:r>
      <w:r w:rsidRPr="004E2AA3">
        <w:instrText>26805.c01.00.00.085.1</w:instrText>
      </w:r>
      <w:r>
        <w:instrText xml:space="preserve">" </w:instrText>
      </w:r>
      <w:r>
        <w:fldChar w:fldCharType="end"/>
      </w:r>
      <w:r>
        <w:t xml:space="preserve">Now that we have covered how each of the components of UIA fit together and enable programmatic access, you are ready to learn how to design a navigational tree, called the </w:t>
      </w:r>
      <w:r w:rsidRPr="001004EC">
        <w:rPr>
          <w:i/>
        </w:rPr>
        <w:t>logical hierarchy,</w:t>
      </w:r>
      <w:r>
        <w:t xml:space="preserve"> for your product. In the next chapter, we walk you through the steps for designing a logical hierarchy</w:t>
      </w:r>
      <w:bookmarkEnd w:id="12"/>
      <w:bookmarkEnd w:id="13"/>
      <w:r>
        <w:t>, using an employee timecard application as an example.</w:t>
      </w:r>
      <w:r>
        <w:fldChar w:fldCharType="begin"/>
      </w:r>
      <w:r>
        <w:instrText xml:space="preserve"> XE "</w:instrText>
      </w:r>
      <w:r w:rsidRPr="004E0710">
        <w:instrText>26805.c01.00.00.085.9</w:instrText>
      </w:r>
      <w:r>
        <w:instrText xml:space="preserve">" </w:instrText>
      </w:r>
      <w:r>
        <w:fldChar w:fldCharType="end"/>
      </w:r>
    </w:p>
    <w:p w14:paraId="6DBD56DA" w14:textId="77777777" w:rsidR="005026A3" w:rsidRDefault="005026A3" w:rsidP="005026A3">
      <w:pPr>
        <w:pStyle w:val="ChNumber"/>
      </w:pPr>
      <w:r>
        <w:br w:type="page"/>
        <w:t>Chapter 2</w:t>
      </w:r>
    </w:p>
    <w:p w14:paraId="13B9EAE6" w14:textId="77777777" w:rsidR="005026A3" w:rsidRDefault="005026A3" w:rsidP="005026A3">
      <w:pPr>
        <w:pStyle w:val="ChTitle"/>
      </w:pPr>
      <w:r>
        <w:t>Designing the Logical Hierarchy</w:t>
      </w:r>
    </w:p>
    <w:p w14:paraId="5E753D37" w14:textId="77777777" w:rsidR="005026A3" w:rsidRDefault="005026A3" w:rsidP="005026A3">
      <w:r>
        <w:fldChar w:fldCharType="begin"/>
      </w:r>
      <w:r>
        <w:instrText xml:space="preserve"> XE "</w:instrText>
      </w:r>
      <w:r w:rsidRPr="00582160">
        <w:instrText>26805.c02.00.00.001.1</w:instrText>
      </w:r>
      <w:r>
        <w:instrText xml:space="preserve">" </w:instrText>
      </w:r>
      <w:r>
        <w:fldChar w:fldCharType="end"/>
      </w:r>
      <w:r>
        <w:t>Imagine that you need to use WordPad, and you need to access it from the Start menu. How would you open the menu if you couldn’t see the screen? How would you get to the applica</w:t>
      </w:r>
      <w:r>
        <w:softHyphen/>
        <w:t>tion among the different items in the menu? How would you know where you were in the menu and what item your keyboard focus was on? By thinking about these questions, you have put yourself in the shoes of some of your users who need a way to navigate and interact with your UI.</w:t>
      </w:r>
      <w:r>
        <w:fldChar w:fldCharType="begin"/>
      </w:r>
      <w:r>
        <w:instrText xml:space="preserve"> XE "</w:instrText>
      </w:r>
      <w:r w:rsidRPr="0039336F">
        <w:instrText>26805.c02.00.00.001.9</w:instrText>
      </w:r>
      <w:r>
        <w:instrText xml:space="preserve">" </w:instrText>
      </w:r>
      <w:r>
        <w:fldChar w:fldCharType="end"/>
      </w:r>
    </w:p>
    <w:p w14:paraId="52BA41A5" w14:textId="77777777" w:rsidR="005026A3" w:rsidRDefault="005026A3" w:rsidP="005026A3">
      <w:r>
        <w:fldChar w:fldCharType="begin"/>
      </w:r>
      <w:r>
        <w:instrText xml:space="preserve"> XE "</w:instrText>
      </w:r>
      <w:r w:rsidRPr="00C76FAA">
        <w:instrText>26805.c02.00.00.002.1</w:instrText>
      </w:r>
      <w:r>
        <w:instrText xml:space="preserve">" </w:instrText>
      </w:r>
      <w:r>
        <w:fldChar w:fldCharType="end"/>
      </w:r>
      <w:r>
        <w:t xml:space="preserve">Unlike users who can use a mouse and monitor to navigate the UI, users who use a screen reader primarily use a keyboard for navigating through the UI and audio devices to listen to where they are in the UI. It is, therefore, extremely important that the navigation and structure of the UI be useful, accurate, and logical. </w:t>
      </w:r>
      <w:r w:rsidRPr="00AE20E8">
        <w:t xml:space="preserve">The following steps </w:t>
      </w:r>
      <w:r>
        <w:t xml:space="preserve">during the design phase will help </w:t>
      </w:r>
      <w:r w:rsidRPr="00AE20E8">
        <w:t xml:space="preserve">to ensure that </w:t>
      </w:r>
      <w:r>
        <w:t>your product provides such structure and navigation:</w:t>
      </w:r>
      <w:r>
        <w:fldChar w:fldCharType="begin"/>
      </w:r>
      <w:r>
        <w:instrText xml:space="preserve"> XE "</w:instrText>
      </w:r>
      <w:r w:rsidRPr="007821C6">
        <w:instrText>26805.c02.00.00.002.9</w:instrText>
      </w:r>
      <w:r>
        <w:instrText xml:space="preserve">" </w:instrText>
      </w:r>
      <w:r>
        <w:fldChar w:fldCharType="end"/>
      </w:r>
    </w:p>
    <w:p w14:paraId="4E75288A" w14:textId="77777777" w:rsidR="005026A3" w:rsidRDefault="005026A3" w:rsidP="005026A3">
      <w:pPr>
        <w:pStyle w:val="NumList"/>
      </w:pPr>
      <w:r>
        <w:fldChar w:fldCharType="begin"/>
      </w:r>
      <w:r>
        <w:instrText xml:space="preserve"> XE "</w:instrText>
      </w:r>
      <w:r w:rsidRPr="00D03D17">
        <w:instrText>26805.c02.00.00.003.1</w:instrText>
      </w:r>
      <w:r>
        <w:instrText xml:space="preserve">" </w:instrText>
      </w:r>
      <w:r>
        <w:fldChar w:fldCharType="end"/>
      </w:r>
      <w:r>
        <w:tab/>
        <w:t>1.</w:t>
      </w:r>
      <w:r>
        <w:tab/>
      </w:r>
      <w:r>
        <w:rPr>
          <w:rStyle w:val="Term-DefinitionChar"/>
        </w:rPr>
        <w:t>Design what your UI should look like and how it will operate</w:t>
      </w:r>
      <w:r w:rsidRPr="00C46176">
        <w:rPr>
          <w:rStyle w:val="Term-DefinitionChar"/>
        </w:rPr>
        <w:t>.</w:t>
      </w:r>
      <w:r>
        <w:t xml:space="preserve"> The navigation and programmatic access of the UI should closely match its visual counterpart. If you make changes to the visual design, then you will need to make changes to the application’s navigation and programmatic access as well.</w:t>
      </w:r>
      <w:r>
        <w:fldChar w:fldCharType="begin"/>
      </w:r>
      <w:r>
        <w:instrText xml:space="preserve"> XE "</w:instrText>
      </w:r>
      <w:r w:rsidRPr="001649EE">
        <w:instrText>26805.c02.00.00.003.9</w:instrText>
      </w:r>
      <w:r>
        <w:instrText xml:space="preserve">" </w:instrText>
      </w:r>
      <w:r>
        <w:fldChar w:fldCharType="end"/>
      </w:r>
    </w:p>
    <w:p w14:paraId="7FA1088D" w14:textId="77777777" w:rsidR="005026A3" w:rsidRDefault="005026A3" w:rsidP="005026A3">
      <w:pPr>
        <w:pStyle w:val="NumList"/>
      </w:pPr>
      <w:r>
        <w:fldChar w:fldCharType="begin"/>
      </w:r>
      <w:r>
        <w:instrText xml:space="preserve"> XE "</w:instrText>
      </w:r>
      <w:r w:rsidRPr="00E605FA">
        <w:instrText>26805.c02.00.00.004.1</w:instrText>
      </w:r>
      <w:r>
        <w:instrText xml:space="preserve">" </w:instrText>
      </w:r>
      <w:r>
        <w:fldChar w:fldCharType="end"/>
      </w:r>
      <w:r>
        <w:tab/>
        <w:t>2.</w:t>
      </w:r>
      <w:r>
        <w:tab/>
        <w:t>Determine which UI framework you are going to use. Each framework has a different set of controls, flexibilities, and accessibility support. Depending on your UI scenarios, a particular choice may work better or worse. Take time to assess your scenarios with the framework’s accessibility support. You may end up with painful costs because of your ignorance about the framework’s limitations.</w:t>
      </w:r>
      <w:r>
        <w:fldChar w:fldCharType="begin"/>
      </w:r>
      <w:r>
        <w:instrText xml:space="preserve"> XE "</w:instrText>
      </w:r>
      <w:r w:rsidRPr="002A7BD2">
        <w:instrText>26805.c02.00.00.004.9</w:instrText>
      </w:r>
      <w:r>
        <w:instrText xml:space="preserve">" </w:instrText>
      </w:r>
      <w:r>
        <w:fldChar w:fldCharType="end"/>
      </w:r>
    </w:p>
    <w:p w14:paraId="5FD201EE" w14:textId="77777777" w:rsidR="005026A3" w:rsidRDefault="005026A3" w:rsidP="005026A3">
      <w:pPr>
        <w:pStyle w:val="NumList"/>
      </w:pPr>
      <w:r>
        <w:fldChar w:fldCharType="begin"/>
      </w:r>
      <w:r>
        <w:instrText xml:space="preserve"> XE "</w:instrText>
      </w:r>
      <w:r w:rsidRPr="00E32915">
        <w:instrText>26805.c02.00.00.005.1</w:instrText>
      </w:r>
      <w:r>
        <w:instrText xml:space="preserve">" </w:instrText>
      </w:r>
      <w:r>
        <w:fldChar w:fldCharType="end"/>
      </w:r>
      <w:r>
        <w:tab/>
        <w:t>3.</w:t>
      </w:r>
      <w:r>
        <w:tab/>
        <w:t>Identify the controls to create the UI. Use framework controls whenever possible and not custom controls. When using framework controls, use them as they were intended. Any irregular or nonstandard use of a control often leads to bad usability and accessibility.</w:t>
      </w:r>
      <w:r>
        <w:fldChar w:fldCharType="begin"/>
      </w:r>
      <w:r>
        <w:instrText xml:space="preserve"> XE "</w:instrText>
      </w:r>
      <w:r w:rsidRPr="00346A46">
        <w:instrText>26805.c02.00.00.005.9</w:instrText>
      </w:r>
      <w:r>
        <w:instrText xml:space="preserve">" </w:instrText>
      </w:r>
      <w:r>
        <w:fldChar w:fldCharType="end"/>
      </w:r>
    </w:p>
    <w:p w14:paraId="16A0F948" w14:textId="77777777" w:rsidR="005026A3" w:rsidRDefault="005026A3" w:rsidP="005026A3">
      <w:pPr>
        <w:pStyle w:val="NumList"/>
      </w:pPr>
      <w:r>
        <w:fldChar w:fldCharType="begin"/>
      </w:r>
      <w:r>
        <w:instrText xml:space="preserve"> XE "</w:instrText>
      </w:r>
      <w:r w:rsidRPr="00EF1654">
        <w:instrText>26805.c02.00.00.006.1</w:instrText>
      </w:r>
      <w:r>
        <w:instrText xml:space="preserve">" </w:instrText>
      </w:r>
      <w:r>
        <w:fldChar w:fldCharType="end"/>
      </w:r>
      <w:r>
        <w:tab/>
        <w:t>4.</w:t>
      </w:r>
      <w:r>
        <w:tab/>
        <w:t xml:space="preserve">After studying the logic of your navigation and the structure of your UI, design a </w:t>
      </w:r>
      <w:r w:rsidRPr="00F73419">
        <w:rPr>
          <w:i/>
        </w:rPr>
        <w:t>logical hierarchy</w:t>
      </w:r>
      <w:r>
        <w:t xml:space="preserve">, which will enable you to plan out the accessibility in your product. </w:t>
      </w:r>
      <w:r w:rsidRPr="004F0F35">
        <w:t>An acces</w:t>
      </w:r>
      <w:r>
        <w:softHyphen/>
      </w:r>
      <w:r w:rsidRPr="004F0F35">
        <w:t>sible solution</w:t>
      </w:r>
      <w:r>
        <w:t xml:space="preserve"> is only possible when you fully understand the logic and structure of your own UI.</w:t>
      </w:r>
      <w:r>
        <w:fldChar w:fldCharType="begin"/>
      </w:r>
      <w:r>
        <w:instrText xml:space="preserve"> XE "</w:instrText>
      </w:r>
      <w:r w:rsidRPr="006027E5">
        <w:instrText>26805.c02.00.00.006.9</w:instrText>
      </w:r>
      <w:r>
        <w:instrText xml:space="preserve">" </w:instrText>
      </w:r>
      <w:r>
        <w:fldChar w:fldCharType="end"/>
      </w:r>
    </w:p>
    <w:p w14:paraId="3887EF43" w14:textId="77777777" w:rsidR="005026A3" w:rsidRDefault="005026A3" w:rsidP="005026A3">
      <w:pPr>
        <w:pStyle w:val="NumList"/>
      </w:pPr>
      <w:r>
        <w:fldChar w:fldCharType="begin"/>
      </w:r>
      <w:r>
        <w:instrText xml:space="preserve"> XE "</w:instrText>
      </w:r>
      <w:r w:rsidRPr="00823AE2">
        <w:instrText>26805.c02.00.00.007.1</w:instrText>
      </w:r>
      <w:r>
        <w:instrText xml:space="preserve">" </w:instrText>
      </w:r>
      <w:r>
        <w:fldChar w:fldCharType="end"/>
      </w:r>
      <w:r>
        <w:tab/>
        <w:t>5.</w:t>
      </w:r>
      <w:r>
        <w:tab/>
        <w:t>Plan for UI Automation (UIA) for any of your custom controls identified in step 3, includ</w:t>
      </w:r>
      <w:r>
        <w:softHyphen/>
        <w:t>ing those custom controls based on framework controls. Remember that creating new custom controls is extremely costly. If you have no custom controls, you can skip this step.</w:t>
      </w:r>
      <w:r>
        <w:fldChar w:fldCharType="begin"/>
      </w:r>
      <w:r>
        <w:instrText xml:space="preserve"> XE "</w:instrText>
      </w:r>
      <w:r w:rsidRPr="00EB7E8B">
        <w:instrText>26805.c02.00.00.007.9</w:instrText>
      </w:r>
      <w:r>
        <w:instrText xml:space="preserve">" </w:instrText>
      </w:r>
      <w:r>
        <w:fldChar w:fldCharType="end"/>
      </w:r>
    </w:p>
    <w:p w14:paraId="51F2A858" w14:textId="77777777" w:rsidR="005026A3" w:rsidRDefault="005026A3" w:rsidP="005026A3">
      <w:r>
        <w:fldChar w:fldCharType="begin"/>
      </w:r>
      <w:r>
        <w:instrText xml:space="preserve"> XE "</w:instrText>
      </w:r>
      <w:r w:rsidRPr="00956490">
        <w:instrText>26805.c02.00.00.008.1</w:instrText>
      </w:r>
      <w:r>
        <w:instrText xml:space="preserve">" </w:instrText>
      </w:r>
      <w:r>
        <w:fldChar w:fldCharType="end"/>
      </w:r>
      <w:r w:rsidRPr="006A1077">
        <w:t>In this chapter, we fo</w:t>
      </w:r>
      <w:r>
        <w:t>cus on step 4, how to design a logical hierarchy for your UI, and t</w:t>
      </w:r>
      <w:r w:rsidRPr="006A1077">
        <w:t xml:space="preserve">he </w:t>
      </w:r>
      <w:r>
        <w:br/>
      </w:r>
      <w:r w:rsidRPr="006A1077">
        <w:t>next chapter walks through step 5 in detail.</w:t>
      </w:r>
      <w:r>
        <w:t xml:space="preserve"> Both chapters may provide you with helpful information for s</w:t>
      </w:r>
      <w:r w:rsidRPr="006A1077">
        <w:t>teps 1 through 3</w:t>
      </w:r>
      <w:r>
        <w:t>, which</w:t>
      </w:r>
      <w:r w:rsidRPr="006A1077">
        <w:t xml:space="preserve"> may be part of </w:t>
      </w:r>
      <w:r>
        <w:t>the</w:t>
      </w:r>
      <w:r w:rsidRPr="006A1077">
        <w:t xml:space="preserve"> business planning and inv</w:t>
      </w:r>
      <w:r>
        <w:t>estigation of your application.</w:t>
      </w:r>
      <w:r>
        <w:fldChar w:fldCharType="begin"/>
      </w:r>
      <w:r>
        <w:instrText xml:space="preserve"> XE "</w:instrText>
      </w:r>
      <w:r w:rsidRPr="00527A05">
        <w:instrText>26805.c02.00.00.008.9</w:instrText>
      </w:r>
      <w:r>
        <w:instrText xml:space="preserve">" </w:instrText>
      </w:r>
      <w:r>
        <w:fldChar w:fldCharType="end"/>
      </w:r>
    </w:p>
    <w:p w14:paraId="65310AFD" w14:textId="77777777" w:rsidR="005026A3" w:rsidRDefault="005026A3" w:rsidP="005026A3">
      <w:pPr>
        <w:pStyle w:val="Heading1"/>
      </w:pPr>
      <w:r>
        <w:t>The Logical Hierarchy</w:t>
      </w:r>
    </w:p>
    <w:p w14:paraId="257F6FA4" w14:textId="77777777" w:rsidR="005026A3" w:rsidRDefault="005026A3" w:rsidP="005026A3">
      <w:r>
        <w:fldChar w:fldCharType="begin"/>
      </w:r>
      <w:r>
        <w:instrText xml:space="preserve"> XE "</w:instrText>
      </w:r>
      <w:r w:rsidRPr="00170C5B">
        <w:instrText>26805.c02.01.01.009.1</w:instrText>
      </w:r>
      <w:r>
        <w:instrText xml:space="preserve">" </w:instrText>
      </w:r>
      <w:r>
        <w:fldChar w:fldCharType="end"/>
      </w:r>
      <w:r>
        <w:t>What do we mean by the term “logical hierarchy?” When AT programs, such as screen readers, read your UI, visual presentation is not sufficient; you must provide a programmatic alternative that makes sense structurally to the users. A logical hierarchy can help you do that. It is a way of studying the layout of your UI and structuring each element so that users can understand it. A logical hierarchy is mainly used:</w:t>
      </w:r>
      <w:r>
        <w:fldChar w:fldCharType="begin"/>
      </w:r>
      <w:r>
        <w:instrText xml:space="preserve"> XE "</w:instrText>
      </w:r>
      <w:r w:rsidRPr="00CE115F">
        <w:instrText>26805.c02.01.01.009.9</w:instrText>
      </w:r>
      <w:r>
        <w:instrText xml:space="preserve">" </w:instrText>
      </w:r>
      <w:r>
        <w:fldChar w:fldCharType="end"/>
      </w:r>
    </w:p>
    <w:p w14:paraId="24EAB75A" w14:textId="77777777" w:rsidR="005026A3" w:rsidRDefault="005026A3" w:rsidP="005026A3">
      <w:pPr>
        <w:pStyle w:val="NumList"/>
      </w:pPr>
      <w:r>
        <w:fldChar w:fldCharType="begin"/>
      </w:r>
      <w:r>
        <w:instrText xml:space="preserve"> XE "</w:instrText>
      </w:r>
      <w:r w:rsidRPr="009C2987">
        <w:instrText>26805.c02.01.01.010.1</w:instrText>
      </w:r>
      <w:r>
        <w:instrText xml:space="preserve">" </w:instrText>
      </w:r>
      <w:r>
        <w:fldChar w:fldCharType="end"/>
      </w:r>
      <w:r>
        <w:tab/>
        <w:t>1.</w:t>
      </w:r>
      <w:r>
        <w:tab/>
        <w:t>To provide programs context for the logical (reading) order of the elements in the UI.</w:t>
      </w:r>
      <w:r>
        <w:fldChar w:fldCharType="begin"/>
      </w:r>
      <w:r>
        <w:instrText xml:space="preserve"> XE "</w:instrText>
      </w:r>
      <w:r w:rsidRPr="004B71D2">
        <w:instrText>26805.c02.01.01.010.9</w:instrText>
      </w:r>
      <w:r>
        <w:instrText xml:space="preserve">" </w:instrText>
      </w:r>
      <w:r>
        <w:fldChar w:fldCharType="end"/>
      </w:r>
    </w:p>
    <w:p w14:paraId="5B88CA31" w14:textId="77777777" w:rsidR="005026A3" w:rsidRDefault="005026A3" w:rsidP="005026A3">
      <w:pPr>
        <w:pStyle w:val="NumList"/>
      </w:pPr>
      <w:r>
        <w:fldChar w:fldCharType="begin"/>
      </w:r>
      <w:r>
        <w:instrText xml:space="preserve"> XE "</w:instrText>
      </w:r>
      <w:r w:rsidRPr="00996A4C">
        <w:instrText>26805.c02.01.01.011.1</w:instrText>
      </w:r>
      <w:r>
        <w:instrText xml:space="preserve">" </w:instrText>
      </w:r>
      <w:r>
        <w:fldChar w:fldCharType="end"/>
      </w:r>
      <w:r>
        <w:tab/>
        <w:t>2.</w:t>
      </w:r>
      <w:r>
        <w:tab/>
        <w:t>To i</w:t>
      </w:r>
      <w:r w:rsidRPr="00331DB7">
        <w:t xml:space="preserve">dentify </w:t>
      </w:r>
      <w:r>
        <w:t xml:space="preserve">clear </w:t>
      </w:r>
      <w:r w:rsidRPr="00331DB7">
        <w:t>boundaries</w:t>
      </w:r>
      <w:r>
        <w:t xml:space="preserve"> between custom controls and standard controls in the UI.</w:t>
      </w:r>
      <w:r>
        <w:fldChar w:fldCharType="begin"/>
      </w:r>
      <w:r>
        <w:instrText xml:space="preserve"> XE "</w:instrText>
      </w:r>
      <w:r w:rsidRPr="0005752B">
        <w:instrText>26805.c02.01.01.011.9</w:instrText>
      </w:r>
      <w:r>
        <w:instrText xml:space="preserve">" </w:instrText>
      </w:r>
      <w:r>
        <w:fldChar w:fldCharType="end"/>
      </w:r>
    </w:p>
    <w:p w14:paraId="29C1931E" w14:textId="77777777" w:rsidR="005026A3" w:rsidRDefault="005026A3" w:rsidP="005026A3">
      <w:pPr>
        <w:pStyle w:val="NumList"/>
      </w:pPr>
      <w:r>
        <w:fldChar w:fldCharType="begin"/>
      </w:r>
      <w:r>
        <w:instrText xml:space="preserve"> XE "</w:instrText>
      </w:r>
      <w:r w:rsidRPr="002006ED">
        <w:instrText>26805.c02.01.01.012.1</w:instrText>
      </w:r>
      <w:r>
        <w:instrText xml:space="preserve">" </w:instrText>
      </w:r>
      <w:r>
        <w:fldChar w:fldCharType="end"/>
      </w:r>
      <w:r>
        <w:tab/>
        <w:t>3.</w:t>
      </w:r>
      <w:r>
        <w:tab/>
        <w:t>To determine how pieces of the UI interact together.</w:t>
      </w:r>
      <w:r>
        <w:fldChar w:fldCharType="begin"/>
      </w:r>
      <w:r>
        <w:instrText xml:space="preserve"> XE "</w:instrText>
      </w:r>
      <w:r w:rsidRPr="00CD2335">
        <w:instrText>26805.c02.01.01.012.9</w:instrText>
      </w:r>
      <w:r>
        <w:instrText xml:space="preserve">" </w:instrText>
      </w:r>
      <w:r>
        <w:fldChar w:fldCharType="end"/>
      </w:r>
    </w:p>
    <w:p w14:paraId="0235AD29" w14:textId="77777777" w:rsidR="005026A3" w:rsidRDefault="005026A3" w:rsidP="005026A3">
      <w:pPr>
        <w:pStyle w:val="ListEnd"/>
      </w:pPr>
    </w:p>
    <w:p w14:paraId="6040A767" w14:textId="77777777" w:rsidR="005026A3" w:rsidRDefault="005026A3" w:rsidP="005026A3">
      <w:r>
        <w:fldChar w:fldCharType="begin"/>
      </w:r>
      <w:r>
        <w:instrText xml:space="preserve"> XE "</w:instrText>
      </w:r>
      <w:r w:rsidRPr="005A7531">
        <w:instrText>26805.c02.01.01.013.1</w:instrText>
      </w:r>
      <w:r>
        <w:instrText xml:space="preserve">" </w:instrText>
      </w:r>
      <w:r>
        <w:fldChar w:fldCharType="end"/>
      </w:r>
      <w:r>
        <w:t>A logical hierarchy is a great way to address any potential usability issues. If you cannot structure the UI in a relatively simple manner, you may have problems with usability in your UI. A logical representation of a simple dialog box should not result in pages of diagrams. For logical hierarchies that become too deep or too wide, you may need to redesign your UI.</w:t>
      </w:r>
      <w:r>
        <w:fldChar w:fldCharType="begin"/>
      </w:r>
      <w:r>
        <w:instrText xml:space="preserve"> XE "</w:instrText>
      </w:r>
      <w:r w:rsidRPr="006047B9">
        <w:instrText>26805.c02.01.01.013.9</w:instrText>
      </w:r>
      <w:r>
        <w:instrText xml:space="preserve">" </w:instrText>
      </w:r>
      <w:r>
        <w:fldChar w:fldCharType="end"/>
      </w:r>
    </w:p>
    <w:p w14:paraId="2B630C63" w14:textId="77777777" w:rsidR="005026A3" w:rsidRDefault="005026A3" w:rsidP="005026A3">
      <w:r>
        <w:fldChar w:fldCharType="begin"/>
      </w:r>
      <w:r>
        <w:instrText xml:space="preserve"> XE "</w:instrText>
      </w:r>
      <w:r w:rsidRPr="00621CCD">
        <w:instrText>26805.c02.01.01.014.1</w:instrText>
      </w:r>
      <w:r>
        <w:instrText xml:space="preserve">" </w:instrText>
      </w:r>
      <w:r>
        <w:fldChar w:fldCharType="end"/>
      </w:r>
      <w:r>
        <w:t>Figure 2-1 shows what an e-mail address window containing two child elements and its corresponding logical hierarchy looks like.</w:t>
      </w:r>
      <w:r>
        <w:fldChar w:fldCharType="begin"/>
      </w:r>
      <w:r>
        <w:instrText xml:space="preserve"> XE "</w:instrText>
      </w:r>
      <w:r w:rsidRPr="00DC628A">
        <w:instrText>26805.c02.01.01.014.9</w:instrText>
      </w:r>
      <w:r>
        <w:instrText xml:space="preserve">" </w:instrText>
      </w:r>
      <w:r>
        <w:fldChar w:fldCharType="end"/>
      </w:r>
    </w:p>
    <w:p w14:paraId="11DF0703" w14:textId="5F0A7CD3" w:rsidR="005026A3" w:rsidRDefault="000D7FDB" w:rsidP="005026A3">
      <w:pPr>
        <w:pStyle w:val="Fig-Graphic"/>
      </w:pPr>
      <w:r>
        <w:rPr>
          <w:noProof/>
        </w:rPr>
        <w:drawing>
          <wp:inline distT="0" distB="0" distL="0" distR="0" wp14:anchorId="0CAC9AA7" wp14:editId="70B4B180">
            <wp:extent cx="4905375" cy="1866900"/>
            <wp:effectExtent l="0" t="0" r="0" b="0"/>
            <wp:docPr id="7" name="Picture 14" descr="Illustration of an application window with two children and its corresponding logical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lustration of an application window with two children and its corresponding logical hierarch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5375" cy="1866900"/>
                    </a:xfrm>
                    <a:prstGeom prst="rect">
                      <a:avLst/>
                    </a:prstGeom>
                    <a:noFill/>
                    <a:ln>
                      <a:noFill/>
                    </a:ln>
                  </pic:spPr>
                </pic:pic>
              </a:graphicData>
            </a:graphic>
          </wp:inline>
        </w:drawing>
      </w:r>
      <w:r w:rsidR="005026A3">
        <w:fldChar w:fldCharType="begin"/>
      </w:r>
      <w:r w:rsidR="005026A3">
        <w:instrText xml:space="preserve"> XE "</w:instrText>
      </w:r>
      <w:r w:rsidR="005026A3" w:rsidRPr="005B510E">
        <w:instrText>26805.c02.01.01.015.1</w:instrText>
      </w:r>
      <w:r w:rsidR="005026A3">
        <w:instrText xml:space="preserve">" </w:instrText>
      </w:r>
      <w:r w:rsidR="005026A3">
        <w:fldChar w:fldCharType="end"/>
      </w:r>
      <w:r w:rsidR="005026A3">
        <w:fldChar w:fldCharType="begin"/>
      </w:r>
      <w:r w:rsidR="005026A3">
        <w:instrText xml:space="preserve"> XE "</w:instrText>
      </w:r>
      <w:r w:rsidR="005026A3" w:rsidRPr="007B6E69">
        <w:instrText>26805.c02.01.01.015.9</w:instrText>
      </w:r>
      <w:r w:rsidR="005026A3">
        <w:instrText xml:space="preserve">" </w:instrText>
      </w:r>
      <w:r w:rsidR="005026A3">
        <w:fldChar w:fldCharType="end"/>
      </w:r>
    </w:p>
    <w:p w14:paraId="341CB7C9" w14:textId="77777777" w:rsidR="005026A3" w:rsidRDefault="005026A3" w:rsidP="005026A3">
      <w:pPr>
        <w:pStyle w:val="Num-Caption"/>
      </w:pPr>
      <w:r>
        <w:rPr>
          <w:rStyle w:val="FigTableNum"/>
        </w:rPr>
        <w:fldChar w:fldCharType="begin"/>
      </w:r>
      <w:r>
        <w:instrText xml:space="preserve"> XE "</w:instrText>
      </w:r>
      <w:r w:rsidRPr="001E7901">
        <w:instrText>26805.c02.01.01.016.1</w:instrText>
      </w:r>
      <w:r>
        <w:instrText xml:space="preserve">" </w:instrText>
      </w:r>
      <w:r>
        <w:rPr>
          <w:rStyle w:val="FigTableNum"/>
        </w:rPr>
        <w:fldChar w:fldCharType="end"/>
      </w:r>
      <w:r w:rsidRPr="00E5171A">
        <w:rPr>
          <w:rStyle w:val="FigTableNum"/>
        </w:rPr>
        <w:t xml:space="preserve">Figure </w:t>
      </w:r>
      <w:r>
        <w:rPr>
          <w:rStyle w:val="FigTableNum"/>
        </w:rPr>
        <w:t>2-1</w:t>
      </w:r>
      <w:r>
        <w:rPr>
          <w:rFonts w:eastAsia="MS Mincho"/>
        </w:rPr>
        <w:t> </w:t>
      </w:r>
      <w:r w:rsidRPr="00B64CC1">
        <w:t>UIA Provider with two child elements and its corresponding logical hierarchy</w:t>
      </w:r>
      <w:r>
        <w:fldChar w:fldCharType="begin"/>
      </w:r>
      <w:r>
        <w:instrText xml:space="preserve"> XE "</w:instrText>
      </w:r>
      <w:r w:rsidRPr="00E766F9">
        <w:instrText>26805.c02.01.01.016.9</w:instrText>
      </w:r>
      <w:r>
        <w:instrText xml:space="preserve">" </w:instrText>
      </w:r>
      <w:r>
        <w:rPr>
          <w:rStyle w:val="Num-CaptionChar"/>
        </w:rPr>
        <w:fldChar w:fldCharType="end"/>
      </w:r>
    </w:p>
    <w:p w14:paraId="4CC36E9D" w14:textId="77777777" w:rsidR="005026A3" w:rsidRDefault="005026A3" w:rsidP="005026A3">
      <w:r>
        <w:fldChar w:fldCharType="begin"/>
      </w:r>
      <w:r>
        <w:instrText xml:space="preserve"> XE "</w:instrText>
      </w:r>
      <w:r w:rsidRPr="00C63C03">
        <w:instrText>26805.c02.01.01.017.1</w:instrText>
      </w:r>
      <w:r>
        <w:instrText xml:space="preserve">" </w:instrText>
      </w:r>
      <w:r>
        <w:fldChar w:fldCharType="end"/>
      </w:r>
      <w:r>
        <w:t xml:space="preserve">When diagrammed, a logical hierarchy will look like a tree, but this “tree-like” structure should not be confused with the UIA Tree. The logical hierarchy is a tool in your specification used to help design the user experience. It is an abstraction of your application’s UI and the </w:t>
      </w:r>
    </w:p>
    <w:p w14:paraId="007759A7" w14:textId="77777777" w:rsidR="005026A3" w:rsidRDefault="005026A3" w:rsidP="005026A3">
      <w:r>
        <w:t>founda</w:t>
      </w:r>
      <w:r>
        <w:softHyphen/>
        <w:t>tion for accessible software design. Designing a logical hierarchy will also help you understand how to map the control’s functionality and features in UIA, which we cover in the next chapter, and it will help to reveal any constraints or hidden costs in advance, as well.</w:t>
      </w:r>
      <w:r>
        <w:fldChar w:fldCharType="begin"/>
      </w:r>
      <w:r>
        <w:instrText xml:space="preserve"> XE "</w:instrText>
      </w:r>
      <w:r w:rsidRPr="002D5459">
        <w:instrText>26805.c02.01.01.017.9</w:instrText>
      </w:r>
      <w:r>
        <w:instrText xml:space="preserve">" </w:instrText>
      </w:r>
      <w:r>
        <w:fldChar w:fldCharType="end"/>
      </w:r>
    </w:p>
    <w:p w14:paraId="7DB6FC42" w14:textId="77777777" w:rsidR="005026A3" w:rsidRDefault="005026A3" w:rsidP="005026A3">
      <w:r>
        <w:fldChar w:fldCharType="begin"/>
      </w:r>
      <w:r>
        <w:instrText xml:space="preserve"> XE "</w:instrText>
      </w:r>
      <w:r w:rsidRPr="00EE69ED">
        <w:instrText>26805.c02.01.01.018.1</w:instrText>
      </w:r>
      <w:r>
        <w:instrText xml:space="preserve">" </w:instrText>
      </w:r>
      <w:r>
        <w:fldChar w:fldCharType="end"/>
      </w:r>
      <w:r>
        <w:t xml:space="preserve">By taking the time to identify and design the logical hierarchy of your UI, you will be on your way to turning over a very usable and accessible </w:t>
      </w:r>
      <w:r w:rsidRPr="0028447A">
        <w:t>product.</w:t>
      </w:r>
      <w:r>
        <w:fldChar w:fldCharType="begin"/>
      </w:r>
      <w:r>
        <w:instrText xml:space="preserve"> XE "</w:instrText>
      </w:r>
      <w:r w:rsidRPr="00935CF9">
        <w:instrText>26805.c02.01.01.018.9</w:instrText>
      </w:r>
      <w:r>
        <w:instrText xml:space="preserve">" </w:instrText>
      </w:r>
      <w:r>
        <w:fldChar w:fldCharType="end"/>
      </w:r>
    </w:p>
    <w:p w14:paraId="6FF870B4" w14:textId="77777777" w:rsidR="005026A3" w:rsidRDefault="005026A3" w:rsidP="005026A3">
      <w:pPr>
        <w:pStyle w:val="Heading1"/>
      </w:pPr>
      <w:r>
        <w:t>Mapping Basics</w:t>
      </w:r>
    </w:p>
    <w:p w14:paraId="29089105" w14:textId="77777777" w:rsidR="005026A3" w:rsidRDefault="005026A3" w:rsidP="005026A3">
      <w:r>
        <w:fldChar w:fldCharType="begin"/>
      </w:r>
      <w:r>
        <w:instrText xml:space="preserve"> XE "</w:instrText>
      </w:r>
      <w:r w:rsidRPr="00BD546C">
        <w:instrText>26805.c02.02.01.019.1</w:instrText>
      </w:r>
      <w:r>
        <w:instrText xml:space="preserve">" </w:instrText>
      </w:r>
      <w:r>
        <w:fldChar w:fldCharType="end"/>
      </w:r>
      <w:r>
        <w:t xml:space="preserve">To create a logical hierarchy, you will examine the layout of your UI to determine how you want your user to navigate through the elements. Then, for each control, you will identify whether they are common or custom controls and map them accordingly. </w:t>
      </w:r>
      <w:r w:rsidRPr="002B1CDF">
        <w:t>Before we walk through these steps in greater detail, let’s go over some basics you should know about elements, controls, element relationships, and navigation when mapping a logical hierarchy.</w:t>
      </w:r>
      <w:r>
        <w:fldChar w:fldCharType="begin"/>
      </w:r>
      <w:r>
        <w:instrText xml:space="preserve"> XE "</w:instrText>
      </w:r>
      <w:r w:rsidRPr="001075BE">
        <w:instrText>26805.c02.02.01.019.9</w:instrText>
      </w:r>
      <w:r>
        <w:instrText xml:space="preserve">" </w:instrText>
      </w:r>
      <w:r>
        <w:fldChar w:fldCharType="end"/>
      </w:r>
    </w:p>
    <w:p w14:paraId="48B02862" w14:textId="77777777" w:rsidR="005026A3" w:rsidRDefault="005026A3" w:rsidP="005026A3">
      <w:pPr>
        <w:pStyle w:val="Heading2"/>
      </w:pPr>
      <w:r>
        <w:t>Elements and Controls</w:t>
      </w:r>
    </w:p>
    <w:p w14:paraId="290A20F4" w14:textId="77777777" w:rsidR="005026A3" w:rsidRDefault="005026A3" w:rsidP="005026A3">
      <w:r>
        <w:fldChar w:fldCharType="begin"/>
      </w:r>
      <w:r>
        <w:instrText xml:space="preserve"> XE "</w:instrText>
      </w:r>
      <w:r w:rsidRPr="000B3920">
        <w:instrText>26805.c02.02.02.020.1</w:instrText>
      </w:r>
      <w:r>
        <w:instrText xml:space="preserve">" </w:instrText>
      </w:r>
      <w:r>
        <w:fldChar w:fldCharType="end"/>
      </w:r>
      <w:r w:rsidDel="00C030CE">
        <w:t xml:space="preserve">UI elements are the most basic “building blocks” in a </w:t>
      </w:r>
      <w:r>
        <w:t>l</w:t>
      </w:r>
      <w:r w:rsidDel="00C030CE">
        <w:t xml:space="preserve">ogical </w:t>
      </w:r>
      <w:r>
        <w:t>h</w:t>
      </w:r>
      <w:r w:rsidDel="00C030CE">
        <w:t>ierarchy</w:t>
      </w:r>
      <w:r w:rsidRPr="00E2706C" w:rsidDel="00C030CE">
        <w:t xml:space="preserve">. </w:t>
      </w:r>
      <w:r w:rsidRPr="00E2706C">
        <w:t xml:space="preserve">They are either </w:t>
      </w:r>
      <w:r>
        <w:t>con</w:t>
      </w:r>
      <w:r>
        <w:softHyphen/>
        <w:t xml:space="preserve">trols </w:t>
      </w:r>
      <w:r w:rsidRPr="00E2706C">
        <w:t>provided by the framework or are exposed as an element with separate f</w:t>
      </w:r>
      <w:r>
        <w:t>unctionality by other elements.</w:t>
      </w:r>
      <w:r>
        <w:fldChar w:fldCharType="begin"/>
      </w:r>
      <w:r>
        <w:instrText xml:space="preserve"> XE "</w:instrText>
      </w:r>
      <w:r w:rsidRPr="00E6760C">
        <w:instrText>26805.c02.02.02.020.9</w:instrText>
      </w:r>
      <w:r>
        <w:instrText xml:space="preserve">" </w:instrText>
      </w:r>
      <w:r>
        <w:fldChar w:fldCharType="end"/>
      </w:r>
    </w:p>
    <w:p w14:paraId="049EF2F5" w14:textId="77777777" w:rsidR="005026A3" w:rsidRDefault="005026A3" w:rsidP="005026A3">
      <w:r>
        <w:fldChar w:fldCharType="begin"/>
      </w:r>
      <w:r>
        <w:instrText xml:space="preserve"> XE "</w:instrText>
      </w:r>
      <w:r w:rsidRPr="00552B47">
        <w:instrText>26805.c02.02.02.021.1</w:instrText>
      </w:r>
      <w:r>
        <w:instrText xml:space="preserve">" </w:instrText>
      </w:r>
      <w:r>
        <w:fldChar w:fldCharType="end"/>
      </w:r>
      <w:r>
        <w:t>Some frameworks have controls that other frameworks do not. If you are using the frame</w:t>
      </w:r>
      <w:r>
        <w:softHyphen/>
        <w:t>work’s control as is, you do not need to break down the control any further and map out any child elements that make up that control in your logical hierarchy. The framework already provides a majority of the programmatic access for the control, so the control can be mapped as a single element. For example, because Win32 common controls have a “Menu” control, you would only need to map the Menu control as a single element.</w:t>
      </w:r>
      <w:r>
        <w:fldChar w:fldCharType="begin"/>
      </w:r>
      <w:r>
        <w:instrText xml:space="preserve"> XE "</w:instrText>
      </w:r>
      <w:r w:rsidRPr="00E63D5A">
        <w:instrText>26805.c02.02.02.021.9</w:instrText>
      </w:r>
      <w:r>
        <w:instrText xml:space="preserve">" </w:instrText>
      </w:r>
      <w:r>
        <w:fldChar w:fldCharType="end"/>
      </w:r>
    </w:p>
    <w:p w14:paraId="60DB4AF6" w14:textId="77777777" w:rsidR="005026A3" w:rsidRDefault="005026A3" w:rsidP="005026A3">
      <w:r>
        <w:fldChar w:fldCharType="begin"/>
      </w:r>
      <w:r>
        <w:instrText xml:space="preserve"> XE "</w:instrText>
      </w:r>
      <w:r w:rsidRPr="00CC63F9">
        <w:instrText>26805.c02.02.02.022.1</w:instrText>
      </w:r>
      <w:r>
        <w:instrText xml:space="preserve">" </w:instrText>
      </w:r>
      <w:r>
        <w:fldChar w:fldCharType="end"/>
      </w:r>
      <w:r>
        <w:t>On the other hand, in the case of a developer using HTML, the “Menu” control does not exist. So, the individual elements that make up the control, such as a menu bar, menu items, and pop-up menus, would need to be represented in a logical hierarchy to ensure that programmatic access for these items are implemented.</w:t>
      </w:r>
      <w:r>
        <w:fldChar w:fldCharType="begin"/>
      </w:r>
      <w:r>
        <w:instrText xml:space="preserve"> XE "</w:instrText>
      </w:r>
      <w:r w:rsidRPr="00193387">
        <w:instrText>26805.c02.02.02.022.9</w:instrText>
      </w:r>
      <w:r>
        <w:instrText xml:space="preserve">" </w:instrText>
      </w:r>
      <w:r>
        <w:fldChar w:fldCharType="end"/>
      </w:r>
    </w:p>
    <w:p w14:paraId="57D7B4C7" w14:textId="77777777" w:rsidR="005026A3" w:rsidRDefault="005026A3" w:rsidP="005026A3">
      <w:pPr>
        <w:pStyle w:val="Heading3"/>
      </w:pPr>
      <w:r>
        <w:t>Naming Elements</w:t>
      </w:r>
    </w:p>
    <w:p w14:paraId="093F2856" w14:textId="77777777" w:rsidR="005026A3" w:rsidRDefault="005026A3" w:rsidP="005026A3">
      <w:r>
        <w:fldChar w:fldCharType="begin"/>
      </w:r>
      <w:r>
        <w:instrText xml:space="preserve"> XE "</w:instrText>
      </w:r>
      <w:r w:rsidRPr="00615FDA">
        <w:instrText>26805.c02.02.02.023.1</w:instrText>
      </w:r>
      <w:r>
        <w:instrText xml:space="preserve">" </w:instrText>
      </w:r>
      <w:r>
        <w:fldChar w:fldCharType="end"/>
      </w:r>
      <w:r>
        <w:t xml:space="preserve">As you learned in Chapter 1, “The UI Automation Environment,” AT programs and their users depend on the </w:t>
      </w:r>
      <w:r w:rsidRPr="003A3CB4">
        <w:rPr>
          <w:rStyle w:val="InlineCode"/>
        </w:rPr>
        <w:t>Name</w:t>
      </w:r>
      <w:r>
        <w:t xml:space="preserve"> Property of an element, so be sure to include an accessible name with each element that you map. Consistent naming practices are very important. An accessible name should be consistent with the UI text on-screen, for example.</w:t>
      </w:r>
      <w:r>
        <w:fldChar w:fldCharType="begin"/>
      </w:r>
      <w:r>
        <w:instrText xml:space="preserve"> XE "</w:instrText>
      </w:r>
      <w:r w:rsidRPr="00F960DC">
        <w:instrText>26805.c02.02.02.023.9</w:instrText>
      </w:r>
      <w:r>
        <w:instrText xml:space="preserve">" </w:instrText>
      </w:r>
      <w:r>
        <w:fldChar w:fldCharType="end"/>
      </w:r>
    </w:p>
    <w:p w14:paraId="56FB3040" w14:textId="77777777" w:rsidR="005026A3" w:rsidRDefault="005026A3" w:rsidP="005026A3">
      <w:r>
        <w:fldChar w:fldCharType="begin"/>
      </w:r>
      <w:r>
        <w:instrText xml:space="preserve"> XE "</w:instrText>
      </w:r>
      <w:r w:rsidRPr="00F1180A">
        <w:instrText>26805.c02.02.02.024.1</w:instrText>
      </w:r>
      <w:r>
        <w:instrText xml:space="preserve">" </w:instrText>
      </w:r>
      <w:r>
        <w:fldChar w:fldCharType="end"/>
      </w:r>
      <w:r>
        <w:t>For images and visual UI elements, the accessible name can sometimes be alternative text, which gives users context about the graphic. For instance, an icon with only an exclamation mark may have a name of “Alert” to tell users what the graphic is about.</w:t>
      </w:r>
      <w:r>
        <w:fldChar w:fldCharType="begin"/>
      </w:r>
      <w:r>
        <w:instrText xml:space="preserve"> XE "</w:instrText>
      </w:r>
      <w:r w:rsidRPr="009B1EB2">
        <w:instrText>26805.c02.02.02.024.9</w:instrText>
      </w:r>
      <w:r>
        <w:instrText xml:space="preserve">" </w:instrText>
      </w:r>
      <w:r>
        <w:fldChar w:fldCharType="end"/>
      </w:r>
    </w:p>
    <w:p w14:paraId="7D76EC40" w14:textId="77777777" w:rsidR="005026A3" w:rsidRDefault="005026A3" w:rsidP="005026A3">
      <w:pPr>
        <w:pStyle w:val="Heading3"/>
      </w:pPr>
      <w:r>
        <w:t>Containers</w:t>
      </w:r>
    </w:p>
    <w:p w14:paraId="56524DC2" w14:textId="77777777" w:rsidR="005026A3" w:rsidRDefault="005026A3" w:rsidP="005026A3">
      <w:r>
        <w:fldChar w:fldCharType="begin"/>
      </w:r>
      <w:r>
        <w:instrText xml:space="preserve"> XE "</w:instrText>
      </w:r>
      <w:r w:rsidRPr="00AA7415">
        <w:instrText>26805.c02.02.02.025.1</w:instrText>
      </w:r>
      <w:r>
        <w:instrText xml:space="preserve">" </w:instrText>
      </w:r>
      <w:r>
        <w:fldChar w:fldCharType="end"/>
      </w:r>
      <w:r>
        <w:t>Any element that bounds another object or group of objects is called a “container.” For example, a data grid is a container, composed of individual grid items. Those individual grid items may also have elements that contain other elements.</w:t>
      </w:r>
      <w:r>
        <w:fldChar w:fldCharType="begin"/>
      </w:r>
      <w:r>
        <w:instrText xml:space="preserve"> XE "</w:instrText>
      </w:r>
      <w:r w:rsidRPr="001674D9">
        <w:instrText>26805.c02.02.02.025.9</w:instrText>
      </w:r>
      <w:r>
        <w:instrText xml:space="preserve">" </w:instrText>
      </w:r>
      <w:r>
        <w:fldChar w:fldCharType="end"/>
      </w:r>
    </w:p>
    <w:p w14:paraId="2E7DE4B8" w14:textId="77777777" w:rsidR="005026A3" w:rsidRDefault="005026A3" w:rsidP="005026A3">
      <w:r>
        <w:fldChar w:fldCharType="begin"/>
      </w:r>
      <w:r>
        <w:instrText xml:space="preserve"> XE "</w:instrText>
      </w:r>
      <w:r w:rsidRPr="008530C3">
        <w:instrText>26805.c02.02.02.026.1</w:instrText>
      </w:r>
      <w:r>
        <w:instrText xml:space="preserve">" </w:instrText>
      </w:r>
      <w:r>
        <w:fldChar w:fldCharType="end"/>
      </w:r>
      <w:r>
        <w:t>When designing a logical hierarchy, you should only focus on containers that are useful for UI operations and providing context. Avoid including any grouping elements that are purely programmatic or only for visual design. For example, do not include a layout element that only adds redundancy or a graphical element that is hardly named (such as a background image for branding). Without these types of elements, AT clients can more easily filter elements when navigating different views of the UIA Tree.</w:t>
      </w:r>
      <w:r>
        <w:fldChar w:fldCharType="begin"/>
      </w:r>
      <w:r>
        <w:instrText xml:space="preserve"> XE "</w:instrText>
      </w:r>
      <w:r w:rsidRPr="00B425BC">
        <w:instrText>26805.c02.02.02.026.9</w:instrText>
      </w:r>
      <w:r>
        <w:instrText xml:space="preserve">" </w:instrText>
      </w:r>
      <w:r>
        <w:fldChar w:fldCharType="end"/>
      </w:r>
    </w:p>
    <w:p w14:paraId="2EBC2722" w14:textId="77777777" w:rsidR="005026A3" w:rsidRDefault="005026A3" w:rsidP="005026A3">
      <w:pPr>
        <w:pStyle w:val="Heading2"/>
      </w:pPr>
      <w:r>
        <w:t>Element Relationships and Navigation</w:t>
      </w:r>
    </w:p>
    <w:p w14:paraId="0336175A" w14:textId="77777777" w:rsidR="005026A3" w:rsidRDefault="005026A3" w:rsidP="005026A3">
      <w:r>
        <w:fldChar w:fldCharType="begin"/>
      </w:r>
      <w:r>
        <w:instrText xml:space="preserve"> XE "</w:instrText>
      </w:r>
      <w:r w:rsidRPr="004A1866">
        <w:instrText>26805.c02.02.03.027.1</w:instrText>
      </w:r>
      <w:r>
        <w:instrText xml:space="preserve">" </w:instrText>
      </w:r>
      <w:r>
        <w:fldChar w:fldCharType="end"/>
      </w:r>
      <w:r>
        <w:t>You should already be familiar with parent/child and sibling relationships. Every element has a relationship, relative to the application window, which contains all UI elements in the applica</w:t>
      </w:r>
      <w:r>
        <w:softHyphen/>
        <w:t>tion. Elements that share the same parent, such as the application window, are siblings.</w:t>
      </w:r>
      <w:r>
        <w:fldChar w:fldCharType="begin"/>
      </w:r>
      <w:r>
        <w:instrText xml:space="preserve"> XE "</w:instrText>
      </w:r>
      <w:r w:rsidRPr="00BB7B38">
        <w:instrText>26805.c02.02.03.027.9</w:instrText>
      </w:r>
      <w:r>
        <w:instrText xml:space="preserve">" </w:instrText>
      </w:r>
      <w:r>
        <w:fldChar w:fldCharType="end"/>
      </w:r>
    </w:p>
    <w:p w14:paraId="4D2A7C8F" w14:textId="77777777" w:rsidR="005026A3" w:rsidRDefault="005026A3" w:rsidP="005026A3">
      <w:r>
        <w:fldChar w:fldCharType="begin"/>
      </w:r>
      <w:r>
        <w:instrText xml:space="preserve"> XE "</w:instrText>
      </w:r>
      <w:r w:rsidRPr="001E0A4E">
        <w:instrText>26805.c02.02.03.028.1</w:instrText>
      </w:r>
      <w:r>
        <w:instrText xml:space="preserve">" </w:instrText>
      </w:r>
      <w:r>
        <w:fldChar w:fldCharType="end"/>
      </w:r>
      <w:r>
        <w:t>The order in which sibling elements appear in the logical hierarchy is particularly important because the exact model will be used by screen readers and other AT to relay to users what they will hear and experience.</w:t>
      </w:r>
      <w:r>
        <w:fldChar w:fldCharType="begin"/>
      </w:r>
      <w:r>
        <w:instrText xml:space="preserve"> XE "</w:instrText>
      </w:r>
      <w:r w:rsidRPr="00B3064C">
        <w:instrText>26805.c02.02.03.028.9</w:instrText>
      </w:r>
      <w:r>
        <w:instrText xml:space="preserve">" </w:instrText>
      </w:r>
      <w:r>
        <w:fldChar w:fldCharType="end"/>
      </w:r>
    </w:p>
    <w:p w14:paraId="71F961E0" w14:textId="77777777" w:rsidR="005026A3" w:rsidRDefault="005026A3" w:rsidP="005026A3">
      <w:r>
        <w:fldChar w:fldCharType="begin"/>
      </w:r>
      <w:r>
        <w:instrText xml:space="preserve"> XE "</w:instrText>
      </w:r>
      <w:r w:rsidRPr="00945A27">
        <w:instrText>26805.c02.02.03.029.1</w:instrText>
      </w:r>
      <w:r>
        <w:instrText xml:space="preserve">" </w:instrText>
      </w:r>
      <w:r>
        <w:fldChar w:fldCharType="end"/>
      </w:r>
      <w:r>
        <w:t>Take a look at how the elements in a data entry group box are numbered in Figure 2-2.</w:t>
      </w:r>
      <w:r>
        <w:fldChar w:fldCharType="begin"/>
      </w:r>
      <w:r>
        <w:instrText xml:space="preserve"> XE "</w:instrText>
      </w:r>
      <w:r w:rsidRPr="00030E37">
        <w:instrText>26805.c02.02.03.029.9</w:instrText>
      </w:r>
      <w:r>
        <w:instrText xml:space="preserve">" </w:instrText>
      </w:r>
      <w:r>
        <w:fldChar w:fldCharType="end"/>
      </w:r>
    </w:p>
    <w:p w14:paraId="072CBCC0" w14:textId="795B7235" w:rsidR="005026A3" w:rsidRDefault="005026A3" w:rsidP="005026A3">
      <w:pPr>
        <w:pStyle w:val="Fig-Graphic"/>
        <w:rPr>
          <w:noProof/>
        </w:rPr>
      </w:pPr>
      <w:r>
        <w:rPr>
          <w:noProof/>
        </w:rPr>
        <w:fldChar w:fldCharType="begin"/>
      </w:r>
      <w:r>
        <w:instrText xml:space="preserve"> XE "</w:instrText>
      </w:r>
      <w:r w:rsidRPr="000525A0">
        <w:instrText>26805.c02.02.03.030.1</w:instrText>
      </w:r>
      <w:r>
        <w:instrText xml:space="preserve">" </w:instrText>
      </w:r>
      <w:r>
        <w:rPr>
          <w:noProof/>
        </w:rPr>
        <w:fldChar w:fldCharType="end"/>
      </w:r>
      <w:r w:rsidR="000D7FDB">
        <w:rPr>
          <w:noProof/>
        </w:rPr>
        <w:drawing>
          <wp:inline distT="0" distB="0" distL="0" distR="0" wp14:anchorId="7A705910" wp14:editId="39D9F366">
            <wp:extent cx="4057650" cy="2333625"/>
            <wp:effectExtent l="0" t="0" r="0" b="0"/>
            <wp:docPr id="8" name="Picture 13" descr="Illustration showing elements of a data entry group box numbered following a poor navigational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llustration showing elements of a data entry group box numbered following a poor navigational ord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650" cy="2333625"/>
                    </a:xfrm>
                    <a:prstGeom prst="rect">
                      <a:avLst/>
                    </a:prstGeom>
                    <a:noFill/>
                    <a:ln>
                      <a:noFill/>
                    </a:ln>
                  </pic:spPr>
                </pic:pic>
              </a:graphicData>
            </a:graphic>
          </wp:inline>
        </w:drawing>
      </w:r>
      <w:r>
        <w:rPr>
          <w:noProof/>
        </w:rPr>
        <w:fldChar w:fldCharType="begin"/>
      </w:r>
      <w:r>
        <w:instrText xml:space="preserve"> XE "</w:instrText>
      </w:r>
      <w:r w:rsidRPr="00F3184B">
        <w:instrText>26805.c02.02.03.030.9</w:instrText>
      </w:r>
      <w:r>
        <w:instrText xml:space="preserve">" </w:instrText>
      </w:r>
      <w:r>
        <w:rPr>
          <w:noProof/>
        </w:rPr>
        <w:fldChar w:fldCharType="end"/>
      </w:r>
    </w:p>
    <w:p w14:paraId="5A51B44A" w14:textId="77777777" w:rsidR="005026A3" w:rsidRDefault="005026A3" w:rsidP="005026A3">
      <w:pPr>
        <w:pStyle w:val="Num-Caption"/>
      </w:pPr>
      <w:r>
        <w:rPr>
          <w:rStyle w:val="FigTableNum"/>
        </w:rPr>
        <w:fldChar w:fldCharType="begin"/>
      </w:r>
      <w:r>
        <w:instrText xml:space="preserve"> XE "</w:instrText>
      </w:r>
      <w:r w:rsidRPr="00A028C4">
        <w:instrText>26805.c02.02.03.031.1</w:instrText>
      </w:r>
      <w:r>
        <w:instrText xml:space="preserve">" </w:instrText>
      </w:r>
      <w:r>
        <w:rPr>
          <w:rStyle w:val="FigTableNum"/>
        </w:rPr>
        <w:fldChar w:fldCharType="end"/>
      </w:r>
      <w:r w:rsidRPr="003D6B93">
        <w:rPr>
          <w:rStyle w:val="FigTableNum"/>
        </w:rPr>
        <w:t>Figure 2-</w:t>
      </w:r>
      <w:r>
        <w:rPr>
          <w:rStyle w:val="FigTableNum"/>
        </w:rPr>
        <w:t>2</w:t>
      </w:r>
      <w:r>
        <w:rPr>
          <w:rFonts w:eastAsia="MS Mincho"/>
        </w:rPr>
        <w:t> </w:t>
      </w:r>
      <w:r w:rsidRPr="00B64CC1">
        <w:t>Elements in a data entry group box using a poor navigational order</w:t>
      </w:r>
      <w:r>
        <w:fldChar w:fldCharType="begin"/>
      </w:r>
      <w:r>
        <w:instrText xml:space="preserve"> XE "</w:instrText>
      </w:r>
      <w:r w:rsidRPr="00BB5C4E">
        <w:instrText>26805.c02.02.03.031.9</w:instrText>
      </w:r>
      <w:r>
        <w:instrText xml:space="preserve">" </w:instrText>
      </w:r>
      <w:r>
        <w:rPr>
          <w:rStyle w:val="Num-CaptionChar"/>
        </w:rPr>
        <w:fldChar w:fldCharType="end"/>
      </w:r>
    </w:p>
    <w:p w14:paraId="0B7E70F9" w14:textId="77777777" w:rsidR="005026A3" w:rsidRDefault="005026A3" w:rsidP="005026A3">
      <w:r>
        <w:fldChar w:fldCharType="begin"/>
      </w:r>
      <w:r>
        <w:instrText xml:space="preserve"> XE "</w:instrText>
      </w:r>
      <w:r w:rsidRPr="005A6446">
        <w:instrText>26805.c02.02.03.032.1</w:instrText>
      </w:r>
      <w:r>
        <w:instrText xml:space="preserve">" </w:instrText>
      </w:r>
      <w:r>
        <w:fldChar w:fldCharType="end"/>
      </w:r>
      <w:r>
        <w:t>If a screen reader were to read and follow the UI structure by the exact order in Figure 2-2, it would read the UI incorrectly, as in Figure 2-3. It may read the UI as follows: “...</w:t>
      </w:r>
      <w:r w:rsidRPr="00693492">
        <w:t>Data Entry, Date, Hours, Work</w:t>
      </w:r>
      <w:r>
        <w:t xml:space="preserve"> </w:t>
      </w:r>
      <w:r w:rsidRPr="00693492">
        <w:t>Log, Work Log date</w:t>
      </w:r>
      <w:r>
        <w:t xml:space="preserve">: </w:t>
      </w:r>
      <w:r w:rsidRPr="00693492">
        <w:t>Monday</w:t>
      </w:r>
      <w:r>
        <w:t>,</w:t>
      </w:r>
      <w:r w:rsidRPr="00693492">
        <w:t xml:space="preserve"> March 2, 2009, (blank) nameless editable text, (blank) nameless editable text...”</w:t>
      </w:r>
      <w:r>
        <w:t xml:space="preserve"> The user would have a very difficult time trying to fill out the crucial pieces of information in their timecard. Because the Date, Hours, and Work Log labels are not read with their corresponding fields, the user may have a hard time entering information for these three things.</w:t>
      </w:r>
      <w:r>
        <w:fldChar w:fldCharType="begin"/>
      </w:r>
      <w:r>
        <w:instrText xml:space="preserve"> XE "</w:instrText>
      </w:r>
      <w:r w:rsidRPr="00E622D6">
        <w:instrText>26805.c02.02.03.032.9</w:instrText>
      </w:r>
      <w:r>
        <w:instrText xml:space="preserve">" </w:instrText>
      </w:r>
      <w:r>
        <w:fldChar w:fldCharType="end"/>
      </w:r>
    </w:p>
    <w:p w14:paraId="0CC0BE20" w14:textId="41601433" w:rsidR="005026A3" w:rsidRDefault="005026A3" w:rsidP="005026A3">
      <w:pPr>
        <w:pStyle w:val="Fig-Graphic"/>
      </w:pPr>
      <w:r>
        <w:rPr>
          <w:noProof/>
        </w:rPr>
        <w:fldChar w:fldCharType="begin"/>
      </w:r>
      <w:r>
        <w:instrText xml:space="preserve"> XE "</w:instrText>
      </w:r>
      <w:r w:rsidRPr="00C13C44">
        <w:instrText>26805.c02.02.03.033.1</w:instrText>
      </w:r>
      <w:r>
        <w:instrText xml:space="preserve">" </w:instrText>
      </w:r>
      <w:r>
        <w:rPr>
          <w:noProof/>
        </w:rPr>
        <w:fldChar w:fldCharType="end"/>
      </w:r>
      <w:r w:rsidR="000D7FDB">
        <w:rPr>
          <w:noProof/>
        </w:rPr>
        <w:drawing>
          <wp:inline distT="0" distB="0" distL="0" distR="0" wp14:anchorId="01C5DC2D" wp14:editId="396A62E1">
            <wp:extent cx="2962275" cy="3486150"/>
            <wp:effectExtent l="0" t="0" r="0" b="0"/>
            <wp:docPr id="9" name="Picture 12" descr="Illustration showing how a screen reader would interpret the poor navigational order of the data entry group box elements from 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showing how a screen reader would interpret the poor navigational order of the data entry group box elements from Fig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2275" cy="3486150"/>
                    </a:xfrm>
                    <a:prstGeom prst="rect">
                      <a:avLst/>
                    </a:prstGeom>
                    <a:noFill/>
                    <a:ln>
                      <a:noFill/>
                    </a:ln>
                  </pic:spPr>
                </pic:pic>
              </a:graphicData>
            </a:graphic>
          </wp:inline>
        </w:drawing>
      </w:r>
      <w:r>
        <w:rPr>
          <w:noProof/>
        </w:rPr>
        <w:fldChar w:fldCharType="begin"/>
      </w:r>
      <w:r>
        <w:instrText xml:space="preserve"> XE "</w:instrText>
      </w:r>
      <w:r w:rsidRPr="00F72DDA">
        <w:instrText>26805.c02.02.03.033.9</w:instrText>
      </w:r>
      <w:r>
        <w:instrText xml:space="preserve">" </w:instrText>
      </w:r>
      <w:r>
        <w:rPr>
          <w:noProof/>
        </w:rPr>
        <w:fldChar w:fldCharType="end"/>
      </w:r>
    </w:p>
    <w:p w14:paraId="594A97E8" w14:textId="77777777" w:rsidR="005026A3" w:rsidRPr="00B64CC1" w:rsidRDefault="005026A3" w:rsidP="005026A3">
      <w:pPr>
        <w:pStyle w:val="Num-Caption"/>
      </w:pPr>
      <w:r>
        <w:rPr>
          <w:rStyle w:val="FigTableNum"/>
        </w:rPr>
        <w:fldChar w:fldCharType="begin"/>
      </w:r>
      <w:r>
        <w:instrText xml:space="preserve"> XE "</w:instrText>
      </w:r>
      <w:r w:rsidRPr="00727027">
        <w:instrText>26805.c02.02.03.034.1</w:instrText>
      </w:r>
      <w:r>
        <w:instrText xml:space="preserve">" </w:instrText>
      </w:r>
      <w:r>
        <w:rPr>
          <w:rStyle w:val="FigTableNum"/>
        </w:rPr>
        <w:fldChar w:fldCharType="end"/>
      </w:r>
      <w:r w:rsidRPr="00066B33">
        <w:rPr>
          <w:rStyle w:val="FigTableNum"/>
        </w:rPr>
        <w:t>Figure 2-</w:t>
      </w:r>
      <w:r>
        <w:rPr>
          <w:rStyle w:val="FigTableNum"/>
        </w:rPr>
        <w:t>3</w:t>
      </w:r>
      <w:r>
        <w:rPr>
          <w:rFonts w:eastAsia="MS Mincho"/>
        </w:rPr>
        <w:t> </w:t>
      </w:r>
      <w:r w:rsidRPr="00B64CC1">
        <w:t>UI representation of a data entry group box to a screen reader following the poor navigational order of Figure 2-2</w:t>
      </w:r>
      <w:r>
        <w:fldChar w:fldCharType="begin"/>
      </w:r>
      <w:r>
        <w:instrText xml:space="preserve"> XE "</w:instrText>
      </w:r>
      <w:r w:rsidRPr="00E46C60">
        <w:instrText>26805.c02.02.03.034.9</w:instrText>
      </w:r>
      <w:r>
        <w:instrText xml:space="preserve">" </w:instrText>
      </w:r>
      <w:r>
        <w:rPr>
          <w:rStyle w:val="Num-CaptionChar"/>
        </w:rPr>
        <w:fldChar w:fldCharType="end"/>
      </w:r>
    </w:p>
    <w:p w14:paraId="1DB287A9" w14:textId="77777777" w:rsidR="005026A3" w:rsidRDefault="005026A3" w:rsidP="005026A3">
      <w:r>
        <w:fldChar w:fldCharType="begin"/>
      </w:r>
      <w:r>
        <w:instrText xml:space="preserve"> XE "</w:instrText>
      </w:r>
      <w:r w:rsidRPr="00F73B08">
        <w:instrText>26805.c02.02.03.035.1</w:instrText>
      </w:r>
      <w:r>
        <w:instrText xml:space="preserve">" </w:instrText>
      </w:r>
      <w:r>
        <w:fldChar w:fldCharType="end"/>
      </w:r>
      <w:r>
        <w:t>Be sure to examine the layout of your UI and the relationships between elements. How would you want your user to read through the interface? What navigational order makes the most sense? What sequence would allow a user to understand the UI most intuitively? Determine what controls relate to each other (for example, a label and its corresponding edit box). Someone who is blind must be able to navigate your UI in a logical and easy way. It is not surprising that accessible UI design shares a lot of best practices and guidelines with usability and UI design guidelines.</w:t>
      </w:r>
      <w:r>
        <w:fldChar w:fldCharType="begin"/>
      </w:r>
      <w:r>
        <w:instrText xml:space="preserve"> XE "</w:instrText>
      </w:r>
      <w:r w:rsidRPr="00A647A2">
        <w:instrText>26805.c02.02.03.035.9</w:instrText>
      </w:r>
      <w:r>
        <w:instrText xml:space="preserve">" </w:instrText>
      </w:r>
      <w:r>
        <w:fldChar w:fldCharType="end"/>
      </w:r>
    </w:p>
    <w:p w14:paraId="650B12D8" w14:textId="77777777" w:rsidR="005026A3" w:rsidRDefault="005026A3" w:rsidP="005026A3">
      <w:pPr>
        <w:pStyle w:val="Heading3"/>
      </w:pPr>
      <w:r>
        <w:br w:type="page"/>
        <w:t>Standard Mapping Scheme: Top to Bottom, Left to Right</w:t>
      </w:r>
    </w:p>
    <w:p w14:paraId="74DEC800" w14:textId="77777777" w:rsidR="005026A3" w:rsidRDefault="005026A3" w:rsidP="005026A3">
      <w:r>
        <w:fldChar w:fldCharType="begin"/>
      </w:r>
      <w:r>
        <w:instrText xml:space="preserve"> XE "</w:instrText>
      </w:r>
      <w:r w:rsidRPr="00983889">
        <w:instrText>26805.c02.02.03.036.1</w:instrText>
      </w:r>
      <w:r>
        <w:instrText xml:space="preserve">" </w:instrText>
      </w:r>
      <w:r>
        <w:fldChar w:fldCharType="end"/>
      </w:r>
      <w:r>
        <w:t xml:space="preserve">Although the standard mapping of the logical hierarchy follows a top-to-bottom, left-to-right scheme (a </w:t>
      </w:r>
      <w:r w:rsidRPr="00D12684">
        <w:rPr>
          <w:i/>
        </w:rPr>
        <w:t>depth-first search</w:t>
      </w:r>
      <w:r>
        <w:t xml:space="preserve"> tree traversal pattern) of the UI, AT clients can interpret the logical hierarchy however they want. That is, the clients can examine or navigate through the elements following a different pattern, such as from the bottom up or right to left. As long as the parent/child and sibling relationships are represented correctly and optimally, the logical hierarchy can be localized to fit the users’ needs.</w:t>
      </w:r>
      <w:r>
        <w:fldChar w:fldCharType="begin"/>
      </w:r>
      <w:r>
        <w:instrText xml:space="preserve"> XE "</w:instrText>
      </w:r>
      <w:r w:rsidRPr="00DE039C">
        <w:instrText>26805.c02.02.03.036.9</w:instrText>
      </w:r>
      <w:r>
        <w:instrText xml:space="preserve">" </w:instrText>
      </w:r>
      <w:r>
        <w:fldChar w:fldCharType="end"/>
      </w:r>
    </w:p>
    <w:p w14:paraId="21AB988B" w14:textId="77777777" w:rsidR="005026A3" w:rsidRDefault="005026A3" w:rsidP="005026A3">
      <w:pPr>
        <w:pStyle w:val="Heading1"/>
      </w:pPr>
      <w:r>
        <w:t>Getting Started</w:t>
      </w:r>
    </w:p>
    <w:p w14:paraId="4F07DFBE" w14:textId="77777777" w:rsidR="005026A3" w:rsidRDefault="005026A3" w:rsidP="005026A3">
      <w:r>
        <w:fldChar w:fldCharType="begin"/>
      </w:r>
      <w:r>
        <w:instrText xml:space="preserve"> XE "</w:instrText>
      </w:r>
      <w:r w:rsidRPr="002A3A3E">
        <w:instrText>26805.c02.03.01.037.1</w:instrText>
      </w:r>
      <w:r>
        <w:instrText xml:space="preserve">" </w:instrText>
      </w:r>
      <w:r>
        <w:fldChar w:fldCharType="end"/>
      </w:r>
      <w:r>
        <w:t>There are four things that you need before you start to design a logical hierarchy:</w:t>
      </w:r>
      <w:r>
        <w:fldChar w:fldCharType="begin"/>
      </w:r>
      <w:r>
        <w:instrText xml:space="preserve"> XE "</w:instrText>
      </w:r>
      <w:r w:rsidRPr="00AA0EB2">
        <w:instrText>26805.c02.03.01.037.9</w:instrText>
      </w:r>
      <w:r>
        <w:instrText xml:space="preserve">" </w:instrText>
      </w:r>
      <w:r>
        <w:fldChar w:fldCharType="end"/>
      </w:r>
    </w:p>
    <w:p w14:paraId="7C1F4E4B" w14:textId="77777777" w:rsidR="005026A3" w:rsidRDefault="005026A3" w:rsidP="005026A3">
      <w:pPr>
        <w:pStyle w:val="NumList"/>
      </w:pPr>
      <w:r>
        <w:rPr>
          <w:rStyle w:val="Term-DefinitionBulletedChar"/>
          <w:b/>
        </w:rPr>
        <w:fldChar w:fldCharType="begin"/>
      </w:r>
      <w:r>
        <w:instrText xml:space="preserve"> XE "</w:instrText>
      </w:r>
      <w:r w:rsidRPr="00E93701">
        <w:instrText>26805.c02.03.01.038.1</w:instrText>
      </w:r>
      <w:r>
        <w:instrText xml:space="preserve">" </w:instrText>
      </w:r>
      <w:r>
        <w:rPr>
          <w:rStyle w:val="Term-DefinitionBulletedChar"/>
          <w:b/>
        </w:rPr>
        <w:fldChar w:fldCharType="end"/>
      </w:r>
      <w:r>
        <w:rPr>
          <w:rStyle w:val="Term-DefinitionBulletedChar"/>
          <w:b/>
        </w:rPr>
        <w:tab/>
      </w:r>
      <w:r w:rsidRPr="002354EB">
        <w:rPr>
          <w:rStyle w:val="Term-DefinitionBulletedChar"/>
        </w:rPr>
        <w:t>1.</w:t>
      </w:r>
      <w:r>
        <w:rPr>
          <w:rStyle w:val="Term-DefinitionBulletedChar"/>
          <w:b/>
        </w:rPr>
        <w:tab/>
      </w:r>
      <w:r w:rsidRPr="00B02CFE">
        <w:rPr>
          <w:rStyle w:val="Term-DefinitionBulletedChar"/>
          <w:b/>
        </w:rPr>
        <w:t>Format</w:t>
      </w:r>
      <w:r>
        <w:rPr>
          <w:rFonts w:eastAsia="MS Mincho"/>
        </w:rPr>
        <w:t> </w:t>
      </w:r>
      <w:r>
        <w:t>How you format your logical hierarchy is up to you, but your engineering team should decide how you want it represented before you begin mapping. You can map the logical hierarchy visually using a node-link diagram (as in Figure 2-1) or textually using an outline or table format.</w:t>
      </w:r>
      <w:r>
        <w:fldChar w:fldCharType="begin"/>
      </w:r>
      <w:r>
        <w:instrText xml:space="preserve"> XE "</w:instrText>
      </w:r>
      <w:r w:rsidRPr="00853CF4">
        <w:instrText>26805.c02.03.01.038.9</w:instrText>
      </w:r>
      <w:r>
        <w:instrText xml:space="preserve">" </w:instrText>
      </w:r>
      <w:r>
        <w:fldChar w:fldCharType="end"/>
      </w:r>
    </w:p>
    <w:p w14:paraId="580B7E05" w14:textId="77777777" w:rsidR="005026A3" w:rsidRDefault="005026A3" w:rsidP="005026A3">
      <w:pPr>
        <w:pStyle w:val="ListPara"/>
      </w:pPr>
      <w:r>
        <w:fldChar w:fldCharType="begin"/>
      </w:r>
      <w:r>
        <w:instrText xml:space="preserve"> XE "</w:instrText>
      </w:r>
      <w:r w:rsidRPr="007B183B">
        <w:instrText>26805.c02.03.01.039.1</w:instrText>
      </w:r>
      <w:r>
        <w:instrText xml:space="preserve">" </w:instrText>
      </w:r>
      <w:r>
        <w:fldChar w:fldCharType="end"/>
      </w:r>
      <w:r>
        <w:t>Mapping in an outline format may look something like the following:</w:t>
      </w:r>
      <w:r>
        <w:fldChar w:fldCharType="begin"/>
      </w:r>
      <w:r>
        <w:instrText xml:space="preserve"> XE "</w:instrText>
      </w:r>
      <w:r w:rsidRPr="008A4FF7">
        <w:instrText>26805.c02.03.01.039.9</w:instrText>
      </w:r>
      <w:r>
        <w:instrText xml:space="preserve">" </w:instrText>
      </w:r>
      <w:r>
        <w:fldChar w:fldCharType="end"/>
      </w:r>
    </w:p>
    <w:p w14:paraId="4BEE5983" w14:textId="77777777" w:rsidR="005026A3" w:rsidRDefault="005026A3" w:rsidP="005026A3">
      <w:pPr>
        <w:pStyle w:val="ListPara"/>
        <w:ind w:left="1620"/>
      </w:pPr>
      <w:r>
        <w:fldChar w:fldCharType="begin"/>
      </w:r>
      <w:r>
        <w:instrText xml:space="preserve"> XE "</w:instrText>
      </w:r>
      <w:r w:rsidRPr="006A05F3">
        <w:instrText>26805.c02.03.01.040.1</w:instrText>
      </w:r>
      <w:r>
        <w:instrText xml:space="preserve">" </w:instrText>
      </w:r>
      <w:r>
        <w:fldChar w:fldCharType="end"/>
      </w:r>
      <w:r>
        <w:t>I. Window: Product Name</w:t>
      </w:r>
      <w:r>
        <w:fldChar w:fldCharType="begin"/>
      </w:r>
      <w:r>
        <w:instrText xml:space="preserve"> XE "</w:instrText>
      </w:r>
      <w:r w:rsidRPr="00356A7A">
        <w:instrText>26805.c02.03.01.040.9</w:instrText>
      </w:r>
      <w:r>
        <w:instrText xml:space="preserve">" </w:instrText>
      </w:r>
      <w:r>
        <w:fldChar w:fldCharType="end"/>
      </w:r>
    </w:p>
    <w:p w14:paraId="11ECCC50" w14:textId="77777777" w:rsidR="005026A3" w:rsidRDefault="005026A3" w:rsidP="005026A3">
      <w:pPr>
        <w:pStyle w:val="ListPara"/>
        <w:ind w:left="1620" w:firstLine="180"/>
      </w:pPr>
      <w:r>
        <w:fldChar w:fldCharType="begin"/>
      </w:r>
      <w:r>
        <w:instrText xml:space="preserve"> XE "</w:instrText>
      </w:r>
      <w:r w:rsidRPr="000B07FA">
        <w:instrText>26805.c02.03.01.041.1</w:instrText>
      </w:r>
      <w:r>
        <w:instrText xml:space="preserve">" </w:instrText>
      </w:r>
      <w:r>
        <w:fldChar w:fldCharType="end"/>
      </w:r>
      <w:r>
        <w:t>A. Element: Name (top-level child)</w:t>
      </w:r>
      <w:r>
        <w:fldChar w:fldCharType="begin"/>
      </w:r>
      <w:r>
        <w:instrText xml:space="preserve"> XE "</w:instrText>
      </w:r>
      <w:r w:rsidRPr="00AF1772">
        <w:instrText>26805.c02.03.01.041.9</w:instrText>
      </w:r>
      <w:r>
        <w:instrText xml:space="preserve">" </w:instrText>
      </w:r>
      <w:r>
        <w:fldChar w:fldCharType="end"/>
      </w:r>
    </w:p>
    <w:p w14:paraId="4466C4BF" w14:textId="77777777" w:rsidR="005026A3" w:rsidRDefault="005026A3" w:rsidP="005026A3">
      <w:pPr>
        <w:pStyle w:val="ListPara"/>
        <w:ind w:left="1620" w:firstLine="180"/>
      </w:pPr>
      <w:r>
        <w:fldChar w:fldCharType="begin"/>
      </w:r>
      <w:r>
        <w:instrText xml:space="preserve"> XE "</w:instrText>
      </w:r>
      <w:r w:rsidRPr="00DC0FA9">
        <w:instrText>26805.c02.03.01.042.1</w:instrText>
      </w:r>
      <w:r>
        <w:instrText xml:space="preserve">" </w:instrText>
      </w:r>
      <w:r>
        <w:fldChar w:fldCharType="end"/>
      </w:r>
      <w:r>
        <w:t>B. Element: Name (top-level child)</w:t>
      </w:r>
      <w:r>
        <w:fldChar w:fldCharType="begin"/>
      </w:r>
      <w:r>
        <w:instrText xml:space="preserve"> XE "</w:instrText>
      </w:r>
      <w:r w:rsidRPr="000252EE">
        <w:instrText>26805.c02.03.01.042.9</w:instrText>
      </w:r>
      <w:r>
        <w:instrText xml:space="preserve">" </w:instrText>
      </w:r>
      <w:r>
        <w:fldChar w:fldCharType="end"/>
      </w:r>
    </w:p>
    <w:p w14:paraId="3596A941" w14:textId="77777777" w:rsidR="005026A3" w:rsidRDefault="005026A3" w:rsidP="005026A3">
      <w:pPr>
        <w:pStyle w:val="ListPara"/>
        <w:ind w:left="1980" w:firstLine="180"/>
      </w:pPr>
      <w:r>
        <w:fldChar w:fldCharType="begin"/>
      </w:r>
      <w:r>
        <w:instrText xml:space="preserve"> XE "</w:instrText>
      </w:r>
      <w:r w:rsidRPr="00C8283E">
        <w:instrText>26805.c02.03.01.043.1</w:instrText>
      </w:r>
      <w:r>
        <w:instrText xml:space="preserve">" </w:instrText>
      </w:r>
      <w:r>
        <w:fldChar w:fldCharType="end"/>
      </w:r>
      <w:r>
        <w:t>a. Element: Name (second-level child)</w:t>
      </w:r>
      <w:r>
        <w:fldChar w:fldCharType="begin"/>
      </w:r>
      <w:r>
        <w:instrText xml:space="preserve"> XE "</w:instrText>
      </w:r>
      <w:r w:rsidRPr="005721AC">
        <w:instrText>26805.c02.03.01.043.9</w:instrText>
      </w:r>
      <w:r>
        <w:instrText xml:space="preserve">" </w:instrText>
      </w:r>
      <w:r>
        <w:fldChar w:fldCharType="end"/>
      </w:r>
    </w:p>
    <w:p w14:paraId="6FE80298" w14:textId="77777777" w:rsidR="005026A3" w:rsidRDefault="005026A3" w:rsidP="005026A3">
      <w:pPr>
        <w:pStyle w:val="ListPara"/>
        <w:ind w:left="1800" w:firstLine="360"/>
      </w:pPr>
      <w:r>
        <w:fldChar w:fldCharType="begin"/>
      </w:r>
      <w:r>
        <w:instrText xml:space="preserve"> XE "</w:instrText>
      </w:r>
      <w:r w:rsidRPr="00C84945">
        <w:instrText>26805.c02.03.01.044.1</w:instrText>
      </w:r>
      <w:r>
        <w:instrText xml:space="preserve">" </w:instrText>
      </w:r>
      <w:r>
        <w:fldChar w:fldCharType="end"/>
      </w:r>
      <w:r>
        <w:t>b. Element: Name (second-level child)</w:t>
      </w:r>
      <w:r>
        <w:fldChar w:fldCharType="begin"/>
      </w:r>
      <w:r>
        <w:instrText xml:space="preserve"> XE "</w:instrText>
      </w:r>
      <w:r w:rsidRPr="00254EF5">
        <w:instrText>26805.c02.03.01.044.9</w:instrText>
      </w:r>
      <w:r>
        <w:instrText xml:space="preserve">" </w:instrText>
      </w:r>
      <w:r>
        <w:fldChar w:fldCharType="end"/>
      </w:r>
    </w:p>
    <w:p w14:paraId="32B87535" w14:textId="77777777" w:rsidR="005026A3" w:rsidRDefault="005026A3" w:rsidP="005026A3">
      <w:pPr>
        <w:pStyle w:val="ListPara"/>
        <w:ind w:left="1980" w:firstLine="540"/>
      </w:pPr>
      <w:r>
        <w:fldChar w:fldCharType="begin"/>
      </w:r>
      <w:r>
        <w:instrText xml:space="preserve"> XE "</w:instrText>
      </w:r>
      <w:r w:rsidRPr="00E45D70">
        <w:instrText>26805.c02.03.01.045.1</w:instrText>
      </w:r>
      <w:r>
        <w:instrText xml:space="preserve">" </w:instrText>
      </w:r>
      <w:r>
        <w:fldChar w:fldCharType="end"/>
      </w:r>
      <w:r>
        <w:t>i. Element: Name (third-level child)</w:t>
      </w:r>
      <w:r>
        <w:fldChar w:fldCharType="begin"/>
      </w:r>
      <w:r>
        <w:instrText xml:space="preserve"> XE "</w:instrText>
      </w:r>
      <w:r w:rsidRPr="004D1650">
        <w:instrText>26805.c02.03.01.045.9</w:instrText>
      </w:r>
      <w:r>
        <w:instrText xml:space="preserve">" </w:instrText>
      </w:r>
      <w:r>
        <w:fldChar w:fldCharType="end"/>
      </w:r>
    </w:p>
    <w:p w14:paraId="697552FC" w14:textId="77777777" w:rsidR="005026A3" w:rsidRDefault="005026A3" w:rsidP="005026A3">
      <w:pPr>
        <w:pStyle w:val="ListPara"/>
        <w:ind w:left="1620" w:firstLine="180"/>
      </w:pPr>
      <w:r>
        <w:fldChar w:fldCharType="begin"/>
      </w:r>
      <w:r>
        <w:instrText xml:space="preserve"> XE "</w:instrText>
      </w:r>
      <w:r w:rsidRPr="00F019C9">
        <w:instrText>26805.c02.03.01.046.1</w:instrText>
      </w:r>
      <w:r>
        <w:instrText xml:space="preserve">" </w:instrText>
      </w:r>
      <w:r>
        <w:fldChar w:fldCharType="end"/>
      </w:r>
      <w:r>
        <w:t>C. Element: Name (top-level child)</w:t>
      </w:r>
      <w:r>
        <w:fldChar w:fldCharType="begin"/>
      </w:r>
      <w:r>
        <w:instrText xml:space="preserve"> XE "</w:instrText>
      </w:r>
      <w:r w:rsidRPr="00984571">
        <w:instrText>26805.c02.03.01.046.9</w:instrText>
      </w:r>
      <w:r>
        <w:instrText xml:space="preserve">" </w:instrText>
      </w:r>
      <w:r>
        <w:fldChar w:fldCharType="end"/>
      </w:r>
    </w:p>
    <w:p w14:paraId="54FD7A7E" w14:textId="77777777" w:rsidR="008A46C4" w:rsidRDefault="005026A3" w:rsidP="005026A3">
      <w:pPr>
        <w:pStyle w:val="ListPara"/>
      </w:pPr>
      <w:r>
        <w:fldChar w:fldCharType="begin"/>
      </w:r>
      <w:r>
        <w:instrText xml:space="preserve"> XE "</w:instrText>
      </w:r>
      <w:r w:rsidRPr="00AE5274">
        <w:instrText>26805.c02.03.01.047.1</w:instrText>
      </w:r>
      <w:r>
        <w:instrText xml:space="preserve">" </w:instrText>
      </w:r>
      <w:r>
        <w:fldChar w:fldCharType="end"/>
      </w:r>
      <w:r>
        <w:t>Mapping in a table format may look something like Table 2-1.</w:t>
      </w:r>
    </w:p>
    <w:p w14:paraId="1B5111A9" w14:textId="77777777" w:rsidR="008A46C4" w:rsidRDefault="008A46C4" w:rsidP="005026A3">
      <w:pPr>
        <w:pStyle w:val="ListPara"/>
      </w:pPr>
    </w:p>
    <w:p w14:paraId="101F4ABA" w14:textId="77777777" w:rsidR="008A46C4" w:rsidRDefault="008A46C4" w:rsidP="005026A3">
      <w:pPr>
        <w:pStyle w:val="ListPara"/>
      </w:pPr>
    </w:p>
    <w:p w14:paraId="1B827C3E" w14:textId="77777777" w:rsidR="008A46C4" w:rsidRDefault="008A46C4" w:rsidP="005026A3">
      <w:pPr>
        <w:pStyle w:val="ListPara"/>
      </w:pPr>
    </w:p>
    <w:p w14:paraId="77E5129D" w14:textId="77777777" w:rsidR="008A46C4" w:rsidRDefault="008A46C4" w:rsidP="005026A3">
      <w:pPr>
        <w:pStyle w:val="ListPara"/>
      </w:pPr>
    </w:p>
    <w:p w14:paraId="2A0804CD" w14:textId="77777777" w:rsidR="008A46C4" w:rsidRDefault="008A46C4" w:rsidP="005026A3">
      <w:pPr>
        <w:pStyle w:val="ListPara"/>
      </w:pPr>
    </w:p>
    <w:p w14:paraId="10ACF861" w14:textId="77777777" w:rsidR="005026A3" w:rsidRDefault="005026A3" w:rsidP="005026A3">
      <w:pPr>
        <w:pStyle w:val="ListPara"/>
      </w:pPr>
      <w:r>
        <w:fldChar w:fldCharType="begin"/>
      </w:r>
      <w:r>
        <w:instrText xml:space="preserve"> XE "</w:instrText>
      </w:r>
      <w:r w:rsidRPr="00B526B0">
        <w:instrText>26805.c02.03.01.047.9</w:instrText>
      </w:r>
      <w:r>
        <w:instrText xml:space="preserve">" </w:instrText>
      </w:r>
      <w:r>
        <w:fldChar w:fldCharType="end"/>
      </w:r>
    </w:p>
    <w:p w14:paraId="56C154CA" w14:textId="77777777" w:rsidR="005026A3" w:rsidRPr="00A72F4F" w:rsidRDefault="005026A3" w:rsidP="005026A3">
      <w:pPr>
        <w:pStyle w:val="ListTableNum-Title"/>
      </w:pPr>
      <w:r w:rsidRPr="00A72F4F">
        <w:fldChar w:fldCharType="begin"/>
      </w:r>
      <w:r w:rsidRPr="00A72F4F">
        <w:instrText xml:space="preserve"> XE "26805.c02.03.01.048.1" </w:instrText>
      </w:r>
      <w:r w:rsidRPr="00A72F4F">
        <w:fldChar w:fldCharType="end"/>
      </w:r>
      <w:r w:rsidRPr="00A72F4F">
        <w:t>TABLE 2-1</w:t>
      </w:r>
      <w:r>
        <w:rPr>
          <w:rFonts w:ascii="Cambria Math" w:hAnsi="Cambria Math" w:cs="Cambria Math"/>
        </w:rPr>
        <w:t> </w:t>
      </w:r>
      <w:r w:rsidRPr="00A72F4F">
        <w:t>Template for Mapping in a Table Format</w:t>
      </w:r>
      <w:r w:rsidRPr="00A72F4F">
        <w:fldChar w:fldCharType="begin"/>
      </w:r>
      <w:r w:rsidRPr="00A72F4F">
        <w:instrText xml:space="preserve"> XE "26805.c02.03.01.048.9" </w:instrText>
      </w:r>
      <w:r w:rsidRPr="00A72F4F">
        <w:fldChar w:fldCharType="end"/>
      </w:r>
    </w:p>
    <w:p w14:paraId="51DEA206" w14:textId="77777777" w:rsidR="005026A3" w:rsidRDefault="005026A3" w:rsidP="005026A3">
      <w:pPr>
        <w:pStyle w:val="ListTableNum-Title"/>
      </w:pPr>
      <w:r>
        <w:fldChar w:fldCharType="begin"/>
      </w:r>
      <w:r>
        <w:instrText xml:space="preserve"> XE "</w:instrText>
      </w:r>
      <w:r w:rsidRPr="008704B1">
        <w:instrText>26805.c02.03.01.049.1</w:instrText>
      </w:r>
      <w:r>
        <w:instrText xml:space="preserve">" </w:instrText>
      </w:r>
      <w:r>
        <w:fldChar w:fldCharType="end"/>
      </w:r>
      <w:r>
        <w:t>Window: Product Name</w:t>
      </w:r>
      <w:r>
        <w:fldChar w:fldCharType="begin"/>
      </w:r>
      <w:r>
        <w:instrText xml:space="preserve"> XE "</w:instrText>
      </w:r>
      <w:r w:rsidRPr="005068D3">
        <w:instrText>26805.c02.03.01.049.9</w:instrText>
      </w:r>
      <w:r>
        <w:instrText xml:space="preserve">" </w:instrText>
      </w:r>
      <w:r>
        <w:fldChar w:fldCharType="end"/>
      </w:r>
    </w:p>
    <w:tbl>
      <w:tblPr>
        <w:tblW w:w="0" w:type="auto"/>
        <w:tblInd w:w="1267" w:type="dxa"/>
        <w:tblBorders>
          <w:insideH w:val="single" w:sz="8" w:space="0" w:color="C0C0C0"/>
        </w:tblBorders>
        <w:tblCellMar>
          <w:top w:w="40" w:type="dxa"/>
          <w:left w:w="60" w:type="dxa"/>
          <w:bottom w:w="40" w:type="dxa"/>
          <w:right w:w="60" w:type="dxa"/>
        </w:tblCellMar>
        <w:tblLook w:val="04A0" w:firstRow="1" w:lastRow="0" w:firstColumn="1" w:lastColumn="0" w:noHBand="0" w:noVBand="1"/>
      </w:tblPr>
      <w:tblGrid>
        <w:gridCol w:w="2935"/>
        <w:gridCol w:w="2935"/>
      </w:tblGrid>
      <w:tr w:rsidR="005026A3" w14:paraId="5E40F078" w14:textId="77777777" w:rsidTr="00317556">
        <w:tc>
          <w:tcPr>
            <w:tcW w:w="2935" w:type="dxa"/>
            <w:tcBorders>
              <w:top w:val="nil"/>
              <w:left w:val="nil"/>
              <w:bottom w:val="nil"/>
              <w:right w:val="nil"/>
              <w:tl2br w:val="nil"/>
              <w:tr2bl w:val="nil"/>
            </w:tcBorders>
            <w:shd w:val="clear" w:color="auto" w:fill="D9D9D9"/>
          </w:tcPr>
          <w:p w14:paraId="64FA9572" w14:textId="77777777" w:rsidR="005026A3" w:rsidRDefault="005026A3" w:rsidP="00317556">
            <w:pPr>
              <w:pStyle w:val="TableHead"/>
              <w:keepLines/>
              <w:ind w:right="58"/>
            </w:pPr>
            <w:r>
              <w:fldChar w:fldCharType="begin"/>
            </w:r>
            <w:r>
              <w:instrText xml:space="preserve"> XE "</w:instrText>
            </w:r>
            <w:r w:rsidRPr="00601830">
              <w:instrText>26805.c02.03.01.050.1</w:instrText>
            </w:r>
            <w:r>
              <w:instrText xml:space="preserve">" </w:instrText>
            </w:r>
            <w:r>
              <w:fldChar w:fldCharType="end"/>
            </w:r>
            <w:r>
              <w:t>Parent Element</w:t>
            </w:r>
          </w:p>
        </w:tc>
        <w:tc>
          <w:tcPr>
            <w:tcW w:w="2935" w:type="dxa"/>
            <w:tcBorders>
              <w:top w:val="nil"/>
              <w:left w:val="nil"/>
              <w:bottom w:val="nil"/>
              <w:right w:val="nil"/>
              <w:tl2br w:val="nil"/>
              <w:tr2bl w:val="nil"/>
            </w:tcBorders>
            <w:shd w:val="clear" w:color="auto" w:fill="D9D9D9"/>
          </w:tcPr>
          <w:p w14:paraId="7C442B60" w14:textId="77777777" w:rsidR="005026A3" w:rsidRDefault="005026A3" w:rsidP="00317556">
            <w:pPr>
              <w:pStyle w:val="TableHead"/>
              <w:keepLines/>
              <w:ind w:right="58"/>
            </w:pPr>
            <w:r>
              <w:t>Child Elements</w:t>
            </w:r>
          </w:p>
        </w:tc>
      </w:tr>
      <w:tr w:rsidR="005026A3" w14:paraId="1680467E" w14:textId="77777777" w:rsidTr="00317556">
        <w:tc>
          <w:tcPr>
            <w:tcW w:w="2935" w:type="dxa"/>
          </w:tcPr>
          <w:p w14:paraId="7C560953" w14:textId="77777777" w:rsidR="005026A3" w:rsidRDefault="005026A3" w:rsidP="00317556">
            <w:pPr>
              <w:pStyle w:val="TableText"/>
              <w:suppressAutoHyphens/>
              <w:ind w:right="58"/>
            </w:pPr>
            <w:r>
              <w:fldChar w:fldCharType="begin"/>
            </w:r>
            <w:r>
              <w:instrText xml:space="preserve"> XE "</w:instrText>
            </w:r>
            <w:r w:rsidRPr="00D0299A">
              <w:instrText>26805.c02.03.01.051.1</w:instrText>
            </w:r>
            <w:r>
              <w:instrText xml:space="preserve">" </w:instrText>
            </w:r>
            <w:r>
              <w:fldChar w:fldCharType="end"/>
            </w:r>
            <w:r>
              <w:t>Element: Name (top-level child)</w:t>
            </w:r>
          </w:p>
        </w:tc>
        <w:tc>
          <w:tcPr>
            <w:tcW w:w="2935" w:type="dxa"/>
          </w:tcPr>
          <w:p w14:paraId="0BB0BE46" w14:textId="77777777" w:rsidR="005026A3" w:rsidRDefault="005026A3" w:rsidP="00317556">
            <w:pPr>
              <w:pStyle w:val="TableText"/>
              <w:suppressAutoHyphens/>
              <w:ind w:right="58"/>
            </w:pPr>
            <w:r>
              <w:t>Element: Name (second-level child)</w:t>
            </w:r>
          </w:p>
        </w:tc>
      </w:tr>
      <w:tr w:rsidR="005026A3" w14:paraId="08C776DC" w14:textId="77777777" w:rsidTr="00317556">
        <w:tc>
          <w:tcPr>
            <w:tcW w:w="2935" w:type="dxa"/>
          </w:tcPr>
          <w:p w14:paraId="521D190D" w14:textId="77777777" w:rsidR="005026A3" w:rsidRDefault="005026A3" w:rsidP="00317556">
            <w:pPr>
              <w:pStyle w:val="TableText"/>
              <w:suppressAutoHyphens/>
              <w:ind w:right="58"/>
            </w:pPr>
            <w:r>
              <w:fldChar w:fldCharType="begin"/>
            </w:r>
            <w:r>
              <w:instrText xml:space="preserve"> XE "</w:instrText>
            </w:r>
            <w:r w:rsidRPr="00DB2759">
              <w:instrText>26805.c02.03.01.052.1</w:instrText>
            </w:r>
            <w:r>
              <w:instrText xml:space="preserve">" </w:instrText>
            </w:r>
            <w:r>
              <w:fldChar w:fldCharType="end"/>
            </w:r>
          </w:p>
        </w:tc>
        <w:tc>
          <w:tcPr>
            <w:tcW w:w="2935" w:type="dxa"/>
          </w:tcPr>
          <w:p w14:paraId="4156FA4A" w14:textId="77777777" w:rsidR="005026A3" w:rsidRDefault="005026A3" w:rsidP="00317556">
            <w:pPr>
              <w:pStyle w:val="TableText"/>
              <w:suppressAutoHyphens/>
              <w:ind w:right="58"/>
            </w:pPr>
            <w:r>
              <w:t>Element: Name (second-level child)</w:t>
            </w:r>
          </w:p>
          <w:p w14:paraId="40CCB84F" w14:textId="77777777" w:rsidR="005026A3" w:rsidRDefault="005026A3" w:rsidP="00317556">
            <w:pPr>
              <w:pStyle w:val="TableBullList"/>
              <w:suppressAutoHyphens/>
              <w:ind w:right="58"/>
            </w:pPr>
            <w:r>
              <w:t>Element: Name (third-level child)</w:t>
            </w:r>
          </w:p>
        </w:tc>
      </w:tr>
      <w:tr w:rsidR="005026A3" w14:paraId="5C22C671" w14:textId="77777777" w:rsidTr="00317556">
        <w:tc>
          <w:tcPr>
            <w:tcW w:w="2935" w:type="dxa"/>
          </w:tcPr>
          <w:p w14:paraId="67278653" w14:textId="77777777" w:rsidR="005026A3" w:rsidRDefault="005026A3" w:rsidP="00317556">
            <w:pPr>
              <w:pStyle w:val="TableText"/>
              <w:suppressAutoHyphens/>
              <w:ind w:right="58"/>
            </w:pPr>
            <w:r>
              <w:fldChar w:fldCharType="begin"/>
            </w:r>
            <w:r>
              <w:instrText xml:space="preserve"> XE "</w:instrText>
            </w:r>
            <w:r w:rsidRPr="003B7900">
              <w:instrText>26805.c02.03.01.053.1</w:instrText>
            </w:r>
            <w:r>
              <w:instrText xml:space="preserve">" </w:instrText>
            </w:r>
            <w:r>
              <w:fldChar w:fldCharType="end"/>
            </w:r>
            <w:r>
              <w:t>Element: Name (top-level child)</w:t>
            </w:r>
          </w:p>
        </w:tc>
        <w:tc>
          <w:tcPr>
            <w:tcW w:w="2935" w:type="dxa"/>
          </w:tcPr>
          <w:p w14:paraId="72590507" w14:textId="77777777" w:rsidR="005026A3" w:rsidRDefault="005026A3" w:rsidP="00317556">
            <w:pPr>
              <w:pStyle w:val="TableText"/>
              <w:suppressAutoHyphens/>
              <w:ind w:right="58"/>
            </w:pPr>
            <w:r>
              <w:t>Element: Name (second-level child)</w:t>
            </w:r>
          </w:p>
        </w:tc>
      </w:tr>
    </w:tbl>
    <w:p w14:paraId="3D23C248" w14:textId="77777777" w:rsidR="005026A3" w:rsidRDefault="005026A3" w:rsidP="005026A3">
      <w:pPr>
        <w:pStyle w:val="ListPara"/>
      </w:pPr>
    </w:p>
    <w:p w14:paraId="1FE106D8" w14:textId="77777777" w:rsidR="005026A3" w:rsidRDefault="005026A3" w:rsidP="005026A3">
      <w:pPr>
        <w:pStyle w:val="ListPara"/>
      </w:pPr>
      <w:r>
        <w:fldChar w:fldCharType="begin"/>
      </w:r>
      <w:r>
        <w:instrText xml:space="preserve"> XE "</w:instrText>
      </w:r>
      <w:r w:rsidRPr="008B556B">
        <w:instrText>26805.c02.03.01.054.1</w:instrText>
      </w:r>
      <w:r>
        <w:instrText xml:space="preserve">" </w:instrText>
      </w:r>
      <w:r>
        <w:fldChar w:fldCharType="end"/>
      </w:r>
      <w:r>
        <w:t>When mapping with a diagram, use the mapping symbols in Table 2-2 for your logical hierarchy.</w:t>
      </w:r>
      <w:r>
        <w:fldChar w:fldCharType="begin"/>
      </w:r>
      <w:r>
        <w:instrText xml:space="preserve"> XE "</w:instrText>
      </w:r>
      <w:r w:rsidRPr="00D02C9E">
        <w:instrText>26805.c02.03.01.054.9</w:instrText>
      </w:r>
      <w:r>
        <w:instrText xml:space="preserve">" </w:instrText>
      </w:r>
      <w:r>
        <w:fldChar w:fldCharType="end"/>
      </w:r>
    </w:p>
    <w:p w14:paraId="16D05946" w14:textId="77777777" w:rsidR="005026A3" w:rsidRPr="00A72F4F" w:rsidRDefault="005026A3" w:rsidP="005026A3">
      <w:pPr>
        <w:pStyle w:val="ListTableNum-Title"/>
      </w:pPr>
      <w:r w:rsidRPr="00A72F4F">
        <w:fldChar w:fldCharType="begin"/>
      </w:r>
      <w:r w:rsidRPr="00A72F4F">
        <w:instrText xml:space="preserve"> XE "26805.c02.03.01.055.1" </w:instrText>
      </w:r>
      <w:r w:rsidRPr="00A72F4F">
        <w:fldChar w:fldCharType="end"/>
      </w:r>
      <w:r w:rsidRPr="00A72F4F">
        <w:t>TABLE 2-2</w:t>
      </w:r>
      <w:r>
        <w:rPr>
          <w:rFonts w:eastAsia="MS Mincho"/>
        </w:rPr>
        <w:t> </w:t>
      </w:r>
      <w:r w:rsidRPr="00A72F4F">
        <w:t>Logical Hierarchy Mapping Symbols</w:t>
      </w:r>
      <w:r w:rsidRPr="00A72F4F">
        <w:fldChar w:fldCharType="begin"/>
      </w:r>
      <w:r w:rsidRPr="00A72F4F">
        <w:instrText xml:space="preserve"> XE "26805.c02.03.01.055.9" </w:instrText>
      </w:r>
      <w:r w:rsidRPr="00A72F4F">
        <w:fldChar w:fldCharType="end"/>
      </w:r>
    </w:p>
    <w:tbl>
      <w:tblPr>
        <w:tblW w:w="0" w:type="auto"/>
        <w:tblInd w:w="1267" w:type="dxa"/>
        <w:tblBorders>
          <w:insideH w:val="single" w:sz="8" w:space="0" w:color="C0C0C0"/>
        </w:tblBorders>
        <w:tblCellMar>
          <w:top w:w="40" w:type="dxa"/>
          <w:left w:w="60" w:type="dxa"/>
          <w:bottom w:w="40" w:type="dxa"/>
          <w:right w:w="60" w:type="dxa"/>
        </w:tblCellMar>
        <w:tblLook w:val="04A0" w:firstRow="1" w:lastRow="0" w:firstColumn="1" w:lastColumn="0" w:noHBand="0" w:noVBand="1"/>
      </w:tblPr>
      <w:tblGrid>
        <w:gridCol w:w="1720"/>
        <w:gridCol w:w="2833"/>
      </w:tblGrid>
      <w:tr w:rsidR="005026A3" w14:paraId="616B6FDC" w14:textId="77777777" w:rsidTr="00317556">
        <w:tc>
          <w:tcPr>
            <w:tcW w:w="1720" w:type="dxa"/>
            <w:tcBorders>
              <w:top w:val="nil"/>
              <w:left w:val="nil"/>
              <w:bottom w:val="nil"/>
              <w:right w:val="nil"/>
              <w:tl2br w:val="nil"/>
              <w:tr2bl w:val="nil"/>
            </w:tcBorders>
            <w:shd w:val="clear" w:color="auto" w:fill="D9D9D9"/>
          </w:tcPr>
          <w:p w14:paraId="51FD8CDF" w14:textId="77777777" w:rsidR="005026A3" w:rsidRDefault="005026A3" w:rsidP="00317556">
            <w:pPr>
              <w:pStyle w:val="TableHead"/>
              <w:keepLines/>
              <w:ind w:right="58"/>
            </w:pPr>
            <w:r>
              <w:fldChar w:fldCharType="begin"/>
            </w:r>
            <w:r>
              <w:instrText xml:space="preserve"> XE "</w:instrText>
            </w:r>
            <w:r w:rsidRPr="002861A4">
              <w:instrText>26805.c02.03.01.056.1</w:instrText>
            </w:r>
            <w:r>
              <w:instrText xml:space="preserve">" </w:instrText>
            </w:r>
            <w:r>
              <w:fldChar w:fldCharType="end"/>
            </w:r>
            <w:r>
              <w:t>Symbol</w:t>
            </w:r>
          </w:p>
        </w:tc>
        <w:tc>
          <w:tcPr>
            <w:tcW w:w="2833" w:type="dxa"/>
            <w:tcBorders>
              <w:top w:val="nil"/>
              <w:left w:val="nil"/>
              <w:bottom w:val="nil"/>
              <w:right w:val="nil"/>
              <w:tl2br w:val="nil"/>
              <w:tr2bl w:val="nil"/>
            </w:tcBorders>
            <w:shd w:val="clear" w:color="auto" w:fill="D9D9D9"/>
          </w:tcPr>
          <w:p w14:paraId="07123AEE" w14:textId="77777777" w:rsidR="005026A3" w:rsidRDefault="005026A3" w:rsidP="00317556">
            <w:pPr>
              <w:pStyle w:val="TableHead"/>
              <w:keepLines/>
              <w:ind w:right="120"/>
            </w:pPr>
            <w:r>
              <w:t>Represents</w:t>
            </w:r>
          </w:p>
        </w:tc>
      </w:tr>
      <w:tr w:rsidR="005026A3" w14:paraId="2C3D9B16" w14:textId="77777777" w:rsidTr="00317556">
        <w:tc>
          <w:tcPr>
            <w:tcW w:w="1720" w:type="dxa"/>
          </w:tcPr>
          <w:p w14:paraId="71AF3BFC" w14:textId="77777777" w:rsidR="005026A3" w:rsidRDefault="005026A3" w:rsidP="00317556">
            <w:pPr>
              <w:pStyle w:val="TableText"/>
              <w:suppressAutoHyphens/>
              <w:ind w:right="58"/>
            </w:pPr>
            <w:r>
              <w:fldChar w:fldCharType="begin"/>
            </w:r>
            <w:r>
              <w:instrText xml:space="preserve"> XE "</w:instrText>
            </w:r>
            <w:r w:rsidRPr="002C5FC3">
              <w:instrText>26805.c02.03.01.057.1</w:instrText>
            </w:r>
            <w:r>
              <w:instrText xml:space="preserve">" </w:instrText>
            </w:r>
            <w:r>
              <w:fldChar w:fldCharType="end"/>
            </w:r>
            <w:r>
              <w:t>Circle</w:t>
            </w:r>
            <w:r w:rsidRPr="00C90990">
              <w:rPr>
                <w:rFonts w:ascii="MS Mincho" w:eastAsia="MS Mincho" w:hAnsi="MS Mincho" w:cs="MS Mincho" w:hint="eastAsia"/>
              </w:rPr>
              <w:t> </w:t>
            </w:r>
            <w:r>
              <w:t>O</w:t>
            </w:r>
            <w:r>
              <w:tab/>
            </w:r>
          </w:p>
        </w:tc>
        <w:tc>
          <w:tcPr>
            <w:tcW w:w="2833" w:type="dxa"/>
          </w:tcPr>
          <w:p w14:paraId="6A9D366B" w14:textId="77777777" w:rsidR="005026A3" w:rsidRDefault="005026A3" w:rsidP="00317556">
            <w:pPr>
              <w:pStyle w:val="TableText"/>
              <w:suppressAutoHyphens/>
              <w:ind w:right="120"/>
            </w:pPr>
            <w:r>
              <w:t>UI element</w:t>
            </w:r>
          </w:p>
        </w:tc>
      </w:tr>
      <w:tr w:rsidR="005026A3" w14:paraId="66DF3687" w14:textId="77777777" w:rsidTr="00317556">
        <w:tc>
          <w:tcPr>
            <w:tcW w:w="1720" w:type="dxa"/>
          </w:tcPr>
          <w:p w14:paraId="52736A44" w14:textId="77777777" w:rsidR="005026A3" w:rsidRDefault="005026A3" w:rsidP="00317556">
            <w:pPr>
              <w:pStyle w:val="TableText"/>
              <w:suppressAutoHyphens/>
              <w:ind w:right="58"/>
            </w:pPr>
            <w:r>
              <w:fldChar w:fldCharType="begin"/>
            </w:r>
            <w:r>
              <w:instrText xml:space="preserve"> XE "</w:instrText>
            </w:r>
            <w:r w:rsidRPr="009650AD">
              <w:instrText>26805.c02.03.01.058.1</w:instrText>
            </w:r>
            <w:r>
              <w:instrText xml:space="preserve">" </w:instrText>
            </w:r>
            <w:r>
              <w:fldChar w:fldCharType="end"/>
            </w:r>
            <w:r>
              <w:t>Solid line</w:t>
            </w:r>
            <w:r w:rsidRPr="00C90990">
              <w:rPr>
                <w:rFonts w:ascii="MS Mincho" w:eastAsia="MS Mincho" w:hAnsi="MS Mincho" w:cs="MS Mincho" w:hint="eastAsia"/>
              </w:rPr>
              <w:t> </w:t>
            </w:r>
            <w:r>
              <w:t>—</w:t>
            </w:r>
          </w:p>
        </w:tc>
        <w:tc>
          <w:tcPr>
            <w:tcW w:w="2833" w:type="dxa"/>
          </w:tcPr>
          <w:p w14:paraId="30C09349" w14:textId="77777777" w:rsidR="005026A3" w:rsidRDefault="005026A3" w:rsidP="00317556">
            <w:pPr>
              <w:pStyle w:val="TableText"/>
              <w:suppressAutoHyphens/>
              <w:ind w:right="120"/>
            </w:pPr>
            <w:r>
              <w:t>Parent/child relationship</w:t>
            </w:r>
          </w:p>
        </w:tc>
      </w:tr>
      <w:tr w:rsidR="005026A3" w14:paraId="197EB064" w14:textId="77777777" w:rsidTr="00317556">
        <w:tc>
          <w:tcPr>
            <w:tcW w:w="1720" w:type="dxa"/>
          </w:tcPr>
          <w:p w14:paraId="1C3BBF2C" w14:textId="77777777" w:rsidR="005026A3" w:rsidRDefault="005026A3" w:rsidP="00317556">
            <w:pPr>
              <w:pStyle w:val="TableText"/>
              <w:suppressAutoHyphens/>
              <w:ind w:right="58"/>
              <w:contextualSpacing/>
            </w:pPr>
            <w:r>
              <w:fldChar w:fldCharType="begin"/>
            </w:r>
            <w:r>
              <w:instrText xml:space="preserve"> XE "</w:instrText>
            </w:r>
            <w:r w:rsidRPr="00AA63D4">
              <w:instrText>26805.c02.03.01.059.1</w:instrText>
            </w:r>
            <w:r>
              <w:instrText xml:space="preserve">" </w:instrText>
            </w:r>
            <w:r>
              <w:fldChar w:fldCharType="end"/>
            </w:r>
            <w:r>
              <w:t>Ellipsis</w:t>
            </w:r>
            <w:r w:rsidRPr="00C90990">
              <w:rPr>
                <w:rFonts w:ascii="MS Mincho" w:eastAsia="MS Mincho" w:hAnsi="MS Mincho" w:cs="MS Mincho" w:hint="eastAsia"/>
              </w:rPr>
              <w:t> </w:t>
            </w:r>
            <w:r>
              <w:t>…</w:t>
            </w:r>
          </w:p>
        </w:tc>
        <w:tc>
          <w:tcPr>
            <w:tcW w:w="2833" w:type="dxa"/>
          </w:tcPr>
          <w:p w14:paraId="3B21C491" w14:textId="77777777" w:rsidR="005026A3" w:rsidRDefault="005026A3" w:rsidP="00317556">
            <w:pPr>
              <w:pStyle w:val="TableText"/>
              <w:suppressAutoHyphens/>
              <w:ind w:right="120"/>
              <w:contextualSpacing/>
            </w:pPr>
            <w:r>
              <w:t>More siblings or repeat elements</w:t>
            </w:r>
          </w:p>
        </w:tc>
      </w:tr>
      <w:tr w:rsidR="005026A3" w14:paraId="311D64E4" w14:textId="77777777" w:rsidTr="00317556">
        <w:tc>
          <w:tcPr>
            <w:tcW w:w="1720" w:type="dxa"/>
          </w:tcPr>
          <w:p w14:paraId="2C41AB45" w14:textId="77777777" w:rsidR="005026A3" w:rsidRDefault="005026A3" w:rsidP="00317556">
            <w:pPr>
              <w:pStyle w:val="TableText"/>
              <w:suppressAutoHyphens/>
              <w:ind w:right="58"/>
              <w:contextualSpacing/>
            </w:pPr>
            <w:r>
              <w:fldChar w:fldCharType="begin"/>
            </w:r>
            <w:r>
              <w:instrText xml:space="preserve"> XE "</w:instrText>
            </w:r>
            <w:r w:rsidRPr="00126928">
              <w:instrText>26805.c02.03.01.060.1</w:instrText>
            </w:r>
            <w:r>
              <w:instrText xml:space="preserve">" </w:instrText>
            </w:r>
            <w:r>
              <w:fldChar w:fldCharType="end"/>
            </w:r>
            <w:r>
              <w:t>Asterisk  *</w:t>
            </w:r>
          </w:p>
        </w:tc>
        <w:tc>
          <w:tcPr>
            <w:tcW w:w="2833" w:type="dxa"/>
          </w:tcPr>
          <w:p w14:paraId="6E543FB8" w14:textId="77777777" w:rsidR="005026A3" w:rsidRDefault="005026A3" w:rsidP="00317556">
            <w:pPr>
              <w:pStyle w:val="TableText"/>
              <w:suppressAutoHyphens/>
              <w:ind w:right="120"/>
              <w:contextualSpacing/>
            </w:pPr>
            <w:r>
              <w:t>Custom control</w:t>
            </w:r>
          </w:p>
        </w:tc>
      </w:tr>
    </w:tbl>
    <w:p w14:paraId="4FB439CC" w14:textId="77777777" w:rsidR="005026A3" w:rsidRPr="00C74B39" w:rsidRDefault="005026A3" w:rsidP="005026A3">
      <w:pPr>
        <w:pStyle w:val="ListPara"/>
        <w:rPr>
          <w:rStyle w:val="Term-DefinitionBulletedChar"/>
        </w:rPr>
      </w:pPr>
      <w:r>
        <w:fldChar w:fldCharType="begin"/>
      </w:r>
      <w:r>
        <w:instrText xml:space="preserve"> XE "</w:instrText>
      </w:r>
      <w:r w:rsidRPr="007D4795">
        <w:instrText>26805.c02.03.01.061.1</w:instrText>
      </w:r>
      <w:r>
        <w:instrText xml:space="preserve">" </w:instrText>
      </w:r>
      <w:r>
        <w:fldChar w:fldCharType="end"/>
      </w:r>
      <w:r>
        <w:t>In addition, you can use color to further differentiate custom controls from standard controls.</w:t>
      </w:r>
      <w:r>
        <w:fldChar w:fldCharType="begin"/>
      </w:r>
      <w:r>
        <w:instrText xml:space="preserve"> XE "</w:instrText>
      </w:r>
      <w:r w:rsidRPr="004A191B">
        <w:instrText>26805.c02.03.01.061.9</w:instrText>
      </w:r>
      <w:r>
        <w:instrText xml:space="preserve">" </w:instrText>
      </w:r>
      <w:r>
        <w:fldChar w:fldCharType="end"/>
      </w:r>
    </w:p>
    <w:p w14:paraId="501A1F13" w14:textId="77777777" w:rsidR="005026A3" w:rsidRDefault="005026A3" w:rsidP="005026A3">
      <w:pPr>
        <w:pStyle w:val="NumList"/>
      </w:pPr>
      <w:r>
        <w:rPr>
          <w:rStyle w:val="Term-DefinitionBulletedChar"/>
          <w:b/>
          <w:lang w:val="fr-FR"/>
        </w:rPr>
        <w:fldChar w:fldCharType="begin"/>
      </w:r>
      <w:r>
        <w:instrText xml:space="preserve"> XE "</w:instrText>
      </w:r>
      <w:r w:rsidRPr="00B6193F">
        <w:instrText>26805.c02.03.01.062.1</w:instrText>
      </w:r>
      <w:r>
        <w:instrText xml:space="preserve">" </w:instrText>
      </w:r>
      <w:r>
        <w:rPr>
          <w:rStyle w:val="Term-DefinitionBulletedChar"/>
          <w:b/>
          <w:lang w:val="fr-FR"/>
        </w:rPr>
        <w:fldChar w:fldCharType="end"/>
      </w:r>
      <w:r>
        <w:rPr>
          <w:rStyle w:val="Term-DefinitionBulletedChar"/>
          <w:b/>
          <w:lang w:val="fr-FR"/>
        </w:rPr>
        <w:tab/>
      </w:r>
      <w:r w:rsidRPr="002354EB">
        <w:rPr>
          <w:rStyle w:val="Term-DefinitionBulletedChar"/>
          <w:lang w:val="fr-FR"/>
        </w:rPr>
        <w:t>2.</w:t>
      </w:r>
      <w:r>
        <w:rPr>
          <w:rStyle w:val="Term-DefinitionBulletedChar"/>
          <w:b/>
          <w:lang w:val="fr-FR"/>
        </w:rPr>
        <w:tab/>
      </w:r>
      <w:r w:rsidRPr="0002082D">
        <w:rPr>
          <w:rStyle w:val="Term-DefinitionBulletedChar"/>
          <w:b/>
          <w:lang w:val="fr-FR"/>
        </w:rPr>
        <w:t>UI prototypes</w:t>
      </w:r>
      <w:r>
        <w:rPr>
          <w:rFonts w:eastAsia="MS Mincho"/>
        </w:rPr>
        <w:t> </w:t>
      </w:r>
      <w:r w:rsidRPr="0002082D">
        <w:rPr>
          <w:lang w:val="fr-FR"/>
        </w:rPr>
        <w:t xml:space="preserve">Paper prototypes, computer drawings, UI code mockups, etc. </w:t>
      </w:r>
      <w:r w:rsidRPr="0002082D">
        <w:t>Any prototype will do, just m</w:t>
      </w:r>
      <w:r>
        <w:t>ake sure you have enough variations of the prototype to consider different modes of the UI if there are any.</w:t>
      </w:r>
      <w:r>
        <w:fldChar w:fldCharType="begin"/>
      </w:r>
      <w:r>
        <w:instrText xml:space="preserve"> XE "</w:instrText>
      </w:r>
      <w:r w:rsidRPr="009F67D9">
        <w:instrText>26805.c02.03.01.062.9</w:instrText>
      </w:r>
      <w:r>
        <w:instrText xml:space="preserve">" </w:instrText>
      </w:r>
      <w:r>
        <w:fldChar w:fldCharType="end"/>
      </w:r>
    </w:p>
    <w:p w14:paraId="1526FF2F" w14:textId="77777777" w:rsidR="005026A3" w:rsidRPr="001729C4" w:rsidRDefault="005026A3" w:rsidP="005026A3">
      <w:pPr>
        <w:pStyle w:val="NumList"/>
      </w:pPr>
      <w:r>
        <w:rPr>
          <w:rStyle w:val="Term-DefinitionChar"/>
          <w:b/>
        </w:rPr>
        <w:fldChar w:fldCharType="begin"/>
      </w:r>
      <w:r>
        <w:instrText xml:space="preserve"> XE "</w:instrText>
      </w:r>
      <w:r w:rsidRPr="000D2AAF">
        <w:instrText>26805.c02.03.01.063.1</w:instrText>
      </w:r>
      <w:r>
        <w:instrText xml:space="preserve">" </w:instrText>
      </w:r>
      <w:r>
        <w:rPr>
          <w:rStyle w:val="Term-DefinitionChar"/>
          <w:b/>
        </w:rPr>
        <w:fldChar w:fldCharType="end"/>
      </w:r>
      <w:r>
        <w:rPr>
          <w:rStyle w:val="Term-DefinitionChar"/>
          <w:b/>
        </w:rPr>
        <w:tab/>
      </w:r>
      <w:r w:rsidRPr="002354EB">
        <w:rPr>
          <w:rStyle w:val="Term-DefinitionChar"/>
        </w:rPr>
        <w:t>3.</w:t>
      </w:r>
      <w:r>
        <w:rPr>
          <w:rStyle w:val="Term-DefinitionChar"/>
          <w:b/>
        </w:rPr>
        <w:tab/>
        <w:t>C</w:t>
      </w:r>
      <w:r w:rsidRPr="001729C4">
        <w:rPr>
          <w:rStyle w:val="Term-DefinitionChar"/>
          <w:b/>
        </w:rPr>
        <w:t>ontrol librar</w:t>
      </w:r>
      <w:r>
        <w:rPr>
          <w:rStyle w:val="Term-DefinitionChar"/>
          <w:b/>
        </w:rPr>
        <w:t>ies of your choice</w:t>
      </w:r>
      <w:r>
        <w:rPr>
          <w:rStyle w:val="Term-DefinitionChar"/>
        </w:rPr>
        <w:t> </w:t>
      </w:r>
      <w:r>
        <w:rPr>
          <w:rStyle w:val="Term-DefinitionBulletedChar"/>
        </w:rPr>
        <w:t>You will refer to the control library to determine whether a control is provided by the UI framework, as well as to help you correctly identify the control type to add to your logical hierarchy.</w:t>
      </w:r>
      <w:r>
        <w:rPr>
          <w:rStyle w:val="Term-DefinitionBulletedChar"/>
        </w:rPr>
        <w:fldChar w:fldCharType="begin"/>
      </w:r>
      <w:r>
        <w:instrText xml:space="preserve"> XE "</w:instrText>
      </w:r>
      <w:r w:rsidRPr="001D1612">
        <w:instrText>26805.c02.03.01.063.9</w:instrText>
      </w:r>
      <w:r>
        <w:instrText xml:space="preserve">" </w:instrText>
      </w:r>
      <w:r>
        <w:rPr>
          <w:rStyle w:val="Term-DefinitionBulletedChar"/>
        </w:rPr>
        <w:fldChar w:fldCharType="end"/>
      </w:r>
    </w:p>
    <w:p w14:paraId="14187B67" w14:textId="77777777" w:rsidR="008A46C4" w:rsidRDefault="005026A3" w:rsidP="005026A3">
      <w:pPr>
        <w:pStyle w:val="NumList"/>
      </w:pPr>
      <w:r>
        <w:rPr>
          <w:rStyle w:val="Term-DefinitionBulletedChar"/>
          <w:b/>
        </w:rPr>
        <w:fldChar w:fldCharType="begin"/>
      </w:r>
      <w:r>
        <w:instrText xml:space="preserve"> XE "</w:instrText>
      </w:r>
      <w:r w:rsidRPr="00252F9C">
        <w:instrText>26805.c02.03.01.064.1</w:instrText>
      </w:r>
      <w:r>
        <w:instrText xml:space="preserve">" </w:instrText>
      </w:r>
      <w:r>
        <w:rPr>
          <w:rStyle w:val="Term-DefinitionBulletedChar"/>
          <w:b/>
        </w:rPr>
        <w:fldChar w:fldCharType="end"/>
      </w:r>
      <w:r>
        <w:rPr>
          <w:rStyle w:val="Term-DefinitionBulletedChar"/>
          <w:b/>
        </w:rPr>
        <w:tab/>
      </w:r>
      <w:r w:rsidRPr="002354EB">
        <w:rPr>
          <w:rStyle w:val="Term-DefinitionBulletedChar"/>
        </w:rPr>
        <w:t>4.</w:t>
      </w:r>
      <w:r>
        <w:rPr>
          <w:rStyle w:val="Term-DefinitionBulletedChar"/>
          <w:b/>
        </w:rPr>
        <w:tab/>
      </w:r>
      <w:r w:rsidRPr="00B02CFE">
        <w:rPr>
          <w:rStyle w:val="Term-DefinitionBulletedChar"/>
          <w:b/>
        </w:rPr>
        <w:t xml:space="preserve">UIA </w:t>
      </w:r>
      <w:r>
        <w:rPr>
          <w:rStyle w:val="Term-DefinitionBulletedChar"/>
          <w:b/>
        </w:rPr>
        <w:t>S</w:t>
      </w:r>
      <w:r w:rsidRPr="00B02CFE">
        <w:rPr>
          <w:rStyle w:val="Term-DefinitionBulletedChar"/>
          <w:b/>
        </w:rPr>
        <w:t>pecification</w:t>
      </w:r>
      <w:r>
        <w:rPr>
          <w:rStyle w:val="Term-DefinitionBulletedChar"/>
          <w:b/>
        </w:rPr>
        <w:t>s for Control Types, Patterns, and Properties</w:t>
      </w:r>
      <w:r>
        <w:rPr>
          <w:rFonts w:eastAsia="MS Mincho"/>
        </w:rPr>
        <w:t> </w:t>
      </w:r>
      <w:r>
        <w:t xml:space="preserve">The technical reference will help you determine whether a custom control can map to a UIA Control Type or other Properties. The specifications can be found at </w:t>
      </w:r>
      <w:r w:rsidRPr="00B64CC1">
        <w:rPr>
          <w:i/>
        </w:rPr>
        <w:t>http://go.microsoft.com/</w:t>
      </w:r>
      <w:r>
        <w:rPr>
          <w:i/>
        </w:rPr>
        <w:br/>
      </w:r>
      <w:r w:rsidRPr="00B64CC1">
        <w:rPr>
          <w:i/>
        </w:rPr>
        <w:t>fwlink/?LinkId=150842</w:t>
      </w:r>
      <w:r>
        <w:t>. Table 2-3 lists 39 Control Types supported in UIA.</w:t>
      </w:r>
    </w:p>
    <w:p w14:paraId="0A42E348" w14:textId="77777777" w:rsidR="008A46C4" w:rsidRDefault="008A46C4" w:rsidP="005026A3">
      <w:pPr>
        <w:pStyle w:val="NumList"/>
      </w:pPr>
    </w:p>
    <w:p w14:paraId="4315F1DC" w14:textId="77777777" w:rsidR="005026A3" w:rsidRDefault="005026A3" w:rsidP="005026A3">
      <w:pPr>
        <w:pStyle w:val="NumList"/>
      </w:pPr>
      <w:r>
        <w:fldChar w:fldCharType="begin"/>
      </w:r>
      <w:r>
        <w:instrText xml:space="preserve"> XE "</w:instrText>
      </w:r>
      <w:r w:rsidRPr="00F507E5">
        <w:instrText>26805.c02.03.01.064.9</w:instrText>
      </w:r>
      <w:r>
        <w:instrText xml:space="preserve">" </w:instrText>
      </w:r>
      <w:r>
        <w:fldChar w:fldCharType="end"/>
      </w:r>
    </w:p>
    <w:p w14:paraId="3BEC614F" w14:textId="77777777" w:rsidR="005026A3" w:rsidRPr="00340CE3" w:rsidRDefault="005026A3" w:rsidP="005026A3">
      <w:pPr>
        <w:pStyle w:val="ListTableNum-Title"/>
      </w:pPr>
      <w:r w:rsidRPr="00340CE3">
        <w:fldChar w:fldCharType="begin"/>
      </w:r>
      <w:r w:rsidRPr="00340CE3">
        <w:instrText xml:space="preserve"> XE "26805.c02.03.01.065.1" </w:instrText>
      </w:r>
      <w:r w:rsidRPr="00340CE3">
        <w:fldChar w:fldCharType="end"/>
      </w:r>
      <w:r w:rsidRPr="00340CE3">
        <w:t>TABLE 2-3</w:t>
      </w:r>
      <w:r>
        <w:rPr>
          <w:rFonts w:eastAsia="MS Mincho"/>
        </w:rPr>
        <w:t> </w:t>
      </w:r>
      <w:r w:rsidRPr="00340CE3">
        <w:t>Control Types supported in UI Automation</w:t>
      </w:r>
      <w:r w:rsidRPr="00340CE3">
        <w:fldChar w:fldCharType="begin"/>
      </w:r>
      <w:r w:rsidRPr="00340CE3">
        <w:instrText xml:space="preserve"> XE "26805.c02.03.01.065.9" </w:instrText>
      </w:r>
      <w:r w:rsidRPr="00340CE3">
        <w:fldChar w:fldCharType="end"/>
      </w:r>
    </w:p>
    <w:tbl>
      <w:tblPr>
        <w:tblW w:w="0" w:type="auto"/>
        <w:tblInd w:w="1267" w:type="dxa"/>
        <w:tblBorders>
          <w:insideH w:val="single" w:sz="8" w:space="0" w:color="C0C0C0"/>
        </w:tblBorders>
        <w:tblCellMar>
          <w:top w:w="40" w:type="dxa"/>
          <w:left w:w="60" w:type="dxa"/>
          <w:bottom w:w="40" w:type="dxa"/>
          <w:right w:w="60" w:type="dxa"/>
        </w:tblCellMar>
        <w:tblLook w:val="04A0" w:firstRow="1" w:lastRow="0" w:firstColumn="1" w:lastColumn="0" w:noHBand="0" w:noVBand="1"/>
      </w:tblPr>
      <w:tblGrid>
        <w:gridCol w:w="2463"/>
        <w:gridCol w:w="2192"/>
        <w:gridCol w:w="259"/>
        <w:gridCol w:w="2409"/>
      </w:tblGrid>
      <w:tr w:rsidR="005026A3" w14:paraId="09AD9B51" w14:textId="77777777" w:rsidTr="00317556">
        <w:tc>
          <w:tcPr>
            <w:tcW w:w="4733" w:type="dxa"/>
            <w:gridSpan w:val="2"/>
            <w:tcBorders>
              <w:top w:val="nil"/>
              <w:left w:val="nil"/>
              <w:bottom w:val="nil"/>
              <w:right w:val="nil"/>
              <w:tl2br w:val="nil"/>
              <w:tr2bl w:val="nil"/>
            </w:tcBorders>
            <w:shd w:val="clear" w:color="auto" w:fill="D9D9D9"/>
          </w:tcPr>
          <w:p w14:paraId="765DEC1D" w14:textId="77777777" w:rsidR="005026A3" w:rsidRDefault="005026A3" w:rsidP="00317556">
            <w:pPr>
              <w:pStyle w:val="TableHead"/>
              <w:keepLines/>
              <w:ind w:right="58"/>
            </w:pPr>
            <w:r>
              <w:fldChar w:fldCharType="begin"/>
            </w:r>
            <w:r>
              <w:instrText xml:space="preserve"> XE "</w:instrText>
            </w:r>
            <w:r w:rsidRPr="004C78FF">
              <w:instrText>26805.c02.03.01.066.1</w:instrText>
            </w:r>
            <w:r>
              <w:instrText xml:space="preserve">" </w:instrText>
            </w:r>
            <w:r>
              <w:fldChar w:fldCharType="end"/>
            </w:r>
            <w:r>
              <w:t>UI Automation Control Types</w:t>
            </w:r>
          </w:p>
        </w:tc>
        <w:tc>
          <w:tcPr>
            <w:tcW w:w="261" w:type="dxa"/>
            <w:tcBorders>
              <w:top w:val="nil"/>
              <w:left w:val="nil"/>
              <w:bottom w:val="nil"/>
              <w:right w:val="nil"/>
              <w:tl2br w:val="nil"/>
              <w:tr2bl w:val="nil"/>
            </w:tcBorders>
            <w:shd w:val="clear" w:color="auto" w:fill="D9D9D9"/>
          </w:tcPr>
          <w:p w14:paraId="0C37FB44" w14:textId="77777777" w:rsidR="005026A3" w:rsidRDefault="005026A3" w:rsidP="00317556">
            <w:pPr>
              <w:pStyle w:val="TableHead"/>
              <w:keepLines/>
              <w:ind w:right="58"/>
            </w:pPr>
          </w:p>
        </w:tc>
        <w:tc>
          <w:tcPr>
            <w:tcW w:w="2449" w:type="dxa"/>
            <w:tcBorders>
              <w:top w:val="nil"/>
              <w:left w:val="nil"/>
              <w:bottom w:val="nil"/>
              <w:right w:val="nil"/>
              <w:tl2br w:val="nil"/>
              <w:tr2bl w:val="nil"/>
            </w:tcBorders>
            <w:shd w:val="clear" w:color="auto" w:fill="D9D9D9"/>
          </w:tcPr>
          <w:p w14:paraId="5AAF1460" w14:textId="77777777" w:rsidR="005026A3" w:rsidRDefault="005026A3" w:rsidP="00317556">
            <w:pPr>
              <w:pStyle w:val="TableHead"/>
              <w:keepLines/>
              <w:ind w:right="58"/>
            </w:pPr>
          </w:p>
        </w:tc>
      </w:tr>
      <w:tr w:rsidR="005026A3" w14:paraId="51B9B66E" w14:textId="77777777" w:rsidTr="00317556">
        <w:tc>
          <w:tcPr>
            <w:tcW w:w="2503" w:type="dxa"/>
          </w:tcPr>
          <w:p w14:paraId="642C303D" w14:textId="77777777" w:rsidR="005026A3" w:rsidRPr="00C90990" w:rsidRDefault="005026A3" w:rsidP="00317556">
            <w:pPr>
              <w:pStyle w:val="TableText"/>
              <w:suppressAutoHyphens/>
              <w:ind w:right="58"/>
              <w:contextualSpacing/>
              <w:rPr>
                <w:lang w:val="fr-FR"/>
              </w:rPr>
            </w:pPr>
            <w:r w:rsidRPr="00C90990">
              <w:rPr>
                <w:lang w:val="fr-FR"/>
              </w:rPr>
              <w:fldChar w:fldCharType="begin"/>
            </w:r>
            <w:r>
              <w:instrText xml:space="preserve"> XE "</w:instrText>
            </w:r>
            <w:r w:rsidRPr="00E765D2">
              <w:instrText>26805.c02.03.01.067.1</w:instrText>
            </w:r>
            <w:r>
              <w:instrText xml:space="preserve">" </w:instrText>
            </w:r>
            <w:r w:rsidRPr="00C90990">
              <w:rPr>
                <w:lang w:val="fr-FR"/>
              </w:rPr>
              <w:fldChar w:fldCharType="end"/>
            </w:r>
            <w:r w:rsidRPr="00C90990">
              <w:rPr>
                <w:lang w:val="fr-FR"/>
              </w:rPr>
              <w:t>Button</w:t>
            </w:r>
          </w:p>
          <w:p w14:paraId="0E438EBF" w14:textId="77777777" w:rsidR="005026A3" w:rsidRPr="00C90990" w:rsidRDefault="005026A3" w:rsidP="00317556">
            <w:pPr>
              <w:pStyle w:val="TableText"/>
              <w:suppressAutoHyphens/>
              <w:ind w:right="58"/>
              <w:contextualSpacing/>
              <w:rPr>
                <w:lang w:val="fr-FR"/>
              </w:rPr>
            </w:pPr>
            <w:r w:rsidRPr="00C90990">
              <w:rPr>
                <w:lang w:val="fr-FR"/>
              </w:rPr>
              <w:t>Calendar</w:t>
            </w:r>
          </w:p>
          <w:p w14:paraId="50C7EF28" w14:textId="77777777" w:rsidR="005026A3" w:rsidRPr="00C90990" w:rsidRDefault="005026A3" w:rsidP="00317556">
            <w:pPr>
              <w:pStyle w:val="TableText"/>
              <w:suppressAutoHyphens/>
              <w:ind w:right="58"/>
              <w:contextualSpacing/>
              <w:rPr>
                <w:lang w:val="fr-FR"/>
              </w:rPr>
            </w:pPr>
            <w:r w:rsidRPr="00C90990">
              <w:rPr>
                <w:lang w:val="fr-FR"/>
              </w:rPr>
              <w:t>CheckBox</w:t>
            </w:r>
          </w:p>
          <w:p w14:paraId="212EAD19" w14:textId="77777777" w:rsidR="005026A3" w:rsidRPr="00C90990" w:rsidRDefault="005026A3" w:rsidP="00317556">
            <w:pPr>
              <w:pStyle w:val="TableText"/>
              <w:suppressAutoHyphens/>
              <w:ind w:right="58"/>
              <w:contextualSpacing/>
              <w:rPr>
                <w:lang w:val="fr-FR"/>
              </w:rPr>
            </w:pPr>
            <w:r w:rsidRPr="00C90990">
              <w:rPr>
                <w:lang w:val="fr-FR"/>
              </w:rPr>
              <w:t>ComboBox</w:t>
            </w:r>
          </w:p>
          <w:p w14:paraId="16B34A36" w14:textId="77777777" w:rsidR="005026A3" w:rsidRPr="00C90990" w:rsidRDefault="005026A3" w:rsidP="00317556">
            <w:pPr>
              <w:pStyle w:val="TableText"/>
              <w:suppressAutoHyphens/>
              <w:ind w:right="58"/>
              <w:contextualSpacing/>
              <w:rPr>
                <w:lang w:val="fr-FR"/>
              </w:rPr>
            </w:pPr>
            <w:r w:rsidRPr="00C90990">
              <w:rPr>
                <w:lang w:val="fr-FR"/>
              </w:rPr>
              <w:t>Custom</w:t>
            </w:r>
          </w:p>
          <w:p w14:paraId="7732C0F2" w14:textId="77777777" w:rsidR="005026A3" w:rsidRPr="00C90990" w:rsidRDefault="005026A3" w:rsidP="00317556">
            <w:pPr>
              <w:pStyle w:val="TableText"/>
              <w:suppressAutoHyphens/>
              <w:ind w:right="58"/>
              <w:contextualSpacing/>
              <w:rPr>
                <w:lang w:val="fr-FR"/>
              </w:rPr>
            </w:pPr>
            <w:r w:rsidRPr="00C90990">
              <w:rPr>
                <w:lang w:val="fr-FR"/>
              </w:rPr>
              <w:t>DataGrid</w:t>
            </w:r>
          </w:p>
          <w:p w14:paraId="7121011E" w14:textId="77777777" w:rsidR="005026A3" w:rsidRPr="00C90990" w:rsidRDefault="005026A3" w:rsidP="00317556">
            <w:pPr>
              <w:pStyle w:val="TableText"/>
              <w:suppressAutoHyphens/>
              <w:ind w:right="58"/>
              <w:contextualSpacing/>
              <w:rPr>
                <w:lang w:val="fr-FR"/>
              </w:rPr>
            </w:pPr>
            <w:r w:rsidRPr="00C90990">
              <w:rPr>
                <w:lang w:val="fr-FR"/>
              </w:rPr>
              <w:t>DataItem</w:t>
            </w:r>
          </w:p>
          <w:p w14:paraId="1A34C9D2" w14:textId="77777777" w:rsidR="005026A3" w:rsidRPr="00C90990" w:rsidRDefault="005026A3" w:rsidP="00317556">
            <w:pPr>
              <w:pStyle w:val="TableText"/>
              <w:suppressAutoHyphens/>
              <w:ind w:right="58"/>
              <w:contextualSpacing/>
              <w:rPr>
                <w:lang w:val="fr-FR"/>
              </w:rPr>
            </w:pPr>
            <w:r w:rsidRPr="00C90990">
              <w:rPr>
                <w:lang w:val="fr-FR"/>
              </w:rPr>
              <w:t>Document</w:t>
            </w:r>
          </w:p>
          <w:p w14:paraId="762F42BF" w14:textId="77777777" w:rsidR="005026A3" w:rsidRDefault="005026A3" w:rsidP="00317556">
            <w:pPr>
              <w:pStyle w:val="TableText"/>
              <w:suppressAutoHyphens/>
              <w:ind w:right="58"/>
              <w:contextualSpacing/>
            </w:pPr>
            <w:r>
              <w:t>Edit</w:t>
            </w:r>
          </w:p>
          <w:p w14:paraId="0E2081D7" w14:textId="77777777" w:rsidR="005026A3" w:rsidRDefault="005026A3" w:rsidP="00317556">
            <w:pPr>
              <w:pStyle w:val="TableText"/>
              <w:suppressAutoHyphens/>
              <w:ind w:right="58"/>
              <w:contextualSpacing/>
            </w:pPr>
            <w:r>
              <w:t>Group</w:t>
            </w:r>
          </w:p>
          <w:p w14:paraId="1021D0AD" w14:textId="77777777" w:rsidR="005026A3" w:rsidRDefault="005026A3" w:rsidP="00317556">
            <w:pPr>
              <w:pStyle w:val="TableText"/>
              <w:suppressAutoHyphens/>
              <w:ind w:right="58"/>
              <w:contextualSpacing/>
            </w:pPr>
            <w:r>
              <w:t>Header</w:t>
            </w:r>
          </w:p>
          <w:p w14:paraId="7C4F3FD5" w14:textId="77777777" w:rsidR="005026A3" w:rsidRDefault="005026A3" w:rsidP="00317556">
            <w:pPr>
              <w:pStyle w:val="TableText"/>
              <w:suppressAutoHyphens/>
              <w:ind w:right="58"/>
              <w:contextualSpacing/>
            </w:pPr>
            <w:r>
              <w:t>HeaderItem</w:t>
            </w:r>
          </w:p>
          <w:p w14:paraId="0750B70F" w14:textId="77777777" w:rsidR="005026A3" w:rsidRDefault="005026A3" w:rsidP="00317556">
            <w:pPr>
              <w:pStyle w:val="TableText"/>
              <w:suppressAutoHyphens/>
              <w:ind w:right="58"/>
              <w:contextualSpacing/>
            </w:pPr>
            <w:r>
              <w:t>Hyperlink</w:t>
            </w:r>
          </w:p>
        </w:tc>
        <w:tc>
          <w:tcPr>
            <w:tcW w:w="2491" w:type="dxa"/>
            <w:gridSpan w:val="2"/>
          </w:tcPr>
          <w:p w14:paraId="3E8B647C" w14:textId="77777777" w:rsidR="005026A3" w:rsidRPr="00C90990" w:rsidRDefault="005026A3" w:rsidP="00317556">
            <w:pPr>
              <w:pStyle w:val="TableText"/>
              <w:suppressAutoHyphens/>
              <w:ind w:right="58"/>
              <w:contextualSpacing/>
              <w:rPr>
                <w:lang w:val="sv-SE"/>
              </w:rPr>
            </w:pPr>
            <w:r>
              <w:t>Image</w:t>
            </w:r>
          </w:p>
          <w:p w14:paraId="049ABF12" w14:textId="77777777" w:rsidR="005026A3" w:rsidRPr="00C90990" w:rsidRDefault="005026A3" w:rsidP="00317556">
            <w:pPr>
              <w:pStyle w:val="TableText"/>
              <w:suppressAutoHyphens/>
              <w:ind w:right="58"/>
              <w:contextualSpacing/>
              <w:rPr>
                <w:lang w:val="sv-SE"/>
              </w:rPr>
            </w:pPr>
            <w:r w:rsidRPr="00C90990">
              <w:rPr>
                <w:lang w:val="sv-SE"/>
              </w:rPr>
              <w:t>List</w:t>
            </w:r>
          </w:p>
          <w:p w14:paraId="3FA0B6BC" w14:textId="77777777" w:rsidR="005026A3" w:rsidRPr="00C90990" w:rsidRDefault="005026A3" w:rsidP="00317556">
            <w:pPr>
              <w:pStyle w:val="TableText"/>
              <w:suppressAutoHyphens/>
              <w:ind w:right="58"/>
              <w:contextualSpacing/>
              <w:rPr>
                <w:lang w:val="sv-SE"/>
              </w:rPr>
            </w:pPr>
            <w:r w:rsidRPr="00C90990">
              <w:rPr>
                <w:lang w:val="sv-SE"/>
              </w:rPr>
              <w:t>ListItem</w:t>
            </w:r>
          </w:p>
          <w:p w14:paraId="138F0FAF" w14:textId="77777777" w:rsidR="005026A3" w:rsidRPr="00C90990" w:rsidRDefault="005026A3" w:rsidP="00317556">
            <w:pPr>
              <w:pStyle w:val="TableText"/>
              <w:suppressAutoHyphens/>
              <w:ind w:right="58"/>
              <w:contextualSpacing/>
              <w:rPr>
                <w:lang w:val="sv-SE"/>
              </w:rPr>
            </w:pPr>
            <w:r w:rsidRPr="00C90990">
              <w:rPr>
                <w:lang w:val="sv-SE"/>
              </w:rPr>
              <w:t>Menu</w:t>
            </w:r>
          </w:p>
          <w:p w14:paraId="725967B1" w14:textId="77777777" w:rsidR="005026A3" w:rsidRPr="00C90990" w:rsidRDefault="005026A3" w:rsidP="00317556">
            <w:pPr>
              <w:pStyle w:val="TableText"/>
              <w:suppressAutoHyphens/>
              <w:ind w:right="58"/>
              <w:contextualSpacing/>
              <w:rPr>
                <w:lang w:val="sv-SE"/>
              </w:rPr>
            </w:pPr>
            <w:r w:rsidRPr="00C90990">
              <w:rPr>
                <w:lang w:val="sv-SE"/>
              </w:rPr>
              <w:t>MenuBar</w:t>
            </w:r>
          </w:p>
          <w:p w14:paraId="6AEBD733" w14:textId="77777777" w:rsidR="005026A3" w:rsidRPr="00C90990" w:rsidRDefault="005026A3" w:rsidP="00317556">
            <w:pPr>
              <w:pStyle w:val="TableText"/>
              <w:suppressAutoHyphens/>
              <w:ind w:right="58"/>
              <w:contextualSpacing/>
              <w:rPr>
                <w:lang w:val="sv-SE"/>
              </w:rPr>
            </w:pPr>
            <w:r w:rsidRPr="00C90990">
              <w:rPr>
                <w:lang w:val="sv-SE"/>
              </w:rPr>
              <w:t>MenuItem</w:t>
            </w:r>
          </w:p>
          <w:p w14:paraId="74ABC0ED" w14:textId="77777777" w:rsidR="005026A3" w:rsidRPr="00C90990" w:rsidRDefault="005026A3" w:rsidP="00317556">
            <w:pPr>
              <w:pStyle w:val="TableText"/>
              <w:suppressAutoHyphens/>
              <w:ind w:right="58"/>
              <w:contextualSpacing/>
              <w:rPr>
                <w:lang w:val="sv-SE"/>
              </w:rPr>
            </w:pPr>
            <w:r w:rsidRPr="00C90990">
              <w:rPr>
                <w:lang w:val="sv-SE"/>
              </w:rPr>
              <w:t>Pane</w:t>
            </w:r>
          </w:p>
          <w:p w14:paraId="7C15389C" w14:textId="77777777" w:rsidR="005026A3" w:rsidRPr="00C90990" w:rsidRDefault="005026A3" w:rsidP="00317556">
            <w:pPr>
              <w:pStyle w:val="TableText"/>
              <w:suppressAutoHyphens/>
              <w:ind w:right="58"/>
              <w:contextualSpacing/>
              <w:rPr>
                <w:lang w:val="sv-SE"/>
              </w:rPr>
            </w:pPr>
            <w:r w:rsidRPr="00C90990">
              <w:rPr>
                <w:lang w:val="sv-SE"/>
              </w:rPr>
              <w:t>ProgressBar</w:t>
            </w:r>
          </w:p>
          <w:p w14:paraId="5529A3E5" w14:textId="77777777" w:rsidR="005026A3" w:rsidRPr="00C90990" w:rsidRDefault="005026A3" w:rsidP="00317556">
            <w:pPr>
              <w:pStyle w:val="TableText"/>
              <w:suppressAutoHyphens/>
              <w:ind w:right="58"/>
              <w:contextualSpacing/>
              <w:rPr>
                <w:lang w:val="sv-SE"/>
              </w:rPr>
            </w:pPr>
            <w:r w:rsidRPr="00C90990">
              <w:rPr>
                <w:lang w:val="sv-SE"/>
              </w:rPr>
              <w:t>RadioButton</w:t>
            </w:r>
          </w:p>
          <w:p w14:paraId="39815F55" w14:textId="77777777" w:rsidR="005026A3" w:rsidRPr="00C90990" w:rsidRDefault="005026A3" w:rsidP="00317556">
            <w:pPr>
              <w:pStyle w:val="TableText"/>
              <w:suppressAutoHyphens/>
              <w:ind w:right="58"/>
              <w:contextualSpacing/>
              <w:rPr>
                <w:lang w:val="sv-SE"/>
              </w:rPr>
            </w:pPr>
            <w:r w:rsidRPr="00C90990">
              <w:rPr>
                <w:lang w:val="sv-SE"/>
              </w:rPr>
              <w:t>ScrollBar</w:t>
            </w:r>
          </w:p>
          <w:p w14:paraId="3333233C" w14:textId="77777777" w:rsidR="005026A3" w:rsidRPr="00C90990" w:rsidRDefault="005026A3" w:rsidP="00317556">
            <w:pPr>
              <w:pStyle w:val="TableText"/>
              <w:suppressAutoHyphens/>
              <w:ind w:right="58"/>
              <w:contextualSpacing/>
              <w:rPr>
                <w:lang w:val="sv-SE"/>
              </w:rPr>
            </w:pPr>
            <w:r w:rsidRPr="00C90990">
              <w:rPr>
                <w:lang w:val="sv-SE"/>
              </w:rPr>
              <w:t>Separator</w:t>
            </w:r>
          </w:p>
          <w:p w14:paraId="4BDB8917" w14:textId="77777777" w:rsidR="005026A3" w:rsidRPr="00C90990" w:rsidRDefault="005026A3" w:rsidP="00317556">
            <w:pPr>
              <w:pStyle w:val="TableText"/>
              <w:suppressAutoHyphens/>
              <w:ind w:right="58"/>
              <w:contextualSpacing/>
              <w:rPr>
                <w:lang w:val="sv-SE"/>
              </w:rPr>
            </w:pPr>
            <w:r w:rsidRPr="00C90990">
              <w:rPr>
                <w:lang w:val="sv-SE"/>
              </w:rPr>
              <w:t>Slider</w:t>
            </w:r>
          </w:p>
          <w:p w14:paraId="40271E75" w14:textId="77777777" w:rsidR="005026A3" w:rsidRDefault="005026A3" w:rsidP="00317556">
            <w:pPr>
              <w:pStyle w:val="TableText"/>
              <w:suppressAutoHyphens/>
              <w:ind w:right="58"/>
              <w:contextualSpacing/>
            </w:pPr>
            <w:r w:rsidRPr="00C90990">
              <w:rPr>
                <w:lang w:val="sv-SE"/>
              </w:rPr>
              <w:t>Spinner</w:t>
            </w:r>
          </w:p>
        </w:tc>
        <w:tc>
          <w:tcPr>
            <w:tcW w:w="2449" w:type="dxa"/>
          </w:tcPr>
          <w:p w14:paraId="37C845F2" w14:textId="77777777" w:rsidR="005026A3" w:rsidRDefault="005026A3" w:rsidP="00317556">
            <w:pPr>
              <w:pStyle w:val="TableText"/>
              <w:suppressAutoHyphens/>
              <w:ind w:right="120"/>
              <w:contextualSpacing/>
            </w:pPr>
            <w:r>
              <w:t>SplitButton</w:t>
            </w:r>
          </w:p>
          <w:p w14:paraId="19302DC8" w14:textId="77777777" w:rsidR="005026A3" w:rsidRDefault="005026A3" w:rsidP="00317556">
            <w:pPr>
              <w:pStyle w:val="TableText"/>
              <w:suppressAutoHyphens/>
              <w:ind w:right="120"/>
              <w:contextualSpacing/>
            </w:pPr>
            <w:r>
              <w:t>StatusBar</w:t>
            </w:r>
          </w:p>
          <w:p w14:paraId="68591577" w14:textId="77777777" w:rsidR="005026A3" w:rsidRDefault="005026A3" w:rsidP="00317556">
            <w:pPr>
              <w:pStyle w:val="TableText"/>
              <w:suppressAutoHyphens/>
              <w:ind w:right="120"/>
              <w:contextualSpacing/>
            </w:pPr>
            <w:r>
              <w:t>Tab</w:t>
            </w:r>
          </w:p>
          <w:p w14:paraId="3C995ED5" w14:textId="77777777" w:rsidR="005026A3" w:rsidRDefault="005026A3" w:rsidP="00317556">
            <w:pPr>
              <w:pStyle w:val="TableText"/>
              <w:suppressAutoHyphens/>
              <w:ind w:right="120"/>
              <w:contextualSpacing/>
            </w:pPr>
            <w:r>
              <w:t>TabItem</w:t>
            </w:r>
          </w:p>
          <w:p w14:paraId="62D7DABB" w14:textId="77777777" w:rsidR="005026A3" w:rsidRDefault="005026A3" w:rsidP="00317556">
            <w:pPr>
              <w:pStyle w:val="TableText"/>
              <w:suppressAutoHyphens/>
              <w:ind w:right="120"/>
              <w:contextualSpacing/>
            </w:pPr>
            <w:r>
              <w:t>Table</w:t>
            </w:r>
          </w:p>
          <w:p w14:paraId="0DEF3178" w14:textId="77777777" w:rsidR="005026A3" w:rsidRDefault="005026A3" w:rsidP="00317556">
            <w:pPr>
              <w:pStyle w:val="TableText"/>
              <w:suppressAutoHyphens/>
              <w:ind w:right="120"/>
              <w:contextualSpacing/>
            </w:pPr>
            <w:r>
              <w:t>Text</w:t>
            </w:r>
          </w:p>
          <w:p w14:paraId="2C4993E6" w14:textId="77777777" w:rsidR="005026A3" w:rsidRDefault="005026A3" w:rsidP="00317556">
            <w:pPr>
              <w:pStyle w:val="TableText"/>
              <w:suppressAutoHyphens/>
              <w:ind w:right="120"/>
              <w:contextualSpacing/>
            </w:pPr>
            <w:r>
              <w:t>Thumb</w:t>
            </w:r>
          </w:p>
          <w:p w14:paraId="1DBBA716" w14:textId="77777777" w:rsidR="005026A3" w:rsidRDefault="005026A3" w:rsidP="00317556">
            <w:pPr>
              <w:pStyle w:val="TableText"/>
              <w:suppressAutoHyphens/>
              <w:ind w:right="120"/>
              <w:contextualSpacing/>
            </w:pPr>
            <w:r>
              <w:t>TitleBar</w:t>
            </w:r>
          </w:p>
          <w:p w14:paraId="4305CA3D" w14:textId="77777777" w:rsidR="005026A3" w:rsidRDefault="005026A3" w:rsidP="00317556">
            <w:pPr>
              <w:pStyle w:val="TableText"/>
              <w:suppressAutoHyphens/>
              <w:ind w:right="120"/>
              <w:contextualSpacing/>
            </w:pPr>
            <w:r>
              <w:t>ToolBar</w:t>
            </w:r>
          </w:p>
          <w:p w14:paraId="502C586E" w14:textId="77777777" w:rsidR="005026A3" w:rsidRDefault="005026A3" w:rsidP="00317556">
            <w:pPr>
              <w:pStyle w:val="TableText"/>
              <w:suppressAutoHyphens/>
              <w:ind w:right="120"/>
              <w:contextualSpacing/>
            </w:pPr>
            <w:r>
              <w:t>ToolTip</w:t>
            </w:r>
          </w:p>
          <w:p w14:paraId="50495EBC" w14:textId="77777777" w:rsidR="005026A3" w:rsidRDefault="005026A3" w:rsidP="00317556">
            <w:pPr>
              <w:pStyle w:val="TableText"/>
              <w:suppressAutoHyphens/>
              <w:ind w:right="120"/>
              <w:contextualSpacing/>
            </w:pPr>
            <w:r>
              <w:t>Tree</w:t>
            </w:r>
          </w:p>
          <w:p w14:paraId="29C425EB" w14:textId="77777777" w:rsidR="005026A3" w:rsidRDefault="005026A3" w:rsidP="00317556">
            <w:pPr>
              <w:pStyle w:val="TableText"/>
              <w:suppressAutoHyphens/>
              <w:ind w:right="120"/>
              <w:contextualSpacing/>
            </w:pPr>
            <w:r>
              <w:t>TreeItem</w:t>
            </w:r>
          </w:p>
          <w:p w14:paraId="64EF771E" w14:textId="77777777" w:rsidR="005026A3" w:rsidRDefault="005026A3" w:rsidP="00317556">
            <w:pPr>
              <w:pStyle w:val="TableText"/>
              <w:suppressAutoHyphens/>
              <w:ind w:right="120"/>
              <w:contextualSpacing/>
            </w:pPr>
            <w:r>
              <w:t>Window</w:t>
            </w:r>
          </w:p>
        </w:tc>
      </w:tr>
    </w:tbl>
    <w:p w14:paraId="5C986F74" w14:textId="77777777" w:rsidR="005026A3" w:rsidRDefault="005026A3" w:rsidP="005026A3">
      <w:pPr>
        <w:pStyle w:val="ListEnd"/>
      </w:pPr>
    </w:p>
    <w:p w14:paraId="5EF898A5" w14:textId="77777777" w:rsidR="005026A3" w:rsidRDefault="005026A3" w:rsidP="005026A3">
      <w:pPr>
        <w:pStyle w:val="Heading1"/>
      </w:pPr>
      <w:r>
        <w:t>How to Do It</w:t>
      </w:r>
    </w:p>
    <w:p w14:paraId="0204D42D" w14:textId="77777777" w:rsidR="005026A3" w:rsidRDefault="005026A3" w:rsidP="005026A3">
      <w:r>
        <w:fldChar w:fldCharType="begin"/>
      </w:r>
      <w:r>
        <w:instrText xml:space="preserve"> XE "</w:instrText>
      </w:r>
      <w:r w:rsidRPr="005F10FE">
        <w:instrText>26805.c02.04.01.068.1</w:instrText>
      </w:r>
      <w:r>
        <w:instrText xml:space="preserve">" </w:instrText>
      </w:r>
      <w:r>
        <w:fldChar w:fldCharType="end"/>
      </w:r>
      <w:r w:rsidRPr="00A15C70">
        <w:t xml:space="preserve">The steps </w:t>
      </w:r>
      <w:r>
        <w:t>in this section</w:t>
      </w:r>
      <w:r w:rsidRPr="00A15C70">
        <w:t xml:space="preserve"> should provide you with a quick start </w:t>
      </w:r>
      <w:r>
        <w:t>on how to design</w:t>
      </w:r>
      <w:r w:rsidRPr="00A15C70">
        <w:t xml:space="preserve"> your logical hierarchy. The example that follows provides </w:t>
      </w:r>
      <w:r>
        <w:t>further</w:t>
      </w:r>
      <w:r w:rsidRPr="00A15C70">
        <w:t xml:space="preserve"> discussion</w:t>
      </w:r>
      <w:r>
        <w:t>.</w:t>
      </w:r>
      <w:r>
        <w:fldChar w:fldCharType="begin"/>
      </w:r>
      <w:r>
        <w:instrText xml:space="preserve"> XE "</w:instrText>
      </w:r>
      <w:r w:rsidRPr="00975659">
        <w:instrText>26805.c02.04.01.068.9</w:instrText>
      </w:r>
      <w:r>
        <w:instrText xml:space="preserve">" </w:instrText>
      </w:r>
      <w:r>
        <w:fldChar w:fldCharType="end"/>
      </w:r>
    </w:p>
    <w:p w14:paraId="0E4C7AD9" w14:textId="77777777" w:rsidR="005026A3" w:rsidRDefault="005026A3" w:rsidP="005026A3">
      <w:pPr>
        <w:pStyle w:val="NumList"/>
      </w:pPr>
      <w:r>
        <w:fldChar w:fldCharType="begin"/>
      </w:r>
      <w:r>
        <w:instrText xml:space="preserve"> XE "</w:instrText>
      </w:r>
      <w:r w:rsidRPr="0050449A">
        <w:instrText>26805.c02.04.01.069.1</w:instrText>
      </w:r>
      <w:r>
        <w:instrText xml:space="preserve">" </w:instrText>
      </w:r>
      <w:r>
        <w:fldChar w:fldCharType="end"/>
      </w:r>
      <w:r>
        <w:tab/>
        <w:t>1.</w:t>
      </w:r>
      <w:r>
        <w:tab/>
        <w:t>The product window is parent to all the elements contained in it. Map the product win</w:t>
      </w:r>
      <w:r>
        <w:softHyphen/>
        <w:t>dow at the top of your logical hierarchy, and label the element using its Control Type and the name you assign it, such as the “Window: Email Address” node in Figure 2-1. If you are using an outline or a table format, this element would be the first item in your outline or a header 1 (see the previous section, “Getting Started”).</w:t>
      </w:r>
      <w:r>
        <w:fldChar w:fldCharType="begin"/>
      </w:r>
      <w:r>
        <w:instrText xml:space="preserve"> XE "</w:instrText>
      </w:r>
      <w:r w:rsidRPr="00076827">
        <w:instrText>26805.c02.04.01.069.9</w:instrText>
      </w:r>
      <w:r>
        <w:instrText xml:space="preserve">" </w:instrText>
      </w:r>
      <w:r>
        <w:fldChar w:fldCharType="end"/>
      </w:r>
    </w:p>
    <w:p w14:paraId="271188AA" w14:textId="77777777" w:rsidR="005026A3" w:rsidRDefault="005026A3" w:rsidP="005026A3">
      <w:pPr>
        <w:pStyle w:val="NumList"/>
      </w:pPr>
      <w:r>
        <w:fldChar w:fldCharType="begin"/>
      </w:r>
      <w:r>
        <w:instrText xml:space="preserve"> XE "</w:instrText>
      </w:r>
      <w:r w:rsidRPr="00E817DD">
        <w:instrText>26805.c02.04.01.070.1</w:instrText>
      </w:r>
      <w:r>
        <w:instrText xml:space="preserve">" </w:instrText>
      </w:r>
      <w:r>
        <w:fldChar w:fldCharType="end"/>
      </w:r>
      <w:r>
        <w:tab/>
        <w:t>2.</w:t>
      </w:r>
      <w:r>
        <w:tab/>
        <w:t xml:space="preserve">Examine the layout of your UI to determine how you want your user to navigate through the elements in it. Note which elements are grouped together or relate to one another, such as labels and their corresponding fields. </w:t>
      </w:r>
      <w:r w:rsidRPr="0097476D">
        <w:t xml:space="preserve">Navigation between siblings should be by tab </w:t>
      </w:r>
      <w:r>
        <w:t>stops</w:t>
      </w:r>
      <w:r w:rsidRPr="0097476D">
        <w:t xml:space="preserve"> and arrow keys for elements</w:t>
      </w:r>
      <w:r>
        <w:t xml:space="preserve"> within a grouping</w:t>
      </w:r>
      <w:r w:rsidRPr="0097476D">
        <w:t>.</w:t>
      </w:r>
      <w:r>
        <w:t xml:space="preserve"> As you design your logical hierarchy, you must ensure that the structure reflects the parent/child and sibling relationships of your UI to allow for AT users to easily navigate through it. Prototyping can help with this step.</w:t>
      </w:r>
      <w:r>
        <w:fldChar w:fldCharType="begin"/>
      </w:r>
      <w:r>
        <w:instrText xml:space="preserve"> XE "</w:instrText>
      </w:r>
      <w:r w:rsidRPr="00E05F66">
        <w:instrText>26805.c02.04.01.070.9</w:instrText>
      </w:r>
      <w:r>
        <w:instrText xml:space="preserve">" </w:instrText>
      </w:r>
      <w:r>
        <w:fldChar w:fldCharType="end"/>
      </w:r>
    </w:p>
    <w:p w14:paraId="66B4A438" w14:textId="77777777" w:rsidR="005026A3" w:rsidRDefault="005026A3" w:rsidP="005026A3">
      <w:pPr>
        <w:pStyle w:val="NumList"/>
      </w:pPr>
      <w:r>
        <w:fldChar w:fldCharType="begin"/>
      </w:r>
      <w:r>
        <w:instrText xml:space="preserve"> XE "</w:instrText>
      </w:r>
      <w:r w:rsidRPr="00AF1C0C">
        <w:instrText>26805.c02.04.01.071.1</w:instrText>
      </w:r>
      <w:r>
        <w:instrText xml:space="preserve">" </w:instrText>
      </w:r>
      <w:r>
        <w:fldChar w:fldCharType="end"/>
      </w:r>
      <w:r>
        <w:tab/>
        <w:t>3.</w:t>
      </w:r>
      <w:r>
        <w:tab/>
        <w:t>Identify custom controls, whether brand new or ones that have been modified with a different functionality on an existing framework control. For instance, the Win32 list view control does not support a check box, but if you modified the control so that it does have a check box, you would identify the control as a custom control.</w:t>
      </w:r>
      <w:r>
        <w:fldChar w:fldCharType="begin"/>
      </w:r>
      <w:r>
        <w:instrText xml:space="preserve"> XE "</w:instrText>
      </w:r>
      <w:r w:rsidRPr="00710448">
        <w:instrText>26805.c02.04.01.071.9</w:instrText>
      </w:r>
      <w:r>
        <w:instrText xml:space="preserve">" </w:instrText>
      </w:r>
      <w:r>
        <w:fldChar w:fldCharType="end"/>
      </w:r>
    </w:p>
    <w:p w14:paraId="3B0CD69B" w14:textId="77777777" w:rsidR="005026A3" w:rsidRDefault="005026A3" w:rsidP="005026A3">
      <w:pPr>
        <w:pStyle w:val="NumList"/>
      </w:pPr>
      <w:r>
        <w:fldChar w:fldCharType="begin"/>
      </w:r>
      <w:r>
        <w:instrText xml:space="preserve"> XE "</w:instrText>
      </w:r>
      <w:r w:rsidRPr="005F1CA6">
        <w:instrText>26805.c02.04.01.072.1</w:instrText>
      </w:r>
      <w:r>
        <w:instrText xml:space="preserve">" </w:instrText>
      </w:r>
      <w:r>
        <w:fldChar w:fldCharType="end"/>
      </w:r>
      <w:r>
        <w:tab/>
        <w:t>4.</w:t>
      </w:r>
      <w:r>
        <w:tab/>
        <w:t>For each programmatically significant element (that is, an element necessary for UI operations or for giving ATs context), map the control type and name the element (and child elements) as follows:</w:t>
      </w:r>
      <w:r>
        <w:fldChar w:fldCharType="begin"/>
      </w:r>
      <w:r>
        <w:instrText xml:space="preserve"> XE "</w:instrText>
      </w:r>
      <w:r w:rsidRPr="00190EBB">
        <w:instrText>26805.c02.04.01.072.9</w:instrText>
      </w:r>
      <w:r>
        <w:instrText xml:space="preserve">" </w:instrText>
      </w:r>
      <w:r>
        <w:fldChar w:fldCharType="end"/>
      </w:r>
    </w:p>
    <w:p w14:paraId="7691BF1D" w14:textId="77777777" w:rsidR="005026A3" w:rsidRDefault="005026A3" w:rsidP="005026A3">
      <w:pPr>
        <w:pStyle w:val="BullList2"/>
      </w:pPr>
      <w:r>
        <w:rPr>
          <w:rStyle w:val="Term-DefinitionBulletedChar"/>
          <w:b/>
        </w:rPr>
        <w:fldChar w:fldCharType="begin"/>
      </w:r>
      <w:r>
        <w:instrText xml:space="preserve"> XE "</w:instrText>
      </w:r>
      <w:r w:rsidRPr="00FF465D">
        <w:instrText>26805.c02.04.01.073.1</w:instrText>
      </w:r>
      <w:r>
        <w:instrText xml:space="preserve">" </w:instrText>
      </w:r>
      <w:r>
        <w:rPr>
          <w:rStyle w:val="Term-DefinitionBulletedChar"/>
          <w:b/>
        </w:rPr>
        <w:fldChar w:fldCharType="end"/>
      </w:r>
      <w:r>
        <w:rPr>
          <w:rStyle w:val="Term-DefinitionBulletedChar"/>
          <w:b/>
        </w:rPr>
        <w:t>Standard</w:t>
      </w:r>
      <w:r>
        <w:rPr>
          <w:rFonts w:ascii="Cambria Math" w:eastAsia="MS Mincho" w:hAnsi="Cambria Math" w:cs="Cambria Math"/>
        </w:rPr>
        <w:t> </w:t>
      </w:r>
      <w:r w:rsidRPr="00B801D4">
        <w:t xml:space="preserve">Map </w:t>
      </w:r>
      <w:r>
        <w:t>the node</w:t>
      </w:r>
      <w:r w:rsidRPr="00B801D4">
        <w:t xml:space="preserve"> as </w:t>
      </w:r>
      <w:r>
        <w:t xml:space="preserve">a </w:t>
      </w:r>
      <w:r w:rsidRPr="00B801D4">
        <w:t xml:space="preserve">single </w:t>
      </w:r>
      <w:r>
        <w:t xml:space="preserve">element </w:t>
      </w:r>
      <w:r w:rsidRPr="00B801D4">
        <w:t xml:space="preserve">if the control is based on standard control </w:t>
      </w:r>
      <w:r>
        <w:t>customizations</w:t>
      </w:r>
      <w:r w:rsidRPr="00B801D4">
        <w:t>. For</w:t>
      </w:r>
      <w:r>
        <w:t xml:space="preserve"> a standard combo box, for instance, </w:t>
      </w:r>
      <w:r w:rsidRPr="00B801D4">
        <w:t xml:space="preserve">you </w:t>
      </w:r>
      <w:r>
        <w:t>would not</w:t>
      </w:r>
      <w:r w:rsidRPr="00B801D4">
        <w:t xml:space="preserve"> need to </w:t>
      </w:r>
      <w:r>
        <w:t>map an element for the</w:t>
      </w:r>
      <w:r w:rsidRPr="00B801D4">
        <w:t xml:space="preserve"> open</w:t>
      </w:r>
      <w:r>
        <w:t xml:space="preserve"> and </w:t>
      </w:r>
      <w:r w:rsidRPr="00B801D4">
        <w:t xml:space="preserve">close button or list box </w:t>
      </w:r>
      <w:r>
        <w:t>in the</w:t>
      </w:r>
      <w:r w:rsidRPr="00B801D4">
        <w:t xml:space="preserve"> </w:t>
      </w:r>
      <w:r>
        <w:t>control because</w:t>
      </w:r>
      <w:r w:rsidRPr="00B801D4">
        <w:t xml:space="preserve"> the detailed mapping </w:t>
      </w:r>
      <w:r>
        <w:t xml:space="preserve">within the “combo box control” </w:t>
      </w:r>
      <w:r w:rsidRPr="00B801D4">
        <w:t>is already implied.</w:t>
      </w:r>
      <w:r>
        <w:fldChar w:fldCharType="begin"/>
      </w:r>
      <w:r>
        <w:instrText xml:space="preserve"> XE "</w:instrText>
      </w:r>
      <w:r w:rsidRPr="00B575C2">
        <w:instrText>26805.c02.04.01.073.9</w:instrText>
      </w:r>
      <w:r>
        <w:instrText xml:space="preserve">" </w:instrText>
      </w:r>
      <w:r>
        <w:fldChar w:fldCharType="end"/>
      </w:r>
    </w:p>
    <w:p w14:paraId="505DAE53" w14:textId="77777777" w:rsidR="005026A3" w:rsidRDefault="005026A3" w:rsidP="005026A3">
      <w:pPr>
        <w:pStyle w:val="BullList2"/>
      </w:pPr>
      <w:r>
        <w:rPr>
          <w:rStyle w:val="Term-DefinitionChar"/>
          <w:b/>
        </w:rPr>
        <w:fldChar w:fldCharType="begin"/>
      </w:r>
      <w:r>
        <w:instrText xml:space="preserve"> XE "</w:instrText>
      </w:r>
      <w:r w:rsidRPr="00D6411B">
        <w:instrText>26805.c02.04.01.074.1</w:instrText>
      </w:r>
      <w:r>
        <w:instrText xml:space="preserve">" </w:instrText>
      </w:r>
      <w:r>
        <w:rPr>
          <w:rStyle w:val="Term-DefinitionChar"/>
          <w:b/>
        </w:rPr>
        <w:fldChar w:fldCharType="end"/>
      </w:r>
      <w:r w:rsidRPr="00D332EA">
        <w:rPr>
          <w:rStyle w:val="Term-DefinitionChar"/>
          <w:b/>
        </w:rPr>
        <w:t>Custom</w:t>
      </w:r>
      <w:r>
        <w:rPr>
          <w:rFonts w:eastAsia="MS Mincho"/>
        </w:rPr>
        <w:t> </w:t>
      </w:r>
      <w:r>
        <w:t>Map the individual elements that make up that control in the logical hierarchy, if the control is new or customized based on a standard control of the UI framework. If possible, try to find an associated UIA Control Type. Chapter 3, “Designing Your Implementation,” touches more on this topic.</w:t>
      </w:r>
      <w:r>
        <w:fldChar w:fldCharType="begin"/>
      </w:r>
      <w:r>
        <w:instrText xml:space="preserve"> XE "</w:instrText>
      </w:r>
      <w:r w:rsidRPr="00254030">
        <w:instrText>26805.c02.04.01.074.9</w:instrText>
      </w:r>
      <w:r>
        <w:instrText xml:space="preserve">" </w:instrText>
      </w:r>
      <w:r>
        <w:fldChar w:fldCharType="end"/>
      </w:r>
    </w:p>
    <w:p w14:paraId="34F58A7B" w14:textId="77777777" w:rsidR="005026A3" w:rsidRDefault="005026A3" w:rsidP="005026A3">
      <w:pPr>
        <w:pStyle w:val="ListEnd"/>
      </w:pPr>
    </w:p>
    <w:p w14:paraId="4ACE72D7" w14:textId="77777777" w:rsidR="005026A3" w:rsidRDefault="005026A3" w:rsidP="005026A3">
      <w:pPr>
        <w:pStyle w:val="ListPara"/>
      </w:pPr>
      <w:r>
        <w:fldChar w:fldCharType="begin"/>
      </w:r>
      <w:r>
        <w:instrText xml:space="preserve"> XE "</w:instrText>
      </w:r>
      <w:r w:rsidRPr="0055315D">
        <w:instrText>26805.c02.04.01.075.1</w:instrText>
      </w:r>
      <w:r>
        <w:instrText xml:space="preserve">" </w:instrText>
      </w:r>
      <w:r>
        <w:fldChar w:fldCharType="end"/>
      </w:r>
      <w:r>
        <w:t>Table 2-4 lists a series of questions that will help you identify elements that should be included in your logical hierarchy.</w:t>
      </w:r>
      <w:r>
        <w:fldChar w:fldCharType="begin"/>
      </w:r>
      <w:r>
        <w:instrText xml:space="preserve"> XE "</w:instrText>
      </w:r>
      <w:r w:rsidRPr="002B346C">
        <w:instrText>26805.c02.04.01.075.9</w:instrText>
      </w:r>
      <w:r>
        <w:instrText xml:space="preserve">" </w:instrText>
      </w:r>
      <w:r>
        <w:fldChar w:fldCharType="end"/>
      </w:r>
    </w:p>
    <w:p w14:paraId="6D1879FE" w14:textId="77777777" w:rsidR="005026A3" w:rsidRPr="00340CE3" w:rsidRDefault="005026A3" w:rsidP="006C5A78">
      <w:pPr>
        <w:pStyle w:val="ListTableNum-Title"/>
        <w:ind w:left="0" w:firstLine="720"/>
      </w:pPr>
      <w:r w:rsidRPr="00340CE3">
        <w:fldChar w:fldCharType="begin"/>
      </w:r>
      <w:r w:rsidRPr="00340CE3">
        <w:instrText xml:space="preserve"> XE "26805.c02.04.01.076.1" </w:instrText>
      </w:r>
      <w:r w:rsidRPr="00340CE3">
        <w:fldChar w:fldCharType="end"/>
      </w:r>
      <w:r w:rsidRPr="00340CE3">
        <w:t>TABLE 2-4</w:t>
      </w:r>
      <w:r>
        <w:rPr>
          <w:rFonts w:ascii="Cambria Math" w:hAnsi="Cambria Math" w:cs="Cambria Math"/>
        </w:rPr>
        <w:t> </w:t>
      </w:r>
      <w:r w:rsidRPr="00340CE3">
        <w:t>Questions to identify an element to be mapped in a logical hierarchy</w:t>
      </w:r>
      <w:r w:rsidRPr="00340CE3">
        <w:fldChar w:fldCharType="begin"/>
      </w:r>
      <w:r w:rsidRPr="00340CE3">
        <w:instrText xml:space="preserve"> XE "26805.c02.04.01.076.9" </w:instrText>
      </w:r>
      <w:r w:rsidRPr="00340CE3">
        <w:fldChar w:fldCharType="end"/>
      </w:r>
    </w:p>
    <w:tbl>
      <w:tblPr>
        <w:tblW w:w="0" w:type="auto"/>
        <w:tblInd w:w="1267" w:type="dxa"/>
        <w:tblBorders>
          <w:insideH w:val="single" w:sz="8" w:space="0" w:color="C0C0C0"/>
        </w:tblBorders>
        <w:tblCellMar>
          <w:top w:w="40" w:type="dxa"/>
          <w:left w:w="60" w:type="dxa"/>
          <w:bottom w:w="40" w:type="dxa"/>
          <w:right w:w="60" w:type="dxa"/>
        </w:tblCellMar>
        <w:tblLook w:val="04A0" w:firstRow="1" w:lastRow="0" w:firstColumn="1" w:lastColumn="0" w:noHBand="0" w:noVBand="1"/>
      </w:tblPr>
      <w:tblGrid>
        <w:gridCol w:w="2454"/>
        <w:gridCol w:w="4869"/>
      </w:tblGrid>
      <w:tr w:rsidR="005026A3" w14:paraId="4332920E" w14:textId="77777777" w:rsidTr="00317556">
        <w:tc>
          <w:tcPr>
            <w:tcW w:w="2599" w:type="dxa"/>
            <w:tcBorders>
              <w:top w:val="nil"/>
              <w:left w:val="nil"/>
              <w:bottom w:val="nil"/>
              <w:right w:val="nil"/>
              <w:tl2br w:val="nil"/>
              <w:tr2bl w:val="nil"/>
            </w:tcBorders>
            <w:shd w:val="clear" w:color="auto" w:fill="D9D9D9"/>
          </w:tcPr>
          <w:p w14:paraId="5F0D07F2" w14:textId="77777777" w:rsidR="005026A3" w:rsidRDefault="005026A3" w:rsidP="00317556">
            <w:pPr>
              <w:pStyle w:val="TableHead"/>
              <w:keepLines/>
              <w:ind w:right="58"/>
            </w:pPr>
            <w:r>
              <w:fldChar w:fldCharType="begin"/>
            </w:r>
            <w:r>
              <w:instrText xml:space="preserve"> XE "</w:instrText>
            </w:r>
            <w:r w:rsidRPr="00301EB4">
              <w:instrText>26805.c02.04.01.077.1</w:instrText>
            </w:r>
            <w:r>
              <w:instrText xml:space="preserve">" </w:instrText>
            </w:r>
            <w:r>
              <w:fldChar w:fldCharType="end"/>
            </w:r>
            <w:r>
              <w:t>Question</w:t>
            </w:r>
          </w:p>
        </w:tc>
        <w:tc>
          <w:tcPr>
            <w:tcW w:w="5241" w:type="dxa"/>
            <w:tcBorders>
              <w:top w:val="nil"/>
              <w:left w:val="nil"/>
              <w:bottom w:val="nil"/>
              <w:right w:val="nil"/>
              <w:tl2br w:val="nil"/>
              <w:tr2bl w:val="nil"/>
            </w:tcBorders>
            <w:shd w:val="clear" w:color="auto" w:fill="D9D9D9"/>
          </w:tcPr>
          <w:p w14:paraId="11F6C6BA" w14:textId="77777777" w:rsidR="005026A3" w:rsidRDefault="005026A3" w:rsidP="00317556">
            <w:pPr>
              <w:pStyle w:val="TableHead"/>
              <w:keepLines/>
              <w:ind w:right="58"/>
            </w:pPr>
            <w:r>
              <w:t>Considerations</w:t>
            </w:r>
          </w:p>
        </w:tc>
      </w:tr>
      <w:tr w:rsidR="005026A3" w14:paraId="748A3EDC" w14:textId="77777777" w:rsidTr="00317556">
        <w:tc>
          <w:tcPr>
            <w:tcW w:w="2599" w:type="dxa"/>
          </w:tcPr>
          <w:p w14:paraId="0619FDAE" w14:textId="77777777" w:rsidR="005026A3" w:rsidRDefault="005026A3" w:rsidP="00317556">
            <w:pPr>
              <w:pStyle w:val="TableText"/>
              <w:suppressAutoHyphens/>
              <w:ind w:right="58"/>
            </w:pPr>
            <w:r>
              <w:fldChar w:fldCharType="begin"/>
            </w:r>
            <w:r>
              <w:instrText xml:space="preserve"> XE "</w:instrText>
            </w:r>
            <w:r w:rsidRPr="00AD5638">
              <w:instrText>26805.c02.04.01.078.1</w:instrText>
            </w:r>
            <w:r>
              <w:instrText xml:space="preserve">" </w:instrText>
            </w:r>
            <w:r>
              <w:fldChar w:fldCharType="end"/>
            </w:r>
            <w:r>
              <w:t>Question 1: Does the framework provide the control?</w:t>
            </w:r>
          </w:p>
        </w:tc>
        <w:tc>
          <w:tcPr>
            <w:tcW w:w="5241" w:type="dxa"/>
          </w:tcPr>
          <w:p w14:paraId="2E25A07A" w14:textId="77777777" w:rsidR="005026A3" w:rsidRDefault="005026A3" w:rsidP="00317556">
            <w:pPr>
              <w:pStyle w:val="TableText"/>
              <w:suppressAutoHyphens/>
              <w:ind w:right="58"/>
            </w:pPr>
            <w:r>
              <w:t>If yes, map the control as a single element in your logical hierarchy, and move on to the next control in your UI. If no, proceed to Question 2.</w:t>
            </w:r>
          </w:p>
        </w:tc>
      </w:tr>
      <w:tr w:rsidR="005026A3" w14:paraId="2E1ADB61" w14:textId="77777777" w:rsidTr="00317556">
        <w:tc>
          <w:tcPr>
            <w:tcW w:w="2599" w:type="dxa"/>
          </w:tcPr>
          <w:p w14:paraId="769A7641" w14:textId="77777777" w:rsidR="005026A3" w:rsidRDefault="005026A3" w:rsidP="00317556">
            <w:pPr>
              <w:pStyle w:val="TableText"/>
              <w:suppressAutoHyphens/>
              <w:ind w:right="58"/>
            </w:pPr>
            <w:r>
              <w:fldChar w:fldCharType="begin"/>
            </w:r>
            <w:r>
              <w:instrText xml:space="preserve"> XE "</w:instrText>
            </w:r>
            <w:r w:rsidRPr="00480DC5">
              <w:instrText>26805.c02.04.01.079.1</w:instrText>
            </w:r>
            <w:r>
              <w:instrText xml:space="preserve">" </w:instrText>
            </w:r>
            <w:r>
              <w:fldChar w:fldCharType="end"/>
            </w:r>
            <w:r>
              <w:t>Question 2: Does the control map to a Control Type in UIA?</w:t>
            </w:r>
          </w:p>
        </w:tc>
        <w:tc>
          <w:tcPr>
            <w:tcW w:w="5241" w:type="dxa"/>
          </w:tcPr>
          <w:p w14:paraId="1EB79107" w14:textId="77777777" w:rsidR="005026A3" w:rsidRDefault="005026A3" w:rsidP="00317556">
            <w:pPr>
              <w:pStyle w:val="TableText"/>
              <w:suppressAutoHyphens/>
              <w:ind w:right="58"/>
            </w:pPr>
            <w:r>
              <w:t>Each UIA Control Type has required and optional Properties and Control Patterns. If it is difficult to map an element to a UIA Control Type, identify the types of UI functions it exhibits, and map the functionalities to the appropriate UIA Control Patterns and Properties.</w:t>
            </w:r>
          </w:p>
          <w:p w14:paraId="0343854D" w14:textId="77777777" w:rsidR="005026A3" w:rsidRDefault="005026A3" w:rsidP="00317556">
            <w:pPr>
              <w:pStyle w:val="TableText"/>
              <w:suppressAutoHyphens/>
              <w:ind w:right="58"/>
            </w:pPr>
            <w:r>
              <w:t>While UIA allows for a “Custom” Control Type, a control can be identified by the levels (different elements) or enhancements (different functionalities) used for the existing Control Type. For example, the RangeValue Control Pattern could be an enhance</w:t>
            </w:r>
            <w:r>
              <w:softHyphen/>
              <w:t>ment in a combo box Control Type used to support loading status information.</w:t>
            </w:r>
          </w:p>
          <w:p w14:paraId="505D8096" w14:textId="77777777" w:rsidR="005026A3" w:rsidRDefault="005026A3" w:rsidP="00317556">
            <w:pPr>
              <w:pStyle w:val="TableText"/>
              <w:suppressAutoHyphens/>
              <w:ind w:right="120"/>
            </w:pPr>
            <w:r>
              <w:t xml:space="preserve">If the element does not </w:t>
            </w:r>
            <w:r w:rsidRPr="004663CF">
              <w:t xml:space="preserve">meet </w:t>
            </w:r>
            <w:r>
              <w:t xml:space="preserve">any of the specifications for a </w:t>
            </w:r>
            <w:r w:rsidRPr="004663CF">
              <w:t xml:space="preserve">UIA </w:t>
            </w:r>
            <w:r>
              <w:t>Control Type, consider splitting the element into sub-elements if the control is a mix of multiple Control Types</w:t>
            </w:r>
            <w:r w:rsidRPr="004663CF">
              <w:t xml:space="preserve">, and </w:t>
            </w:r>
            <w:r>
              <w:t xml:space="preserve">return to Question 1 </w:t>
            </w:r>
            <w:r w:rsidRPr="004663CF">
              <w:t xml:space="preserve">for each </w:t>
            </w:r>
            <w:r>
              <w:t>sub-element</w:t>
            </w:r>
            <w:r w:rsidRPr="004663CF">
              <w:t>.</w:t>
            </w:r>
          </w:p>
        </w:tc>
      </w:tr>
      <w:tr w:rsidR="005026A3" w14:paraId="251B38C2" w14:textId="77777777" w:rsidTr="00317556">
        <w:tc>
          <w:tcPr>
            <w:tcW w:w="2599" w:type="dxa"/>
          </w:tcPr>
          <w:p w14:paraId="575EDD65" w14:textId="77777777" w:rsidR="005026A3" w:rsidRDefault="005026A3" w:rsidP="00317556">
            <w:pPr>
              <w:pStyle w:val="TableText"/>
              <w:suppressAutoHyphens/>
              <w:ind w:right="58"/>
            </w:pPr>
            <w:r>
              <w:fldChar w:fldCharType="begin"/>
            </w:r>
            <w:r>
              <w:instrText xml:space="preserve"> XE "</w:instrText>
            </w:r>
            <w:r w:rsidRPr="00E468CC">
              <w:instrText>26805.c02.04.01.080.1</w:instrText>
            </w:r>
            <w:r>
              <w:instrText xml:space="preserve">" </w:instrText>
            </w:r>
            <w:r>
              <w:fldChar w:fldCharType="end"/>
            </w:r>
            <w:r>
              <w:t xml:space="preserve">Question 3: </w:t>
            </w:r>
            <w:r w:rsidRPr="00760E0D">
              <w:t xml:space="preserve">Can you interact with parts of the control with </w:t>
            </w:r>
            <w:r>
              <w:t>the</w:t>
            </w:r>
            <w:r w:rsidRPr="00760E0D">
              <w:t xml:space="preserve"> </w:t>
            </w:r>
            <w:r>
              <w:t>keyboard alone</w:t>
            </w:r>
            <w:r w:rsidRPr="00760E0D">
              <w:t>?</w:t>
            </w:r>
          </w:p>
        </w:tc>
        <w:tc>
          <w:tcPr>
            <w:tcW w:w="5241" w:type="dxa"/>
          </w:tcPr>
          <w:p w14:paraId="6D605EA1" w14:textId="77777777" w:rsidR="005026A3" w:rsidRPr="004663CF" w:rsidRDefault="005026A3" w:rsidP="00317556">
            <w:pPr>
              <w:pStyle w:val="TableText"/>
              <w:suppressAutoHyphens/>
              <w:ind w:right="120"/>
            </w:pPr>
            <w:r>
              <w:t>Every action that is provided by the mouse must also be provided by the keyboard. Be careful not to confuse selection for focus. Mouse “hot tracking” is also sometimes confused as selection or focus. If keyboard-only navigation becomes too difficult, consider an alternate way of grouping the elements in your UI or redesigning the hierarchy.</w:t>
            </w:r>
          </w:p>
        </w:tc>
      </w:tr>
      <w:tr w:rsidR="005026A3" w14:paraId="5E1A11C5" w14:textId="77777777" w:rsidTr="00317556">
        <w:tc>
          <w:tcPr>
            <w:tcW w:w="2599" w:type="dxa"/>
          </w:tcPr>
          <w:p w14:paraId="205D1E1B" w14:textId="77777777" w:rsidR="005026A3" w:rsidRDefault="005026A3" w:rsidP="00317556">
            <w:pPr>
              <w:pStyle w:val="TableText"/>
              <w:suppressAutoHyphens/>
              <w:ind w:right="58"/>
              <w:contextualSpacing/>
            </w:pPr>
            <w:r>
              <w:fldChar w:fldCharType="begin"/>
            </w:r>
            <w:r>
              <w:instrText xml:space="preserve"> XE "</w:instrText>
            </w:r>
            <w:r w:rsidRPr="00D804B0">
              <w:instrText>26805.c02.04.01.081.1</w:instrText>
            </w:r>
            <w:r>
              <w:instrText xml:space="preserve">" </w:instrText>
            </w:r>
            <w:r>
              <w:fldChar w:fldCharType="end"/>
            </w:r>
            <w:r>
              <w:t xml:space="preserve">Question 4: </w:t>
            </w:r>
            <w:r w:rsidRPr="002019CD">
              <w:t>Can the control’s functionality be defined com</w:t>
            </w:r>
            <w:r>
              <w:softHyphen/>
            </w:r>
            <w:r w:rsidRPr="002019CD">
              <w:t xml:space="preserve">pletely by </w:t>
            </w:r>
            <w:r>
              <w:t>Control Pattern</w:t>
            </w:r>
            <w:r w:rsidRPr="002019CD">
              <w:t xml:space="preserve">s and </w:t>
            </w:r>
            <w:r>
              <w:t>P</w:t>
            </w:r>
            <w:r w:rsidRPr="002019CD">
              <w:t>roperties?</w:t>
            </w:r>
          </w:p>
        </w:tc>
        <w:tc>
          <w:tcPr>
            <w:tcW w:w="5241" w:type="dxa"/>
          </w:tcPr>
          <w:p w14:paraId="2F58AB0E" w14:textId="77777777" w:rsidR="005026A3" w:rsidRDefault="005026A3" w:rsidP="00317556">
            <w:pPr>
              <w:pStyle w:val="TableText"/>
              <w:suppressAutoHyphens/>
              <w:ind w:right="58"/>
              <w:contextualSpacing/>
            </w:pPr>
            <w:r>
              <w:t>You may have already answered this question in Question 2 if the element maps to a UIA Control Type. Make sure all possible Patterns and Properties are mapped based on UI scenarios and functions, and reconfirm that you’re not violating rules and requirements for each Control Type specification.</w:t>
            </w:r>
          </w:p>
          <w:p w14:paraId="77A7093B" w14:textId="77777777" w:rsidR="005026A3" w:rsidRPr="002019CD" w:rsidRDefault="005026A3" w:rsidP="00317556">
            <w:pPr>
              <w:pStyle w:val="TableText"/>
              <w:suppressAutoHyphens/>
              <w:ind w:right="58"/>
              <w:contextualSpacing/>
            </w:pPr>
            <w:r>
              <w:t>If the answer to this question is no, identify missing features and functions. Consider using a different Control Type or logical structure. Breaking down the control into smaller elements can sometimes help avoid missing features or functions.</w:t>
            </w:r>
          </w:p>
        </w:tc>
      </w:tr>
    </w:tbl>
    <w:p w14:paraId="29289DCA" w14:textId="77777777" w:rsidR="005026A3" w:rsidRDefault="005026A3" w:rsidP="005026A3">
      <w:pPr>
        <w:pStyle w:val="Heading2"/>
      </w:pPr>
      <w:r>
        <w:t>Example: Employee Timecard</w:t>
      </w:r>
    </w:p>
    <w:p w14:paraId="163A2574" w14:textId="77777777" w:rsidR="005026A3" w:rsidRDefault="005026A3" w:rsidP="005026A3">
      <w:r>
        <w:fldChar w:fldCharType="begin"/>
      </w:r>
      <w:r>
        <w:instrText xml:space="preserve"> XE "</w:instrText>
      </w:r>
      <w:r w:rsidRPr="000C62AC">
        <w:instrText>26805.c02.04.02.082.1</w:instrText>
      </w:r>
      <w:r>
        <w:instrText xml:space="preserve">" </w:instrText>
      </w:r>
      <w:r>
        <w:fldChar w:fldCharType="end"/>
      </w:r>
      <w:r>
        <w:t>To demonstrate how to design one logical hierarchy, we will use an employee timecard application built on a Win32 framework, as an example. Figure 2-4 shows what the timecard looks like.</w:t>
      </w:r>
      <w:r>
        <w:fldChar w:fldCharType="begin"/>
      </w:r>
      <w:r>
        <w:instrText xml:space="preserve"> XE "</w:instrText>
      </w:r>
      <w:r w:rsidRPr="003E1855">
        <w:instrText>26805.c02.04.02.082.9</w:instrText>
      </w:r>
      <w:r>
        <w:instrText xml:space="preserve">" </w:instrText>
      </w:r>
      <w:r>
        <w:fldChar w:fldCharType="end"/>
      </w:r>
    </w:p>
    <w:p w14:paraId="4FBB892A" w14:textId="7BF6B91C" w:rsidR="005026A3" w:rsidRDefault="005026A3" w:rsidP="005026A3">
      <w:pPr>
        <w:pStyle w:val="Fig-Graphic"/>
      </w:pPr>
      <w:r>
        <w:fldChar w:fldCharType="begin"/>
      </w:r>
      <w:r>
        <w:instrText xml:space="preserve"> XE "</w:instrText>
      </w:r>
      <w:r w:rsidRPr="008F4A97">
        <w:instrText>26805.c02.04.02.083.1</w:instrText>
      </w:r>
      <w:r>
        <w:instrText xml:space="preserve">" </w:instrText>
      </w:r>
      <w:r>
        <w:fldChar w:fldCharType="end"/>
      </w:r>
      <w:r w:rsidR="000D7FDB">
        <w:rPr>
          <w:noProof/>
        </w:rPr>
        <w:drawing>
          <wp:inline distT="0" distB="0" distL="0" distR="0" wp14:anchorId="77140F2F" wp14:editId="4AB0CEB4">
            <wp:extent cx="3629025" cy="3514725"/>
            <wp:effectExtent l="0" t="0" r="0" b="0"/>
            <wp:docPr id="10" name="Picture 11" descr="Illustration of an employee time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llustration of an employee timeca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9025" cy="3514725"/>
                    </a:xfrm>
                    <a:prstGeom prst="rect">
                      <a:avLst/>
                    </a:prstGeom>
                    <a:noFill/>
                    <a:ln>
                      <a:noFill/>
                    </a:ln>
                  </pic:spPr>
                </pic:pic>
              </a:graphicData>
            </a:graphic>
          </wp:inline>
        </w:drawing>
      </w:r>
      <w:r>
        <w:rPr>
          <w:b/>
          <w:bCs/>
        </w:rPr>
        <w:fldChar w:fldCharType="begin"/>
      </w:r>
      <w:r>
        <w:instrText xml:space="preserve"> XE "</w:instrText>
      </w:r>
      <w:r w:rsidRPr="003A24EE">
        <w:instrText>26805.c02.04.02.083.9</w:instrText>
      </w:r>
      <w:r>
        <w:instrText xml:space="preserve">" </w:instrText>
      </w:r>
      <w:r>
        <w:rPr>
          <w:b/>
          <w:bCs/>
        </w:rPr>
        <w:fldChar w:fldCharType="end"/>
      </w:r>
    </w:p>
    <w:p w14:paraId="6889E8AC" w14:textId="77777777" w:rsidR="005026A3" w:rsidRDefault="005026A3" w:rsidP="005026A3">
      <w:pPr>
        <w:pStyle w:val="Num-Caption"/>
      </w:pPr>
      <w:r>
        <w:rPr>
          <w:rStyle w:val="FigTableNum"/>
        </w:rPr>
        <w:fldChar w:fldCharType="begin"/>
      </w:r>
      <w:r>
        <w:instrText xml:space="preserve"> XE "</w:instrText>
      </w:r>
      <w:r w:rsidRPr="00A10502">
        <w:instrText>26805.c02.04.02.084.1</w:instrText>
      </w:r>
      <w:r>
        <w:instrText xml:space="preserve">" </w:instrText>
      </w:r>
      <w:r>
        <w:rPr>
          <w:rStyle w:val="FigTableNum"/>
        </w:rPr>
        <w:fldChar w:fldCharType="end"/>
      </w:r>
      <w:r w:rsidRPr="00C553B6">
        <w:rPr>
          <w:rStyle w:val="FigTableNum"/>
        </w:rPr>
        <w:t>Figure 2-</w:t>
      </w:r>
      <w:r>
        <w:rPr>
          <w:rStyle w:val="FigTableNum"/>
        </w:rPr>
        <w:t>4</w:t>
      </w:r>
      <w:r>
        <w:rPr>
          <w:rFonts w:eastAsia="MS Mincho"/>
        </w:rPr>
        <w:t> </w:t>
      </w:r>
      <w:r>
        <w:rPr>
          <w:noProof/>
        </w:rPr>
        <w:t>E</w:t>
      </w:r>
      <w:r w:rsidRPr="005957A5">
        <w:t>mployee timecard built on a Win32 framework</w:t>
      </w:r>
      <w:r>
        <w:fldChar w:fldCharType="begin"/>
      </w:r>
      <w:r>
        <w:instrText xml:space="preserve"> XE "</w:instrText>
      </w:r>
      <w:r w:rsidRPr="00B453BF">
        <w:instrText>26805.c02.04.02.084.9</w:instrText>
      </w:r>
      <w:r>
        <w:instrText xml:space="preserve">" </w:instrText>
      </w:r>
      <w:r>
        <w:rPr>
          <w:rStyle w:val="Num-CaptionChar"/>
        </w:rPr>
        <w:fldChar w:fldCharType="end"/>
      </w:r>
    </w:p>
    <w:p w14:paraId="0DAFF537" w14:textId="77777777" w:rsidR="005026A3" w:rsidRDefault="005026A3" w:rsidP="005026A3">
      <w:r>
        <w:fldChar w:fldCharType="begin"/>
      </w:r>
      <w:r>
        <w:instrText xml:space="preserve"> XE "</w:instrText>
      </w:r>
      <w:r w:rsidRPr="00532DAC">
        <w:instrText>26805.c02.04.02.085.1</w:instrText>
      </w:r>
      <w:r>
        <w:instrText xml:space="preserve">" </w:instrText>
      </w:r>
      <w:r>
        <w:fldChar w:fldCharType="end"/>
      </w:r>
      <w:r>
        <w:t>In the timecard, employees can:</w:t>
      </w:r>
      <w:r>
        <w:fldChar w:fldCharType="begin"/>
      </w:r>
      <w:r>
        <w:instrText xml:space="preserve"> XE "</w:instrText>
      </w:r>
      <w:r w:rsidRPr="000D642C">
        <w:instrText>26805.c02.04.02.085.9</w:instrText>
      </w:r>
      <w:r>
        <w:instrText xml:space="preserve">" </w:instrText>
      </w:r>
      <w:r>
        <w:fldChar w:fldCharType="end"/>
      </w:r>
    </w:p>
    <w:p w14:paraId="325EF395" w14:textId="77777777" w:rsidR="005026A3" w:rsidRDefault="005026A3" w:rsidP="005026A3">
      <w:pPr>
        <w:pStyle w:val="BullList"/>
      </w:pPr>
      <w:r>
        <w:fldChar w:fldCharType="begin"/>
      </w:r>
      <w:r>
        <w:instrText xml:space="preserve"> XE "</w:instrText>
      </w:r>
      <w:r w:rsidRPr="008F36B3">
        <w:instrText>26805.c02.04.02.086.1</w:instrText>
      </w:r>
      <w:r>
        <w:instrText xml:space="preserve">" </w:instrText>
      </w:r>
      <w:r>
        <w:fldChar w:fldCharType="end"/>
      </w:r>
      <w:r w:rsidRPr="00554764">
        <w:t xml:space="preserve">Click a date on the grid </w:t>
      </w:r>
      <w:r>
        <w:t>to see their hours or work log notes populate in the Data Entry fields.</w:t>
      </w:r>
      <w:r>
        <w:fldChar w:fldCharType="begin"/>
      </w:r>
      <w:r>
        <w:instrText xml:space="preserve"> XE "</w:instrText>
      </w:r>
      <w:r w:rsidRPr="008A7C4B">
        <w:instrText>26805.c02.04.02.086.9</w:instrText>
      </w:r>
      <w:r>
        <w:instrText xml:space="preserve">" </w:instrText>
      </w:r>
      <w:r>
        <w:fldChar w:fldCharType="end"/>
      </w:r>
    </w:p>
    <w:p w14:paraId="7FB3623B" w14:textId="77777777" w:rsidR="005026A3" w:rsidRPr="00554764" w:rsidRDefault="005026A3" w:rsidP="005026A3">
      <w:pPr>
        <w:pStyle w:val="BullList"/>
      </w:pPr>
      <w:r>
        <w:fldChar w:fldCharType="begin"/>
      </w:r>
      <w:r>
        <w:instrText xml:space="preserve"> XE "</w:instrText>
      </w:r>
      <w:r w:rsidRPr="006F2C9D">
        <w:instrText>26805.c02.04.02.087.1</w:instrText>
      </w:r>
      <w:r>
        <w:instrText xml:space="preserve">" </w:instrText>
      </w:r>
      <w:r>
        <w:fldChar w:fldCharType="end"/>
      </w:r>
      <w:r>
        <w:t>Use the arrow keys on the keyboard to navigate through the days in the grid.</w:t>
      </w:r>
      <w:r>
        <w:fldChar w:fldCharType="begin"/>
      </w:r>
      <w:r>
        <w:instrText xml:space="preserve"> XE "</w:instrText>
      </w:r>
      <w:r w:rsidRPr="00675CD0">
        <w:instrText>26805.c02.04.02.087.9</w:instrText>
      </w:r>
      <w:r>
        <w:instrText xml:space="preserve">" </w:instrText>
      </w:r>
      <w:r>
        <w:fldChar w:fldCharType="end"/>
      </w:r>
    </w:p>
    <w:p w14:paraId="1FCC8019" w14:textId="77777777" w:rsidR="005026A3" w:rsidRDefault="005026A3" w:rsidP="005026A3">
      <w:pPr>
        <w:pStyle w:val="BullList"/>
      </w:pPr>
      <w:r>
        <w:fldChar w:fldCharType="begin"/>
      </w:r>
      <w:r>
        <w:instrText xml:space="preserve"> XE "</w:instrText>
      </w:r>
      <w:r w:rsidRPr="00300A9E">
        <w:instrText>26805.c02.04.02.088.1</w:instrText>
      </w:r>
      <w:r>
        <w:instrText xml:space="preserve">" </w:instrText>
      </w:r>
      <w:r>
        <w:fldChar w:fldCharType="end"/>
      </w:r>
      <w:r>
        <w:t>Enter their hours in the Hours field.</w:t>
      </w:r>
      <w:r>
        <w:fldChar w:fldCharType="begin"/>
      </w:r>
      <w:r>
        <w:instrText xml:space="preserve"> XE "</w:instrText>
      </w:r>
      <w:r w:rsidRPr="007438FB">
        <w:instrText>26805.c02.04.02.088.9</w:instrText>
      </w:r>
      <w:r>
        <w:instrText xml:space="preserve">" </w:instrText>
      </w:r>
      <w:r>
        <w:fldChar w:fldCharType="end"/>
      </w:r>
    </w:p>
    <w:p w14:paraId="035B12EE" w14:textId="77777777" w:rsidR="005026A3" w:rsidRDefault="005026A3" w:rsidP="005026A3">
      <w:pPr>
        <w:pStyle w:val="BullList"/>
      </w:pPr>
      <w:r>
        <w:fldChar w:fldCharType="begin"/>
      </w:r>
      <w:r>
        <w:instrText xml:space="preserve"> XE "</w:instrText>
      </w:r>
      <w:r w:rsidRPr="00AB3374">
        <w:instrText>26805.c02.04.02.089.1</w:instrText>
      </w:r>
      <w:r>
        <w:instrText xml:space="preserve">" </w:instrText>
      </w:r>
      <w:r>
        <w:fldChar w:fldCharType="end"/>
      </w:r>
      <w:r>
        <w:t>Enter notes about their work in the Work Log field.</w:t>
      </w:r>
      <w:r>
        <w:fldChar w:fldCharType="begin"/>
      </w:r>
      <w:r>
        <w:instrText xml:space="preserve"> XE "</w:instrText>
      </w:r>
      <w:r w:rsidRPr="00494C61">
        <w:instrText>26805.c02.04.02.089.9</w:instrText>
      </w:r>
      <w:r>
        <w:instrText xml:space="preserve">" </w:instrText>
      </w:r>
      <w:r>
        <w:fldChar w:fldCharType="end"/>
      </w:r>
    </w:p>
    <w:p w14:paraId="57F1F1C0" w14:textId="77777777" w:rsidR="005026A3" w:rsidRDefault="005026A3" w:rsidP="005026A3">
      <w:pPr>
        <w:pStyle w:val="BullList"/>
      </w:pPr>
      <w:r>
        <w:fldChar w:fldCharType="begin"/>
      </w:r>
      <w:r>
        <w:instrText xml:space="preserve"> XE "</w:instrText>
      </w:r>
      <w:r w:rsidRPr="00881A75">
        <w:instrText>26805.c02.04.02.090.1</w:instrText>
      </w:r>
      <w:r>
        <w:instrText xml:space="preserve">" </w:instrText>
      </w:r>
      <w:r>
        <w:fldChar w:fldCharType="end"/>
      </w:r>
      <w:r>
        <w:t>Click the Previous Week button to see the previous week, and the Next Week button for the next week.</w:t>
      </w:r>
      <w:r>
        <w:fldChar w:fldCharType="begin"/>
      </w:r>
      <w:r>
        <w:instrText xml:space="preserve"> XE "</w:instrText>
      </w:r>
      <w:r w:rsidRPr="00F60BDF">
        <w:instrText>26805.c02.04.02.090.9</w:instrText>
      </w:r>
      <w:r>
        <w:instrText xml:space="preserve">" </w:instrText>
      </w:r>
      <w:r>
        <w:fldChar w:fldCharType="end"/>
      </w:r>
    </w:p>
    <w:p w14:paraId="77D442EA" w14:textId="77777777" w:rsidR="005026A3" w:rsidRDefault="005026A3" w:rsidP="005026A3">
      <w:pPr>
        <w:pStyle w:val="BullList2"/>
      </w:pPr>
      <w:r>
        <w:fldChar w:fldCharType="begin"/>
      </w:r>
      <w:r>
        <w:instrText xml:space="preserve"> XE "</w:instrText>
      </w:r>
      <w:r w:rsidRPr="00B717C9">
        <w:instrText>26805.c02.04.02.091.1</w:instrText>
      </w:r>
      <w:r>
        <w:instrText xml:space="preserve">" </w:instrText>
      </w:r>
      <w:r>
        <w:fldChar w:fldCharType="end"/>
      </w:r>
      <w:r>
        <w:t>At the start of the fiscal year, the Previous Week button will not be available because the system archives the previous year, and employees will no longer have access to those weeks.</w:t>
      </w:r>
      <w:r>
        <w:fldChar w:fldCharType="begin"/>
      </w:r>
      <w:r>
        <w:instrText xml:space="preserve"> XE "</w:instrText>
      </w:r>
      <w:r w:rsidRPr="00893984">
        <w:instrText>26805.c02.04.02.091.9</w:instrText>
      </w:r>
      <w:r>
        <w:instrText xml:space="preserve">" </w:instrText>
      </w:r>
      <w:r>
        <w:fldChar w:fldCharType="end"/>
      </w:r>
    </w:p>
    <w:p w14:paraId="251807FD" w14:textId="77777777" w:rsidR="005026A3" w:rsidRDefault="005026A3" w:rsidP="005026A3">
      <w:pPr>
        <w:pStyle w:val="BullList2"/>
      </w:pPr>
      <w:r>
        <w:fldChar w:fldCharType="begin"/>
      </w:r>
      <w:r>
        <w:instrText xml:space="preserve"> XE "</w:instrText>
      </w:r>
      <w:r w:rsidRPr="00EE2A08">
        <w:instrText>26805.c02.04.02.092.1</w:instrText>
      </w:r>
      <w:r>
        <w:instrText xml:space="preserve">" </w:instrText>
      </w:r>
      <w:r>
        <w:fldChar w:fldCharType="end"/>
      </w:r>
      <w:r>
        <w:t>If employees are on the current week, the Next Week button will not be available because they cannot log their hours or work for future weeks.</w:t>
      </w:r>
      <w:r>
        <w:fldChar w:fldCharType="begin"/>
      </w:r>
      <w:r>
        <w:instrText xml:space="preserve"> XE "</w:instrText>
      </w:r>
      <w:r w:rsidRPr="00A173B3">
        <w:instrText>26805.c02.04.02.092.9</w:instrText>
      </w:r>
      <w:r>
        <w:instrText xml:space="preserve">" </w:instrText>
      </w:r>
      <w:r>
        <w:fldChar w:fldCharType="end"/>
      </w:r>
    </w:p>
    <w:p w14:paraId="25F74DDA" w14:textId="77777777" w:rsidR="005026A3" w:rsidRDefault="005026A3" w:rsidP="005026A3">
      <w:pPr>
        <w:pStyle w:val="ListEnd"/>
      </w:pPr>
    </w:p>
    <w:p w14:paraId="1B726EFA" w14:textId="77777777" w:rsidR="005026A3" w:rsidRDefault="005026A3" w:rsidP="005026A3">
      <w:pPr>
        <w:pStyle w:val="BullList"/>
      </w:pPr>
      <w:r>
        <w:fldChar w:fldCharType="begin"/>
      </w:r>
      <w:r>
        <w:instrText xml:space="preserve"> XE "</w:instrText>
      </w:r>
      <w:r w:rsidRPr="00503241">
        <w:instrText>26805.c02.04.02.093.1</w:instrText>
      </w:r>
      <w:r>
        <w:instrText xml:space="preserve">" </w:instrText>
      </w:r>
      <w:r>
        <w:fldChar w:fldCharType="end"/>
      </w:r>
      <w:r>
        <w:t>Save an entry without submitting.</w:t>
      </w:r>
      <w:r>
        <w:fldChar w:fldCharType="begin"/>
      </w:r>
      <w:r>
        <w:instrText xml:space="preserve"> XE "</w:instrText>
      </w:r>
      <w:r w:rsidRPr="00F94872">
        <w:instrText>26805.c02.04.02.093.9</w:instrText>
      </w:r>
      <w:r>
        <w:instrText xml:space="preserve">" </w:instrText>
      </w:r>
      <w:r>
        <w:fldChar w:fldCharType="end"/>
      </w:r>
    </w:p>
    <w:p w14:paraId="10182AF0" w14:textId="77777777" w:rsidR="005026A3" w:rsidRDefault="005026A3" w:rsidP="005026A3">
      <w:pPr>
        <w:pStyle w:val="BullList"/>
      </w:pPr>
      <w:r>
        <w:fldChar w:fldCharType="begin"/>
      </w:r>
      <w:r>
        <w:instrText xml:space="preserve"> XE "</w:instrText>
      </w:r>
      <w:r w:rsidRPr="00E14E31">
        <w:instrText>26805.c02.04.02.094.1</w:instrText>
      </w:r>
      <w:r>
        <w:instrText xml:space="preserve">" </w:instrText>
      </w:r>
      <w:r>
        <w:fldChar w:fldCharType="end"/>
      </w:r>
      <w:r>
        <w:t>Submit a week for payroll review.</w:t>
      </w:r>
      <w:r>
        <w:fldChar w:fldCharType="begin"/>
      </w:r>
      <w:r>
        <w:instrText xml:space="preserve"> XE "</w:instrText>
      </w:r>
      <w:r w:rsidRPr="001C42F7">
        <w:instrText>26805.c02.04.02.094.9</w:instrText>
      </w:r>
      <w:r>
        <w:instrText xml:space="preserve">" </w:instrText>
      </w:r>
      <w:r>
        <w:fldChar w:fldCharType="end"/>
      </w:r>
    </w:p>
    <w:p w14:paraId="0A3402EC" w14:textId="77777777" w:rsidR="005026A3" w:rsidRDefault="005026A3" w:rsidP="005026A3">
      <w:pPr>
        <w:pStyle w:val="ListEnd"/>
      </w:pPr>
    </w:p>
    <w:p w14:paraId="0860C106" w14:textId="77777777" w:rsidR="005026A3" w:rsidRDefault="005026A3" w:rsidP="005026A3">
      <w:r>
        <w:fldChar w:fldCharType="begin"/>
      </w:r>
      <w:r>
        <w:instrText xml:space="preserve"> XE "</w:instrText>
      </w:r>
      <w:r w:rsidRPr="00131824">
        <w:instrText>26805.c02.04.02.095.1</w:instrText>
      </w:r>
      <w:r>
        <w:instrText xml:space="preserve">" </w:instrText>
      </w:r>
      <w:r>
        <w:fldChar w:fldCharType="end"/>
      </w:r>
      <w:r>
        <w:t>Except for the grid, all controls in the timecard are standard Win32 controls.</w:t>
      </w:r>
      <w:r>
        <w:fldChar w:fldCharType="begin"/>
      </w:r>
      <w:r>
        <w:instrText xml:space="preserve"> XE "</w:instrText>
      </w:r>
      <w:r w:rsidRPr="00B25023">
        <w:instrText>26805.c02.04.02.095.9</w:instrText>
      </w:r>
      <w:r>
        <w:instrText xml:space="preserve">" </w:instrText>
      </w:r>
      <w:r>
        <w:fldChar w:fldCharType="end"/>
      </w:r>
    </w:p>
    <w:p w14:paraId="02D9B9E2" w14:textId="77777777" w:rsidR="005026A3" w:rsidRDefault="005026A3" w:rsidP="005026A3">
      <w:pPr>
        <w:pStyle w:val="Heading3"/>
      </w:pPr>
      <w:r>
        <w:t>Navigational Order</w:t>
      </w:r>
    </w:p>
    <w:p w14:paraId="75BCB724" w14:textId="77777777" w:rsidR="005026A3" w:rsidRDefault="005026A3" w:rsidP="005026A3">
      <w:r>
        <w:fldChar w:fldCharType="begin"/>
      </w:r>
      <w:r>
        <w:instrText xml:space="preserve"> XE "</w:instrText>
      </w:r>
      <w:r w:rsidRPr="00472336">
        <w:instrText>26805.c02.04.02.096.1</w:instrText>
      </w:r>
      <w:r>
        <w:instrText xml:space="preserve">" </w:instrText>
      </w:r>
      <w:r>
        <w:fldChar w:fldCharType="end"/>
      </w:r>
      <w:r>
        <w:t>Looking at the timecard, we see that there are two visual containers in the UI: the grid, made up of columns for each day of the week, and the Data Entry box, which contains the Date, Hours, and Work Log fields. Because these items are grouped together, and the fields within the container are closely related, we must ensure that the order in which we map these items must follow one another logically. Following a general top-to-bottom, left-to-right scheme, Figure 2-5 shows the navigational order in which we will map the logical hierarchy.</w:t>
      </w:r>
      <w:r>
        <w:fldChar w:fldCharType="begin"/>
      </w:r>
      <w:r>
        <w:instrText xml:space="preserve"> XE "</w:instrText>
      </w:r>
      <w:r w:rsidRPr="00FD221A">
        <w:instrText>26805.c02.04.02.096.9</w:instrText>
      </w:r>
      <w:r>
        <w:instrText xml:space="preserve">" </w:instrText>
      </w:r>
      <w:r>
        <w:fldChar w:fldCharType="end"/>
      </w:r>
    </w:p>
    <w:p w14:paraId="63CAC814" w14:textId="3A12411A" w:rsidR="005026A3" w:rsidRDefault="005026A3" w:rsidP="005026A3">
      <w:pPr>
        <w:pStyle w:val="Fig-Graphic"/>
      </w:pPr>
      <w:r>
        <w:fldChar w:fldCharType="begin"/>
      </w:r>
      <w:r>
        <w:instrText xml:space="preserve"> XE "</w:instrText>
      </w:r>
      <w:r w:rsidRPr="0095191A">
        <w:instrText>26805.c02.04.02.097.1</w:instrText>
      </w:r>
      <w:r>
        <w:instrText xml:space="preserve">" </w:instrText>
      </w:r>
      <w:r>
        <w:fldChar w:fldCharType="end"/>
      </w:r>
      <w:r w:rsidR="000D7FDB">
        <w:rPr>
          <w:noProof/>
        </w:rPr>
        <w:drawing>
          <wp:inline distT="0" distB="0" distL="0" distR="0" wp14:anchorId="6C592D16" wp14:editId="5BFAA82A">
            <wp:extent cx="4362450" cy="4010025"/>
            <wp:effectExtent l="0" t="0" r="0" b="0"/>
            <wp:docPr id="11" name="Picture 11" descr="Illustration showing elements on the employee timecard numbered for navigational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lustration showing elements on the employee timecard numbered for navigational ord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2450" cy="4010025"/>
                    </a:xfrm>
                    <a:prstGeom prst="rect">
                      <a:avLst/>
                    </a:prstGeom>
                    <a:noFill/>
                    <a:ln>
                      <a:noFill/>
                    </a:ln>
                  </pic:spPr>
                </pic:pic>
              </a:graphicData>
            </a:graphic>
          </wp:inline>
        </w:drawing>
      </w:r>
      <w:r>
        <w:fldChar w:fldCharType="begin"/>
      </w:r>
      <w:r>
        <w:instrText xml:space="preserve"> XE "</w:instrText>
      </w:r>
      <w:r w:rsidRPr="00147518">
        <w:instrText>26805.c02.04.02.097.9</w:instrText>
      </w:r>
      <w:r>
        <w:instrText xml:space="preserve">" </w:instrText>
      </w:r>
      <w:r>
        <w:fldChar w:fldCharType="end"/>
      </w:r>
    </w:p>
    <w:p w14:paraId="756A9CAD" w14:textId="77777777" w:rsidR="005026A3" w:rsidRPr="005957A5" w:rsidRDefault="005026A3" w:rsidP="005026A3">
      <w:pPr>
        <w:pStyle w:val="Num-Caption"/>
      </w:pPr>
      <w:r>
        <w:rPr>
          <w:rStyle w:val="FigTableNum"/>
        </w:rPr>
        <w:fldChar w:fldCharType="begin"/>
      </w:r>
      <w:r>
        <w:instrText xml:space="preserve"> XE "</w:instrText>
      </w:r>
      <w:r w:rsidRPr="00E5659E">
        <w:instrText>26805.c02.04.02.098.1</w:instrText>
      </w:r>
      <w:r>
        <w:instrText xml:space="preserve">" </w:instrText>
      </w:r>
      <w:r>
        <w:rPr>
          <w:rStyle w:val="FigTableNum"/>
        </w:rPr>
        <w:fldChar w:fldCharType="end"/>
      </w:r>
      <w:r w:rsidRPr="009206FE">
        <w:rPr>
          <w:rStyle w:val="FigTableNum"/>
        </w:rPr>
        <w:t>Figure 2-</w:t>
      </w:r>
      <w:r>
        <w:rPr>
          <w:rStyle w:val="FigTableNum"/>
        </w:rPr>
        <w:t>5</w:t>
      </w:r>
      <w:r>
        <w:rPr>
          <w:rFonts w:eastAsia="MS Mincho"/>
        </w:rPr>
        <w:t> </w:t>
      </w:r>
      <w:r w:rsidRPr="005957A5">
        <w:t>Navigational order for mapping the timecard’s logical hierarchy</w:t>
      </w:r>
      <w:r>
        <w:fldChar w:fldCharType="begin"/>
      </w:r>
      <w:r>
        <w:instrText xml:space="preserve"> XE "</w:instrText>
      </w:r>
      <w:r w:rsidRPr="00066FF0">
        <w:instrText>26805.c02.04.02.098.9</w:instrText>
      </w:r>
      <w:r>
        <w:instrText xml:space="preserve">" </w:instrText>
      </w:r>
      <w:r>
        <w:rPr>
          <w:rStyle w:val="Num-CaptionChar"/>
        </w:rPr>
        <w:fldChar w:fldCharType="end"/>
      </w:r>
    </w:p>
    <w:p w14:paraId="16098AE4" w14:textId="77777777" w:rsidR="005026A3" w:rsidRDefault="005026A3" w:rsidP="005026A3">
      <w:pPr>
        <w:pStyle w:val="Heading3"/>
      </w:pPr>
      <w:r>
        <w:t>Mapping the First Element: Window</w:t>
      </w:r>
    </w:p>
    <w:p w14:paraId="072211FE" w14:textId="77777777" w:rsidR="005026A3" w:rsidRDefault="005026A3" w:rsidP="005026A3">
      <w:r>
        <w:fldChar w:fldCharType="begin"/>
      </w:r>
      <w:r>
        <w:instrText xml:space="preserve"> XE "</w:instrText>
      </w:r>
      <w:r w:rsidRPr="00D37803">
        <w:instrText>26805.c02.04.02.099.1</w:instrText>
      </w:r>
      <w:r>
        <w:instrText xml:space="preserve">" </w:instrText>
      </w:r>
      <w:r>
        <w:fldChar w:fldCharType="end"/>
      </w:r>
      <w:r>
        <w:t>Now, we can start mapping. The window element containing the timecard application is mapped at the top of the logical hierarchy and named “Window: Timecard.”</w:t>
      </w:r>
      <w:r>
        <w:fldChar w:fldCharType="begin"/>
      </w:r>
      <w:r>
        <w:instrText xml:space="preserve"> XE "</w:instrText>
      </w:r>
      <w:r w:rsidRPr="00BA6AE8">
        <w:instrText>26805.c02.04.02.099.9</w:instrText>
      </w:r>
      <w:r>
        <w:instrText xml:space="preserve">" </w:instrText>
      </w:r>
      <w:r>
        <w:fldChar w:fldCharType="end"/>
      </w:r>
    </w:p>
    <w:p w14:paraId="4118E37D" w14:textId="77777777" w:rsidR="005026A3" w:rsidRDefault="005026A3" w:rsidP="005026A3">
      <w:pPr>
        <w:pStyle w:val="Heading3"/>
      </w:pPr>
      <w:r>
        <w:t>Standard Controls: First Three, Top-Level Children</w:t>
      </w:r>
    </w:p>
    <w:p w14:paraId="72DBFE4F" w14:textId="77777777" w:rsidR="005026A3" w:rsidRDefault="005026A3" w:rsidP="005026A3">
      <w:r>
        <w:fldChar w:fldCharType="begin"/>
      </w:r>
      <w:r>
        <w:instrText xml:space="preserve"> XE "</w:instrText>
      </w:r>
      <w:r w:rsidRPr="00A55836">
        <w:instrText>26805.c02.04.02.100.1</w:instrText>
      </w:r>
      <w:r>
        <w:instrText xml:space="preserve">" </w:instrText>
      </w:r>
      <w:r>
        <w:fldChar w:fldCharType="end"/>
      </w:r>
      <w:r>
        <w:t>The next three controls are the calendar image, the “Welcome, Yukako Souza!” label next to it, and the Previous Week push button. Looking at the Win32 control library, we see that the framework provides controls for these items, so they are standard controls and can be mapped as single elements on our logical hierarchy.</w:t>
      </w:r>
      <w:r>
        <w:fldChar w:fldCharType="begin"/>
      </w:r>
      <w:r>
        <w:instrText xml:space="preserve"> XE "</w:instrText>
      </w:r>
      <w:r w:rsidRPr="00BF5C6D">
        <w:instrText>26805.c02.04.02.100.9</w:instrText>
      </w:r>
      <w:r>
        <w:instrText xml:space="preserve">" </w:instrText>
      </w:r>
      <w:r>
        <w:fldChar w:fldCharType="end"/>
      </w:r>
    </w:p>
    <w:p w14:paraId="7CB81CF9" w14:textId="77777777" w:rsidR="005026A3" w:rsidRDefault="005026A3" w:rsidP="005026A3">
      <w:r>
        <w:fldChar w:fldCharType="begin"/>
      </w:r>
      <w:r>
        <w:instrText xml:space="preserve"> XE "</w:instrText>
      </w:r>
      <w:r w:rsidRPr="007D7C3B">
        <w:instrText>26805.c02.04.02.101.1</w:instrText>
      </w:r>
      <w:r>
        <w:instrText xml:space="preserve">" </w:instrText>
      </w:r>
      <w:r>
        <w:fldChar w:fldCharType="end"/>
      </w:r>
      <w:r>
        <w:t>Below the window element, we plot the first three, top-level child elements from left to right according to their numerical navigational order (Figure 2-6). To indicate the parent-child relationships to the window, we draw lines from the child elements to the parent element.</w:t>
      </w:r>
      <w:r>
        <w:fldChar w:fldCharType="begin"/>
      </w:r>
      <w:r>
        <w:instrText xml:space="preserve"> XE "</w:instrText>
      </w:r>
      <w:r w:rsidRPr="00A469E8">
        <w:instrText>26805.c02.04.02.101.9</w:instrText>
      </w:r>
      <w:r>
        <w:instrText xml:space="preserve">" </w:instrText>
      </w:r>
      <w:r>
        <w:fldChar w:fldCharType="end"/>
      </w:r>
    </w:p>
    <w:p w14:paraId="3E3C7B76" w14:textId="236FB475" w:rsidR="005026A3" w:rsidRDefault="005026A3" w:rsidP="005026A3">
      <w:pPr>
        <w:pStyle w:val="Fig-Graphic"/>
      </w:pPr>
      <w:r>
        <w:fldChar w:fldCharType="begin"/>
      </w:r>
      <w:r>
        <w:instrText xml:space="preserve"> XE "</w:instrText>
      </w:r>
      <w:r w:rsidRPr="004E66CD">
        <w:instrText>26805.c02.04.02.102.1</w:instrText>
      </w:r>
      <w:r>
        <w:instrText xml:space="preserve">" </w:instrText>
      </w:r>
      <w:r>
        <w:fldChar w:fldCharType="end"/>
      </w:r>
      <w:r w:rsidR="000D7FDB">
        <w:rPr>
          <w:noProof/>
        </w:rPr>
        <w:drawing>
          <wp:inline distT="0" distB="0" distL="0" distR="0" wp14:anchorId="44EDC25F" wp14:editId="09F1FC7B">
            <wp:extent cx="2762250" cy="1409700"/>
            <wp:effectExtent l="0" t="0" r="0" b="0"/>
            <wp:docPr id="12" name="Picture 10" descr="Diagram of the first three, top-level children of the employee timecard mapped in a logical hierarchy under the application window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of the first three, top-level children of the employee timecard mapped in a logical hierarchy under the application window n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2250" cy="1409700"/>
                    </a:xfrm>
                    <a:prstGeom prst="rect">
                      <a:avLst/>
                    </a:prstGeom>
                    <a:noFill/>
                    <a:ln>
                      <a:noFill/>
                    </a:ln>
                  </pic:spPr>
                </pic:pic>
              </a:graphicData>
            </a:graphic>
          </wp:inline>
        </w:drawing>
      </w:r>
      <w:r>
        <w:fldChar w:fldCharType="begin"/>
      </w:r>
      <w:r>
        <w:instrText xml:space="preserve"> XE "</w:instrText>
      </w:r>
      <w:r w:rsidRPr="004840A5">
        <w:instrText>26805.c02.04.02.102.9</w:instrText>
      </w:r>
      <w:r>
        <w:instrText xml:space="preserve">" </w:instrText>
      </w:r>
      <w:r>
        <w:fldChar w:fldCharType="end"/>
      </w:r>
    </w:p>
    <w:p w14:paraId="31593336" w14:textId="77777777" w:rsidR="005026A3" w:rsidRPr="005957A5" w:rsidRDefault="005026A3" w:rsidP="005026A3">
      <w:pPr>
        <w:pStyle w:val="Num-Caption"/>
      </w:pPr>
      <w:r>
        <w:rPr>
          <w:rStyle w:val="FigTableNum"/>
        </w:rPr>
        <w:fldChar w:fldCharType="begin"/>
      </w:r>
      <w:r>
        <w:instrText xml:space="preserve"> XE "</w:instrText>
      </w:r>
      <w:r w:rsidRPr="002C1DC3">
        <w:instrText>26805.c02.04.02.103.1</w:instrText>
      </w:r>
      <w:r>
        <w:instrText xml:space="preserve">" </w:instrText>
      </w:r>
      <w:r>
        <w:rPr>
          <w:rStyle w:val="FigTableNum"/>
        </w:rPr>
        <w:fldChar w:fldCharType="end"/>
      </w:r>
      <w:r w:rsidRPr="00FC3AC7">
        <w:rPr>
          <w:rStyle w:val="FigTableNum"/>
        </w:rPr>
        <w:t>Figure 2-</w:t>
      </w:r>
      <w:r>
        <w:rPr>
          <w:rStyle w:val="FigTableNum"/>
        </w:rPr>
        <w:t>6</w:t>
      </w:r>
      <w:r>
        <w:rPr>
          <w:rFonts w:eastAsia="MS Mincho"/>
        </w:rPr>
        <w:t> </w:t>
      </w:r>
      <w:r w:rsidRPr="005957A5">
        <w:t>First three, top-level child elements of the employee timecard</w:t>
      </w:r>
      <w:r>
        <w:fldChar w:fldCharType="begin"/>
      </w:r>
      <w:r>
        <w:instrText xml:space="preserve"> XE "</w:instrText>
      </w:r>
      <w:r w:rsidRPr="001473D8">
        <w:instrText>26805.c02.04.02.103.9</w:instrText>
      </w:r>
      <w:r>
        <w:instrText xml:space="preserve">" </w:instrText>
      </w:r>
      <w:r>
        <w:rPr>
          <w:rStyle w:val="Num-CaptionChar"/>
        </w:rPr>
        <w:fldChar w:fldCharType="end"/>
      </w:r>
    </w:p>
    <w:p w14:paraId="460E742F" w14:textId="77777777" w:rsidR="005026A3" w:rsidRDefault="005026A3" w:rsidP="005026A3">
      <w:pPr>
        <w:pStyle w:val="Heading3"/>
      </w:pPr>
      <w:r>
        <w:t>Custom Control: Grid</w:t>
      </w:r>
    </w:p>
    <w:p w14:paraId="338C198C" w14:textId="77777777" w:rsidR="005026A3" w:rsidRDefault="005026A3" w:rsidP="005026A3">
      <w:pPr>
        <w:rPr>
          <w:rStyle w:val="Num-CaptionChar"/>
        </w:rPr>
      </w:pPr>
      <w:r>
        <w:rPr>
          <w:rStyle w:val="Num-CaptionChar"/>
        </w:rPr>
        <w:fldChar w:fldCharType="begin"/>
      </w:r>
      <w:r>
        <w:instrText xml:space="preserve"> XE "</w:instrText>
      </w:r>
      <w:r w:rsidRPr="00E94513">
        <w:instrText>26805.c02.04.02.104.1</w:instrText>
      </w:r>
      <w:r>
        <w:instrText xml:space="preserve">" </w:instrText>
      </w:r>
      <w:r>
        <w:rPr>
          <w:rStyle w:val="Num-CaptionChar"/>
        </w:rPr>
        <w:fldChar w:fldCharType="end"/>
      </w:r>
      <w:r>
        <w:rPr>
          <w:rStyle w:val="Num-CaptionChar"/>
        </w:rPr>
        <w:t>The next control that we need to map is the grid. Looking at the Win32 control library, we see that there is not a control that captures all of the functionality of our timecard grid. It is, therefore, a custom control, which means we must break down the grid control into elements that make up the UI fragment for that control (as it might be seen in the UIA Tree). But which elements do we map? Using the questions in Table 2-4, we can identify these elements:</w:t>
      </w:r>
      <w:r>
        <w:rPr>
          <w:rStyle w:val="Num-CaptionChar"/>
        </w:rPr>
        <w:fldChar w:fldCharType="begin"/>
      </w:r>
      <w:r>
        <w:instrText xml:space="preserve"> XE "</w:instrText>
      </w:r>
      <w:r w:rsidRPr="00610777">
        <w:instrText>26805.c02.04.02.104.9</w:instrText>
      </w:r>
      <w:r>
        <w:instrText xml:space="preserve">" </w:instrText>
      </w:r>
      <w:r>
        <w:rPr>
          <w:rStyle w:val="Num-CaptionChar"/>
        </w:rPr>
        <w:fldChar w:fldCharType="end"/>
      </w:r>
    </w:p>
    <w:p w14:paraId="20BCEDF9" w14:textId="77777777" w:rsidR="005026A3" w:rsidRDefault="005026A3" w:rsidP="005026A3">
      <w:pPr>
        <w:pStyle w:val="BullList"/>
        <w:rPr>
          <w:rStyle w:val="Num-CaptionChar"/>
        </w:rPr>
      </w:pPr>
      <w:r>
        <w:rPr>
          <w:rStyle w:val="Num-CaptionChar"/>
        </w:rPr>
        <w:fldChar w:fldCharType="begin"/>
      </w:r>
      <w:r>
        <w:instrText xml:space="preserve"> XE "</w:instrText>
      </w:r>
      <w:r w:rsidRPr="000E1585">
        <w:instrText>26805.c02.04.02.105.1</w:instrText>
      </w:r>
      <w:r>
        <w:instrText xml:space="preserve">" </w:instrText>
      </w:r>
      <w:r>
        <w:rPr>
          <w:rStyle w:val="Num-CaptionChar"/>
        </w:rPr>
        <w:fldChar w:fldCharType="end"/>
      </w:r>
      <w:r>
        <w:rPr>
          <w:rStyle w:val="Num-CaptionChar"/>
        </w:rPr>
        <w:t>Question 1: Does the f</w:t>
      </w:r>
      <w:r w:rsidRPr="00EF6075">
        <w:rPr>
          <w:rStyle w:val="Num-CaptionChar"/>
        </w:rPr>
        <w:t xml:space="preserve">ramework </w:t>
      </w:r>
      <w:r>
        <w:rPr>
          <w:rStyle w:val="Num-CaptionChar"/>
        </w:rPr>
        <w:t>p</w:t>
      </w:r>
      <w:r w:rsidRPr="00EF6075">
        <w:rPr>
          <w:rStyle w:val="Num-CaptionChar"/>
        </w:rPr>
        <w:t xml:space="preserve">rovide the </w:t>
      </w:r>
      <w:r>
        <w:rPr>
          <w:rStyle w:val="Num-CaptionChar"/>
        </w:rPr>
        <w:t>c</w:t>
      </w:r>
      <w:r w:rsidRPr="00EF6075">
        <w:rPr>
          <w:rStyle w:val="Num-CaptionChar"/>
        </w:rPr>
        <w:t>ontrol?</w:t>
      </w:r>
      <w:r>
        <w:rPr>
          <w:rStyle w:val="Num-CaptionChar"/>
        </w:rPr>
        <w:t xml:space="preserve"> No. We move onto Question 2.</w:t>
      </w:r>
      <w:r>
        <w:rPr>
          <w:rStyle w:val="Num-CaptionChar"/>
        </w:rPr>
        <w:fldChar w:fldCharType="begin"/>
      </w:r>
      <w:r>
        <w:instrText xml:space="preserve"> XE "</w:instrText>
      </w:r>
      <w:r w:rsidRPr="000D2889">
        <w:instrText>26805.c02.04.02.105.9</w:instrText>
      </w:r>
      <w:r>
        <w:instrText xml:space="preserve">" </w:instrText>
      </w:r>
      <w:r>
        <w:rPr>
          <w:rStyle w:val="Num-CaptionChar"/>
        </w:rPr>
        <w:fldChar w:fldCharType="end"/>
      </w:r>
    </w:p>
    <w:p w14:paraId="0B022255" w14:textId="77777777" w:rsidR="005026A3" w:rsidRDefault="005026A3" w:rsidP="005026A3">
      <w:pPr>
        <w:pStyle w:val="BullList"/>
        <w:rPr>
          <w:rStyle w:val="Num-CaptionChar"/>
        </w:rPr>
      </w:pPr>
      <w:r>
        <w:rPr>
          <w:rStyle w:val="Num-CaptionChar"/>
        </w:rPr>
        <w:fldChar w:fldCharType="begin"/>
      </w:r>
      <w:r>
        <w:instrText xml:space="preserve"> XE "</w:instrText>
      </w:r>
      <w:r w:rsidRPr="00B60FDB">
        <w:instrText>26805.c02.04.02.106.1</w:instrText>
      </w:r>
      <w:r>
        <w:instrText xml:space="preserve">" </w:instrText>
      </w:r>
      <w:r>
        <w:rPr>
          <w:rStyle w:val="Num-CaptionChar"/>
        </w:rPr>
        <w:fldChar w:fldCharType="end"/>
      </w:r>
      <w:r>
        <w:rPr>
          <w:rStyle w:val="Num-CaptionChar"/>
        </w:rPr>
        <w:t>Question 2: Does the control map to a Control Type</w:t>
      </w:r>
      <w:r w:rsidRPr="008F3FD3">
        <w:rPr>
          <w:rStyle w:val="Num-CaptionChar"/>
        </w:rPr>
        <w:t xml:space="preserve"> in UIA?</w:t>
      </w:r>
      <w:r>
        <w:rPr>
          <w:rStyle w:val="Num-CaptionChar"/>
        </w:rPr>
        <w:t xml:space="preserve"> </w:t>
      </w:r>
      <w:r w:rsidRPr="00CF7988">
        <w:rPr>
          <w:rStyle w:val="Num-CaptionChar"/>
        </w:rPr>
        <w:t xml:space="preserve">Yes. Looking at the </w:t>
      </w:r>
      <w:r>
        <w:rPr>
          <w:rStyle w:val="Num-CaptionChar"/>
        </w:rPr>
        <w:t xml:space="preserve">UIA </w:t>
      </w:r>
      <w:r w:rsidRPr="00CF7988">
        <w:rPr>
          <w:rStyle w:val="Num-CaptionChar"/>
        </w:rPr>
        <w:t xml:space="preserve">Specification for some sort of grid control, we see that our timecard grid supports the requirements for the DataGrid control. We also see that the required tree structure includes any headers and data items. </w:t>
      </w:r>
      <w:r>
        <w:rPr>
          <w:rStyle w:val="Num-CaptionChar"/>
        </w:rPr>
        <w:t xml:space="preserve">In our timecard, the header is the row </w:t>
      </w:r>
      <w:r w:rsidRPr="00CF7988">
        <w:rPr>
          <w:rStyle w:val="Num-CaptionChar"/>
        </w:rPr>
        <w:t>of labels running underneath the columns (Su, M, T, W, Th, F, and Sa)</w:t>
      </w:r>
      <w:r>
        <w:rPr>
          <w:rStyle w:val="Num-CaptionChar"/>
        </w:rPr>
        <w:t>, and the columns are the data items</w:t>
      </w:r>
      <w:r w:rsidRPr="00CF7988">
        <w:rPr>
          <w:rStyle w:val="Num-CaptionChar"/>
        </w:rPr>
        <w:t>.</w:t>
      </w:r>
      <w:r>
        <w:rPr>
          <w:rStyle w:val="Num-CaptionChar"/>
        </w:rPr>
        <w:fldChar w:fldCharType="begin"/>
      </w:r>
      <w:r>
        <w:instrText xml:space="preserve"> XE "</w:instrText>
      </w:r>
      <w:r w:rsidRPr="007B5B7F">
        <w:instrText>26805.c02.04.02.106.9</w:instrText>
      </w:r>
      <w:r>
        <w:instrText xml:space="preserve">" </w:instrText>
      </w:r>
      <w:r>
        <w:rPr>
          <w:rStyle w:val="Num-CaptionChar"/>
        </w:rPr>
        <w:fldChar w:fldCharType="end"/>
      </w:r>
    </w:p>
    <w:p w14:paraId="6BEBC52F" w14:textId="77777777" w:rsidR="005026A3" w:rsidRDefault="005026A3" w:rsidP="005026A3">
      <w:pPr>
        <w:rPr>
          <w:rStyle w:val="Num-CaptionChar"/>
        </w:rPr>
      </w:pPr>
      <w:r>
        <w:rPr>
          <w:rStyle w:val="Num-CaptionChar"/>
        </w:rPr>
        <w:br w:type="page"/>
      </w:r>
      <w:r>
        <w:rPr>
          <w:rStyle w:val="Num-CaptionChar"/>
        </w:rPr>
        <w:fldChar w:fldCharType="begin"/>
      </w:r>
      <w:r>
        <w:instrText xml:space="preserve"> XE "</w:instrText>
      </w:r>
      <w:r w:rsidRPr="00326D4C">
        <w:instrText>26805.c02.04.02.107.1</w:instrText>
      </w:r>
      <w:r>
        <w:instrText xml:space="preserve">" </w:instrText>
      </w:r>
      <w:r>
        <w:rPr>
          <w:rStyle w:val="Num-CaptionChar"/>
        </w:rPr>
        <w:fldChar w:fldCharType="end"/>
      </w:r>
      <w:r>
        <w:rPr>
          <w:rStyle w:val="Num-CaptionChar"/>
        </w:rPr>
        <w:t>Our logical hierarchy now looks like Figure 2-7. Note that because there are several grid item and header elements, we mark those nodes with an ellipsis to indicate that there is more than one element for that Control Type (see Table 2-1 for mapping symbols).</w:t>
      </w:r>
      <w:r>
        <w:rPr>
          <w:rStyle w:val="Num-CaptionChar"/>
        </w:rPr>
        <w:fldChar w:fldCharType="begin"/>
      </w:r>
      <w:r>
        <w:instrText xml:space="preserve"> XE "</w:instrText>
      </w:r>
      <w:r w:rsidRPr="006D78E0">
        <w:instrText>26805.c02.04.02.107.9</w:instrText>
      </w:r>
      <w:r>
        <w:instrText xml:space="preserve">" </w:instrText>
      </w:r>
      <w:r>
        <w:rPr>
          <w:rStyle w:val="Num-CaptionChar"/>
        </w:rPr>
        <w:fldChar w:fldCharType="end"/>
      </w:r>
    </w:p>
    <w:p w14:paraId="4EF87FA7" w14:textId="158674EF" w:rsidR="005026A3" w:rsidRDefault="005026A3" w:rsidP="005026A3">
      <w:pPr>
        <w:pStyle w:val="Fig-Graphic"/>
      </w:pPr>
      <w:r>
        <w:fldChar w:fldCharType="begin"/>
      </w:r>
      <w:r>
        <w:instrText xml:space="preserve"> XE "</w:instrText>
      </w:r>
      <w:r w:rsidRPr="00850AB4">
        <w:instrText>26805.c02.04.02.108.1</w:instrText>
      </w:r>
      <w:r>
        <w:instrText xml:space="preserve">" </w:instrText>
      </w:r>
      <w:r>
        <w:fldChar w:fldCharType="end"/>
      </w:r>
      <w:r w:rsidR="000D7FDB">
        <w:rPr>
          <w:noProof/>
        </w:rPr>
        <w:drawing>
          <wp:inline distT="0" distB="0" distL="0" distR="0" wp14:anchorId="7C651ADB" wp14:editId="2AE7B138">
            <wp:extent cx="4076700" cy="3105150"/>
            <wp:effectExtent l="0" t="0" r="0" b="0"/>
            <wp:docPr id="13" name="Picture 9" descr="Diagram of the timecard's grid elements added to the logical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of the timecard's grid elements added to the logical hierarch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6700" cy="3105150"/>
                    </a:xfrm>
                    <a:prstGeom prst="rect">
                      <a:avLst/>
                    </a:prstGeom>
                    <a:noFill/>
                    <a:ln>
                      <a:noFill/>
                    </a:ln>
                  </pic:spPr>
                </pic:pic>
              </a:graphicData>
            </a:graphic>
          </wp:inline>
        </w:drawing>
      </w:r>
      <w:r>
        <w:fldChar w:fldCharType="begin"/>
      </w:r>
      <w:r>
        <w:instrText xml:space="preserve"> XE "</w:instrText>
      </w:r>
      <w:r w:rsidRPr="00C7659A">
        <w:instrText>26805.c02.04.02.108.9</w:instrText>
      </w:r>
      <w:r>
        <w:instrText xml:space="preserve">" </w:instrText>
      </w:r>
      <w:r>
        <w:fldChar w:fldCharType="end"/>
      </w:r>
    </w:p>
    <w:p w14:paraId="2E4612F2" w14:textId="77777777" w:rsidR="005026A3" w:rsidRDefault="005026A3" w:rsidP="005026A3">
      <w:pPr>
        <w:pStyle w:val="Num-Caption"/>
      </w:pPr>
      <w:r>
        <w:rPr>
          <w:rStyle w:val="FigTableNum"/>
        </w:rPr>
        <w:fldChar w:fldCharType="begin"/>
      </w:r>
      <w:r>
        <w:instrText xml:space="preserve"> XE "</w:instrText>
      </w:r>
      <w:r w:rsidRPr="008E0DCD">
        <w:instrText>26805.c02.04.02.109.1</w:instrText>
      </w:r>
      <w:r>
        <w:instrText xml:space="preserve">" </w:instrText>
      </w:r>
      <w:r>
        <w:rPr>
          <w:rStyle w:val="FigTableNum"/>
        </w:rPr>
        <w:fldChar w:fldCharType="end"/>
      </w:r>
      <w:r w:rsidRPr="00082558">
        <w:rPr>
          <w:rStyle w:val="FigTableNum"/>
        </w:rPr>
        <w:t>Figure 2-</w:t>
      </w:r>
      <w:r>
        <w:rPr>
          <w:rStyle w:val="FigTableNum"/>
        </w:rPr>
        <w:t>7</w:t>
      </w:r>
      <w:r>
        <w:rPr>
          <w:rFonts w:eastAsia="MS Mincho"/>
        </w:rPr>
        <w:t> </w:t>
      </w:r>
      <w:r w:rsidRPr="005957A5">
        <w:t>Grid element added to the employee timecard’s logical hierarchy</w:t>
      </w:r>
      <w:r>
        <w:fldChar w:fldCharType="begin"/>
      </w:r>
      <w:r>
        <w:instrText xml:space="preserve"> XE "</w:instrText>
      </w:r>
      <w:r w:rsidRPr="00275089">
        <w:instrText>26805.c02.04.02.109.9</w:instrText>
      </w:r>
      <w:r>
        <w:instrText xml:space="preserve">" </w:instrText>
      </w:r>
      <w:r>
        <w:fldChar w:fldCharType="end"/>
      </w:r>
    </w:p>
    <w:p w14:paraId="51518942" w14:textId="77777777" w:rsidR="005026A3" w:rsidRDefault="005026A3" w:rsidP="005026A3">
      <w:r>
        <w:fldChar w:fldCharType="begin"/>
      </w:r>
      <w:r>
        <w:instrText xml:space="preserve"> XE "</w:instrText>
      </w:r>
      <w:r w:rsidRPr="000728E1">
        <w:instrText>26805.c02.04.02.110.1</w:instrText>
      </w:r>
      <w:r>
        <w:instrText xml:space="preserve">" </w:instrText>
      </w:r>
      <w:r>
        <w:fldChar w:fldCharType="end"/>
      </w:r>
      <w:r>
        <w:t>Determining the elements to map for the grid may have seemed fairly straightforward, but sometimes it is not that easy. Let’s say that we weren’t sure about the grid’s functionality. Instead of mapping the grid to the DataGrid control, we make the mistake of identifying the columns as push buttons, because when we click them, they interact very much like push buttons. Let’s see how we might have worked through this process.</w:t>
      </w:r>
      <w:r>
        <w:fldChar w:fldCharType="begin"/>
      </w:r>
      <w:r>
        <w:instrText xml:space="preserve"> XE "</w:instrText>
      </w:r>
      <w:r w:rsidRPr="00B239F6">
        <w:instrText>26805.c02.04.02.110.9</w:instrText>
      </w:r>
      <w:r>
        <w:instrText xml:space="preserve">" </w:instrText>
      </w:r>
      <w:r>
        <w:fldChar w:fldCharType="end"/>
      </w:r>
    </w:p>
    <w:p w14:paraId="400B7D6C" w14:textId="77777777" w:rsidR="005026A3" w:rsidRDefault="005026A3" w:rsidP="005026A3">
      <w:pPr>
        <w:pStyle w:val="BullList"/>
        <w:rPr>
          <w:rStyle w:val="Num-CaptionChar"/>
        </w:rPr>
      </w:pPr>
      <w:r>
        <w:rPr>
          <w:rStyle w:val="Num-CaptionChar"/>
        </w:rPr>
        <w:fldChar w:fldCharType="begin"/>
      </w:r>
      <w:r>
        <w:instrText xml:space="preserve"> XE "</w:instrText>
      </w:r>
      <w:r w:rsidRPr="00632CD1">
        <w:instrText>26805.c02.04.02.111.1</w:instrText>
      </w:r>
      <w:r>
        <w:instrText xml:space="preserve">" </w:instrText>
      </w:r>
      <w:r>
        <w:rPr>
          <w:rStyle w:val="Num-CaptionChar"/>
        </w:rPr>
        <w:fldChar w:fldCharType="end"/>
      </w:r>
      <w:r>
        <w:rPr>
          <w:rStyle w:val="Num-CaptionChar"/>
        </w:rPr>
        <w:t>Question 1: Does the f</w:t>
      </w:r>
      <w:r w:rsidRPr="00EF6075">
        <w:rPr>
          <w:rStyle w:val="Num-CaptionChar"/>
        </w:rPr>
        <w:t xml:space="preserve">ramework </w:t>
      </w:r>
      <w:r>
        <w:rPr>
          <w:rStyle w:val="Num-CaptionChar"/>
        </w:rPr>
        <w:t>p</w:t>
      </w:r>
      <w:r w:rsidRPr="00EF6075">
        <w:rPr>
          <w:rStyle w:val="Num-CaptionChar"/>
        </w:rPr>
        <w:t xml:space="preserve">rovide the </w:t>
      </w:r>
      <w:r>
        <w:rPr>
          <w:rStyle w:val="Num-CaptionChar"/>
        </w:rPr>
        <w:t>c</w:t>
      </w:r>
      <w:r w:rsidRPr="00EF6075">
        <w:rPr>
          <w:rStyle w:val="Num-CaptionChar"/>
        </w:rPr>
        <w:t>ontrol?</w:t>
      </w:r>
      <w:r>
        <w:rPr>
          <w:rStyle w:val="Num-CaptionChar"/>
        </w:rPr>
        <w:t xml:space="preserve"> No. We move onto Question 2.</w:t>
      </w:r>
      <w:r>
        <w:rPr>
          <w:rStyle w:val="Num-CaptionChar"/>
        </w:rPr>
        <w:fldChar w:fldCharType="begin"/>
      </w:r>
      <w:r>
        <w:instrText xml:space="preserve"> XE "</w:instrText>
      </w:r>
      <w:r w:rsidRPr="002334B5">
        <w:instrText>26805.c02.04.02.111.9</w:instrText>
      </w:r>
      <w:r>
        <w:instrText xml:space="preserve">" </w:instrText>
      </w:r>
      <w:r>
        <w:rPr>
          <w:rStyle w:val="Num-CaptionChar"/>
        </w:rPr>
        <w:fldChar w:fldCharType="end"/>
      </w:r>
    </w:p>
    <w:p w14:paraId="13D766E9" w14:textId="77777777" w:rsidR="005026A3" w:rsidRDefault="005026A3" w:rsidP="005026A3">
      <w:pPr>
        <w:pStyle w:val="BullList"/>
      </w:pPr>
      <w:r>
        <w:rPr>
          <w:rStyle w:val="Num-CaptionChar"/>
        </w:rPr>
        <w:fldChar w:fldCharType="begin"/>
      </w:r>
      <w:r>
        <w:instrText xml:space="preserve"> XE "</w:instrText>
      </w:r>
      <w:r w:rsidRPr="00D00F27">
        <w:instrText>26805.c02.04.02.112.1</w:instrText>
      </w:r>
      <w:r>
        <w:instrText xml:space="preserve">" </w:instrText>
      </w:r>
      <w:r>
        <w:rPr>
          <w:rStyle w:val="Num-CaptionChar"/>
        </w:rPr>
        <w:fldChar w:fldCharType="end"/>
      </w:r>
      <w:r>
        <w:rPr>
          <w:rStyle w:val="Num-CaptionChar"/>
        </w:rPr>
        <w:t>Question 2: Does the control map to a Control Type</w:t>
      </w:r>
      <w:r w:rsidRPr="008F3FD3">
        <w:rPr>
          <w:rStyle w:val="Num-CaptionChar"/>
        </w:rPr>
        <w:t xml:space="preserve"> in UIA?</w:t>
      </w:r>
      <w:r>
        <w:rPr>
          <w:rStyle w:val="Num-CaptionChar"/>
        </w:rPr>
        <w:t xml:space="preserve"> Yes</w:t>
      </w:r>
      <w:r w:rsidRPr="00CF7988">
        <w:rPr>
          <w:rStyle w:val="Num-CaptionChar"/>
        </w:rPr>
        <w:t xml:space="preserve">. </w:t>
      </w:r>
      <w:r>
        <w:rPr>
          <w:rStyle w:val="Term-DefinitionChar"/>
        </w:rPr>
        <w:t>When we click</w:t>
      </w:r>
      <w:r>
        <w:t xml:space="preserve"> one of the columns, the interaction is very much like clicking a push button. For now, let’s say that the columns are all push buttons, which can be mapped to the </w:t>
      </w:r>
      <w:r w:rsidRPr="00984E92">
        <w:rPr>
          <w:rStyle w:val="InlineCode"/>
        </w:rPr>
        <w:t>Button</w:t>
      </w:r>
      <w:r>
        <w:t xml:space="preserve"> Control Type in UIA.</w:t>
      </w:r>
      <w:r w:rsidRPr="00A55FD5">
        <w:t xml:space="preserve"> </w:t>
      </w:r>
      <w:r>
        <w:fldChar w:fldCharType="begin"/>
      </w:r>
      <w:r>
        <w:instrText xml:space="preserve"> XE "</w:instrText>
      </w:r>
      <w:r w:rsidRPr="00B80568">
        <w:instrText>26805.c02.04.02.112.9</w:instrText>
      </w:r>
      <w:r>
        <w:instrText xml:space="preserve">" </w:instrText>
      </w:r>
      <w:r>
        <w:fldChar w:fldCharType="end"/>
      </w:r>
    </w:p>
    <w:p w14:paraId="4993C7D8" w14:textId="77777777" w:rsidR="005026A3" w:rsidRDefault="005026A3" w:rsidP="005026A3">
      <w:pPr>
        <w:pStyle w:val="BullList2"/>
      </w:pPr>
      <w:r>
        <w:br w:type="page"/>
      </w:r>
      <w:r>
        <w:fldChar w:fldCharType="begin"/>
      </w:r>
      <w:r>
        <w:instrText xml:space="preserve"> XE "</w:instrText>
      </w:r>
      <w:r w:rsidRPr="00A827A1">
        <w:instrText>26805.c02.04.02.113.1</w:instrText>
      </w:r>
      <w:r>
        <w:instrText xml:space="preserve">" </w:instrText>
      </w:r>
      <w:r>
        <w:fldChar w:fldCharType="end"/>
      </w:r>
      <w:r w:rsidRPr="00B97A15">
        <w:t xml:space="preserve">Does the element meet the UIA </w:t>
      </w:r>
      <w:r>
        <w:t xml:space="preserve">Control Type </w:t>
      </w:r>
      <w:r w:rsidRPr="00B97A15">
        <w:t>Specification requirements com</w:t>
      </w:r>
      <w:r>
        <w:softHyphen/>
      </w:r>
      <w:r w:rsidRPr="00B97A15">
        <w:t>pletely?</w:t>
      </w:r>
      <w:r>
        <w:t xml:space="preserve"> No. We see that one of the Properties for the </w:t>
      </w:r>
      <w:r w:rsidRPr="00984E92">
        <w:rPr>
          <w:rStyle w:val="InlineCode"/>
        </w:rPr>
        <w:t>Button</w:t>
      </w:r>
      <w:r>
        <w:t xml:space="preserve"> control is that buttons are self-labeled by their contents, as with an “OK” or “Save” button. In </w:t>
      </w:r>
      <w:r>
        <w:br/>
        <w:t>our timecard, our “buttons” (the clickable columns) are not labeled as such, but instead have labels with the days of the week running underneath them. We could argue that the number of hours that appear on the columns are labels for the “buttons,” but the value (“8” for 8 hours, for instance) does not accurately describe the column nor is it constant (some days may not even have any hours entered, for instance). We must, therefore, start the process over again.</w:t>
      </w:r>
      <w:r>
        <w:fldChar w:fldCharType="begin"/>
      </w:r>
      <w:r>
        <w:instrText xml:space="preserve"> XE "</w:instrText>
      </w:r>
      <w:r w:rsidRPr="00003244">
        <w:instrText>26805.c02.04.02.113.9</w:instrText>
      </w:r>
      <w:r>
        <w:instrText xml:space="preserve">" </w:instrText>
      </w:r>
      <w:r>
        <w:fldChar w:fldCharType="end"/>
      </w:r>
    </w:p>
    <w:p w14:paraId="45668315" w14:textId="77777777" w:rsidR="005026A3" w:rsidRDefault="005026A3" w:rsidP="005026A3">
      <w:pPr>
        <w:pStyle w:val="ListEnd"/>
      </w:pPr>
    </w:p>
    <w:p w14:paraId="08BF9FC3" w14:textId="77777777" w:rsidR="005026A3" w:rsidRDefault="005026A3" w:rsidP="005026A3">
      <w:r>
        <w:fldChar w:fldCharType="begin"/>
      </w:r>
      <w:r>
        <w:instrText xml:space="preserve"> XE "</w:instrText>
      </w:r>
      <w:r w:rsidRPr="00FC622C">
        <w:instrText>26805.c02.04.02.114.1</w:instrText>
      </w:r>
      <w:r>
        <w:instrText xml:space="preserve">" </w:instrText>
      </w:r>
      <w:r>
        <w:fldChar w:fldCharType="end"/>
      </w:r>
      <w:r w:rsidRPr="00A23058">
        <w:t xml:space="preserve">Taking a step back and looking at the grid as a whole, we see that that the grid is (and by definition, should be) made up of rows and columns. Each day is a clickable column, and the group of labels that runs in a row underneath the columns is </w:t>
      </w:r>
      <w:r>
        <w:t xml:space="preserve">actually </w:t>
      </w:r>
      <w:r w:rsidRPr="00A23058">
        <w:t xml:space="preserve">a header for the days of the week. Looking at the UIA requirements for the DataGrid </w:t>
      </w:r>
      <w:r>
        <w:t>Control Type</w:t>
      </w:r>
      <w:r w:rsidRPr="00A23058">
        <w:t xml:space="preserve">, we see that a data grid must have data items within that control. At this point, we can deduce that the clickable columns are data items (and not buttons). To verify, we check the requirements for the </w:t>
      </w:r>
      <w:r>
        <w:t>Control Type</w:t>
      </w:r>
      <w:r w:rsidRPr="00A23058">
        <w:t xml:space="preserve"> in the </w:t>
      </w:r>
      <w:r>
        <w:t xml:space="preserve">UIA </w:t>
      </w:r>
      <w:r w:rsidRPr="00A23058">
        <w:t>Specification and confirm that the clickable columns meet the con</w:t>
      </w:r>
      <w:r>
        <w:softHyphen/>
      </w:r>
      <w:r w:rsidRPr="00A23058">
        <w:t xml:space="preserve">ditions for the DataItem </w:t>
      </w:r>
      <w:r>
        <w:t>Control Type</w:t>
      </w:r>
      <w:r w:rsidRPr="00A23058">
        <w:t xml:space="preserve">. The columns are, in fact, data items, elements that we </w:t>
      </w:r>
      <w:r>
        <w:t>can map in a logical hierarchy. A close examination of the UIA Specification can save you time and answer a lot of design questions because the structures for controls are clearly defined.</w:t>
      </w:r>
      <w:r>
        <w:fldChar w:fldCharType="begin"/>
      </w:r>
      <w:r>
        <w:instrText xml:space="preserve"> XE "</w:instrText>
      </w:r>
      <w:r w:rsidRPr="00CD68A5">
        <w:instrText>26805.c02.04.02.114.9</w:instrText>
      </w:r>
      <w:r>
        <w:instrText xml:space="preserve">" </w:instrText>
      </w:r>
      <w:r>
        <w:fldChar w:fldCharType="end"/>
      </w:r>
    </w:p>
    <w:p w14:paraId="3A60BB3B" w14:textId="77777777" w:rsidR="005026A3" w:rsidRDefault="005026A3" w:rsidP="005026A3">
      <w:pPr>
        <w:pStyle w:val="Heading3"/>
      </w:pPr>
      <w:r>
        <w:t>Container: Data Entry Group Box</w:t>
      </w:r>
    </w:p>
    <w:p w14:paraId="2BFB9389" w14:textId="77777777" w:rsidR="005026A3" w:rsidRDefault="005026A3" w:rsidP="005026A3">
      <w:r>
        <w:fldChar w:fldCharType="begin"/>
      </w:r>
      <w:r>
        <w:instrText xml:space="preserve"> XE "</w:instrText>
      </w:r>
      <w:r w:rsidRPr="00C96F0E">
        <w:instrText>26805.c02.04.02.115.1</w:instrText>
      </w:r>
      <w:r>
        <w:instrText xml:space="preserve">" </w:instrText>
      </w:r>
      <w:r>
        <w:fldChar w:fldCharType="end"/>
      </w:r>
      <w:r>
        <w:t>The remaining controls are all Win32 common controls and can be mapped as single, standard elements. As mentioned earlier, however, the Data Entry group box is a visual container in the UI for the Date, Hours, and Work Log fields and their corresponding labels. We must be sure to reflect these parent/child relationships in the logical hierarchy. Figure 2-8 illustrates what the completed logical hierarchy looks like for the timecard application.</w:t>
      </w:r>
      <w:r>
        <w:fldChar w:fldCharType="begin"/>
      </w:r>
      <w:r>
        <w:instrText xml:space="preserve"> XE "</w:instrText>
      </w:r>
      <w:r w:rsidRPr="00C905FD">
        <w:instrText>26805.c02.04.02.115.9</w:instrText>
      </w:r>
      <w:r>
        <w:instrText xml:space="preserve">" </w:instrText>
      </w:r>
      <w:r>
        <w:fldChar w:fldCharType="end"/>
      </w:r>
    </w:p>
    <w:p w14:paraId="6D57C516" w14:textId="5CB836B2" w:rsidR="005026A3" w:rsidRDefault="005026A3" w:rsidP="005026A3">
      <w:pPr>
        <w:pStyle w:val="Fig-Graphic"/>
      </w:pPr>
      <w:r>
        <w:fldChar w:fldCharType="begin"/>
      </w:r>
      <w:r>
        <w:instrText xml:space="preserve"> XE "</w:instrText>
      </w:r>
      <w:r w:rsidRPr="007914E5">
        <w:instrText>26805.c02.04.02.116.1</w:instrText>
      </w:r>
      <w:r>
        <w:instrText xml:space="preserve">" </w:instrText>
      </w:r>
      <w:r>
        <w:fldChar w:fldCharType="end"/>
      </w:r>
      <w:r w:rsidR="000D7FDB">
        <w:rPr>
          <w:noProof/>
        </w:rPr>
        <w:drawing>
          <wp:inline distT="0" distB="0" distL="0" distR="0" wp14:anchorId="451A071E" wp14:editId="2D3B7304">
            <wp:extent cx="4914900" cy="4038600"/>
            <wp:effectExtent l="0" t="0" r="0" b="0"/>
            <wp:docPr id="14" name="Picture 8" descr="Diagram of the completed logical hierarchy for the employee time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of the completed logical hierarchy for the employee timeca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4038600"/>
                    </a:xfrm>
                    <a:prstGeom prst="rect">
                      <a:avLst/>
                    </a:prstGeom>
                    <a:noFill/>
                    <a:ln>
                      <a:noFill/>
                    </a:ln>
                  </pic:spPr>
                </pic:pic>
              </a:graphicData>
            </a:graphic>
          </wp:inline>
        </w:drawing>
      </w:r>
      <w:r>
        <w:fldChar w:fldCharType="begin"/>
      </w:r>
      <w:r>
        <w:instrText xml:space="preserve"> XE "</w:instrText>
      </w:r>
      <w:r w:rsidRPr="002A149C">
        <w:instrText>26805.c02.04.02.116.9</w:instrText>
      </w:r>
      <w:r>
        <w:instrText xml:space="preserve">" </w:instrText>
      </w:r>
      <w:r>
        <w:fldChar w:fldCharType="end"/>
      </w:r>
    </w:p>
    <w:p w14:paraId="5B30C06C" w14:textId="77777777" w:rsidR="005026A3" w:rsidRPr="00B64CC1" w:rsidRDefault="005026A3" w:rsidP="005026A3">
      <w:pPr>
        <w:pStyle w:val="Num-Caption"/>
      </w:pPr>
      <w:r>
        <w:rPr>
          <w:rStyle w:val="FigTableNum"/>
        </w:rPr>
        <w:fldChar w:fldCharType="begin"/>
      </w:r>
      <w:r>
        <w:instrText xml:space="preserve"> XE "</w:instrText>
      </w:r>
      <w:r w:rsidRPr="00A44890">
        <w:instrText>26805.c02.04.02.117.1</w:instrText>
      </w:r>
      <w:r>
        <w:instrText xml:space="preserve">" </w:instrText>
      </w:r>
      <w:r>
        <w:rPr>
          <w:rStyle w:val="FigTableNum"/>
        </w:rPr>
        <w:fldChar w:fldCharType="end"/>
      </w:r>
      <w:r w:rsidRPr="009C4154">
        <w:rPr>
          <w:rStyle w:val="FigTableNum"/>
        </w:rPr>
        <w:t>Figure 2-</w:t>
      </w:r>
      <w:r>
        <w:rPr>
          <w:rStyle w:val="FigTableNum"/>
        </w:rPr>
        <w:t>8</w:t>
      </w:r>
      <w:r>
        <w:rPr>
          <w:rFonts w:eastAsia="MS Mincho"/>
        </w:rPr>
        <w:t> </w:t>
      </w:r>
      <w:r w:rsidRPr="00B64CC1">
        <w:t>Completed logical hierarchy for employee timecard</w:t>
      </w:r>
      <w:r>
        <w:fldChar w:fldCharType="begin"/>
      </w:r>
      <w:r>
        <w:instrText xml:space="preserve"> XE "</w:instrText>
      </w:r>
      <w:r w:rsidRPr="00783216">
        <w:instrText>26805.c02.04.02.117.9</w:instrText>
      </w:r>
      <w:r>
        <w:instrText xml:space="preserve">" </w:instrText>
      </w:r>
      <w:r>
        <w:rPr>
          <w:rStyle w:val="Num-CaptionChar"/>
        </w:rPr>
        <w:fldChar w:fldCharType="end"/>
      </w:r>
    </w:p>
    <w:p w14:paraId="7852CA92" w14:textId="77777777" w:rsidR="005026A3" w:rsidRDefault="005026A3" w:rsidP="005026A3">
      <w:pPr>
        <w:pStyle w:val="Heading1"/>
      </w:pPr>
      <w:r>
        <w:t>Using the Logical Hierarchy for Planning Accessibility Settings</w:t>
      </w:r>
    </w:p>
    <w:p w14:paraId="1B322CFE" w14:textId="77777777" w:rsidR="005026A3" w:rsidRDefault="005026A3" w:rsidP="005026A3">
      <w:r>
        <w:fldChar w:fldCharType="begin"/>
      </w:r>
      <w:r>
        <w:instrText xml:space="preserve"> XE "</w:instrText>
      </w:r>
      <w:r w:rsidRPr="00900AB1">
        <w:instrText>26805.c02.05.01.118.1</w:instrText>
      </w:r>
      <w:r>
        <w:instrText xml:space="preserve">" </w:instrText>
      </w:r>
      <w:r>
        <w:fldChar w:fldCharType="end"/>
      </w:r>
      <w:r>
        <w:t>After plotting out the elements of your UI, the logical hierarchy can be used to assist with planning other accessibility settings, such as keyboard navigation and graphics.</w:t>
      </w:r>
      <w:r>
        <w:fldChar w:fldCharType="begin"/>
      </w:r>
      <w:r>
        <w:instrText xml:space="preserve"> XE "</w:instrText>
      </w:r>
      <w:r w:rsidRPr="00463F38">
        <w:instrText>26805.c02.05.01.118.9</w:instrText>
      </w:r>
      <w:r>
        <w:instrText xml:space="preserve">" </w:instrText>
      </w:r>
      <w:r>
        <w:fldChar w:fldCharType="end"/>
      </w:r>
    </w:p>
    <w:p w14:paraId="6EF4B9C1" w14:textId="77777777" w:rsidR="005026A3" w:rsidRDefault="005026A3" w:rsidP="005026A3">
      <w:pPr>
        <w:pStyle w:val="Heading2"/>
      </w:pPr>
      <w:r>
        <w:br w:type="page"/>
        <w:t>Keyboard Navigation</w:t>
      </w:r>
    </w:p>
    <w:p w14:paraId="3D8704C5" w14:textId="77777777" w:rsidR="005026A3" w:rsidRDefault="005026A3" w:rsidP="005026A3">
      <w:r>
        <w:fldChar w:fldCharType="begin"/>
      </w:r>
      <w:r>
        <w:instrText xml:space="preserve"> XE "</w:instrText>
      </w:r>
      <w:r w:rsidRPr="00096A1D">
        <w:instrText>26805.c02.05.02.119.1</w:instrText>
      </w:r>
      <w:r>
        <w:instrText xml:space="preserve">" </w:instrText>
      </w:r>
      <w:r>
        <w:fldChar w:fldCharType="end"/>
      </w:r>
      <w:r>
        <w:t>Because your controls are already laid out in a logical hierarchy, it is easy to design your keyboard navigation. Controls that the user can interact with, such as buttons, links, or list boxes, should receive keyboard focus and may need to be part of a tab-stop loop in the keyboard navigation. Users should be able to move between controls using the TAB key and SHIFT+TAB. For grouped elements, you may need to ensure sub-navigation routines using arrow keys within two dimensional grids, or even CTRL+TAB to move between the grouped elements. If your UI supports multiple-selection, you may need to support SHIFT+RIGHT ARROW and SHIFT+LEFT ARROW key combinations.</w:t>
      </w:r>
      <w:r>
        <w:fldChar w:fldCharType="begin"/>
      </w:r>
      <w:r>
        <w:instrText xml:space="preserve"> XE "</w:instrText>
      </w:r>
      <w:r w:rsidRPr="002F2732">
        <w:instrText>26805.c02.05.02.119.9</w:instrText>
      </w:r>
      <w:r>
        <w:instrText xml:space="preserve">" </w:instrText>
      </w:r>
      <w:r>
        <w:fldChar w:fldCharType="end"/>
      </w:r>
    </w:p>
    <w:p w14:paraId="7FCEC384" w14:textId="77777777" w:rsidR="005026A3" w:rsidRPr="00665E88" w:rsidRDefault="005026A3" w:rsidP="005026A3">
      <w:pPr>
        <w:pStyle w:val="SeeAlso"/>
      </w:pPr>
      <w:r>
        <w:fldChar w:fldCharType="begin"/>
      </w:r>
      <w:r>
        <w:instrText xml:space="preserve"> XE "</w:instrText>
      </w:r>
      <w:r w:rsidRPr="0063700B">
        <w:instrText>26805.c02.05.02.120.1</w:instrText>
      </w:r>
      <w:r>
        <w:instrText xml:space="preserve">" </w:instrText>
      </w:r>
      <w:r>
        <w:fldChar w:fldCharType="end"/>
      </w:r>
      <w:r>
        <w:t xml:space="preserve">Go further: For more </w:t>
      </w:r>
      <w:r w:rsidRPr="0011076B">
        <w:t>information</w:t>
      </w:r>
      <w:r>
        <w:t xml:space="preserve"> on</w:t>
      </w:r>
      <w:r w:rsidRPr="0011076B">
        <w:t xml:space="preserve"> designing keyboard navigation and UI design, go to</w:t>
      </w:r>
      <w:r>
        <w:t xml:space="preserve"> </w:t>
      </w:r>
      <w:r w:rsidRPr="006D65D6">
        <w:rPr>
          <w:rFonts w:cs="Times New Roman"/>
        </w:rPr>
        <w:t>http://go.microsoft.com/fwlink/?LinkId=150842</w:t>
      </w:r>
      <w:r>
        <w:t>.</w:t>
      </w:r>
      <w:r>
        <w:fldChar w:fldCharType="begin"/>
      </w:r>
      <w:r>
        <w:instrText xml:space="preserve"> XE "</w:instrText>
      </w:r>
      <w:r w:rsidRPr="008E3EAF">
        <w:instrText>26805.c02.05.02.120.9</w:instrText>
      </w:r>
      <w:r>
        <w:instrText xml:space="preserve">" </w:instrText>
      </w:r>
      <w:r>
        <w:fldChar w:fldCharType="end"/>
      </w:r>
    </w:p>
    <w:p w14:paraId="3A2FA9DF" w14:textId="77777777" w:rsidR="005026A3" w:rsidRDefault="005026A3" w:rsidP="005026A3">
      <w:pPr>
        <w:pStyle w:val="Heading2"/>
      </w:pPr>
      <w:r>
        <w:t>Graphics: Decorative vs. Contextual</w:t>
      </w:r>
    </w:p>
    <w:p w14:paraId="5194A0DC" w14:textId="77777777" w:rsidR="005026A3" w:rsidRDefault="005026A3" w:rsidP="005026A3">
      <w:r>
        <w:fldChar w:fldCharType="begin"/>
      </w:r>
      <w:r>
        <w:instrText xml:space="preserve"> XE "</w:instrText>
      </w:r>
      <w:r w:rsidRPr="006323C9">
        <w:instrText>26805.c02.05.03.121.1</w:instrText>
      </w:r>
      <w:r>
        <w:instrText xml:space="preserve">" </w:instrText>
      </w:r>
      <w:r>
        <w:fldChar w:fldCharType="end"/>
      </w:r>
      <w:r>
        <w:t>Your logical hierarchy can also help you identify decorative elements from contextual elements in your UI and the order in which they should be read by an AT program. Because the logical hierarchy is a rather primitive representation of your UI design, you should not have very many decorative UI elements in the hierarchy, because the user does not typically need to interact with graphics. Only graphics that play a crucial role in the UI’s messaging should be included, such as notification or information icons, and the order of the information about the graphical information should not interfere with other important information in the UI. For instance, information about a background graphic in the UI should not appear in the logical hierarchy where it would interfere with critical information for the user. Identifying which graphics are decorative and contextual and determining where they should appear in the logical hierarchy will help with filtering any trivial elements in the object model.</w:t>
      </w:r>
      <w:r>
        <w:fldChar w:fldCharType="begin"/>
      </w:r>
      <w:r>
        <w:instrText xml:space="preserve"> XE "</w:instrText>
      </w:r>
      <w:r w:rsidRPr="00F803E3">
        <w:instrText>26805.c02.05.03.121.9</w:instrText>
      </w:r>
      <w:r>
        <w:instrText xml:space="preserve">" </w:instrText>
      </w:r>
      <w:r>
        <w:fldChar w:fldCharType="end"/>
      </w:r>
    </w:p>
    <w:p w14:paraId="4DEBF163" w14:textId="77777777" w:rsidR="005026A3" w:rsidRPr="00227C2A" w:rsidRDefault="005026A3" w:rsidP="005026A3">
      <w:pPr>
        <w:pStyle w:val="SeeAlso"/>
      </w:pPr>
      <w:r>
        <w:fldChar w:fldCharType="begin"/>
      </w:r>
      <w:r>
        <w:instrText xml:space="preserve"> XE "</w:instrText>
      </w:r>
      <w:r w:rsidRPr="00580E71">
        <w:instrText>26805.c02.05.03.122.1</w:instrText>
      </w:r>
      <w:r>
        <w:instrText xml:space="preserve">" </w:instrText>
      </w:r>
      <w:r>
        <w:fldChar w:fldCharType="end"/>
      </w:r>
      <w:r w:rsidRPr="002601E3">
        <w:t xml:space="preserve">Go further: </w:t>
      </w:r>
      <w:r>
        <w:t>UIA</w:t>
      </w:r>
      <w:r w:rsidRPr="002601E3">
        <w:t xml:space="preserve"> can filter out non-control or non-content element</w:t>
      </w:r>
      <w:r>
        <w:t>s</w:t>
      </w:r>
      <w:r w:rsidRPr="002601E3">
        <w:t xml:space="preserve"> by allocating element</w:t>
      </w:r>
      <w:r>
        <w:t>s</w:t>
      </w:r>
      <w:r w:rsidRPr="002601E3">
        <w:t xml:space="preserve"> with both</w:t>
      </w:r>
      <w:r>
        <w:t xml:space="preserve"> the</w:t>
      </w:r>
      <w:r w:rsidRPr="002601E3">
        <w:t xml:space="preserve"> IsContentElement and </w:t>
      </w:r>
      <w:r w:rsidRPr="009B3BFE">
        <w:t xml:space="preserve">IsControlElement Properties set to FALSE. For more information about how to choose and set </w:t>
      </w:r>
      <w:r w:rsidRPr="00227C2A">
        <w:t>values for those Properties, go to http://go.microsoft.com/fwlink/</w:t>
      </w:r>
      <w:r w:rsidRPr="00227C2A">
        <w:br/>
        <w:t>?LinkId=150842.</w:t>
      </w:r>
      <w:r>
        <w:fldChar w:fldCharType="begin"/>
      </w:r>
      <w:r>
        <w:instrText xml:space="preserve"> XE "</w:instrText>
      </w:r>
      <w:r w:rsidRPr="00C67FA5">
        <w:instrText>26805.c02.05.03.122.9</w:instrText>
      </w:r>
      <w:r>
        <w:instrText xml:space="preserve">" </w:instrText>
      </w:r>
      <w:r>
        <w:rPr>
          <w:rStyle w:val="SeeAlsoChar"/>
        </w:rPr>
        <w:fldChar w:fldCharType="end"/>
      </w:r>
    </w:p>
    <w:p w14:paraId="6F983828" w14:textId="77777777" w:rsidR="005026A3" w:rsidRDefault="005026A3" w:rsidP="005026A3">
      <w:pPr>
        <w:pStyle w:val="Heading1"/>
      </w:pPr>
      <w:r>
        <w:t>Complex User Interfaces</w:t>
      </w:r>
    </w:p>
    <w:p w14:paraId="3DAF4487" w14:textId="77777777" w:rsidR="00094486" w:rsidRDefault="005026A3" w:rsidP="005026A3">
      <w:r>
        <w:fldChar w:fldCharType="begin"/>
      </w:r>
      <w:r>
        <w:instrText xml:space="preserve"> XE "</w:instrText>
      </w:r>
      <w:r w:rsidRPr="00CC1BBC">
        <w:instrText>26805.c02.06.01.123.1</w:instrText>
      </w:r>
      <w:r>
        <w:instrText xml:space="preserve">" </w:instrText>
      </w:r>
      <w:r>
        <w:fldChar w:fldCharType="end"/>
      </w:r>
      <w:r>
        <w:t>The logical hierarchy for the employee timecard that we just designed was fairly simple, but user interfaces are becoming more complex with richer functionality. As you create logical hierarchies for your UI, keep these principles in mind:</w:t>
      </w:r>
    </w:p>
    <w:p w14:paraId="07E4BB66" w14:textId="77777777" w:rsidR="005026A3" w:rsidRPr="0004271D" w:rsidRDefault="00094486" w:rsidP="005026A3">
      <w:r>
        <w:br w:type="page"/>
      </w:r>
      <w:r w:rsidR="005026A3" w:rsidRPr="0004271D">
        <w:fldChar w:fldCharType="begin"/>
      </w:r>
      <w:r w:rsidR="005026A3" w:rsidRPr="0004271D">
        <w:instrText xml:space="preserve"> XE "26805.c02.06.01.123.9" </w:instrText>
      </w:r>
      <w:r w:rsidR="005026A3" w:rsidRPr="0004271D">
        <w:fldChar w:fldCharType="end"/>
      </w:r>
    </w:p>
    <w:p w14:paraId="6CF5EF0D" w14:textId="77777777" w:rsidR="005026A3" w:rsidRDefault="005026A3" w:rsidP="005026A3">
      <w:pPr>
        <w:pStyle w:val="BullList"/>
      </w:pPr>
      <w:r>
        <w:fldChar w:fldCharType="begin"/>
      </w:r>
      <w:r>
        <w:instrText xml:space="preserve"> XE "</w:instrText>
      </w:r>
      <w:r w:rsidRPr="007573F3">
        <w:instrText>26805.c02.06.01.124.1</w:instrText>
      </w:r>
      <w:r>
        <w:instrText xml:space="preserve">" </w:instrText>
      </w:r>
      <w:r>
        <w:fldChar w:fldCharType="end"/>
      </w:r>
      <w:r>
        <w:t>Create logical hierarchies for all UIs that you design to ensure “seamless accessibility” for your users. Any new child window that your application creates, such as pop-up windows, should have its own logical hierarchy and accessible implementation.</w:t>
      </w:r>
      <w:r>
        <w:fldChar w:fldCharType="begin"/>
      </w:r>
      <w:r>
        <w:instrText xml:space="preserve"> XE "</w:instrText>
      </w:r>
      <w:r w:rsidRPr="009301F9">
        <w:instrText>26805.c02.06.01.124.9</w:instrText>
      </w:r>
      <w:r>
        <w:instrText xml:space="preserve">" </w:instrText>
      </w:r>
      <w:r>
        <w:fldChar w:fldCharType="end"/>
      </w:r>
    </w:p>
    <w:p w14:paraId="31E0AC00" w14:textId="77777777" w:rsidR="005026A3" w:rsidRDefault="005026A3" w:rsidP="005026A3">
      <w:pPr>
        <w:pStyle w:val="BullList"/>
      </w:pPr>
      <w:r>
        <w:fldChar w:fldCharType="begin"/>
      </w:r>
      <w:r>
        <w:instrText xml:space="preserve"> XE "</w:instrText>
      </w:r>
      <w:r w:rsidRPr="00C37A0F">
        <w:instrText>26805.c02.06.01.125.1</w:instrText>
      </w:r>
      <w:r>
        <w:instrText xml:space="preserve">" </w:instrText>
      </w:r>
      <w:r>
        <w:fldChar w:fldCharType="end"/>
      </w:r>
      <w:r>
        <w:t>Take advantage of UI framework–provided controls and components. Just as you want to use built-in controls, using standard controls enables you to get some programmatic access “for free.” Again, using these components may require you to adhere to certain accessibility guidelines and restrictions on the controls, but those have a much lower cost than a completely native UIA solution. For example, Windows Common Controls provides a list view control that can easily be implemented into your design, but the accessibility support for an irregular customization of a list view control may be extremely expensive when what you really wanted was an “engineering shortcut.”</w:t>
      </w:r>
      <w:r>
        <w:fldChar w:fldCharType="begin"/>
      </w:r>
      <w:r>
        <w:instrText xml:space="preserve"> XE "</w:instrText>
      </w:r>
      <w:r w:rsidRPr="002725C9">
        <w:instrText>26805.c02.06.01.125.9</w:instrText>
      </w:r>
      <w:r>
        <w:instrText xml:space="preserve">" </w:instrText>
      </w:r>
      <w:r>
        <w:fldChar w:fldCharType="end"/>
      </w:r>
    </w:p>
    <w:p w14:paraId="13335398" w14:textId="77777777" w:rsidR="005026A3" w:rsidRDefault="005026A3" w:rsidP="005026A3">
      <w:pPr>
        <w:pStyle w:val="BullList"/>
      </w:pPr>
      <w:r>
        <w:fldChar w:fldCharType="begin"/>
      </w:r>
      <w:r>
        <w:instrText xml:space="preserve"> XE "</w:instrText>
      </w:r>
      <w:r w:rsidRPr="001744A3">
        <w:instrText>26805.c02.06.01.126.1</w:instrText>
      </w:r>
      <w:r>
        <w:instrText xml:space="preserve">" </w:instrText>
      </w:r>
      <w:r>
        <w:fldChar w:fldCharType="end"/>
      </w:r>
      <w:r>
        <w:t>Keep the UI as intuitive as possible. As mentioned,</w:t>
      </w:r>
      <w:r w:rsidRPr="002A49A4">
        <w:t xml:space="preserve"> </w:t>
      </w:r>
      <w:r>
        <w:t>accessibility shares best practices and requirements with many usability and UI design guidelines. Always remember that the more complex and unique your user interface, the more work you will have to do to make it accessible. If you can accomplish your requirements in a usable, accessible, and aesthetically pleasing manner using framework controls and components, then your costs for implementation and testing will be much less than when you have to use custom controls.</w:t>
      </w:r>
      <w:r>
        <w:fldChar w:fldCharType="begin"/>
      </w:r>
      <w:r>
        <w:instrText xml:space="preserve"> XE "</w:instrText>
      </w:r>
      <w:r w:rsidRPr="00081978">
        <w:instrText>26805.c02.06.01.126.9</w:instrText>
      </w:r>
      <w:r>
        <w:instrText xml:space="preserve">" </w:instrText>
      </w:r>
      <w:r>
        <w:fldChar w:fldCharType="end"/>
      </w:r>
    </w:p>
    <w:p w14:paraId="331AAEA8" w14:textId="77777777" w:rsidR="005026A3" w:rsidRDefault="005026A3" w:rsidP="005026A3">
      <w:pPr>
        <w:pStyle w:val="SeeAlso"/>
      </w:pPr>
      <w:r>
        <w:fldChar w:fldCharType="begin"/>
      </w:r>
      <w:r>
        <w:instrText xml:space="preserve"> XE "</w:instrText>
      </w:r>
      <w:r w:rsidRPr="009D07D7">
        <w:instrText>26805.c02.06.01.127.1</w:instrText>
      </w:r>
      <w:r>
        <w:instrText xml:space="preserve">" </w:instrText>
      </w:r>
      <w:r>
        <w:fldChar w:fldCharType="end"/>
      </w:r>
      <w:r w:rsidRPr="000C5C0A">
        <w:t xml:space="preserve">Go further: </w:t>
      </w:r>
      <w:r>
        <w:t xml:space="preserve">For other components provided by Windows, go to </w:t>
      </w:r>
      <w:r w:rsidRPr="006D65D6">
        <w:rPr>
          <w:rFonts w:cs="Times New Roman"/>
        </w:rPr>
        <w:t>http://go.microsoft.com/fwlink/?LinkId=150842</w:t>
      </w:r>
      <w:r>
        <w:t>.</w:t>
      </w:r>
      <w:r>
        <w:fldChar w:fldCharType="begin"/>
      </w:r>
      <w:r>
        <w:instrText xml:space="preserve"> XE "</w:instrText>
      </w:r>
      <w:r w:rsidRPr="00B94232">
        <w:instrText>26805.c02.06.01.127.9</w:instrText>
      </w:r>
      <w:r>
        <w:instrText xml:space="preserve">" </w:instrText>
      </w:r>
      <w:r>
        <w:fldChar w:fldCharType="end"/>
      </w:r>
    </w:p>
    <w:p w14:paraId="21AB44F7" w14:textId="77777777" w:rsidR="005026A3" w:rsidRDefault="005026A3" w:rsidP="005026A3">
      <w:pPr>
        <w:pStyle w:val="Heading1"/>
      </w:pPr>
      <w:r>
        <w:t>Designing Element Functionality</w:t>
      </w:r>
    </w:p>
    <w:p w14:paraId="42817AB7" w14:textId="77777777" w:rsidR="005026A3" w:rsidRDefault="005026A3" w:rsidP="005026A3">
      <w:pPr>
        <w:sectPr w:rsidR="005026A3" w:rsidSect="00317556">
          <w:headerReference w:type="even" r:id="rId31"/>
          <w:headerReference w:type="default" r:id="rId32"/>
          <w:footerReference w:type="first" r:id="rId33"/>
          <w:pgSz w:w="10620" w:h="12960" w:code="210"/>
          <w:pgMar w:top="965" w:right="835" w:bottom="907" w:left="1195" w:header="720" w:footer="720" w:gutter="0"/>
          <w:pgNumType w:start="9"/>
          <w:cols w:space="720"/>
          <w:titlePg/>
          <w:docGrid w:linePitch="360"/>
        </w:sectPr>
      </w:pPr>
      <w:r>
        <w:fldChar w:fldCharType="begin"/>
      </w:r>
      <w:r>
        <w:instrText xml:space="preserve"> XE "</w:instrText>
      </w:r>
      <w:r w:rsidRPr="00F919B9">
        <w:instrText>26805.c02.07.01.128.1</w:instrText>
      </w:r>
      <w:r>
        <w:instrText xml:space="preserve">" </w:instrText>
      </w:r>
      <w:r>
        <w:fldChar w:fldCharType="end"/>
      </w:r>
      <w:r>
        <w:t xml:space="preserve">Elements are the building blocks of your UI’s logical hierarchy. By mapping out the programmatic access for your application in a logical hierarchy, you help to ensure that </w:t>
      </w:r>
      <w:r>
        <w:br/>
        <w:t>client programs, such as AT and automation tools, can navigate the UI and that users can confidently use your product. In the next chapter, we discuss how to determine the implementation of your controls, with particular focus on the design of custom controls in your logical hierarchy.</w:t>
      </w:r>
    </w:p>
    <w:p w14:paraId="7C4DA727" w14:textId="77777777" w:rsidR="00094486" w:rsidRDefault="00094486" w:rsidP="00094486">
      <w:pPr>
        <w:pStyle w:val="ChNumber"/>
      </w:pPr>
      <w:r>
        <w:t>Chapter 3</w:t>
      </w:r>
    </w:p>
    <w:p w14:paraId="4A1279DB" w14:textId="77777777" w:rsidR="00094486" w:rsidRDefault="00094486" w:rsidP="00094486">
      <w:pPr>
        <w:pStyle w:val="ChTitle"/>
      </w:pPr>
      <w:r>
        <w:t>Designing Your Implementation</w:t>
      </w:r>
    </w:p>
    <w:p w14:paraId="41D9959C" w14:textId="77777777" w:rsidR="00094486" w:rsidRDefault="00094486" w:rsidP="00094486">
      <w:r>
        <w:fldChar w:fldCharType="begin"/>
      </w:r>
      <w:r>
        <w:instrText xml:space="preserve"> XE "</w:instrText>
      </w:r>
      <w:r w:rsidRPr="0014102E">
        <w:instrText>26805.c03.00.00.001.1</w:instrText>
      </w:r>
      <w:r>
        <w:instrText xml:space="preserve">" </w:instrText>
      </w:r>
      <w:r>
        <w:fldChar w:fldCharType="end"/>
      </w:r>
      <w:r>
        <w:t>After you have finished designing your logical hierarchy, you should know which controls in your product are provided by the UI framework and which are not. Designing the imple</w:t>
      </w:r>
      <w:r>
        <w:softHyphen/>
        <w:t>mentation of your controls depends upon this distinction:</w:t>
      </w:r>
      <w:r>
        <w:fldChar w:fldCharType="begin"/>
      </w:r>
      <w:r>
        <w:instrText xml:space="preserve"> XE "</w:instrText>
      </w:r>
      <w:r w:rsidRPr="00E81513">
        <w:instrText>26805.c03.00.00.001.9</w:instrText>
      </w:r>
      <w:r>
        <w:instrText xml:space="preserve">" </w:instrText>
      </w:r>
      <w:r>
        <w:fldChar w:fldCharType="end"/>
      </w:r>
    </w:p>
    <w:p w14:paraId="534D4D59" w14:textId="77777777" w:rsidR="00094486" w:rsidRDefault="00094486" w:rsidP="00094486">
      <w:pPr>
        <w:pStyle w:val="BullList"/>
      </w:pPr>
      <w:r>
        <w:fldChar w:fldCharType="begin"/>
      </w:r>
      <w:r>
        <w:instrText xml:space="preserve"> XE "</w:instrText>
      </w:r>
      <w:r w:rsidRPr="00146B1A">
        <w:instrText>26805.c03.00.00.002.1</w:instrText>
      </w:r>
      <w:r>
        <w:instrText xml:space="preserve">" </w:instrText>
      </w:r>
      <w:r>
        <w:fldChar w:fldCharType="end"/>
      </w:r>
      <w:r>
        <w:t>For controls provided by the framework, you must adhere to the UI framework’s guidelines to make them accessible. For example, if you are using the Windows Presentation Foundation (WPF) framework, you would adhere to WPF’s guidelines for accessibility.</w:t>
      </w:r>
      <w:r>
        <w:fldChar w:fldCharType="begin"/>
      </w:r>
      <w:r>
        <w:instrText xml:space="preserve"> XE "</w:instrText>
      </w:r>
      <w:r w:rsidRPr="00F94306">
        <w:instrText>26805.c03.00.00.002.9</w:instrText>
      </w:r>
      <w:r>
        <w:instrText xml:space="preserve">" </w:instrText>
      </w:r>
      <w:r>
        <w:fldChar w:fldCharType="end"/>
      </w:r>
    </w:p>
    <w:p w14:paraId="579D3AB4" w14:textId="77777777" w:rsidR="00094486" w:rsidRDefault="00094486" w:rsidP="00094486">
      <w:pPr>
        <w:pStyle w:val="BullList"/>
      </w:pPr>
      <w:r>
        <w:fldChar w:fldCharType="begin"/>
      </w:r>
      <w:r>
        <w:instrText xml:space="preserve"> XE "</w:instrText>
      </w:r>
      <w:r w:rsidRPr="007A5C3B">
        <w:instrText>26805.c03.00.00.003.1</w:instrText>
      </w:r>
      <w:r>
        <w:instrText xml:space="preserve">" </w:instrText>
      </w:r>
      <w:r>
        <w:fldChar w:fldCharType="end"/>
      </w:r>
      <w:r>
        <w:t xml:space="preserve">For custom controls not provided by the UI framework, you must implement a native UI Automation (UIA) </w:t>
      </w:r>
      <w:r w:rsidRPr="00D63EF5">
        <w:t>solution. You have already mapped these custom controls to individual el</w:t>
      </w:r>
      <w:r>
        <w:t xml:space="preserve">ements in the logical hierarchy, so </w:t>
      </w:r>
      <w:r w:rsidRPr="00D63EF5">
        <w:t xml:space="preserve">now </w:t>
      </w:r>
      <w:r>
        <w:t>you</w:t>
      </w:r>
      <w:r w:rsidRPr="00D63EF5">
        <w:t xml:space="preserve"> </w:t>
      </w:r>
      <w:r>
        <w:t xml:space="preserve">must </w:t>
      </w:r>
      <w:r w:rsidRPr="00D63EF5">
        <w:t>design the native UIA solution for each of these elements.</w:t>
      </w:r>
      <w:r>
        <w:fldChar w:fldCharType="begin"/>
      </w:r>
      <w:r>
        <w:instrText xml:space="preserve"> XE "</w:instrText>
      </w:r>
      <w:r w:rsidRPr="004D74A8">
        <w:instrText>26805.c03.00.00.003.9</w:instrText>
      </w:r>
      <w:r>
        <w:instrText xml:space="preserve">" </w:instrText>
      </w:r>
      <w:r>
        <w:fldChar w:fldCharType="end"/>
      </w:r>
    </w:p>
    <w:p w14:paraId="45E1F065" w14:textId="77777777" w:rsidR="00094486" w:rsidRDefault="00094486" w:rsidP="00094486">
      <w:pPr>
        <w:pStyle w:val="ListEnd"/>
      </w:pPr>
    </w:p>
    <w:p w14:paraId="07D026D7" w14:textId="77777777" w:rsidR="00094486" w:rsidRDefault="00094486" w:rsidP="00094486">
      <w:r>
        <w:fldChar w:fldCharType="begin"/>
      </w:r>
      <w:r>
        <w:instrText xml:space="preserve"> XE "</w:instrText>
      </w:r>
      <w:r w:rsidRPr="00490CB8">
        <w:instrText>26805.c03.00.00.004.1</w:instrText>
      </w:r>
      <w:r>
        <w:instrText xml:space="preserve">" </w:instrText>
      </w:r>
      <w:r>
        <w:fldChar w:fldCharType="end"/>
      </w:r>
      <w:r>
        <w:t>The key to designing a native solution for programmatic access is to fully expose the ele</w:t>
      </w:r>
      <w:r>
        <w:softHyphen/>
        <w:t xml:space="preserve">ment’s functionality </w:t>
      </w:r>
      <w:r w:rsidRPr="00442DFA">
        <w:t xml:space="preserve">so that a user of assistive technology (AT) can use </w:t>
      </w:r>
      <w:r>
        <w:t>the</w:t>
      </w:r>
      <w:r w:rsidRPr="00442DFA">
        <w:t xml:space="preserve"> control.</w:t>
      </w:r>
      <w:r>
        <w:t xml:space="preserve"> There are two different processes for designing the implementation of a native solution:</w:t>
      </w:r>
      <w:r>
        <w:fldChar w:fldCharType="begin"/>
      </w:r>
      <w:r>
        <w:instrText xml:space="preserve"> XE "</w:instrText>
      </w:r>
      <w:r w:rsidRPr="00C8354D">
        <w:instrText>26805.c03.00.00.004.9</w:instrText>
      </w:r>
      <w:r>
        <w:instrText xml:space="preserve">" </w:instrText>
      </w:r>
      <w:r>
        <w:fldChar w:fldCharType="end"/>
      </w:r>
    </w:p>
    <w:p w14:paraId="576EB8E8" w14:textId="77777777" w:rsidR="00094486" w:rsidRDefault="00094486" w:rsidP="00094486">
      <w:pPr>
        <w:pStyle w:val="Term-Definition"/>
      </w:pPr>
      <w:r>
        <w:rPr>
          <w:rStyle w:val="Term-DefinitionBulletedChar"/>
        </w:rPr>
        <w:fldChar w:fldCharType="begin"/>
      </w:r>
      <w:r>
        <w:instrText xml:space="preserve"> XE "</w:instrText>
      </w:r>
      <w:r w:rsidRPr="00F1105F">
        <w:instrText>26805.c03.00.00.005.1</w:instrText>
      </w:r>
      <w:r>
        <w:instrText xml:space="preserve">" </w:instrText>
      </w:r>
      <w:r>
        <w:rPr>
          <w:rStyle w:val="Term-DefinitionBulletedChar"/>
        </w:rPr>
        <w:fldChar w:fldCharType="end"/>
      </w:r>
      <w:r>
        <w:rPr>
          <w:rStyle w:val="Term-DefinitionBulletedChar"/>
        </w:rPr>
        <w:tab/>
        <w:t>A.</w:t>
      </w:r>
      <w:r>
        <w:rPr>
          <w:rStyle w:val="Term-DefinitionBulletedChar"/>
        </w:rPr>
        <w:tab/>
      </w:r>
      <w:r w:rsidRPr="003C5716">
        <w:rPr>
          <w:rStyle w:val="Term-DefinitionBulletedChar"/>
          <w:b/>
        </w:rPr>
        <w:t>Control maps to a UIA Control Type.</w:t>
      </w:r>
      <w:r>
        <w:rPr>
          <w:rFonts w:ascii="Cambria Math" w:eastAsia="MS Mincho" w:hAnsi="Cambria Math" w:cs="Cambria Math"/>
        </w:rPr>
        <w:t> </w:t>
      </w:r>
      <w:r>
        <w:t xml:space="preserve">If your custom control can map directly to </w:t>
      </w:r>
      <w:r>
        <w:br/>
        <w:t xml:space="preserve">a UIA Control Type, you must design the control’s functionality according to the UIA Control Type Specification, including any additional requirements for other Patterns </w:t>
      </w:r>
      <w:r>
        <w:br/>
        <w:t>and Properties that the control may exhibit.</w:t>
      </w:r>
      <w:r w:rsidRPr="002A53F6">
        <w:t xml:space="preserve"> </w:t>
      </w:r>
      <w:r>
        <w:t>Unless it is prohibited, a Control Type can support additional Patterns and Properties than what is required or suggested by the UIA Specification.</w:t>
      </w:r>
      <w:r>
        <w:fldChar w:fldCharType="begin"/>
      </w:r>
      <w:r>
        <w:instrText xml:space="preserve"> XE "</w:instrText>
      </w:r>
      <w:r w:rsidRPr="00355735">
        <w:instrText>26805.c03.00.00.005.9</w:instrText>
      </w:r>
      <w:r>
        <w:instrText xml:space="preserve">" </w:instrText>
      </w:r>
      <w:r>
        <w:fldChar w:fldCharType="end"/>
      </w:r>
    </w:p>
    <w:p w14:paraId="4DB87BF7" w14:textId="77777777" w:rsidR="00094486" w:rsidRDefault="00094486" w:rsidP="00094486">
      <w:pPr>
        <w:pStyle w:val="Term-Definition"/>
      </w:pPr>
      <w:r>
        <w:rPr>
          <w:rStyle w:val="Term-DefinitionBulletedChar"/>
        </w:rPr>
        <w:fldChar w:fldCharType="begin"/>
      </w:r>
      <w:r>
        <w:instrText xml:space="preserve"> XE "</w:instrText>
      </w:r>
      <w:r w:rsidRPr="002C4064">
        <w:instrText>26805.c03.00.00.006.1</w:instrText>
      </w:r>
      <w:r>
        <w:instrText xml:space="preserve">" </w:instrText>
      </w:r>
      <w:r>
        <w:rPr>
          <w:rStyle w:val="Term-DefinitionBulletedChar"/>
        </w:rPr>
        <w:fldChar w:fldCharType="end"/>
      </w:r>
      <w:r>
        <w:rPr>
          <w:rStyle w:val="Term-DefinitionBulletedChar"/>
        </w:rPr>
        <w:tab/>
        <w:t>B.</w:t>
      </w:r>
      <w:r>
        <w:rPr>
          <w:rStyle w:val="Term-DefinitionBulletedChar"/>
        </w:rPr>
        <w:tab/>
      </w:r>
      <w:r w:rsidRPr="003C5716">
        <w:rPr>
          <w:rStyle w:val="Term-DefinitionBulletedChar"/>
          <w:b/>
        </w:rPr>
        <w:t xml:space="preserve">Control does </w:t>
      </w:r>
      <w:r w:rsidRPr="003C5716">
        <w:rPr>
          <w:rStyle w:val="Term-DefinitionBulletedChar"/>
          <w:b/>
          <w:i/>
        </w:rPr>
        <w:t>not</w:t>
      </w:r>
      <w:r w:rsidRPr="003C5716">
        <w:rPr>
          <w:rStyle w:val="Term-DefinitionBulletedChar"/>
          <w:b/>
        </w:rPr>
        <w:t xml:space="preserve"> map to a UIA Control Type.</w:t>
      </w:r>
      <w:r>
        <w:rPr>
          <w:rFonts w:ascii="Cambria Math" w:eastAsia="MS Mincho" w:hAnsi="Cambria Math" w:cs="Cambria Math"/>
        </w:rPr>
        <w:t> </w:t>
      </w:r>
      <w:r>
        <w:t xml:space="preserve">In the case where your custom control does </w:t>
      </w:r>
      <w:r w:rsidRPr="00AD4AE3">
        <w:rPr>
          <w:i/>
        </w:rPr>
        <w:t>not</w:t>
      </w:r>
      <w:r>
        <w:t xml:space="preserve"> map to a UIA Control Type, then you must determine the control’s functionality and design the control around the Control Patterns and Properties using the requirements of the UIA Specification. It is worth noting again that you should avoid creating new custom controls as much as possible because the cost for development, documentation, and help on how to interact with the control is significant, and ATs may not know how to interact with the control.</w:t>
      </w:r>
      <w:r>
        <w:fldChar w:fldCharType="begin"/>
      </w:r>
      <w:r>
        <w:instrText xml:space="preserve"> XE "</w:instrText>
      </w:r>
      <w:r w:rsidRPr="00BF31ED">
        <w:instrText>26805.c03.00.00.006.9</w:instrText>
      </w:r>
      <w:r>
        <w:instrText xml:space="preserve">" </w:instrText>
      </w:r>
      <w:r>
        <w:fldChar w:fldCharType="end"/>
      </w:r>
    </w:p>
    <w:p w14:paraId="39788AD9" w14:textId="77777777" w:rsidR="00094486" w:rsidRDefault="00094486" w:rsidP="00094486">
      <w:pPr>
        <w:pStyle w:val="ListEnd"/>
      </w:pPr>
    </w:p>
    <w:p w14:paraId="607371AF" w14:textId="77777777" w:rsidR="00094486" w:rsidRDefault="00094486" w:rsidP="00094486">
      <w:r>
        <w:fldChar w:fldCharType="begin"/>
      </w:r>
      <w:r>
        <w:instrText xml:space="preserve"> XE "</w:instrText>
      </w:r>
      <w:r w:rsidRPr="003A0267">
        <w:instrText>26805.c03.00.00.007.1</w:instrText>
      </w:r>
      <w:r>
        <w:instrText xml:space="preserve">" </w:instrText>
      </w:r>
      <w:r>
        <w:fldChar w:fldCharType="end"/>
      </w:r>
      <w:r>
        <w:t>In this chapter, we talk about both of these design processes, focusing on controls that do map directly to a UIA Control Type. We also touch on the UIA Methods and Events that are needed to implement your controls and point you to resources for actually implementing them.</w:t>
      </w:r>
      <w:r>
        <w:fldChar w:fldCharType="begin"/>
      </w:r>
      <w:r>
        <w:instrText xml:space="preserve"> XE "</w:instrText>
      </w:r>
      <w:r w:rsidRPr="00961FAF">
        <w:instrText>26805.c03.00.00.007.9</w:instrText>
      </w:r>
      <w:r>
        <w:instrText xml:space="preserve">" </w:instrText>
      </w:r>
      <w:r>
        <w:fldChar w:fldCharType="end"/>
      </w:r>
    </w:p>
    <w:p w14:paraId="47DD3205" w14:textId="77777777" w:rsidR="00094486" w:rsidRDefault="00094486" w:rsidP="00094486">
      <w:pPr>
        <w:pStyle w:val="Heading1"/>
      </w:pPr>
      <w:r>
        <w:t>Product Example Continued: Employee Timecard</w:t>
      </w:r>
    </w:p>
    <w:p w14:paraId="0BD4D5CB" w14:textId="77777777" w:rsidR="00094486" w:rsidRDefault="00094486" w:rsidP="00094486">
      <w:r>
        <w:fldChar w:fldCharType="begin"/>
      </w:r>
      <w:r>
        <w:instrText xml:space="preserve"> XE "</w:instrText>
      </w:r>
      <w:r w:rsidRPr="00783139">
        <w:instrText>26805.c03.01.01.008.1</w:instrText>
      </w:r>
      <w:r>
        <w:instrText xml:space="preserve">" </w:instrText>
      </w:r>
      <w:r>
        <w:fldChar w:fldCharType="end"/>
      </w:r>
      <w:r>
        <w:t>In the last chapter, we used an employee timecard, built on a Win32 framework (Figure 3-1), to design a logical hierarchy.</w:t>
      </w:r>
      <w:r w:rsidRPr="002A53F6">
        <w:t xml:space="preserve"> </w:t>
      </w:r>
      <w:r>
        <w:t>We continue to use the timecard in this chapter to demonstrate how to design the implementation of custom controls.</w:t>
      </w:r>
      <w:r>
        <w:fldChar w:fldCharType="begin"/>
      </w:r>
      <w:r>
        <w:instrText xml:space="preserve"> XE "</w:instrText>
      </w:r>
      <w:r w:rsidRPr="00425FD4">
        <w:instrText>26805.c03.01.01.008.9</w:instrText>
      </w:r>
      <w:r>
        <w:instrText xml:space="preserve">" </w:instrText>
      </w:r>
      <w:r>
        <w:fldChar w:fldCharType="end"/>
      </w:r>
    </w:p>
    <w:p w14:paraId="7F1A7667" w14:textId="1072F46A" w:rsidR="00094486" w:rsidRDefault="00094486" w:rsidP="00094486">
      <w:pPr>
        <w:pStyle w:val="Fig-Graphic"/>
        <w:rPr>
          <w:noProof/>
        </w:rPr>
      </w:pPr>
      <w:r>
        <w:rPr>
          <w:noProof/>
        </w:rPr>
        <w:fldChar w:fldCharType="begin"/>
      </w:r>
      <w:r>
        <w:instrText xml:space="preserve"> XE "</w:instrText>
      </w:r>
      <w:r w:rsidRPr="002C1D64">
        <w:instrText>26805.c03.01.01.009.1</w:instrText>
      </w:r>
      <w:r>
        <w:instrText xml:space="preserve">" </w:instrText>
      </w:r>
      <w:r>
        <w:rPr>
          <w:noProof/>
        </w:rPr>
        <w:fldChar w:fldCharType="end"/>
      </w:r>
      <w:r w:rsidRPr="00E84210">
        <w:rPr>
          <w:snapToGrid w:val="0"/>
          <w:w w:val="0"/>
          <w:sz w:val="0"/>
          <w:szCs w:val="0"/>
          <w:u w:color="000000"/>
          <w:bdr w:val="none" w:sz="0" w:space="0" w:color="000000"/>
          <w:shd w:val="clear" w:color="000000" w:fill="000000"/>
          <w:lang w:val="x-none" w:eastAsia="x-none" w:bidi="x-none"/>
        </w:rPr>
        <w:t xml:space="preserve"> </w:t>
      </w:r>
      <w:r w:rsidR="000D7FDB">
        <w:rPr>
          <w:noProof/>
          <w:snapToGrid w:val="0"/>
          <w:w w:val="0"/>
          <w:sz w:val="0"/>
          <w:szCs w:val="0"/>
          <w:u w:color="000000"/>
          <w:bdr w:val="none" w:sz="0" w:space="0" w:color="000000"/>
          <w:shd w:val="clear" w:color="000000" w:fill="000000"/>
          <w:lang w:val="x-none" w:eastAsia="x-none" w:bidi="x-none"/>
        </w:rPr>
        <w:drawing>
          <wp:inline distT="0" distB="0" distL="0" distR="0" wp14:anchorId="34285E42" wp14:editId="3832D06F">
            <wp:extent cx="3629025" cy="3276600"/>
            <wp:effectExtent l="0" t="0" r="0" b="0"/>
            <wp:docPr id="15" name="Picture 7" descr="Diagram of the completed logical hierarchy for the employee time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the completed logical hierarchy for the employee timecar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9025" cy="3276600"/>
                    </a:xfrm>
                    <a:prstGeom prst="rect">
                      <a:avLst/>
                    </a:prstGeom>
                    <a:noFill/>
                    <a:ln>
                      <a:noFill/>
                    </a:ln>
                  </pic:spPr>
                </pic:pic>
              </a:graphicData>
            </a:graphic>
          </wp:inline>
        </w:drawing>
      </w:r>
      <w:r>
        <w:rPr>
          <w:noProof/>
        </w:rPr>
        <w:fldChar w:fldCharType="begin"/>
      </w:r>
      <w:r>
        <w:instrText xml:space="preserve"> XE "</w:instrText>
      </w:r>
      <w:r w:rsidRPr="00CB0A8C">
        <w:instrText>26805.c03.01.01.009.9</w:instrText>
      </w:r>
      <w:r>
        <w:instrText xml:space="preserve">" </w:instrText>
      </w:r>
      <w:r>
        <w:rPr>
          <w:noProof/>
        </w:rPr>
        <w:fldChar w:fldCharType="end"/>
      </w:r>
    </w:p>
    <w:p w14:paraId="353D4D52" w14:textId="77777777" w:rsidR="00094486" w:rsidRDefault="00094486" w:rsidP="00094486">
      <w:pPr>
        <w:pStyle w:val="Num-Caption"/>
        <w:rPr>
          <w:noProof/>
        </w:rPr>
      </w:pPr>
      <w:r>
        <w:rPr>
          <w:rStyle w:val="FigTableNum"/>
        </w:rPr>
        <w:fldChar w:fldCharType="begin"/>
      </w:r>
      <w:r>
        <w:instrText xml:space="preserve"> XE "</w:instrText>
      </w:r>
      <w:r w:rsidRPr="00F97344">
        <w:instrText>26805.c03.01.01.010.1</w:instrText>
      </w:r>
      <w:r>
        <w:instrText xml:space="preserve">" </w:instrText>
      </w:r>
      <w:r>
        <w:rPr>
          <w:rStyle w:val="FigTableNum"/>
        </w:rPr>
        <w:fldChar w:fldCharType="end"/>
      </w:r>
      <w:r w:rsidRPr="00F83889">
        <w:rPr>
          <w:rStyle w:val="FigTableNum"/>
        </w:rPr>
        <w:t>Figure 3-</w:t>
      </w:r>
      <w:r>
        <w:rPr>
          <w:rStyle w:val="FigTableNum"/>
        </w:rPr>
        <w:t>1</w:t>
      </w:r>
      <w:r>
        <w:rPr>
          <w:rFonts w:ascii="Cambria Math" w:hAnsi="Cambria Math" w:cs="Cambria Math"/>
          <w:noProof/>
        </w:rPr>
        <w:t> </w:t>
      </w:r>
      <w:r w:rsidRPr="007F4072">
        <w:t>Product example: employee timecard built on a Win32 framework</w:t>
      </w:r>
      <w:r>
        <w:fldChar w:fldCharType="begin"/>
      </w:r>
      <w:r>
        <w:instrText xml:space="preserve"> XE "</w:instrText>
      </w:r>
      <w:r w:rsidRPr="00A35EEC">
        <w:instrText>26805.c03.01.01.010.9</w:instrText>
      </w:r>
      <w:r>
        <w:instrText xml:space="preserve">" </w:instrText>
      </w:r>
      <w:r>
        <w:rPr>
          <w:rStyle w:val="Num-CaptionChar"/>
        </w:rPr>
        <w:fldChar w:fldCharType="end"/>
      </w:r>
    </w:p>
    <w:p w14:paraId="0BCC1F08" w14:textId="77777777" w:rsidR="00094486" w:rsidRDefault="00094486" w:rsidP="00094486">
      <w:pPr>
        <w:rPr>
          <w:noProof/>
        </w:rPr>
      </w:pPr>
      <w:r>
        <w:rPr>
          <w:noProof/>
        </w:rPr>
        <w:fldChar w:fldCharType="begin"/>
      </w:r>
      <w:r>
        <w:instrText xml:space="preserve"> XE "</w:instrText>
      </w:r>
      <w:r w:rsidRPr="008A2B9D">
        <w:instrText>26805.c03.01.01.011.1</w:instrText>
      </w:r>
      <w:r>
        <w:instrText xml:space="preserve">" </w:instrText>
      </w:r>
      <w:r>
        <w:rPr>
          <w:noProof/>
        </w:rPr>
        <w:fldChar w:fldCharType="end"/>
      </w:r>
      <w:r>
        <w:rPr>
          <w:noProof/>
        </w:rPr>
        <w:t xml:space="preserve">As you may recall, all the elements in the timecard, except for the grid, were Win32 common controls. </w:t>
      </w:r>
      <w:r>
        <w:t xml:space="preserve">By mapping out a logical hierarchy for our timecard (Figure 3-2), we can see where custom accessibility support is needed. </w:t>
      </w:r>
      <w:r>
        <w:rPr>
          <w:noProof/>
        </w:rPr>
        <w:t>Because Win32 does not provide a “Grid” control, we needed to map out the individual elements that make up that the control, so that the control will expose correctly to AT.</w:t>
      </w:r>
      <w:r>
        <w:rPr>
          <w:noProof/>
        </w:rPr>
        <w:fldChar w:fldCharType="begin"/>
      </w:r>
      <w:r>
        <w:instrText xml:space="preserve"> XE "</w:instrText>
      </w:r>
      <w:r w:rsidRPr="00057C5A">
        <w:instrText>26805.c03.01.01.011.9</w:instrText>
      </w:r>
      <w:r>
        <w:instrText xml:space="preserve">" </w:instrText>
      </w:r>
      <w:r>
        <w:rPr>
          <w:noProof/>
        </w:rPr>
        <w:fldChar w:fldCharType="end"/>
      </w:r>
    </w:p>
    <w:p w14:paraId="30CF1A06" w14:textId="4794760D" w:rsidR="00094486" w:rsidRDefault="000D7FDB" w:rsidP="00094486">
      <w:pPr>
        <w:pStyle w:val="Fig-Graphic"/>
      </w:pPr>
      <w:r>
        <w:rPr>
          <w:noProof/>
        </w:rPr>
        <w:drawing>
          <wp:inline distT="0" distB="0" distL="0" distR="0" wp14:anchorId="019A14A6" wp14:editId="4FE60D2E">
            <wp:extent cx="4914900" cy="4038600"/>
            <wp:effectExtent l="0" t="0" r="0" b="0"/>
            <wp:docPr id="16" name="Picture 6" descr="Diagram of the completed logical hierarchy for the employee time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 of the completed logical hierarchy for the employee timecar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900" cy="4038600"/>
                    </a:xfrm>
                    <a:prstGeom prst="rect">
                      <a:avLst/>
                    </a:prstGeom>
                    <a:noFill/>
                    <a:ln>
                      <a:noFill/>
                    </a:ln>
                  </pic:spPr>
                </pic:pic>
              </a:graphicData>
            </a:graphic>
          </wp:inline>
        </w:drawing>
      </w:r>
      <w:r w:rsidR="00094486">
        <w:fldChar w:fldCharType="begin"/>
      </w:r>
      <w:r w:rsidR="00094486">
        <w:instrText xml:space="preserve"> XE "</w:instrText>
      </w:r>
      <w:r w:rsidR="00094486" w:rsidRPr="0077607A">
        <w:instrText>26805.c03.01.01.012.1</w:instrText>
      </w:r>
      <w:r w:rsidR="00094486">
        <w:instrText xml:space="preserve">" </w:instrText>
      </w:r>
      <w:r w:rsidR="00094486">
        <w:fldChar w:fldCharType="end"/>
      </w:r>
      <w:r w:rsidR="00094486" w:rsidRPr="00E84210">
        <w:rPr>
          <w:snapToGrid w:val="0"/>
          <w:w w:val="0"/>
          <w:sz w:val="0"/>
          <w:szCs w:val="0"/>
          <w:u w:color="000000"/>
          <w:bdr w:val="none" w:sz="0" w:space="0" w:color="000000"/>
          <w:shd w:val="clear" w:color="000000" w:fill="000000"/>
          <w:lang w:val="x-none" w:eastAsia="x-none" w:bidi="x-none"/>
        </w:rPr>
        <w:t xml:space="preserve"> </w:t>
      </w:r>
      <w:r w:rsidR="00094486">
        <w:fldChar w:fldCharType="begin"/>
      </w:r>
      <w:r w:rsidR="00094486">
        <w:instrText xml:space="preserve"> XE "</w:instrText>
      </w:r>
      <w:r w:rsidR="00094486" w:rsidRPr="005C4E7C">
        <w:instrText>26805.c03.01.01.012.9</w:instrText>
      </w:r>
      <w:r w:rsidR="00094486">
        <w:instrText xml:space="preserve">" </w:instrText>
      </w:r>
      <w:r w:rsidR="00094486">
        <w:fldChar w:fldCharType="end"/>
      </w:r>
    </w:p>
    <w:p w14:paraId="142620CA" w14:textId="77777777" w:rsidR="00094486" w:rsidRPr="002A5895" w:rsidRDefault="00094486" w:rsidP="00094486">
      <w:pPr>
        <w:pStyle w:val="Num-Caption"/>
      </w:pPr>
      <w:r>
        <w:rPr>
          <w:rStyle w:val="FigTableNum"/>
        </w:rPr>
        <w:fldChar w:fldCharType="begin"/>
      </w:r>
      <w:r>
        <w:instrText xml:space="preserve"> XE "</w:instrText>
      </w:r>
      <w:r w:rsidRPr="00C9704A">
        <w:instrText>26805.c03.01.01.013.1</w:instrText>
      </w:r>
      <w:r>
        <w:instrText xml:space="preserve">" </w:instrText>
      </w:r>
      <w:r>
        <w:rPr>
          <w:rStyle w:val="FigTableNum"/>
        </w:rPr>
        <w:fldChar w:fldCharType="end"/>
      </w:r>
      <w:r w:rsidRPr="00BE29BD">
        <w:rPr>
          <w:rStyle w:val="FigTableNum"/>
        </w:rPr>
        <w:t>Figure 3-</w:t>
      </w:r>
      <w:r>
        <w:rPr>
          <w:rStyle w:val="FigTableNum"/>
        </w:rPr>
        <w:t>2</w:t>
      </w:r>
      <w:r>
        <w:rPr>
          <w:rFonts w:ascii="Cambria Math" w:hAnsi="Cambria Math" w:cs="Cambria Math"/>
        </w:rPr>
        <w:t> </w:t>
      </w:r>
      <w:r w:rsidRPr="002A5895">
        <w:t>Logical hierarchy for the employee timecard</w:t>
      </w:r>
      <w:r>
        <w:fldChar w:fldCharType="begin"/>
      </w:r>
      <w:r>
        <w:instrText xml:space="preserve"> XE "</w:instrText>
      </w:r>
      <w:r w:rsidRPr="009769EA">
        <w:instrText>26805.c03.01.01.013.9</w:instrText>
      </w:r>
      <w:r>
        <w:instrText xml:space="preserve">" </w:instrText>
      </w:r>
      <w:r>
        <w:rPr>
          <w:rStyle w:val="Num-CaptionChar"/>
        </w:rPr>
        <w:fldChar w:fldCharType="end"/>
      </w:r>
    </w:p>
    <w:p w14:paraId="15C4993C" w14:textId="77777777" w:rsidR="00094486" w:rsidRDefault="00094486" w:rsidP="00094486">
      <w:pPr>
        <w:pStyle w:val="Heading1"/>
      </w:pPr>
      <w:r>
        <w:t>Prep Work: Creating the Implementation Table</w:t>
      </w:r>
    </w:p>
    <w:p w14:paraId="323760F3" w14:textId="77777777" w:rsidR="00094486" w:rsidRDefault="00094486" w:rsidP="00094486">
      <w:r>
        <w:fldChar w:fldCharType="begin"/>
      </w:r>
      <w:r>
        <w:instrText xml:space="preserve"> XE "</w:instrText>
      </w:r>
      <w:r w:rsidRPr="00177E4E">
        <w:instrText>26805.c03.02.01.014.1</w:instrText>
      </w:r>
      <w:r>
        <w:instrText xml:space="preserve">" </w:instrText>
      </w:r>
      <w:r>
        <w:fldChar w:fldCharType="end"/>
      </w:r>
      <w:r>
        <w:t>By now, you should have an understanding of what Control Types, Control Patterns, and Properties are. Before we proceed, let’s briefly recap these terms:</w:t>
      </w:r>
      <w:r>
        <w:fldChar w:fldCharType="begin"/>
      </w:r>
      <w:r>
        <w:instrText xml:space="preserve"> XE "</w:instrText>
      </w:r>
      <w:r w:rsidRPr="00A71567">
        <w:instrText>26805.c03.02.01.014.9</w:instrText>
      </w:r>
      <w:r>
        <w:instrText xml:space="preserve">" </w:instrText>
      </w:r>
      <w:r>
        <w:fldChar w:fldCharType="end"/>
      </w:r>
    </w:p>
    <w:p w14:paraId="118F0F11" w14:textId="77777777" w:rsidR="00094486" w:rsidRDefault="00094486" w:rsidP="00094486">
      <w:pPr>
        <w:pStyle w:val="Term-DefinitionBulleted"/>
      </w:pPr>
      <w:r>
        <w:fldChar w:fldCharType="begin"/>
      </w:r>
      <w:r>
        <w:instrText xml:space="preserve"> XE "</w:instrText>
      </w:r>
      <w:r w:rsidRPr="0016349F">
        <w:instrText>26805.c03.02.01.015.1</w:instrText>
      </w:r>
      <w:r>
        <w:instrText xml:space="preserve">" </w:instrText>
      </w:r>
      <w:r>
        <w:rPr>
          <w:rStyle w:val="Term-DefinitionBulletedChar"/>
          <w:b/>
        </w:rPr>
        <w:fldChar w:fldCharType="end"/>
      </w:r>
      <w:r w:rsidRPr="009255B9">
        <w:rPr>
          <w:b/>
        </w:rPr>
        <w:t>Control Type</w:t>
      </w:r>
      <w:r w:rsidRPr="009255B9">
        <w:rPr>
          <w:rFonts w:ascii="Cambria Math" w:hAnsi="Cambria Math" w:cs="Cambria Math"/>
        </w:rPr>
        <w:t> </w:t>
      </w:r>
      <w:r>
        <w:t>A pre-defined set of patterns, properties, and conditions used to define a control’s basic appearance and functionality.</w:t>
      </w:r>
      <w:r>
        <w:fldChar w:fldCharType="begin"/>
      </w:r>
      <w:r>
        <w:instrText xml:space="preserve"> XE "</w:instrText>
      </w:r>
      <w:r w:rsidRPr="00F95AEB">
        <w:instrText>26805.c03.02.01.015.9</w:instrText>
      </w:r>
      <w:r>
        <w:instrText xml:space="preserve">" </w:instrText>
      </w:r>
      <w:r>
        <w:fldChar w:fldCharType="end"/>
      </w:r>
    </w:p>
    <w:p w14:paraId="3841A8E9" w14:textId="77777777" w:rsidR="00094486" w:rsidRDefault="00094486" w:rsidP="00094486">
      <w:pPr>
        <w:pStyle w:val="Term-DefinitionBulleted"/>
      </w:pPr>
      <w:r>
        <w:fldChar w:fldCharType="begin"/>
      </w:r>
      <w:r>
        <w:instrText xml:space="preserve"> XE "</w:instrText>
      </w:r>
      <w:r w:rsidRPr="004700F4">
        <w:instrText>26805.c03.02.01.016.1</w:instrText>
      </w:r>
      <w:r>
        <w:instrText xml:space="preserve">" </w:instrText>
      </w:r>
      <w:r>
        <w:rPr>
          <w:rStyle w:val="Term-DefinitionBulletedChar"/>
          <w:b/>
        </w:rPr>
        <w:fldChar w:fldCharType="end"/>
      </w:r>
      <w:r w:rsidRPr="009255B9">
        <w:rPr>
          <w:b/>
        </w:rPr>
        <w:t>Control Pattern</w:t>
      </w:r>
      <w:r>
        <w:rPr>
          <w:rFonts w:ascii="Cambria Math" w:hAnsi="Cambria Math" w:cs="Cambria Math"/>
        </w:rPr>
        <w:t> </w:t>
      </w:r>
      <w:r>
        <w:t>Defines the control’s actions or behaviors.</w:t>
      </w:r>
      <w:r>
        <w:fldChar w:fldCharType="begin"/>
      </w:r>
      <w:r>
        <w:instrText xml:space="preserve"> XE "</w:instrText>
      </w:r>
      <w:r w:rsidRPr="00570B95">
        <w:instrText>26805.c03.02.01.016.9</w:instrText>
      </w:r>
      <w:r>
        <w:instrText xml:space="preserve">" </w:instrText>
      </w:r>
      <w:r>
        <w:fldChar w:fldCharType="end"/>
      </w:r>
    </w:p>
    <w:p w14:paraId="49F9D327" w14:textId="77777777" w:rsidR="00094486" w:rsidRDefault="00094486" w:rsidP="00094486">
      <w:pPr>
        <w:pStyle w:val="Term-DefinitionBulleted"/>
      </w:pPr>
      <w:r>
        <w:fldChar w:fldCharType="begin"/>
      </w:r>
      <w:r>
        <w:instrText xml:space="preserve"> XE "</w:instrText>
      </w:r>
      <w:r w:rsidRPr="001D0A0B">
        <w:instrText>26805.c03.02.01.017.1</w:instrText>
      </w:r>
      <w:r>
        <w:instrText xml:space="preserve">" </w:instrText>
      </w:r>
      <w:r>
        <w:rPr>
          <w:rStyle w:val="Term-DefinitionBulletedChar"/>
          <w:b/>
        </w:rPr>
        <w:fldChar w:fldCharType="end"/>
      </w:r>
      <w:r w:rsidRPr="009255B9">
        <w:rPr>
          <w:b/>
        </w:rPr>
        <w:t>Properties</w:t>
      </w:r>
      <w:r>
        <w:rPr>
          <w:rFonts w:ascii="Cambria Math" w:hAnsi="Cambria Math" w:cs="Cambria Math"/>
        </w:rPr>
        <w:t> </w:t>
      </w:r>
      <w:r>
        <w:t>Provides specific information about the UI element or the Control Patterns supported.</w:t>
      </w:r>
      <w:r>
        <w:fldChar w:fldCharType="begin"/>
      </w:r>
      <w:r>
        <w:instrText xml:space="preserve"> XE "</w:instrText>
      </w:r>
      <w:r w:rsidRPr="00B0090C">
        <w:instrText>26805.c03.02.01.017.9</w:instrText>
      </w:r>
      <w:r>
        <w:instrText xml:space="preserve">" </w:instrText>
      </w:r>
      <w:r>
        <w:fldChar w:fldCharType="end"/>
      </w:r>
    </w:p>
    <w:p w14:paraId="10265736" w14:textId="77777777" w:rsidR="00094486" w:rsidRDefault="00094486" w:rsidP="00094486">
      <w:pPr>
        <w:pStyle w:val="ListEnd"/>
      </w:pPr>
    </w:p>
    <w:p w14:paraId="29EC7681" w14:textId="77777777" w:rsidR="00094486" w:rsidRDefault="00094486" w:rsidP="00094486">
      <w:r>
        <w:fldChar w:fldCharType="begin"/>
      </w:r>
      <w:r>
        <w:instrText xml:space="preserve"> XE "</w:instrText>
      </w:r>
      <w:r w:rsidRPr="00BA507B">
        <w:instrText>26805.c03.02.01.018.1</w:instrText>
      </w:r>
      <w:r>
        <w:instrText xml:space="preserve">" </w:instrText>
      </w:r>
      <w:r>
        <w:fldChar w:fldCharType="end"/>
      </w:r>
      <w:r>
        <w:t xml:space="preserve">When you design a native solution for a custom control in UIA, you are essentially creating an engineering “recipe” using the UIA Specification for UIA Control Types, Control Patterns, </w:t>
      </w:r>
    </w:p>
    <w:p w14:paraId="6F8AFC11" w14:textId="77777777" w:rsidR="00094486" w:rsidRDefault="00094486" w:rsidP="00094486">
      <w:r>
        <w:t>Properties, and Events. These “ingredients” together will be used to implement an accessible custom control.</w:t>
      </w:r>
      <w:r>
        <w:fldChar w:fldCharType="begin"/>
      </w:r>
      <w:r>
        <w:instrText xml:space="preserve"> XE "</w:instrText>
      </w:r>
      <w:r w:rsidRPr="008D47E9">
        <w:instrText>26805.c03.02.01.018.9</w:instrText>
      </w:r>
      <w:r>
        <w:instrText xml:space="preserve">" </w:instrText>
      </w:r>
      <w:r>
        <w:fldChar w:fldCharType="end"/>
      </w:r>
    </w:p>
    <w:p w14:paraId="41F503C6" w14:textId="77777777" w:rsidR="00094486" w:rsidRDefault="00094486" w:rsidP="00094486">
      <w:r>
        <w:fldChar w:fldCharType="begin"/>
      </w:r>
      <w:r>
        <w:instrText xml:space="preserve"> XE "</w:instrText>
      </w:r>
      <w:r w:rsidRPr="00220D8E">
        <w:instrText>26805.c03.02.01.019.1</w:instrText>
      </w:r>
      <w:r>
        <w:instrText xml:space="preserve">" </w:instrText>
      </w:r>
      <w:r>
        <w:fldChar w:fldCharType="end"/>
      </w:r>
      <w:r>
        <w:t>Before we proceed with designing our controls, let’s do some prep work. We will create an implementation table for the primary components of the UI:</w:t>
      </w:r>
      <w:r>
        <w:fldChar w:fldCharType="begin"/>
      </w:r>
      <w:r>
        <w:instrText xml:space="preserve"> XE "</w:instrText>
      </w:r>
      <w:r w:rsidRPr="00C3752F">
        <w:instrText>26805.c03.02.01.019.9</w:instrText>
      </w:r>
      <w:r>
        <w:instrText xml:space="preserve">" </w:instrText>
      </w:r>
      <w:r>
        <w:fldChar w:fldCharType="end"/>
      </w:r>
    </w:p>
    <w:p w14:paraId="6F9E9679" w14:textId="77777777" w:rsidR="00094486" w:rsidRDefault="00094486" w:rsidP="00094486">
      <w:pPr>
        <w:pStyle w:val="NumList"/>
      </w:pPr>
      <w:r>
        <w:fldChar w:fldCharType="begin"/>
      </w:r>
      <w:r>
        <w:instrText xml:space="preserve"> XE "</w:instrText>
      </w:r>
      <w:r w:rsidRPr="00EC274A">
        <w:instrText>26805.c03.02.01.020.1</w:instrText>
      </w:r>
      <w:r>
        <w:instrText xml:space="preserve">" </w:instrText>
      </w:r>
      <w:r>
        <w:fldChar w:fldCharType="end"/>
      </w:r>
      <w:r>
        <w:tab/>
        <w:t>1.</w:t>
      </w:r>
      <w:r>
        <w:tab/>
        <w:t>C</w:t>
      </w:r>
      <w:r w:rsidRPr="007C6CE3">
        <w:t>reate columns with the following headers</w:t>
      </w:r>
      <w:r>
        <w:t>:</w:t>
      </w:r>
      <w:r>
        <w:fldChar w:fldCharType="begin"/>
      </w:r>
      <w:r>
        <w:instrText xml:space="preserve"> XE "</w:instrText>
      </w:r>
      <w:r w:rsidRPr="002F39DF">
        <w:instrText>26805.c03.02.01.020.9</w:instrText>
      </w:r>
      <w:r>
        <w:instrText xml:space="preserve">" </w:instrText>
      </w:r>
      <w:r>
        <w:fldChar w:fldCharType="end"/>
      </w:r>
    </w:p>
    <w:p w14:paraId="31FF8E1A" w14:textId="77777777" w:rsidR="00094486" w:rsidRDefault="00094486" w:rsidP="00094486">
      <w:pPr>
        <w:pStyle w:val="BullList2"/>
      </w:pPr>
      <w:r>
        <w:rPr>
          <w:rStyle w:val="Term-DefinitionChar"/>
          <w:b/>
        </w:rPr>
        <w:fldChar w:fldCharType="begin"/>
      </w:r>
      <w:r>
        <w:instrText xml:space="preserve"> XE "</w:instrText>
      </w:r>
      <w:r w:rsidRPr="00BA32A6">
        <w:instrText>26805.c03.02.01.021.1</w:instrText>
      </w:r>
      <w:r>
        <w:instrText xml:space="preserve">" </w:instrText>
      </w:r>
      <w:r>
        <w:rPr>
          <w:rStyle w:val="Term-DefinitionChar"/>
          <w:b/>
        </w:rPr>
        <w:fldChar w:fldCharType="end"/>
      </w:r>
      <w:r>
        <w:rPr>
          <w:rStyle w:val="Term-DefinitionChar"/>
          <w:b/>
        </w:rPr>
        <w:t>Control</w:t>
      </w:r>
      <w:r>
        <w:t> </w:t>
      </w:r>
      <w:r>
        <w:t>For the elements identified as custom in your logical hierarchy.</w:t>
      </w:r>
      <w:r>
        <w:fldChar w:fldCharType="begin"/>
      </w:r>
      <w:r>
        <w:instrText xml:space="preserve"> XE "</w:instrText>
      </w:r>
      <w:r w:rsidRPr="00BD354F">
        <w:instrText>26805.c03.02.01.021.9</w:instrText>
      </w:r>
      <w:r>
        <w:instrText xml:space="preserve">" </w:instrText>
      </w:r>
      <w:r>
        <w:fldChar w:fldCharType="end"/>
      </w:r>
    </w:p>
    <w:p w14:paraId="33FB55E3" w14:textId="77777777" w:rsidR="00094486" w:rsidRDefault="00094486" w:rsidP="00094486">
      <w:pPr>
        <w:pStyle w:val="BullList2"/>
      </w:pPr>
      <w:r>
        <w:rPr>
          <w:rStyle w:val="Term-DefinitionChar"/>
          <w:b/>
        </w:rPr>
        <w:fldChar w:fldCharType="begin"/>
      </w:r>
      <w:r>
        <w:instrText xml:space="preserve"> XE "</w:instrText>
      </w:r>
      <w:r w:rsidRPr="0014757C">
        <w:instrText>26805.c03.02.01.022.1</w:instrText>
      </w:r>
      <w:r>
        <w:instrText xml:space="preserve">" </w:instrText>
      </w:r>
      <w:r>
        <w:rPr>
          <w:rStyle w:val="Term-DefinitionChar"/>
          <w:b/>
        </w:rPr>
        <w:fldChar w:fldCharType="end"/>
      </w:r>
      <w:r w:rsidRPr="007C6CE3">
        <w:rPr>
          <w:rStyle w:val="Term-DefinitionChar"/>
          <w:b/>
        </w:rPr>
        <w:t>Control Type</w:t>
      </w:r>
      <w:r>
        <w:t> </w:t>
      </w:r>
      <w:r>
        <w:t>For the UIA Control Type of the element.</w:t>
      </w:r>
      <w:r>
        <w:fldChar w:fldCharType="begin"/>
      </w:r>
      <w:r>
        <w:instrText xml:space="preserve"> XE "</w:instrText>
      </w:r>
      <w:r w:rsidRPr="00257771">
        <w:instrText>26805.c03.02.01.022.9</w:instrText>
      </w:r>
      <w:r>
        <w:instrText xml:space="preserve">" </w:instrText>
      </w:r>
      <w:r>
        <w:fldChar w:fldCharType="end"/>
      </w:r>
    </w:p>
    <w:p w14:paraId="4C1AA228" w14:textId="77777777" w:rsidR="00094486" w:rsidRPr="002A7F31" w:rsidRDefault="00094486" w:rsidP="00094486">
      <w:pPr>
        <w:pStyle w:val="BullList2"/>
        <w:rPr>
          <w:rStyle w:val="Term-DefinitionChar"/>
        </w:rPr>
      </w:pPr>
      <w:r>
        <w:rPr>
          <w:rStyle w:val="Term-DefinitionChar"/>
          <w:b/>
        </w:rPr>
        <w:fldChar w:fldCharType="begin"/>
      </w:r>
      <w:r>
        <w:instrText xml:space="preserve"> XE "</w:instrText>
      </w:r>
      <w:r w:rsidRPr="00E74930">
        <w:instrText>26805.c03.02.01.023.1</w:instrText>
      </w:r>
      <w:r>
        <w:instrText xml:space="preserve">" </w:instrText>
      </w:r>
      <w:r>
        <w:rPr>
          <w:rStyle w:val="Term-DefinitionChar"/>
          <w:b/>
        </w:rPr>
        <w:fldChar w:fldCharType="end"/>
      </w:r>
      <w:r w:rsidRPr="007C6CE3">
        <w:rPr>
          <w:rStyle w:val="Term-DefinitionChar"/>
          <w:b/>
        </w:rPr>
        <w:t xml:space="preserve">Control </w:t>
      </w:r>
      <w:r>
        <w:rPr>
          <w:rStyle w:val="Term-DefinitionChar"/>
          <w:b/>
        </w:rPr>
        <w:t>Patterns</w:t>
      </w:r>
      <w:r>
        <w:rPr>
          <w:rStyle w:val="Term-DefinitionChar"/>
          <w:b/>
        </w:rPr>
        <w:t> </w:t>
      </w:r>
      <w:r w:rsidRPr="002A7F31">
        <w:rPr>
          <w:rStyle w:val="Term-DefinitionChar"/>
        </w:rPr>
        <w:t xml:space="preserve">For the required patterns necessary to implement the accessibility of the </w:t>
      </w:r>
      <w:r>
        <w:rPr>
          <w:rStyle w:val="Term-DefinitionChar"/>
        </w:rPr>
        <w:t>control</w:t>
      </w:r>
      <w:r w:rsidRPr="002A7F31">
        <w:rPr>
          <w:rStyle w:val="Term-DefinitionChar"/>
        </w:rPr>
        <w:t>.</w:t>
      </w:r>
      <w:r>
        <w:rPr>
          <w:rStyle w:val="Term-DefinitionChar"/>
        </w:rPr>
        <w:fldChar w:fldCharType="begin"/>
      </w:r>
      <w:r>
        <w:instrText xml:space="preserve"> XE "</w:instrText>
      </w:r>
      <w:r w:rsidRPr="001E5633">
        <w:instrText>26805.c03.02.01.023.9</w:instrText>
      </w:r>
      <w:r>
        <w:instrText xml:space="preserve">" </w:instrText>
      </w:r>
      <w:r>
        <w:rPr>
          <w:rStyle w:val="Term-DefinitionChar"/>
        </w:rPr>
        <w:fldChar w:fldCharType="end"/>
      </w:r>
    </w:p>
    <w:p w14:paraId="34CBB751" w14:textId="77777777" w:rsidR="00094486" w:rsidRDefault="00094486" w:rsidP="00094486">
      <w:pPr>
        <w:pStyle w:val="BullList2"/>
      </w:pPr>
      <w:r>
        <w:rPr>
          <w:rStyle w:val="Term-DefinitionChar"/>
          <w:b/>
        </w:rPr>
        <w:fldChar w:fldCharType="begin"/>
      </w:r>
      <w:r>
        <w:instrText xml:space="preserve"> XE "</w:instrText>
      </w:r>
      <w:r w:rsidRPr="001C4C1F">
        <w:instrText>26805.c03.02.01.024.1</w:instrText>
      </w:r>
      <w:r>
        <w:instrText xml:space="preserve">" </w:instrText>
      </w:r>
      <w:r>
        <w:rPr>
          <w:rStyle w:val="Term-DefinitionChar"/>
          <w:b/>
        </w:rPr>
        <w:fldChar w:fldCharType="end"/>
      </w:r>
      <w:r w:rsidRPr="007C6CE3">
        <w:rPr>
          <w:rStyle w:val="Term-DefinitionChar"/>
          <w:b/>
        </w:rPr>
        <w:t>Properties</w:t>
      </w:r>
      <w:r>
        <w:t> </w:t>
      </w:r>
      <w:r>
        <w:t>For the required automation element and control pattern properties necessary to implement the accessibility of a UI element feature.</w:t>
      </w:r>
      <w:r>
        <w:fldChar w:fldCharType="begin"/>
      </w:r>
      <w:r>
        <w:instrText xml:space="preserve"> XE "</w:instrText>
      </w:r>
      <w:r w:rsidRPr="00222B65">
        <w:instrText>26805.c03.02.01.024.9</w:instrText>
      </w:r>
      <w:r>
        <w:instrText xml:space="preserve">" </w:instrText>
      </w:r>
      <w:r>
        <w:fldChar w:fldCharType="end"/>
      </w:r>
    </w:p>
    <w:p w14:paraId="06446FA7" w14:textId="77777777" w:rsidR="00094486" w:rsidRDefault="00094486" w:rsidP="00094486">
      <w:pPr>
        <w:pStyle w:val="ListEnd"/>
      </w:pPr>
    </w:p>
    <w:p w14:paraId="0A7C0940" w14:textId="77777777" w:rsidR="00094486" w:rsidRDefault="00094486" w:rsidP="00094486">
      <w:pPr>
        <w:pStyle w:val="NumList"/>
      </w:pPr>
      <w:r>
        <w:fldChar w:fldCharType="begin"/>
      </w:r>
      <w:r>
        <w:instrText xml:space="preserve"> XE "</w:instrText>
      </w:r>
      <w:r w:rsidRPr="004F43DD">
        <w:instrText>26805.c03.02.01.025.1</w:instrText>
      </w:r>
      <w:r>
        <w:instrText xml:space="preserve">" </w:instrText>
      </w:r>
      <w:r>
        <w:fldChar w:fldCharType="end"/>
      </w:r>
      <w:r>
        <w:tab/>
        <w:t>2.</w:t>
      </w:r>
      <w:r>
        <w:tab/>
        <w:t>Using your logical hierarchy as a reference, list each custom element in the Control column. You can omit duplicate elements, such as list items or data items that share the same characteristics with its peers. For example, the employee timecard has seven unique controls for “Grid Item: Days,” but the design for each instance will be the same (except for unique Properties such as the Automation Id).</w:t>
      </w:r>
      <w:r>
        <w:fldChar w:fldCharType="begin"/>
      </w:r>
      <w:r>
        <w:instrText xml:space="preserve"> XE "</w:instrText>
      </w:r>
      <w:r w:rsidRPr="000279DC">
        <w:instrText>26805.c03.02.01.025.9</w:instrText>
      </w:r>
      <w:r>
        <w:instrText xml:space="preserve">" </w:instrText>
      </w:r>
      <w:r>
        <w:fldChar w:fldCharType="end"/>
      </w:r>
    </w:p>
    <w:p w14:paraId="537B9CD6" w14:textId="77777777" w:rsidR="00094486" w:rsidRDefault="00094486" w:rsidP="00094486">
      <w:pPr>
        <w:pStyle w:val="NumList"/>
      </w:pPr>
      <w:r>
        <w:fldChar w:fldCharType="begin"/>
      </w:r>
      <w:r>
        <w:instrText xml:space="preserve"> XE "</w:instrText>
      </w:r>
      <w:r w:rsidRPr="005D5487">
        <w:instrText>26805.c03.02.01.026.1</w:instrText>
      </w:r>
      <w:r>
        <w:instrText xml:space="preserve">" </w:instrText>
      </w:r>
      <w:r>
        <w:fldChar w:fldCharType="end"/>
      </w:r>
      <w:r>
        <w:tab/>
        <w:t>3.</w:t>
      </w:r>
      <w:r>
        <w:tab/>
        <w:t>In the Control Type column, list the UIA Control Type that the element maps to. Again, you should have this information as a result of mapping out the logical hierarchy for your product.</w:t>
      </w:r>
      <w:r>
        <w:fldChar w:fldCharType="begin"/>
      </w:r>
      <w:r>
        <w:instrText xml:space="preserve"> XE "</w:instrText>
      </w:r>
      <w:r w:rsidRPr="0024609D">
        <w:instrText>26805.c03.02.01.026.9</w:instrText>
      </w:r>
      <w:r>
        <w:instrText xml:space="preserve">" </w:instrText>
      </w:r>
      <w:r>
        <w:fldChar w:fldCharType="end"/>
      </w:r>
    </w:p>
    <w:p w14:paraId="483CAD9C" w14:textId="77777777" w:rsidR="00094486" w:rsidRDefault="00094486" w:rsidP="00094486">
      <w:pPr>
        <w:pStyle w:val="ListEnd"/>
      </w:pPr>
    </w:p>
    <w:p w14:paraId="5ADD1AC7" w14:textId="77777777" w:rsidR="00094486" w:rsidRDefault="00094486" w:rsidP="00094486">
      <w:r>
        <w:fldChar w:fldCharType="begin"/>
      </w:r>
      <w:r>
        <w:instrText xml:space="preserve"> XE "</w:instrText>
      </w:r>
      <w:r w:rsidRPr="0013410D">
        <w:instrText>26805.c03.02.01.027.1</w:instrText>
      </w:r>
      <w:r>
        <w:instrText xml:space="preserve">" </w:instrText>
      </w:r>
      <w:r>
        <w:fldChar w:fldCharType="end"/>
      </w:r>
      <w:r>
        <w:t>Table 3-1 illustrates what the implementation table looks like for the employee timecard so far.</w:t>
      </w:r>
      <w:r>
        <w:fldChar w:fldCharType="begin"/>
      </w:r>
      <w:r>
        <w:instrText xml:space="preserve"> XE "</w:instrText>
      </w:r>
      <w:r w:rsidRPr="00294E76">
        <w:instrText>26805.c03.02.01.027.9</w:instrText>
      </w:r>
      <w:r>
        <w:instrText xml:space="preserve">" </w:instrText>
      </w:r>
      <w:r>
        <w:fldChar w:fldCharType="end"/>
      </w:r>
    </w:p>
    <w:p w14:paraId="6F592DB7" w14:textId="77777777" w:rsidR="00094486" w:rsidRPr="000E0AEB" w:rsidRDefault="00094486" w:rsidP="00094486">
      <w:pPr>
        <w:pStyle w:val="TableNum-Title"/>
      </w:pPr>
      <w:r w:rsidRPr="000E0AEB">
        <w:fldChar w:fldCharType="begin"/>
      </w:r>
      <w:r w:rsidRPr="000E0AEB">
        <w:instrText xml:space="preserve"> XE "26805.c03.02.01.028.1" </w:instrText>
      </w:r>
      <w:r w:rsidRPr="000E0AEB">
        <w:fldChar w:fldCharType="end"/>
      </w:r>
      <w:r w:rsidRPr="000E0AEB">
        <w:t>TABLE 3-1</w:t>
      </w:r>
      <w:r>
        <w:rPr>
          <w:rFonts w:ascii="Cambria Math" w:hAnsi="Cambria Math" w:cs="Cambria Math"/>
        </w:rPr>
        <w:t> </w:t>
      </w:r>
      <w:r w:rsidRPr="000E0AEB">
        <w:t>Employee Timecard Custom Controls</w:t>
      </w:r>
      <w:r w:rsidRPr="000E0AEB">
        <w:fldChar w:fldCharType="begin"/>
      </w:r>
      <w:r w:rsidRPr="000E0AEB">
        <w:instrText xml:space="preserve"> XE "26805.c03.02.01.028.9" </w:instrText>
      </w:r>
      <w:r w:rsidRPr="000E0AEB">
        <w:fldChar w:fldCharType="end"/>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1809"/>
        <w:gridCol w:w="1074"/>
        <w:gridCol w:w="1362"/>
        <w:gridCol w:w="1912"/>
        <w:gridCol w:w="1573"/>
      </w:tblGrid>
      <w:tr w:rsidR="00094486" w:rsidRPr="002D4A4C" w14:paraId="41CA686E" w14:textId="77777777" w:rsidTr="00317556">
        <w:trPr>
          <w:tblHeader/>
        </w:trPr>
        <w:tc>
          <w:tcPr>
            <w:tcW w:w="1846" w:type="dxa"/>
            <w:tcBorders>
              <w:top w:val="nil"/>
              <w:left w:val="nil"/>
              <w:bottom w:val="nil"/>
              <w:right w:val="nil"/>
            </w:tcBorders>
            <w:shd w:val="clear" w:color="auto" w:fill="D9D9D9"/>
          </w:tcPr>
          <w:p w14:paraId="4B3BB520" w14:textId="77777777" w:rsidR="00094486" w:rsidRDefault="00094486" w:rsidP="00317556">
            <w:pPr>
              <w:pStyle w:val="TableHead"/>
            </w:pPr>
            <w:r>
              <w:fldChar w:fldCharType="begin"/>
            </w:r>
            <w:r>
              <w:instrText xml:space="preserve"> XE "</w:instrText>
            </w:r>
            <w:r w:rsidRPr="00C01F97">
              <w:instrText>26805.c03.02.01.029.1</w:instrText>
            </w:r>
            <w:r>
              <w:instrText xml:space="preserve">" </w:instrText>
            </w:r>
            <w:r>
              <w:fldChar w:fldCharType="end"/>
            </w:r>
            <w:r w:rsidRPr="002D4A4C">
              <w:t>Control</w:t>
            </w:r>
          </w:p>
        </w:tc>
        <w:tc>
          <w:tcPr>
            <w:tcW w:w="1086" w:type="dxa"/>
            <w:tcBorders>
              <w:top w:val="nil"/>
              <w:left w:val="nil"/>
              <w:bottom w:val="nil"/>
              <w:right w:val="nil"/>
            </w:tcBorders>
            <w:shd w:val="clear" w:color="auto" w:fill="D9D9D9"/>
          </w:tcPr>
          <w:p w14:paraId="4CA058FA" w14:textId="77777777" w:rsidR="00094486" w:rsidRDefault="00094486" w:rsidP="00317556">
            <w:pPr>
              <w:pStyle w:val="TableHead"/>
            </w:pPr>
            <w:r>
              <w:t>Control Type</w:t>
            </w:r>
          </w:p>
        </w:tc>
        <w:tc>
          <w:tcPr>
            <w:tcW w:w="1382" w:type="dxa"/>
            <w:tcBorders>
              <w:top w:val="nil"/>
              <w:left w:val="nil"/>
              <w:bottom w:val="nil"/>
              <w:right w:val="nil"/>
            </w:tcBorders>
            <w:shd w:val="clear" w:color="auto" w:fill="D9D9D9"/>
          </w:tcPr>
          <w:p w14:paraId="3E824C2E" w14:textId="77777777" w:rsidR="00094486" w:rsidRDefault="00094486" w:rsidP="00317556">
            <w:pPr>
              <w:pStyle w:val="TableHead"/>
            </w:pPr>
            <w:r>
              <w:t>Control Patterns</w:t>
            </w:r>
          </w:p>
        </w:tc>
        <w:tc>
          <w:tcPr>
            <w:tcW w:w="1941" w:type="dxa"/>
            <w:tcBorders>
              <w:top w:val="nil"/>
              <w:left w:val="nil"/>
              <w:bottom w:val="nil"/>
              <w:right w:val="nil"/>
            </w:tcBorders>
            <w:shd w:val="clear" w:color="auto" w:fill="D9D9D9"/>
          </w:tcPr>
          <w:p w14:paraId="27B166FD" w14:textId="77777777" w:rsidR="00094486" w:rsidRDefault="00094486" w:rsidP="00317556">
            <w:pPr>
              <w:pStyle w:val="TableHead"/>
            </w:pPr>
            <w:r>
              <w:t>Properties</w:t>
            </w:r>
          </w:p>
        </w:tc>
        <w:tc>
          <w:tcPr>
            <w:tcW w:w="1595" w:type="dxa"/>
            <w:tcBorders>
              <w:top w:val="nil"/>
              <w:left w:val="nil"/>
              <w:bottom w:val="nil"/>
              <w:right w:val="nil"/>
            </w:tcBorders>
            <w:shd w:val="clear" w:color="auto" w:fill="D9D9D9"/>
          </w:tcPr>
          <w:p w14:paraId="5BC8CF6D" w14:textId="77777777" w:rsidR="00094486" w:rsidRDefault="00094486" w:rsidP="00317556">
            <w:pPr>
              <w:pStyle w:val="TableHead"/>
            </w:pPr>
          </w:p>
        </w:tc>
      </w:tr>
      <w:tr w:rsidR="00094486" w:rsidRPr="002D4A4C" w14:paraId="633DB18A" w14:textId="77777777" w:rsidTr="00317556">
        <w:tc>
          <w:tcPr>
            <w:tcW w:w="1846" w:type="dxa"/>
          </w:tcPr>
          <w:p w14:paraId="0D152A04" w14:textId="77777777" w:rsidR="00094486" w:rsidRDefault="00094486" w:rsidP="00317556">
            <w:pPr>
              <w:pStyle w:val="TableSubhead"/>
            </w:pPr>
            <w:r>
              <w:fldChar w:fldCharType="begin"/>
            </w:r>
            <w:r>
              <w:instrText xml:space="preserve"> XE "</w:instrText>
            </w:r>
            <w:r w:rsidRPr="007018AC">
              <w:instrText>26805.c03.02.01.030.1</w:instrText>
            </w:r>
            <w:r>
              <w:instrText xml:space="preserve">" </w:instrText>
            </w:r>
            <w:r>
              <w:fldChar w:fldCharType="end"/>
            </w:r>
          </w:p>
        </w:tc>
        <w:tc>
          <w:tcPr>
            <w:tcW w:w="1086" w:type="dxa"/>
          </w:tcPr>
          <w:p w14:paraId="7FF99E10" w14:textId="77777777" w:rsidR="00094486" w:rsidRDefault="00094486" w:rsidP="00317556">
            <w:pPr>
              <w:pStyle w:val="TableSubhead"/>
            </w:pPr>
          </w:p>
        </w:tc>
        <w:tc>
          <w:tcPr>
            <w:tcW w:w="1382" w:type="dxa"/>
          </w:tcPr>
          <w:p w14:paraId="2631B803" w14:textId="77777777" w:rsidR="00094486" w:rsidRDefault="00094486" w:rsidP="00317556">
            <w:pPr>
              <w:pStyle w:val="TableSubhead"/>
            </w:pPr>
          </w:p>
        </w:tc>
        <w:tc>
          <w:tcPr>
            <w:tcW w:w="1941" w:type="dxa"/>
          </w:tcPr>
          <w:p w14:paraId="5C6D09A7" w14:textId="77777777" w:rsidR="00094486" w:rsidRDefault="00094486" w:rsidP="00317556">
            <w:pPr>
              <w:pStyle w:val="TableSubhead"/>
            </w:pPr>
            <w:r>
              <w:t>Automation Element Properties</w:t>
            </w:r>
          </w:p>
        </w:tc>
        <w:tc>
          <w:tcPr>
            <w:tcW w:w="1595" w:type="dxa"/>
          </w:tcPr>
          <w:p w14:paraId="5E183F35" w14:textId="77777777" w:rsidR="00094486" w:rsidRDefault="00094486" w:rsidP="00317556">
            <w:pPr>
              <w:pStyle w:val="TableSubhead"/>
            </w:pPr>
            <w:r>
              <w:t>Control Pattern Properties</w:t>
            </w:r>
          </w:p>
        </w:tc>
      </w:tr>
      <w:tr w:rsidR="00094486" w:rsidRPr="002D4A4C" w14:paraId="070BE37B" w14:textId="77777777" w:rsidTr="00317556">
        <w:tc>
          <w:tcPr>
            <w:tcW w:w="1846" w:type="dxa"/>
          </w:tcPr>
          <w:p w14:paraId="50D0DA71" w14:textId="77777777" w:rsidR="00094486" w:rsidRDefault="00094486" w:rsidP="00317556">
            <w:pPr>
              <w:pStyle w:val="TableText"/>
            </w:pPr>
            <w:r>
              <w:fldChar w:fldCharType="begin"/>
            </w:r>
            <w:r>
              <w:instrText xml:space="preserve"> XE "</w:instrText>
            </w:r>
            <w:r w:rsidRPr="000972B2">
              <w:instrText>26805.c03.02.01.031.1</w:instrText>
            </w:r>
            <w:r>
              <w:instrText xml:space="preserve">" </w:instrText>
            </w:r>
            <w:r>
              <w:fldChar w:fldCharType="end"/>
            </w:r>
            <w:r>
              <w:t xml:space="preserve">Data </w:t>
            </w:r>
            <w:r w:rsidRPr="002D4A4C">
              <w:t>Grid</w:t>
            </w:r>
            <w:r>
              <w:t xml:space="preserve">: </w:t>
            </w:r>
            <w:r w:rsidRPr="002D4A4C">
              <w:t>Calendar</w:t>
            </w:r>
          </w:p>
        </w:tc>
        <w:tc>
          <w:tcPr>
            <w:tcW w:w="1086" w:type="dxa"/>
          </w:tcPr>
          <w:p w14:paraId="7758FCAF" w14:textId="77777777" w:rsidR="00094486" w:rsidRDefault="00094486" w:rsidP="00317556">
            <w:pPr>
              <w:pStyle w:val="TableText"/>
            </w:pPr>
            <w:r>
              <w:t>Data Grid</w:t>
            </w:r>
          </w:p>
        </w:tc>
        <w:tc>
          <w:tcPr>
            <w:tcW w:w="1382" w:type="dxa"/>
          </w:tcPr>
          <w:p w14:paraId="2BE2CB66" w14:textId="77777777" w:rsidR="00094486" w:rsidRDefault="00094486" w:rsidP="00317556">
            <w:pPr>
              <w:pStyle w:val="TableText"/>
            </w:pPr>
          </w:p>
        </w:tc>
        <w:tc>
          <w:tcPr>
            <w:tcW w:w="1941" w:type="dxa"/>
          </w:tcPr>
          <w:p w14:paraId="36A1CB6B" w14:textId="77777777" w:rsidR="00094486" w:rsidRDefault="00094486" w:rsidP="00317556">
            <w:pPr>
              <w:pStyle w:val="TableText"/>
            </w:pPr>
          </w:p>
        </w:tc>
        <w:tc>
          <w:tcPr>
            <w:tcW w:w="1595" w:type="dxa"/>
          </w:tcPr>
          <w:p w14:paraId="780586A8" w14:textId="77777777" w:rsidR="00094486" w:rsidRDefault="00094486" w:rsidP="00317556">
            <w:pPr>
              <w:pStyle w:val="TableText"/>
            </w:pPr>
          </w:p>
        </w:tc>
      </w:tr>
      <w:tr w:rsidR="00094486" w:rsidRPr="002D4A4C" w14:paraId="5F990500" w14:textId="77777777" w:rsidTr="00317556">
        <w:tc>
          <w:tcPr>
            <w:tcW w:w="1846" w:type="dxa"/>
          </w:tcPr>
          <w:p w14:paraId="6E229051" w14:textId="77777777" w:rsidR="00094486" w:rsidRDefault="00094486" w:rsidP="00317556">
            <w:pPr>
              <w:pStyle w:val="TableText"/>
            </w:pPr>
            <w:r>
              <w:fldChar w:fldCharType="begin"/>
            </w:r>
            <w:r>
              <w:instrText xml:space="preserve"> XE "</w:instrText>
            </w:r>
            <w:r w:rsidRPr="00216109">
              <w:instrText>26805.c03.02.01.032.1</w:instrText>
            </w:r>
            <w:r>
              <w:instrText xml:space="preserve">" </w:instrText>
            </w:r>
            <w:r>
              <w:fldChar w:fldCharType="end"/>
            </w:r>
            <w:r w:rsidRPr="002D4A4C">
              <w:t>Grid Item</w:t>
            </w:r>
            <w:r>
              <w:t xml:space="preserve">: </w:t>
            </w:r>
            <w:r w:rsidRPr="002D4A4C">
              <w:t>Days</w:t>
            </w:r>
          </w:p>
        </w:tc>
        <w:tc>
          <w:tcPr>
            <w:tcW w:w="1086" w:type="dxa"/>
          </w:tcPr>
          <w:p w14:paraId="3F075AD4" w14:textId="77777777" w:rsidR="00094486" w:rsidRDefault="00094486" w:rsidP="00317556">
            <w:pPr>
              <w:pStyle w:val="TableText"/>
            </w:pPr>
            <w:r>
              <w:t>Grid Item</w:t>
            </w:r>
          </w:p>
        </w:tc>
        <w:tc>
          <w:tcPr>
            <w:tcW w:w="1382" w:type="dxa"/>
          </w:tcPr>
          <w:p w14:paraId="183443F8" w14:textId="77777777" w:rsidR="00094486" w:rsidRDefault="00094486" w:rsidP="00317556">
            <w:pPr>
              <w:pStyle w:val="TableText"/>
            </w:pPr>
          </w:p>
        </w:tc>
        <w:tc>
          <w:tcPr>
            <w:tcW w:w="1941" w:type="dxa"/>
          </w:tcPr>
          <w:p w14:paraId="2820497A" w14:textId="77777777" w:rsidR="00094486" w:rsidRDefault="00094486" w:rsidP="00317556">
            <w:pPr>
              <w:pStyle w:val="TableText"/>
            </w:pPr>
          </w:p>
        </w:tc>
        <w:tc>
          <w:tcPr>
            <w:tcW w:w="1595" w:type="dxa"/>
          </w:tcPr>
          <w:p w14:paraId="79AF92A0" w14:textId="77777777" w:rsidR="00094486" w:rsidRDefault="00094486" w:rsidP="00317556">
            <w:pPr>
              <w:pStyle w:val="TableText"/>
            </w:pPr>
          </w:p>
        </w:tc>
      </w:tr>
      <w:tr w:rsidR="00094486" w:rsidRPr="002D4A4C" w14:paraId="58A775D6" w14:textId="77777777" w:rsidTr="00317556">
        <w:tc>
          <w:tcPr>
            <w:tcW w:w="1846" w:type="dxa"/>
          </w:tcPr>
          <w:p w14:paraId="0C61BB07" w14:textId="77777777" w:rsidR="00094486" w:rsidRDefault="00094486" w:rsidP="00317556">
            <w:pPr>
              <w:pStyle w:val="TableText"/>
            </w:pPr>
            <w:r>
              <w:fldChar w:fldCharType="begin"/>
            </w:r>
            <w:r>
              <w:instrText xml:space="preserve"> XE "</w:instrText>
            </w:r>
            <w:r w:rsidRPr="00CB64B6">
              <w:instrText>26805.c03.02.01.033.1</w:instrText>
            </w:r>
            <w:r>
              <w:instrText xml:space="preserve">" </w:instrText>
            </w:r>
            <w:r>
              <w:fldChar w:fldCharType="end"/>
            </w:r>
            <w:r w:rsidRPr="002D4A4C">
              <w:t>Header</w:t>
            </w:r>
            <w:r>
              <w:t xml:space="preserve">: </w:t>
            </w:r>
            <w:r w:rsidRPr="002D4A4C">
              <w:t>Days</w:t>
            </w:r>
          </w:p>
        </w:tc>
        <w:tc>
          <w:tcPr>
            <w:tcW w:w="1086" w:type="dxa"/>
          </w:tcPr>
          <w:p w14:paraId="1C50AFD8" w14:textId="77777777" w:rsidR="00094486" w:rsidRDefault="00094486" w:rsidP="00317556">
            <w:pPr>
              <w:pStyle w:val="TableText"/>
            </w:pPr>
            <w:r>
              <w:t>Header</w:t>
            </w:r>
          </w:p>
        </w:tc>
        <w:tc>
          <w:tcPr>
            <w:tcW w:w="1382" w:type="dxa"/>
          </w:tcPr>
          <w:p w14:paraId="5E76C310" w14:textId="77777777" w:rsidR="00094486" w:rsidRDefault="00094486" w:rsidP="00317556">
            <w:pPr>
              <w:pStyle w:val="TableText"/>
            </w:pPr>
          </w:p>
        </w:tc>
        <w:tc>
          <w:tcPr>
            <w:tcW w:w="1941" w:type="dxa"/>
          </w:tcPr>
          <w:p w14:paraId="0D26359A" w14:textId="77777777" w:rsidR="00094486" w:rsidRDefault="00094486" w:rsidP="00317556">
            <w:pPr>
              <w:pStyle w:val="TableText"/>
            </w:pPr>
          </w:p>
        </w:tc>
        <w:tc>
          <w:tcPr>
            <w:tcW w:w="1595" w:type="dxa"/>
          </w:tcPr>
          <w:p w14:paraId="0DE300EE" w14:textId="77777777" w:rsidR="00094486" w:rsidRDefault="00094486" w:rsidP="00317556">
            <w:pPr>
              <w:pStyle w:val="TableText"/>
            </w:pPr>
          </w:p>
        </w:tc>
      </w:tr>
      <w:tr w:rsidR="00094486" w:rsidRPr="002D4A4C" w14:paraId="3D09A5F5" w14:textId="77777777" w:rsidTr="00317556">
        <w:tc>
          <w:tcPr>
            <w:tcW w:w="1846" w:type="dxa"/>
            <w:tcBorders>
              <w:top w:val="nil"/>
              <w:left w:val="nil"/>
              <w:right w:val="nil"/>
            </w:tcBorders>
          </w:tcPr>
          <w:p w14:paraId="2B60889B" w14:textId="77777777" w:rsidR="00094486" w:rsidRDefault="00094486" w:rsidP="00317556">
            <w:pPr>
              <w:pStyle w:val="TableText"/>
            </w:pPr>
            <w:r>
              <w:fldChar w:fldCharType="begin"/>
            </w:r>
            <w:r>
              <w:instrText xml:space="preserve"> XE "</w:instrText>
            </w:r>
            <w:r w:rsidRPr="00F624B8">
              <w:instrText>26805.c03.02.01.034.1</w:instrText>
            </w:r>
            <w:r>
              <w:instrText xml:space="preserve">" </w:instrText>
            </w:r>
            <w:r>
              <w:fldChar w:fldCharType="end"/>
            </w:r>
            <w:r w:rsidRPr="002D4A4C">
              <w:t>Header Items</w:t>
            </w:r>
            <w:r>
              <w:t xml:space="preserve">: </w:t>
            </w:r>
            <w:r w:rsidRPr="002D4A4C">
              <w:t>Days of Week</w:t>
            </w:r>
          </w:p>
        </w:tc>
        <w:tc>
          <w:tcPr>
            <w:tcW w:w="1086" w:type="dxa"/>
            <w:tcBorders>
              <w:top w:val="nil"/>
              <w:left w:val="nil"/>
              <w:right w:val="nil"/>
            </w:tcBorders>
          </w:tcPr>
          <w:p w14:paraId="3165716F" w14:textId="77777777" w:rsidR="00094486" w:rsidRDefault="00094486" w:rsidP="00317556">
            <w:pPr>
              <w:pStyle w:val="TableText"/>
            </w:pPr>
            <w:r>
              <w:t>Header Item</w:t>
            </w:r>
          </w:p>
        </w:tc>
        <w:tc>
          <w:tcPr>
            <w:tcW w:w="1382" w:type="dxa"/>
            <w:tcBorders>
              <w:top w:val="nil"/>
              <w:left w:val="nil"/>
              <w:right w:val="nil"/>
            </w:tcBorders>
          </w:tcPr>
          <w:p w14:paraId="1BBD81F9" w14:textId="77777777" w:rsidR="00094486" w:rsidRDefault="00094486" w:rsidP="00317556">
            <w:pPr>
              <w:pStyle w:val="TableText"/>
            </w:pPr>
          </w:p>
        </w:tc>
        <w:tc>
          <w:tcPr>
            <w:tcW w:w="1941" w:type="dxa"/>
            <w:tcBorders>
              <w:top w:val="nil"/>
              <w:left w:val="nil"/>
              <w:right w:val="nil"/>
            </w:tcBorders>
          </w:tcPr>
          <w:p w14:paraId="502FEE58" w14:textId="77777777" w:rsidR="00094486" w:rsidRDefault="00094486" w:rsidP="00317556">
            <w:pPr>
              <w:pStyle w:val="TableText"/>
            </w:pPr>
          </w:p>
        </w:tc>
        <w:tc>
          <w:tcPr>
            <w:tcW w:w="1595" w:type="dxa"/>
            <w:tcBorders>
              <w:top w:val="nil"/>
              <w:left w:val="nil"/>
              <w:right w:val="nil"/>
            </w:tcBorders>
          </w:tcPr>
          <w:p w14:paraId="59D78B58" w14:textId="77777777" w:rsidR="00094486" w:rsidRDefault="00094486" w:rsidP="00317556">
            <w:pPr>
              <w:pStyle w:val="TableText"/>
            </w:pPr>
          </w:p>
        </w:tc>
      </w:tr>
    </w:tbl>
    <w:p w14:paraId="36306C90" w14:textId="77777777" w:rsidR="00094486" w:rsidRDefault="00094486" w:rsidP="00094486">
      <w:pPr>
        <w:pStyle w:val="Heading1"/>
      </w:pPr>
      <w:r>
        <w:t>Process A: Control Maps to a UIA Control Type</w:t>
      </w:r>
    </w:p>
    <w:p w14:paraId="7AC1B1DE" w14:textId="77777777" w:rsidR="00094486" w:rsidRDefault="00094486" w:rsidP="00094486">
      <w:r>
        <w:fldChar w:fldCharType="begin"/>
      </w:r>
      <w:r>
        <w:instrText xml:space="preserve"> XE "</w:instrText>
      </w:r>
      <w:r w:rsidRPr="00880837">
        <w:instrText>26805.c03.03.01.035.1</w:instrText>
      </w:r>
      <w:r>
        <w:instrText xml:space="preserve">" </w:instrText>
      </w:r>
      <w:r>
        <w:fldChar w:fldCharType="end"/>
      </w:r>
      <w:r>
        <w:t>Designing the implementation for custom controls that map to a UIA Control Type is a two-part process. You will:</w:t>
      </w:r>
      <w:r>
        <w:fldChar w:fldCharType="begin"/>
      </w:r>
      <w:r>
        <w:instrText xml:space="preserve"> XE "</w:instrText>
      </w:r>
      <w:r w:rsidRPr="00121A2C">
        <w:instrText>26805.c03.03.01.035.9</w:instrText>
      </w:r>
      <w:r>
        <w:instrText xml:space="preserve">" </w:instrText>
      </w:r>
      <w:r>
        <w:fldChar w:fldCharType="end"/>
      </w:r>
    </w:p>
    <w:p w14:paraId="73D17E84" w14:textId="77777777" w:rsidR="00094486" w:rsidRDefault="00094486" w:rsidP="00094486">
      <w:pPr>
        <w:pStyle w:val="NumList"/>
      </w:pPr>
      <w:r>
        <w:fldChar w:fldCharType="begin"/>
      </w:r>
      <w:r>
        <w:instrText xml:space="preserve"> XE "</w:instrText>
      </w:r>
      <w:r w:rsidRPr="00BC7B84">
        <w:instrText>26805.c03.03.01.036.1</w:instrText>
      </w:r>
      <w:r>
        <w:instrText xml:space="preserve">" </w:instrText>
      </w:r>
      <w:r>
        <w:fldChar w:fldCharType="end"/>
      </w:r>
      <w:r>
        <w:tab/>
        <w:t>1.</w:t>
      </w:r>
      <w:r>
        <w:tab/>
        <w:t>Gather all the UIA Specification requirements for the UIA Control Type and list them in your implementation table.</w:t>
      </w:r>
      <w:r>
        <w:fldChar w:fldCharType="begin"/>
      </w:r>
      <w:r>
        <w:instrText xml:space="preserve"> XE "</w:instrText>
      </w:r>
      <w:r w:rsidRPr="00BD7081">
        <w:instrText>26805.c03.03.01.036.9</w:instrText>
      </w:r>
      <w:r>
        <w:instrText xml:space="preserve">" </w:instrText>
      </w:r>
      <w:r>
        <w:fldChar w:fldCharType="end"/>
      </w:r>
    </w:p>
    <w:p w14:paraId="46EF8B4F" w14:textId="77777777" w:rsidR="00094486" w:rsidRDefault="00094486" w:rsidP="00094486">
      <w:pPr>
        <w:pStyle w:val="NumList"/>
      </w:pPr>
      <w:r>
        <w:fldChar w:fldCharType="begin"/>
      </w:r>
      <w:r>
        <w:instrText xml:space="preserve"> XE "</w:instrText>
      </w:r>
      <w:r w:rsidRPr="006856E6">
        <w:instrText>26805.c03.03.01.037.1</w:instrText>
      </w:r>
      <w:r>
        <w:instrText xml:space="preserve">" </w:instrText>
      </w:r>
      <w:r>
        <w:fldChar w:fldCharType="end"/>
      </w:r>
      <w:r>
        <w:tab/>
        <w:t>2.</w:t>
      </w:r>
      <w:r>
        <w:tab/>
        <w:t>List any additional Patterns or Properties for the controls if they exhibit any additional functionality, but make sure those additional Patterns or Properties do not contradict with the UIA Specification.</w:t>
      </w:r>
      <w:r>
        <w:fldChar w:fldCharType="begin"/>
      </w:r>
      <w:r>
        <w:instrText xml:space="preserve"> XE "</w:instrText>
      </w:r>
      <w:r w:rsidRPr="004C600A">
        <w:instrText>26805.c03.03.01.037.9</w:instrText>
      </w:r>
      <w:r>
        <w:instrText xml:space="preserve">" </w:instrText>
      </w:r>
      <w:r>
        <w:fldChar w:fldCharType="end"/>
      </w:r>
    </w:p>
    <w:p w14:paraId="6EC02B31" w14:textId="77777777" w:rsidR="00094486" w:rsidRDefault="00094486" w:rsidP="00094486">
      <w:r>
        <w:fldChar w:fldCharType="begin"/>
      </w:r>
      <w:r>
        <w:instrText xml:space="preserve"> XE "</w:instrText>
      </w:r>
      <w:r w:rsidRPr="0065457F">
        <w:instrText>26805.c03.03.01.038.1</w:instrText>
      </w:r>
      <w:r>
        <w:instrText xml:space="preserve">" </w:instrText>
      </w:r>
      <w:r>
        <w:fldChar w:fldCharType="end"/>
      </w:r>
      <w:r>
        <w:t>All of the controls map to UIA Control Types in our employee timecard application, so we proceed with Process A.</w:t>
      </w:r>
      <w:r>
        <w:fldChar w:fldCharType="begin"/>
      </w:r>
      <w:r>
        <w:instrText xml:space="preserve"> XE "</w:instrText>
      </w:r>
      <w:r w:rsidRPr="003C2B7B">
        <w:instrText>26805.c03.03.01.038.9</w:instrText>
      </w:r>
      <w:r>
        <w:instrText xml:space="preserve">" </w:instrText>
      </w:r>
      <w:r>
        <w:fldChar w:fldCharType="end"/>
      </w:r>
    </w:p>
    <w:p w14:paraId="5D45DA4E" w14:textId="77777777" w:rsidR="00094486" w:rsidRDefault="00094486" w:rsidP="00094486">
      <w:pPr>
        <w:pStyle w:val="Heading2"/>
      </w:pPr>
      <w:r>
        <w:t>Step 1: Gathering Required Control Patterns</w:t>
      </w:r>
    </w:p>
    <w:p w14:paraId="5BD4C491" w14:textId="77777777" w:rsidR="00094486" w:rsidRDefault="00094486" w:rsidP="00094486">
      <w:r>
        <w:fldChar w:fldCharType="begin"/>
      </w:r>
      <w:r>
        <w:instrText xml:space="preserve"> XE "</w:instrText>
      </w:r>
      <w:r w:rsidRPr="005C131C">
        <w:instrText>26805.c03.03.02.039.1</w:instrText>
      </w:r>
      <w:r>
        <w:instrText xml:space="preserve">" </w:instrText>
      </w:r>
      <w:r>
        <w:fldChar w:fldCharType="end"/>
      </w:r>
      <w:r>
        <w:t xml:space="preserve">The first control in our table is the calendar grid, which maps to the </w:t>
      </w:r>
      <w:r w:rsidRPr="00690025">
        <w:rPr>
          <w:rStyle w:val="InlineCode"/>
        </w:rPr>
        <w:t>DataGrid</w:t>
      </w:r>
      <w:r>
        <w:t xml:space="preserve"> Control Type. The UIA Specification provides a table of required Patterns </w:t>
      </w:r>
      <w:r w:rsidRPr="00785011">
        <w:t>supp</w:t>
      </w:r>
      <w:r>
        <w:t>orted by the Data Grid Control Type (Table 3-2). We must go through each of these Patterns to verify which apply to our specific custom control.</w:t>
      </w:r>
      <w:r>
        <w:fldChar w:fldCharType="begin"/>
      </w:r>
      <w:r>
        <w:instrText xml:space="preserve"> XE "</w:instrText>
      </w:r>
      <w:r w:rsidRPr="00EA60DD">
        <w:instrText>26805.c03.03.02.039.9</w:instrText>
      </w:r>
      <w:r>
        <w:instrText xml:space="preserve">" </w:instrText>
      </w:r>
      <w:r>
        <w:fldChar w:fldCharType="end"/>
      </w:r>
    </w:p>
    <w:p w14:paraId="0C85CD8A" w14:textId="77777777" w:rsidR="00094486" w:rsidRPr="007806D3" w:rsidRDefault="00094486" w:rsidP="00094486">
      <w:pPr>
        <w:pStyle w:val="TableNum-Title"/>
      </w:pPr>
      <w:r w:rsidRPr="007806D3">
        <w:fldChar w:fldCharType="begin"/>
      </w:r>
      <w:r w:rsidRPr="007806D3">
        <w:instrText xml:space="preserve"> XE "26805.c03.03.02.040.1" </w:instrText>
      </w:r>
      <w:r w:rsidRPr="007806D3">
        <w:fldChar w:fldCharType="end"/>
      </w:r>
      <w:r w:rsidRPr="007806D3">
        <w:t>TABLE 3-2</w:t>
      </w:r>
      <w:r>
        <w:rPr>
          <w:rFonts w:ascii="Cambria Math" w:hAnsi="Cambria Math" w:cs="Cambria Math"/>
        </w:rPr>
        <w:t> </w:t>
      </w:r>
      <w:r w:rsidRPr="007806D3">
        <w:t>Required UI Automation Control Patterns for the DataGrid Control Type from the UIA Specification</w:t>
      </w:r>
      <w:r w:rsidRPr="007806D3">
        <w:fldChar w:fldCharType="begin"/>
      </w:r>
      <w:r w:rsidRPr="007806D3">
        <w:instrText xml:space="preserve"> XE "26805.c03.03.02.040.9" </w:instrText>
      </w:r>
      <w:r w:rsidRPr="007806D3">
        <w:fldChar w:fldCharType="end"/>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1523"/>
        <w:gridCol w:w="1073"/>
        <w:gridCol w:w="5134"/>
      </w:tblGrid>
      <w:tr w:rsidR="00094486" w14:paraId="1BD27C43" w14:textId="77777777" w:rsidTr="00317556">
        <w:trPr>
          <w:tblHeader/>
        </w:trPr>
        <w:tc>
          <w:tcPr>
            <w:tcW w:w="1540" w:type="dxa"/>
            <w:tcBorders>
              <w:top w:val="nil"/>
              <w:left w:val="nil"/>
              <w:bottom w:val="nil"/>
              <w:right w:val="nil"/>
            </w:tcBorders>
            <w:shd w:val="clear" w:color="auto" w:fill="D9D9D9"/>
          </w:tcPr>
          <w:p w14:paraId="042AD8F7" w14:textId="77777777" w:rsidR="00094486" w:rsidRDefault="00094486" w:rsidP="00317556">
            <w:pPr>
              <w:pStyle w:val="TableHead"/>
            </w:pPr>
            <w:r>
              <w:fldChar w:fldCharType="begin"/>
            </w:r>
            <w:r>
              <w:instrText xml:space="preserve"> XE "</w:instrText>
            </w:r>
            <w:r w:rsidRPr="000F5A02">
              <w:instrText>26805.c03.03.02.041.1</w:instrText>
            </w:r>
            <w:r>
              <w:instrText xml:space="preserve">" </w:instrText>
            </w:r>
            <w:r>
              <w:fldChar w:fldCharType="end"/>
            </w:r>
            <w:r>
              <w:t>Control Pattern</w:t>
            </w:r>
          </w:p>
        </w:tc>
        <w:tc>
          <w:tcPr>
            <w:tcW w:w="1080" w:type="dxa"/>
            <w:tcBorders>
              <w:top w:val="nil"/>
              <w:left w:val="nil"/>
              <w:bottom w:val="nil"/>
              <w:right w:val="nil"/>
            </w:tcBorders>
            <w:shd w:val="clear" w:color="auto" w:fill="D9D9D9"/>
          </w:tcPr>
          <w:p w14:paraId="7AD22730" w14:textId="77777777" w:rsidR="00094486" w:rsidRDefault="00094486" w:rsidP="00317556">
            <w:pPr>
              <w:pStyle w:val="TableHead"/>
            </w:pPr>
            <w:r>
              <w:t>Support</w:t>
            </w:r>
          </w:p>
        </w:tc>
        <w:tc>
          <w:tcPr>
            <w:tcW w:w="5230" w:type="dxa"/>
            <w:tcBorders>
              <w:top w:val="nil"/>
              <w:left w:val="nil"/>
              <w:bottom w:val="nil"/>
              <w:right w:val="nil"/>
            </w:tcBorders>
            <w:shd w:val="clear" w:color="auto" w:fill="D9D9D9"/>
          </w:tcPr>
          <w:p w14:paraId="6B3643C3" w14:textId="77777777" w:rsidR="00094486" w:rsidRDefault="00094486" w:rsidP="00317556">
            <w:pPr>
              <w:pStyle w:val="TableHead"/>
            </w:pPr>
            <w:r>
              <w:t>Notes</w:t>
            </w:r>
          </w:p>
        </w:tc>
      </w:tr>
      <w:tr w:rsidR="00094486" w14:paraId="4B844B35" w14:textId="77777777" w:rsidTr="00317556">
        <w:tc>
          <w:tcPr>
            <w:tcW w:w="1540" w:type="dxa"/>
          </w:tcPr>
          <w:p w14:paraId="74F5E9E2" w14:textId="77777777" w:rsidR="00094486" w:rsidRDefault="00094486" w:rsidP="00317556">
            <w:pPr>
              <w:pStyle w:val="TableText"/>
            </w:pPr>
            <w:r>
              <w:fldChar w:fldCharType="begin"/>
            </w:r>
            <w:r>
              <w:instrText xml:space="preserve"> XE "</w:instrText>
            </w:r>
            <w:r w:rsidRPr="004D38F0">
              <w:instrText>26805.c03.03.02.042.1</w:instrText>
            </w:r>
            <w:r>
              <w:instrText xml:space="preserve">" </w:instrText>
            </w:r>
            <w:r>
              <w:fldChar w:fldCharType="end"/>
            </w:r>
            <w:r>
              <w:t>Grid Pattern</w:t>
            </w:r>
          </w:p>
        </w:tc>
        <w:tc>
          <w:tcPr>
            <w:tcW w:w="1080" w:type="dxa"/>
          </w:tcPr>
          <w:p w14:paraId="191A7140" w14:textId="77777777" w:rsidR="00094486" w:rsidRDefault="00094486" w:rsidP="00317556">
            <w:pPr>
              <w:pStyle w:val="TableText"/>
            </w:pPr>
            <w:r>
              <w:t>Yes</w:t>
            </w:r>
          </w:p>
        </w:tc>
        <w:tc>
          <w:tcPr>
            <w:tcW w:w="5230" w:type="dxa"/>
          </w:tcPr>
          <w:p w14:paraId="26775854" w14:textId="77777777" w:rsidR="00094486" w:rsidRDefault="00094486" w:rsidP="00317556">
            <w:pPr>
              <w:pStyle w:val="TableText"/>
            </w:pPr>
            <w:r w:rsidRPr="007D1EE5">
              <w:t xml:space="preserve">The data grid control itself always supports the Grid </w:t>
            </w:r>
            <w:r>
              <w:t>Control Pattern</w:t>
            </w:r>
            <w:r w:rsidRPr="007D1EE5">
              <w:t xml:space="preserve"> because the items that it contains have metadata that is laid out in a grid.</w:t>
            </w:r>
          </w:p>
        </w:tc>
      </w:tr>
      <w:tr w:rsidR="00094486" w14:paraId="3BE2DB87" w14:textId="77777777" w:rsidTr="00317556">
        <w:tc>
          <w:tcPr>
            <w:tcW w:w="1540" w:type="dxa"/>
          </w:tcPr>
          <w:p w14:paraId="2D460F0A" w14:textId="77777777" w:rsidR="00094486" w:rsidRDefault="00094486" w:rsidP="00317556">
            <w:pPr>
              <w:pStyle w:val="TableText"/>
            </w:pPr>
            <w:r>
              <w:fldChar w:fldCharType="begin"/>
            </w:r>
            <w:r>
              <w:instrText xml:space="preserve"> XE "</w:instrText>
            </w:r>
            <w:r w:rsidRPr="00776323">
              <w:instrText>26805.c03.03.02.043.1</w:instrText>
            </w:r>
            <w:r>
              <w:instrText xml:space="preserve">" </w:instrText>
            </w:r>
            <w:r>
              <w:fldChar w:fldCharType="end"/>
            </w:r>
            <w:r>
              <w:t>Scroll Pattern</w:t>
            </w:r>
          </w:p>
        </w:tc>
        <w:tc>
          <w:tcPr>
            <w:tcW w:w="1080" w:type="dxa"/>
          </w:tcPr>
          <w:p w14:paraId="73BBC3DA" w14:textId="77777777" w:rsidR="00094486" w:rsidRDefault="00094486" w:rsidP="00317556">
            <w:pPr>
              <w:pStyle w:val="TableText"/>
            </w:pPr>
            <w:r>
              <w:t>Depends</w:t>
            </w:r>
          </w:p>
        </w:tc>
        <w:tc>
          <w:tcPr>
            <w:tcW w:w="5230" w:type="dxa"/>
          </w:tcPr>
          <w:p w14:paraId="05557E81" w14:textId="77777777" w:rsidR="00094486" w:rsidRDefault="00094486" w:rsidP="00317556">
            <w:pPr>
              <w:pStyle w:val="TableText"/>
            </w:pPr>
            <w:r>
              <w:t>The ability to scroll the data grid depends on content and whether scroll bars are present.</w:t>
            </w:r>
          </w:p>
        </w:tc>
      </w:tr>
      <w:tr w:rsidR="00094486" w14:paraId="7277D5AA" w14:textId="77777777" w:rsidTr="00317556">
        <w:tc>
          <w:tcPr>
            <w:tcW w:w="1540" w:type="dxa"/>
          </w:tcPr>
          <w:p w14:paraId="090C9A85" w14:textId="77777777" w:rsidR="00094486" w:rsidRDefault="00094486" w:rsidP="00317556">
            <w:pPr>
              <w:pStyle w:val="TableText"/>
            </w:pPr>
            <w:r>
              <w:fldChar w:fldCharType="begin"/>
            </w:r>
            <w:r>
              <w:instrText xml:space="preserve"> XE "</w:instrText>
            </w:r>
            <w:r w:rsidRPr="0093428C">
              <w:instrText>26805.c03.03.02.044.1</w:instrText>
            </w:r>
            <w:r>
              <w:instrText xml:space="preserve">" </w:instrText>
            </w:r>
            <w:r>
              <w:fldChar w:fldCharType="end"/>
            </w:r>
            <w:r>
              <w:t>Selection Pattern</w:t>
            </w:r>
          </w:p>
        </w:tc>
        <w:tc>
          <w:tcPr>
            <w:tcW w:w="1080" w:type="dxa"/>
          </w:tcPr>
          <w:p w14:paraId="439096F0" w14:textId="77777777" w:rsidR="00094486" w:rsidRDefault="00094486" w:rsidP="00317556">
            <w:pPr>
              <w:pStyle w:val="TableText"/>
            </w:pPr>
            <w:r>
              <w:t>Depends</w:t>
            </w:r>
          </w:p>
        </w:tc>
        <w:tc>
          <w:tcPr>
            <w:tcW w:w="5230" w:type="dxa"/>
          </w:tcPr>
          <w:p w14:paraId="1CFB5EFD" w14:textId="77777777" w:rsidR="00094486" w:rsidRDefault="00094486" w:rsidP="00317556">
            <w:pPr>
              <w:pStyle w:val="TableText"/>
            </w:pPr>
            <w:r>
              <w:t>The ability to select the data grid depends on content.</w:t>
            </w:r>
          </w:p>
        </w:tc>
      </w:tr>
      <w:tr w:rsidR="00094486" w14:paraId="5774A148" w14:textId="77777777" w:rsidTr="00317556">
        <w:tc>
          <w:tcPr>
            <w:tcW w:w="1540" w:type="dxa"/>
            <w:tcBorders>
              <w:top w:val="nil"/>
              <w:left w:val="nil"/>
              <w:right w:val="nil"/>
            </w:tcBorders>
          </w:tcPr>
          <w:p w14:paraId="7A4CDF14" w14:textId="77777777" w:rsidR="00094486" w:rsidRDefault="00094486" w:rsidP="00317556">
            <w:pPr>
              <w:pStyle w:val="TableText"/>
            </w:pPr>
            <w:r>
              <w:fldChar w:fldCharType="begin"/>
            </w:r>
            <w:r>
              <w:instrText xml:space="preserve"> XE "</w:instrText>
            </w:r>
            <w:r w:rsidRPr="00FD7BEB">
              <w:instrText>26805.c03.03.02.045.1</w:instrText>
            </w:r>
            <w:r>
              <w:instrText xml:space="preserve">" </w:instrText>
            </w:r>
            <w:r>
              <w:fldChar w:fldCharType="end"/>
            </w:r>
            <w:r>
              <w:t>Table Pattern</w:t>
            </w:r>
          </w:p>
        </w:tc>
        <w:tc>
          <w:tcPr>
            <w:tcW w:w="1080" w:type="dxa"/>
            <w:tcBorders>
              <w:top w:val="nil"/>
              <w:left w:val="nil"/>
              <w:right w:val="nil"/>
            </w:tcBorders>
          </w:tcPr>
          <w:p w14:paraId="7216FA13" w14:textId="77777777" w:rsidR="00094486" w:rsidRDefault="00094486" w:rsidP="00317556">
            <w:pPr>
              <w:pStyle w:val="TableText"/>
            </w:pPr>
            <w:r>
              <w:t>Depends</w:t>
            </w:r>
          </w:p>
        </w:tc>
        <w:tc>
          <w:tcPr>
            <w:tcW w:w="5230" w:type="dxa"/>
            <w:tcBorders>
              <w:top w:val="nil"/>
              <w:left w:val="nil"/>
              <w:right w:val="nil"/>
            </w:tcBorders>
          </w:tcPr>
          <w:p w14:paraId="768495D2" w14:textId="77777777" w:rsidR="00094486" w:rsidRPr="00544C8C" w:rsidRDefault="00094486" w:rsidP="00317556">
            <w:pPr>
              <w:pStyle w:val="TableText"/>
            </w:pPr>
            <w:r w:rsidRPr="00544C8C">
              <w:t>A data grid control that has a header should support the T</w:t>
            </w:r>
            <w:r>
              <w:t>able Control P</w:t>
            </w:r>
            <w:r w:rsidRPr="00544C8C">
              <w:t>attern.</w:t>
            </w:r>
          </w:p>
        </w:tc>
      </w:tr>
    </w:tbl>
    <w:p w14:paraId="305C3B12" w14:textId="77777777" w:rsidR="00094486" w:rsidRDefault="00094486" w:rsidP="00094486">
      <w:r>
        <w:fldChar w:fldCharType="begin"/>
      </w:r>
      <w:r>
        <w:instrText xml:space="preserve"> XE "</w:instrText>
      </w:r>
      <w:r w:rsidRPr="009722CA">
        <w:instrText>26805.c03.03.02.046.1</w:instrText>
      </w:r>
      <w:r>
        <w:instrText xml:space="preserve">" </w:instrText>
      </w:r>
      <w:r>
        <w:fldChar w:fldCharType="end"/>
      </w:r>
      <w:r>
        <w:t xml:space="preserve">Among the Patterns listed, only the Grid Pattern must always be supported by controls using the </w:t>
      </w:r>
      <w:r w:rsidRPr="00F5264E">
        <w:rPr>
          <w:rStyle w:val="InlineCode"/>
        </w:rPr>
        <w:t>DataGrid</w:t>
      </w:r>
      <w:r>
        <w:t xml:space="preserve"> Control Type. The Scroll Pattern, Selection Pattern, and Table Pattern, however, are dependent upon the specific data grid. Because the calendar grid in our timecard appli</w:t>
      </w:r>
      <w:r>
        <w:softHyphen/>
        <w:t>cation does not scroll, the Scroll Pattern does not apply. The user can, however, select items in our grid, so the Selection Pattern also applies. Finally, our grid does support headers (which run underneath each column), so it supports the Table Pattern, as well. In our implementation table, we would, thus, list the Grid, Selection, and Table Patterns under the Control Patterns column for our timecard grid (Table 3-3).</w:t>
      </w:r>
      <w:r>
        <w:fldChar w:fldCharType="begin"/>
      </w:r>
      <w:r>
        <w:instrText xml:space="preserve"> XE "</w:instrText>
      </w:r>
      <w:r w:rsidRPr="000F582D">
        <w:instrText>26805.c03.03.02.046.9</w:instrText>
      </w:r>
      <w:r>
        <w:instrText xml:space="preserve">" </w:instrText>
      </w:r>
      <w:r>
        <w:fldChar w:fldCharType="end"/>
      </w:r>
    </w:p>
    <w:p w14:paraId="5D52FB4D" w14:textId="77777777" w:rsidR="00094486" w:rsidRPr="007806D3" w:rsidRDefault="00094486" w:rsidP="00094486">
      <w:pPr>
        <w:pStyle w:val="TableNum-Title"/>
      </w:pPr>
      <w:r>
        <w:br w:type="page"/>
      </w:r>
      <w:r w:rsidRPr="007806D3">
        <w:fldChar w:fldCharType="begin"/>
      </w:r>
      <w:r w:rsidRPr="007806D3">
        <w:instrText xml:space="preserve"> XE "26805.c03.03.02.047.1" </w:instrText>
      </w:r>
      <w:r w:rsidRPr="007806D3">
        <w:fldChar w:fldCharType="end"/>
      </w:r>
      <w:r w:rsidRPr="007806D3">
        <w:t>TABLE 3-3</w:t>
      </w:r>
      <w:r>
        <w:rPr>
          <w:rFonts w:ascii="Cambria Math" w:hAnsi="Cambria Math" w:cs="Cambria Math"/>
        </w:rPr>
        <w:t> </w:t>
      </w:r>
      <w:r w:rsidRPr="007806D3">
        <w:t>Required Control Patterns for the employee timecard’s calendar grid custom control</w:t>
      </w:r>
      <w:r w:rsidRPr="007806D3">
        <w:fldChar w:fldCharType="begin"/>
      </w:r>
      <w:r w:rsidRPr="007806D3">
        <w:instrText xml:space="preserve"> XE "26805.c03.03.02.047.9" </w:instrText>
      </w:r>
      <w:r w:rsidRPr="007806D3">
        <w:fldChar w:fldCharType="end"/>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1809"/>
        <w:gridCol w:w="1074"/>
        <w:gridCol w:w="1362"/>
        <w:gridCol w:w="1912"/>
        <w:gridCol w:w="1573"/>
      </w:tblGrid>
      <w:tr w:rsidR="00094486" w:rsidRPr="002D4A4C" w14:paraId="1F7CA491" w14:textId="77777777" w:rsidTr="00317556">
        <w:trPr>
          <w:tblHeader/>
        </w:trPr>
        <w:tc>
          <w:tcPr>
            <w:tcW w:w="1846" w:type="dxa"/>
            <w:tcBorders>
              <w:top w:val="nil"/>
              <w:left w:val="nil"/>
              <w:bottom w:val="nil"/>
              <w:right w:val="nil"/>
            </w:tcBorders>
            <w:shd w:val="clear" w:color="auto" w:fill="D9D9D9"/>
          </w:tcPr>
          <w:p w14:paraId="537FAA0A" w14:textId="77777777" w:rsidR="00094486" w:rsidRDefault="00094486" w:rsidP="00317556">
            <w:pPr>
              <w:pStyle w:val="TableHead"/>
            </w:pPr>
            <w:r>
              <w:fldChar w:fldCharType="begin"/>
            </w:r>
            <w:r>
              <w:instrText xml:space="preserve"> XE "</w:instrText>
            </w:r>
            <w:r w:rsidRPr="00F65B70">
              <w:instrText>26805.c03.03.02.048.1</w:instrText>
            </w:r>
            <w:r>
              <w:instrText xml:space="preserve">" </w:instrText>
            </w:r>
            <w:r>
              <w:fldChar w:fldCharType="end"/>
            </w:r>
            <w:r w:rsidRPr="002D4A4C">
              <w:t>Control</w:t>
            </w:r>
          </w:p>
        </w:tc>
        <w:tc>
          <w:tcPr>
            <w:tcW w:w="1086" w:type="dxa"/>
            <w:tcBorders>
              <w:top w:val="nil"/>
              <w:left w:val="nil"/>
              <w:bottom w:val="nil"/>
              <w:right w:val="nil"/>
            </w:tcBorders>
            <w:shd w:val="clear" w:color="auto" w:fill="D9D9D9"/>
          </w:tcPr>
          <w:p w14:paraId="63AB1F24" w14:textId="77777777" w:rsidR="00094486" w:rsidRDefault="00094486" w:rsidP="00317556">
            <w:pPr>
              <w:pStyle w:val="TableHead"/>
            </w:pPr>
            <w:r>
              <w:t>Control Type</w:t>
            </w:r>
          </w:p>
        </w:tc>
        <w:tc>
          <w:tcPr>
            <w:tcW w:w="1382" w:type="dxa"/>
            <w:tcBorders>
              <w:top w:val="nil"/>
              <w:left w:val="nil"/>
              <w:bottom w:val="nil"/>
              <w:right w:val="nil"/>
            </w:tcBorders>
            <w:shd w:val="clear" w:color="auto" w:fill="D9D9D9"/>
          </w:tcPr>
          <w:p w14:paraId="36D69C4B" w14:textId="77777777" w:rsidR="00094486" w:rsidRDefault="00094486" w:rsidP="00317556">
            <w:pPr>
              <w:pStyle w:val="TableHead"/>
            </w:pPr>
            <w:r>
              <w:t>Control Patterns</w:t>
            </w:r>
          </w:p>
        </w:tc>
        <w:tc>
          <w:tcPr>
            <w:tcW w:w="1941" w:type="dxa"/>
            <w:tcBorders>
              <w:top w:val="nil"/>
              <w:left w:val="nil"/>
              <w:bottom w:val="nil"/>
              <w:right w:val="nil"/>
            </w:tcBorders>
            <w:shd w:val="clear" w:color="auto" w:fill="D9D9D9"/>
          </w:tcPr>
          <w:p w14:paraId="6236B885" w14:textId="77777777" w:rsidR="00094486" w:rsidRDefault="00094486" w:rsidP="00317556">
            <w:pPr>
              <w:pStyle w:val="TableHead"/>
            </w:pPr>
            <w:r>
              <w:t>Properties</w:t>
            </w:r>
          </w:p>
        </w:tc>
        <w:tc>
          <w:tcPr>
            <w:tcW w:w="1595" w:type="dxa"/>
            <w:tcBorders>
              <w:top w:val="nil"/>
              <w:left w:val="nil"/>
              <w:bottom w:val="nil"/>
              <w:right w:val="nil"/>
            </w:tcBorders>
            <w:shd w:val="clear" w:color="auto" w:fill="D9D9D9"/>
          </w:tcPr>
          <w:p w14:paraId="6851A6E6" w14:textId="77777777" w:rsidR="00094486" w:rsidRDefault="00094486" w:rsidP="00317556">
            <w:pPr>
              <w:pStyle w:val="TableHead"/>
            </w:pPr>
          </w:p>
        </w:tc>
      </w:tr>
      <w:tr w:rsidR="00094486" w:rsidRPr="002D4A4C" w14:paraId="789173C3" w14:textId="77777777" w:rsidTr="00317556">
        <w:tc>
          <w:tcPr>
            <w:tcW w:w="1846" w:type="dxa"/>
          </w:tcPr>
          <w:p w14:paraId="0BC20E71" w14:textId="77777777" w:rsidR="00094486" w:rsidRDefault="00094486" w:rsidP="00317556">
            <w:pPr>
              <w:pStyle w:val="TableSubhead"/>
            </w:pPr>
            <w:r>
              <w:fldChar w:fldCharType="begin"/>
            </w:r>
            <w:r>
              <w:instrText xml:space="preserve"> XE "</w:instrText>
            </w:r>
            <w:r w:rsidRPr="00D87CCC">
              <w:instrText>26805.c03.03.02.049.1</w:instrText>
            </w:r>
            <w:r>
              <w:instrText xml:space="preserve">" </w:instrText>
            </w:r>
            <w:r>
              <w:fldChar w:fldCharType="end"/>
            </w:r>
          </w:p>
        </w:tc>
        <w:tc>
          <w:tcPr>
            <w:tcW w:w="1086" w:type="dxa"/>
          </w:tcPr>
          <w:p w14:paraId="2EB0CEA2" w14:textId="77777777" w:rsidR="00094486" w:rsidRDefault="00094486" w:rsidP="00317556">
            <w:pPr>
              <w:pStyle w:val="TableSubhead"/>
            </w:pPr>
          </w:p>
        </w:tc>
        <w:tc>
          <w:tcPr>
            <w:tcW w:w="1382" w:type="dxa"/>
          </w:tcPr>
          <w:p w14:paraId="4FF3DE90" w14:textId="77777777" w:rsidR="00094486" w:rsidRDefault="00094486" w:rsidP="00317556">
            <w:pPr>
              <w:pStyle w:val="TableSubhead"/>
            </w:pPr>
          </w:p>
        </w:tc>
        <w:tc>
          <w:tcPr>
            <w:tcW w:w="1941" w:type="dxa"/>
          </w:tcPr>
          <w:p w14:paraId="59AE1F9D" w14:textId="77777777" w:rsidR="00094486" w:rsidRDefault="00094486" w:rsidP="00317556">
            <w:pPr>
              <w:pStyle w:val="TableSubhead"/>
            </w:pPr>
            <w:r>
              <w:t>Automation Element Properties</w:t>
            </w:r>
          </w:p>
        </w:tc>
        <w:tc>
          <w:tcPr>
            <w:tcW w:w="1595" w:type="dxa"/>
          </w:tcPr>
          <w:p w14:paraId="07FFBA0F" w14:textId="77777777" w:rsidR="00094486" w:rsidRDefault="00094486" w:rsidP="00317556">
            <w:pPr>
              <w:pStyle w:val="TableSubhead"/>
            </w:pPr>
            <w:r>
              <w:t>Control Pattern Properties</w:t>
            </w:r>
          </w:p>
        </w:tc>
      </w:tr>
      <w:tr w:rsidR="00094486" w:rsidRPr="002D4A4C" w14:paraId="6B7DC8D5" w14:textId="77777777" w:rsidTr="00317556">
        <w:tc>
          <w:tcPr>
            <w:tcW w:w="1846" w:type="dxa"/>
          </w:tcPr>
          <w:p w14:paraId="7F130762" w14:textId="77777777" w:rsidR="00094486" w:rsidRDefault="00094486" w:rsidP="00317556">
            <w:pPr>
              <w:pStyle w:val="TableText"/>
            </w:pPr>
            <w:r>
              <w:fldChar w:fldCharType="begin"/>
            </w:r>
            <w:r>
              <w:instrText xml:space="preserve"> XE "</w:instrText>
            </w:r>
            <w:r w:rsidRPr="004A4B98">
              <w:instrText>26805.c03.03.02.050.1</w:instrText>
            </w:r>
            <w:r>
              <w:instrText xml:space="preserve">" </w:instrText>
            </w:r>
            <w:r>
              <w:fldChar w:fldCharType="end"/>
            </w:r>
            <w:r w:rsidRPr="002D4A4C">
              <w:t>Grid</w:t>
            </w:r>
            <w:r>
              <w:t xml:space="preserve">: </w:t>
            </w:r>
            <w:r w:rsidRPr="002D4A4C">
              <w:t>Calendar</w:t>
            </w:r>
          </w:p>
        </w:tc>
        <w:tc>
          <w:tcPr>
            <w:tcW w:w="1086" w:type="dxa"/>
          </w:tcPr>
          <w:p w14:paraId="180F2B12" w14:textId="77777777" w:rsidR="00094486" w:rsidRDefault="00094486" w:rsidP="00317556">
            <w:pPr>
              <w:pStyle w:val="TableText"/>
            </w:pPr>
            <w:r>
              <w:t>DataGrid</w:t>
            </w:r>
          </w:p>
        </w:tc>
        <w:tc>
          <w:tcPr>
            <w:tcW w:w="1382" w:type="dxa"/>
          </w:tcPr>
          <w:p w14:paraId="18F41DBE" w14:textId="77777777" w:rsidR="00094486" w:rsidRDefault="00094486" w:rsidP="00317556">
            <w:pPr>
              <w:pStyle w:val="TableText"/>
            </w:pPr>
            <w:r>
              <w:t>Grid</w:t>
            </w:r>
          </w:p>
          <w:p w14:paraId="6825D172" w14:textId="77777777" w:rsidR="00094486" w:rsidRDefault="00094486" w:rsidP="00317556">
            <w:pPr>
              <w:pStyle w:val="TableText"/>
            </w:pPr>
            <w:r>
              <w:t>Selection</w:t>
            </w:r>
          </w:p>
          <w:p w14:paraId="0DE0F0F0" w14:textId="77777777" w:rsidR="00094486" w:rsidRDefault="00094486" w:rsidP="00317556">
            <w:pPr>
              <w:pStyle w:val="TableText"/>
            </w:pPr>
            <w:r>
              <w:t>Table</w:t>
            </w:r>
          </w:p>
        </w:tc>
        <w:tc>
          <w:tcPr>
            <w:tcW w:w="1941" w:type="dxa"/>
          </w:tcPr>
          <w:p w14:paraId="0987D798" w14:textId="77777777" w:rsidR="00094486" w:rsidRDefault="00094486" w:rsidP="00317556">
            <w:pPr>
              <w:pStyle w:val="TableText"/>
            </w:pPr>
          </w:p>
        </w:tc>
        <w:tc>
          <w:tcPr>
            <w:tcW w:w="1595" w:type="dxa"/>
          </w:tcPr>
          <w:p w14:paraId="3B66A2BC" w14:textId="77777777" w:rsidR="00094486" w:rsidRDefault="00094486" w:rsidP="00317556">
            <w:pPr>
              <w:pStyle w:val="TableText"/>
            </w:pPr>
          </w:p>
        </w:tc>
      </w:tr>
    </w:tbl>
    <w:p w14:paraId="538E789B" w14:textId="77777777" w:rsidR="00094486" w:rsidRDefault="00094486" w:rsidP="00094486">
      <w:pPr>
        <w:pStyle w:val="Heading2"/>
        <w:rPr>
          <w:b w:val="0"/>
          <w:bCs w:val="0"/>
        </w:rPr>
      </w:pPr>
      <w:r>
        <w:t>Step 2: Gathering Required Control Type Properties</w:t>
      </w:r>
    </w:p>
    <w:p w14:paraId="1BB5BB6F" w14:textId="77777777" w:rsidR="00094486" w:rsidRDefault="00094486" w:rsidP="00094486">
      <w:r>
        <w:fldChar w:fldCharType="begin"/>
      </w:r>
      <w:r>
        <w:instrText xml:space="preserve"> XE "</w:instrText>
      </w:r>
      <w:r w:rsidRPr="00CE69BF">
        <w:instrText>26805.c03.03.03.051.1</w:instrText>
      </w:r>
      <w:r>
        <w:instrText xml:space="preserve">" </w:instrText>
      </w:r>
      <w:r>
        <w:fldChar w:fldCharType="end"/>
      </w:r>
      <w:r>
        <w:t>The next step is to fill out our columns for the two types of Control Properties:</w:t>
      </w:r>
      <w:r>
        <w:fldChar w:fldCharType="begin"/>
      </w:r>
      <w:r>
        <w:instrText xml:space="preserve"> XE "</w:instrText>
      </w:r>
      <w:r w:rsidRPr="009F7A11">
        <w:instrText>26805.c03.03.03.051.9</w:instrText>
      </w:r>
      <w:r>
        <w:instrText xml:space="preserve">" </w:instrText>
      </w:r>
      <w:r>
        <w:fldChar w:fldCharType="end"/>
      </w:r>
    </w:p>
    <w:p w14:paraId="25E46519" w14:textId="77777777" w:rsidR="00094486" w:rsidRDefault="00094486" w:rsidP="00094486">
      <w:pPr>
        <w:pStyle w:val="NumList"/>
      </w:pPr>
      <w:r>
        <w:fldChar w:fldCharType="begin"/>
      </w:r>
      <w:r>
        <w:instrText xml:space="preserve"> XE "</w:instrText>
      </w:r>
      <w:r w:rsidRPr="002E65ED">
        <w:instrText>26805.c03.03.03.052.1</w:instrText>
      </w:r>
      <w:r>
        <w:instrText xml:space="preserve">" </w:instrText>
      </w:r>
      <w:r>
        <w:fldChar w:fldCharType="end"/>
      </w:r>
      <w:r>
        <w:tab/>
        <w:t>1.</w:t>
      </w:r>
      <w:r>
        <w:tab/>
        <w:t>Automation Element Properties</w:t>
      </w:r>
      <w:r>
        <w:fldChar w:fldCharType="begin"/>
      </w:r>
      <w:r>
        <w:instrText xml:space="preserve"> XE "</w:instrText>
      </w:r>
      <w:r w:rsidRPr="00A3248C">
        <w:instrText>26805.c03.03.03.052.9</w:instrText>
      </w:r>
      <w:r>
        <w:instrText xml:space="preserve">" </w:instrText>
      </w:r>
      <w:r>
        <w:fldChar w:fldCharType="end"/>
      </w:r>
    </w:p>
    <w:p w14:paraId="46072668" w14:textId="77777777" w:rsidR="00094486" w:rsidRDefault="00094486" w:rsidP="00094486">
      <w:pPr>
        <w:pStyle w:val="NumList"/>
      </w:pPr>
      <w:r>
        <w:fldChar w:fldCharType="begin"/>
      </w:r>
      <w:r>
        <w:instrText xml:space="preserve"> XE "</w:instrText>
      </w:r>
      <w:r w:rsidRPr="007A79AE">
        <w:instrText>26805.c03.03.03.053.1</w:instrText>
      </w:r>
      <w:r>
        <w:instrText xml:space="preserve">" </w:instrText>
      </w:r>
      <w:r>
        <w:fldChar w:fldCharType="end"/>
      </w:r>
      <w:r>
        <w:tab/>
        <w:t>2.</w:t>
      </w:r>
      <w:r>
        <w:tab/>
        <w:t>Control Pattern Properties</w:t>
      </w:r>
      <w:r>
        <w:fldChar w:fldCharType="begin"/>
      </w:r>
      <w:r>
        <w:instrText xml:space="preserve"> XE "</w:instrText>
      </w:r>
      <w:r w:rsidRPr="00DF6F07">
        <w:instrText>26805.c03.03.03.053.9</w:instrText>
      </w:r>
      <w:r>
        <w:instrText xml:space="preserve">" </w:instrText>
      </w:r>
      <w:r>
        <w:fldChar w:fldCharType="end"/>
      </w:r>
    </w:p>
    <w:p w14:paraId="1B5931B6" w14:textId="77777777" w:rsidR="00094486" w:rsidRDefault="00094486" w:rsidP="00094486">
      <w:pPr>
        <w:pStyle w:val="ListEnd"/>
      </w:pPr>
    </w:p>
    <w:p w14:paraId="47D4C2FF" w14:textId="77777777" w:rsidR="00094486" w:rsidRDefault="00094486" w:rsidP="00094486">
      <w:pPr>
        <w:pStyle w:val="SeeAlso"/>
      </w:pPr>
      <w:r>
        <w:fldChar w:fldCharType="begin"/>
      </w:r>
      <w:r>
        <w:instrText xml:space="preserve"> XE "</w:instrText>
      </w:r>
      <w:r w:rsidRPr="009B585E">
        <w:instrText>26805.c03.03.03.054.1</w:instrText>
      </w:r>
      <w:r>
        <w:instrText xml:space="preserve">" </w:instrText>
      </w:r>
      <w:r>
        <w:fldChar w:fldCharType="end"/>
      </w:r>
      <w:r>
        <w:t xml:space="preserve">Go further: </w:t>
      </w:r>
      <w:r w:rsidRPr="008353E2">
        <w:t>For UI Automation Element and Control Pattern Properties, go</w:t>
      </w:r>
      <w:r>
        <w:t xml:space="preserve"> to </w:t>
      </w:r>
      <w:r w:rsidRPr="007F4072">
        <w:t>http://go.microsoft.com/fwlink/?LinkId=150842</w:t>
      </w:r>
      <w:r>
        <w:t>.</w:t>
      </w:r>
      <w:r>
        <w:fldChar w:fldCharType="begin"/>
      </w:r>
      <w:r>
        <w:instrText xml:space="preserve"> XE "</w:instrText>
      </w:r>
      <w:r w:rsidRPr="00A23ACD">
        <w:instrText>26805.c03.03.03.054.9</w:instrText>
      </w:r>
      <w:r>
        <w:instrText xml:space="preserve">" </w:instrText>
      </w:r>
      <w:r>
        <w:fldChar w:fldCharType="end"/>
      </w:r>
    </w:p>
    <w:p w14:paraId="48498D19" w14:textId="77777777" w:rsidR="00094486" w:rsidRDefault="00094486" w:rsidP="00094486">
      <w:pPr>
        <w:pStyle w:val="Heading3"/>
        <w:rPr>
          <w:b w:val="0"/>
          <w:bCs w:val="0"/>
          <w:i/>
          <w:iCs/>
        </w:rPr>
      </w:pPr>
      <w:r>
        <w:t>2a. Required Automation Element Properties</w:t>
      </w:r>
    </w:p>
    <w:p w14:paraId="48B6D777" w14:textId="77777777" w:rsidR="00094486" w:rsidRDefault="00094486" w:rsidP="00094486">
      <w:r>
        <w:fldChar w:fldCharType="begin"/>
      </w:r>
      <w:r>
        <w:instrText xml:space="preserve"> XE "</w:instrText>
      </w:r>
      <w:r w:rsidRPr="008953BA">
        <w:instrText>26805.c03.03.03.055.1</w:instrText>
      </w:r>
      <w:r>
        <w:instrText xml:space="preserve">" </w:instrText>
      </w:r>
      <w:r>
        <w:fldChar w:fldCharType="end"/>
      </w:r>
      <w:r>
        <w:t>The Automation Element Properties listed for each Control Type is a subset of all the Auto</w:t>
      </w:r>
      <w:r>
        <w:softHyphen/>
        <w:t xml:space="preserve">mation Elements available that are likely to describe the element. The </w:t>
      </w:r>
      <w:r w:rsidRPr="009075A9">
        <w:rPr>
          <w:rStyle w:val="InlineCode"/>
        </w:rPr>
        <w:t>AutomationI</w:t>
      </w:r>
      <w:r>
        <w:rPr>
          <w:rStyle w:val="InlineCode"/>
        </w:rPr>
        <w:t>d</w:t>
      </w:r>
      <w:r>
        <w:t xml:space="preserve"> and </w:t>
      </w:r>
      <w:r w:rsidRPr="009075A9">
        <w:rPr>
          <w:rStyle w:val="InlineCode"/>
        </w:rPr>
        <w:t>Name</w:t>
      </w:r>
      <w:r>
        <w:t xml:space="preserve"> Properties appear on all Property lists for UIA Control Types. For the </w:t>
      </w:r>
      <w:r w:rsidRPr="009075A9">
        <w:rPr>
          <w:rStyle w:val="InlineCode"/>
        </w:rPr>
        <w:t>DataGrid</w:t>
      </w:r>
      <w:r>
        <w:t xml:space="preserve"> Control Type, the UIA Specification lists Automation Element Properties </w:t>
      </w:r>
      <w:r w:rsidRPr="00814524">
        <w:t xml:space="preserve">whose value or definition </w:t>
      </w:r>
      <w:r>
        <w:t>is</w:t>
      </w:r>
      <w:r w:rsidRPr="00814524">
        <w:t xml:space="preserve"> particularly</w:t>
      </w:r>
      <w:r>
        <w:t xml:space="preserve"> relevant to </w:t>
      </w:r>
      <w:r w:rsidRPr="009075A9">
        <w:rPr>
          <w:rStyle w:val="InlineCode"/>
        </w:rPr>
        <w:t>DataGrid</w:t>
      </w:r>
      <w:r>
        <w:t xml:space="preserve"> controls (Table 3-4).</w:t>
      </w:r>
      <w:r>
        <w:fldChar w:fldCharType="begin"/>
      </w:r>
      <w:r>
        <w:instrText xml:space="preserve"> XE "</w:instrText>
      </w:r>
      <w:r w:rsidRPr="00FD35B9">
        <w:instrText>26805.c03.03.03.055.9</w:instrText>
      </w:r>
      <w:r>
        <w:instrText xml:space="preserve">" </w:instrText>
      </w:r>
      <w:r>
        <w:fldChar w:fldCharType="end"/>
      </w:r>
    </w:p>
    <w:p w14:paraId="2974D2D6" w14:textId="77777777" w:rsidR="00094486" w:rsidRPr="00DD2A73" w:rsidRDefault="00094486" w:rsidP="00094486">
      <w:pPr>
        <w:pStyle w:val="TableNum-Title"/>
      </w:pPr>
      <w:r w:rsidRPr="00DD2A73">
        <w:fldChar w:fldCharType="begin"/>
      </w:r>
      <w:r w:rsidRPr="00DD2A73">
        <w:instrText xml:space="preserve"> XE "26805.c03.03.03.056.1" </w:instrText>
      </w:r>
      <w:r w:rsidRPr="00DD2A73">
        <w:fldChar w:fldCharType="end"/>
      </w:r>
      <w:r w:rsidRPr="00DD2A73">
        <w:t>TABLE 3-4</w:t>
      </w:r>
      <w:r>
        <w:rPr>
          <w:rFonts w:ascii="Cambria Math" w:hAnsi="Cambria Math" w:cs="Cambria Math"/>
        </w:rPr>
        <w:t> </w:t>
      </w:r>
      <w:r w:rsidRPr="00DD2A73">
        <w:t>UI Automation Properties for the DataGrid Control Type from the UIA Specification</w:t>
      </w:r>
      <w:r w:rsidRPr="00DD2A73">
        <w:fldChar w:fldCharType="begin"/>
      </w:r>
      <w:r w:rsidRPr="00DD2A73">
        <w:instrText xml:space="preserve"> XE "26805.c03.03.03.056.9" </w:instrText>
      </w:r>
      <w:r w:rsidRPr="00DD2A73">
        <w:fldChar w:fldCharType="end"/>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1883"/>
        <w:gridCol w:w="1069"/>
        <w:gridCol w:w="4778"/>
      </w:tblGrid>
      <w:tr w:rsidR="00094486" w14:paraId="78BD0A91" w14:textId="77777777" w:rsidTr="00317556">
        <w:trPr>
          <w:tblHeader/>
        </w:trPr>
        <w:tc>
          <w:tcPr>
            <w:tcW w:w="1900" w:type="dxa"/>
            <w:tcBorders>
              <w:top w:val="nil"/>
              <w:left w:val="nil"/>
              <w:bottom w:val="nil"/>
              <w:right w:val="nil"/>
            </w:tcBorders>
            <w:shd w:val="clear" w:color="auto" w:fill="D9D9D9"/>
          </w:tcPr>
          <w:p w14:paraId="01C93715" w14:textId="77777777" w:rsidR="00094486" w:rsidRDefault="00094486" w:rsidP="00317556">
            <w:pPr>
              <w:pStyle w:val="TableHead"/>
            </w:pPr>
            <w:r>
              <w:fldChar w:fldCharType="begin"/>
            </w:r>
            <w:r>
              <w:instrText xml:space="preserve"> XE "</w:instrText>
            </w:r>
            <w:r w:rsidRPr="00541AA3">
              <w:instrText>26805.c03.03.03.057.1</w:instrText>
            </w:r>
            <w:r>
              <w:instrText xml:space="preserve">" </w:instrText>
            </w:r>
            <w:r>
              <w:fldChar w:fldCharType="end"/>
            </w:r>
            <w:r>
              <w:t>Property</w:t>
            </w:r>
          </w:p>
        </w:tc>
        <w:tc>
          <w:tcPr>
            <w:tcW w:w="1080" w:type="dxa"/>
            <w:tcBorders>
              <w:top w:val="nil"/>
              <w:left w:val="nil"/>
              <w:bottom w:val="nil"/>
              <w:right w:val="nil"/>
            </w:tcBorders>
            <w:shd w:val="clear" w:color="auto" w:fill="D9D9D9"/>
          </w:tcPr>
          <w:p w14:paraId="1F52E437" w14:textId="77777777" w:rsidR="00094486" w:rsidRDefault="00094486" w:rsidP="00317556">
            <w:pPr>
              <w:pStyle w:val="TableHead"/>
            </w:pPr>
            <w:r>
              <w:t>Value</w:t>
            </w:r>
          </w:p>
        </w:tc>
        <w:tc>
          <w:tcPr>
            <w:tcW w:w="4870" w:type="dxa"/>
            <w:tcBorders>
              <w:top w:val="nil"/>
              <w:left w:val="nil"/>
              <w:bottom w:val="nil"/>
              <w:right w:val="nil"/>
            </w:tcBorders>
            <w:shd w:val="clear" w:color="auto" w:fill="D9D9D9"/>
          </w:tcPr>
          <w:p w14:paraId="4A09E5AD" w14:textId="77777777" w:rsidR="00094486" w:rsidRDefault="00094486" w:rsidP="00317556">
            <w:pPr>
              <w:pStyle w:val="TableHead"/>
            </w:pPr>
            <w:r>
              <w:t>Notes</w:t>
            </w:r>
          </w:p>
        </w:tc>
      </w:tr>
      <w:tr w:rsidR="00094486" w14:paraId="6B232A4D" w14:textId="77777777" w:rsidTr="00317556">
        <w:tc>
          <w:tcPr>
            <w:tcW w:w="1900" w:type="dxa"/>
          </w:tcPr>
          <w:p w14:paraId="074B4C06" w14:textId="77777777" w:rsidR="00094486" w:rsidRPr="007806D3" w:rsidRDefault="00094486" w:rsidP="00317556">
            <w:pPr>
              <w:pStyle w:val="TableText"/>
              <w:rPr>
                <w:rStyle w:val="InlineCode"/>
              </w:rPr>
            </w:pPr>
            <w:r w:rsidRPr="007806D3">
              <w:rPr>
                <w:rStyle w:val="InlineCode"/>
              </w:rPr>
              <w:fldChar w:fldCharType="begin"/>
            </w:r>
            <w:r w:rsidRPr="007806D3">
              <w:rPr>
                <w:rStyle w:val="InlineCode"/>
              </w:rPr>
              <w:instrText xml:space="preserve"> XE "26805.c03.03.03.058.1" </w:instrText>
            </w:r>
            <w:r w:rsidRPr="007806D3">
              <w:rPr>
                <w:rStyle w:val="InlineCode"/>
              </w:rPr>
              <w:fldChar w:fldCharType="end"/>
            </w:r>
            <w:r w:rsidRPr="007806D3">
              <w:rPr>
                <w:rStyle w:val="InlineCode"/>
              </w:rPr>
              <w:t>AutomationId</w:t>
            </w:r>
          </w:p>
        </w:tc>
        <w:tc>
          <w:tcPr>
            <w:tcW w:w="1080" w:type="dxa"/>
          </w:tcPr>
          <w:p w14:paraId="6EB032A8" w14:textId="77777777" w:rsidR="00094486" w:rsidRDefault="00094486" w:rsidP="00317556">
            <w:pPr>
              <w:pStyle w:val="TableText"/>
            </w:pPr>
            <w:r>
              <w:t>See notes</w:t>
            </w:r>
          </w:p>
        </w:tc>
        <w:tc>
          <w:tcPr>
            <w:tcW w:w="4870" w:type="dxa"/>
          </w:tcPr>
          <w:p w14:paraId="789444DF" w14:textId="77777777" w:rsidR="00094486" w:rsidRDefault="00094486" w:rsidP="00317556">
            <w:pPr>
              <w:pStyle w:val="TableText"/>
            </w:pPr>
            <w:r w:rsidRPr="00DF146B">
              <w:t xml:space="preserve">The value of this </w:t>
            </w:r>
            <w:r>
              <w:t>Property</w:t>
            </w:r>
            <w:r w:rsidRPr="00DF146B">
              <w:t xml:space="preserve"> needs to be unique across all controls in an application.</w:t>
            </w:r>
          </w:p>
        </w:tc>
      </w:tr>
      <w:tr w:rsidR="00094486" w14:paraId="2A7F284F" w14:textId="77777777" w:rsidTr="00317556">
        <w:tc>
          <w:tcPr>
            <w:tcW w:w="1900" w:type="dxa"/>
          </w:tcPr>
          <w:p w14:paraId="3F1ABF96" w14:textId="77777777" w:rsidR="00094486" w:rsidRPr="007806D3" w:rsidRDefault="00094486" w:rsidP="00317556">
            <w:pPr>
              <w:pStyle w:val="TableText"/>
              <w:rPr>
                <w:rStyle w:val="InlineCode"/>
              </w:rPr>
            </w:pPr>
            <w:r w:rsidRPr="007806D3">
              <w:rPr>
                <w:rStyle w:val="InlineCode"/>
              </w:rPr>
              <w:fldChar w:fldCharType="begin"/>
            </w:r>
            <w:r w:rsidRPr="007806D3">
              <w:rPr>
                <w:rStyle w:val="InlineCode"/>
              </w:rPr>
              <w:instrText xml:space="preserve"> XE "26805.c03.03.03.059.1" </w:instrText>
            </w:r>
            <w:r w:rsidRPr="007806D3">
              <w:rPr>
                <w:rStyle w:val="InlineCode"/>
              </w:rPr>
              <w:fldChar w:fldCharType="end"/>
            </w:r>
            <w:r w:rsidRPr="007806D3">
              <w:rPr>
                <w:rStyle w:val="InlineCode"/>
              </w:rPr>
              <w:t>BoundingRectangle</w:t>
            </w:r>
          </w:p>
        </w:tc>
        <w:tc>
          <w:tcPr>
            <w:tcW w:w="1080" w:type="dxa"/>
          </w:tcPr>
          <w:p w14:paraId="0034C1D3" w14:textId="77777777" w:rsidR="00094486" w:rsidRDefault="00094486" w:rsidP="00317556">
            <w:pPr>
              <w:pStyle w:val="TableText"/>
            </w:pPr>
            <w:r>
              <w:t>See notes</w:t>
            </w:r>
          </w:p>
        </w:tc>
        <w:tc>
          <w:tcPr>
            <w:tcW w:w="4870" w:type="dxa"/>
          </w:tcPr>
          <w:p w14:paraId="02FC7773" w14:textId="77777777" w:rsidR="00094486" w:rsidRDefault="00094486" w:rsidP="00317556">
            <w:pPr>
              <w:pStyle w:val="TableText"/>
            </w:pPr>
            <w:r w:rsidRPr="00DF146B">
              <w:t>The outermost rectangle that contains the whole control.</w:t>
            </w:r>
          </w:p>
        </w:tc>
      </w:tr>
      <w:tr w:rsidR="00094486" w14:paraId="489ED2AF" w14:textId="77777777" w:rsidTr="00317556">
        <w:tc>
          <w:tcPr>
            <w:tcW w:w="1900" w:type="dxa"/>
          </w:tcPr>
          <w:p w14:paraId="6B3A2305" w14:textId="77777777" w:rsidR="00094486" w:rsidRPr="007806D3" w:rsidRDefault="00094486" w:rsidP="00317556">
            <w:pPr>
              <w:pStyle w:val="TableText"/>
              <w:rPr>
                <w:rStyle w:val="InlineCode"/>
              </w:rPr>
            </w:pPr>
            <w:r w:rsidRPr="007806D3">
              <w:rPr>
                <w:rStyle w:val="InlineCode"/>
              </w:rPr>
              <w:fldChar w:fldCharType="begin"/>
            </w:r>
            <w:r w:rsidRPr="007806D3">
              <w:rPr>
                <w:rStyle w:val="InlineCode"/>
              </w:rPr>
              <w:instrText xml:space="preserve"> XE "26805.c03.03.03.060.1" </w:instrText>
            </w:r>
            <w:r w:rsidRPr="007806D3">
              <w:rPr>
                <w:rStyle w:val="InlineCode"/>
              </w:rPr>
              <w:fldChar w:fldCharType="end"/>
            </w:r>
            <w:r w:rsidRPr="007806D3">
              <w:rPr>
                <w:rStyle w:val="InlineCode"/>
              </w:rPr>
              <w:t>ClickablePoint</w:t>
            </w:r>
          </w:p>
        </w:tc>
        <w:tc>
          <w:tcPr>
            <w:tcW w:w="1080" w:type="dxa"/>
          </w:tcPr>
          <w:p w14:paraId="305E69F2" w14:textId="77777777" w:rsidR="00094486" w:rsidRDefault="00094486" w:rsidP="00317556">
            <w:pPr>
              <w:pStyle w:val="TableText"/>
            </w:pPr>
            <w:r>
              <w:t>See notes</w:t>
            </w:r>
          </w:p>
        </w:tc>
        <w:tc>
          <w:tcPr>
            <w:tcW w:w="4870" w:type="dxa"/>
          </w:tcPr>
          <w:p w14:paraId="3113332B" w14:textId="77777777" w:rsidR="00094486" w:rsidRDefault="00094486" w:rsidP="00317556">
            <w:pPr>
              <w:pStyle w:val="TableText"/>
            </w:pPr>
            <w:r w:rsidRPr="00DF146B">
              <w:t>Supported if there is a bounding rectangle. If not every point within the bounding rectangle is clickable, and you perform specialized hit testing, then override and provide a clickable point.</w:t>
            </w:r>
          </w:p>
        </w:tc>
      </w:tr>
      <w:tr w:rsidR="00094486" w14:paraId="7E4E2123" w14:textId="77777777" w:rsidTr="00317556">
        <w:tc>
          <w:tcPr>
            <w:tcW w:w="1900" w:type="dxa"/>
          </w:tcPr>
          <w:p w14:paraId="10056A28" w14:textId="77777777" w:rsidR="00094486" w:rsidRPr="007806D3" w:rsidRDefault="00094486" w:rsidP="00317556">
            <w:pPr>
              <w:pStyle w:val="TableText"/>
              <w:rPr>
                <w:rStyle w:val="InlineCode"/>
              </w:rPr>
            </w:pPr>
            <w:r w:rsidRPr="007806D3">
              <w:rPr>
                <w:rStyle w:val="InlineCode"/>
              </w:rPr>
              <w:fldChar w:fldCharType="begin"/>
            </w:r>
            <w:r w:rsidRPr="007806D3">
              <w:rPr>
                <w:rStyle w:val="InlineCode"/>
              </w:rPr>
              <w:instrText xml:space="preserve"> XE "26805.c03.03.03.061.1" </w:instrText>
            </w:r>
            <w:r w:rsidRPr="007806D3">
              <w:rPr>
                <w:rStyle w:val="InlineCode"/>
              </w:rPr>
              <w:fldChar w:fldCharType="end"/>
            </w:r>
            <w:r w:rsidRPr="007806D3">
              <w:rPr>
                <w:rStyle w:val="InlineCode"/>
              </w:rPr>
              <w:t>ControlType</w:t>
            </w:r>
          </w:p>
        </w:tc>
        <w:tc>
          <w:tcPr>
            <w:tcW w:w="1080" w:type="dxa"/>
          </w:tcPr>
          <w:p w14:paraId="3AC62732" w14:textId="77777777" w:rsidR="00094486" w:rsidRDefault="00094486" w:rsidP="00317556">
            <w:pPr>
              <w:pStyle w:val="TableText"/>
            </w:pPr>
            <w:r>
              <w:t>DataGrid</w:t>
            </w:r>
          </w:p>
        </w:tc>
        <w:tc>
          <w:tcPr>
            <w:tcW w:w="4870" w:type="dxa"/>
          </w:tcPr>
          <w:p w14:paraId="5EDA7883" w14:textId="77777777" w:rsidR="00094486" w:rsidRDefault="00094486" w:rsidP="00317556">
            <w:pPr>
              <w:pStyle w:val="TableText"/>
            </w:pPr>
            <w:r w:rsidRPr="00DF146B">
              <w:t>This value is the same for all UI frameworks.</w:t>
            </w:r>
          </w:p>
        </w:tc>
      </w:tr>
      <w:tr w:rsidR="00094486" w14:paraId="107C32E1" w14:textId="77777777" w:rsidTr="00317556">
        <w:tc>
          <w:tcPr>
            <w:tcW w:w="1900" w:type="dxa"/>
          </w:tcPr>
          <w:p w14:paraId="165A3CF8" w14:textId="77777777" w:rsidR="00094486" w:rsidRDefault="00094486" w:rsidP="00317556">
            <w:pPr>
              <w:pStyle w:val="TableText"/>
              <w:rPr>
                <w:rStyle w:val="InlineCode"/>
              </w:rPr>
            </w:pPr>
          </w:p>
          <w:p w14:paraId="1EE1B64F" w14:textId="77777777" w:rsidR="00094486" w:rsidRDefault="00094486" w:rsidP="00317556">
            <w:pPr>
              <w:pStyle w:val="TableText"/>
              <w:rPr>
                <w:rStyle w:val="InlineCode"/>
              </w:rPr>
            </w:pPr>
          </w:p>
          <w:p w14:paraId="541BC1B9" w14:textId="77777777" w:rsidR="00094486" w:rsidRPr="007806D3" w:rsidRDefault="00094486" w:rsidP="00317556">
            <w:pPr>
              <w:pStyle w:val="TableText"/>
              <w:rPr>
                <w:rStyle w:val="InlineCode"/>
              </w:rPr>
            </w:pPr>
            <w:r w:rsidRPr="007806D3">
              <w:rPr>
                <w:rStyle w:val="InlineCode"/>
              </w:rPr>
              <w:fldChar w:fldCharType="begin"/>
            </w:r>
            <w:r w:rsidRPr="007806D3">
              <w:rPr>
                <w:rStyle w:val="InlineCode"/>
              </w:rPr>
              <w:instrText xml:space="preserve"> XE "26805.c03.03.03.062.1" </w:instrText>
            </w:r>
            <w:r w:rsidRPr="007806D3">
              <w:rPr>
                <w:rStyle w:val="InlineCode"/>
              </w:rPr>
              <w:fldChar w:fldCharType="end"/>
            </w:r>
            <w:r w:rsidRPr="007806D3">
              <w:rPr>
                <w:rStyle w:val="InlineCode"/>
              </w:rPr>
              <w:t>IsContentElement</w:t>
            </w:r>
          </w:p>
        </w:tc>
        <w:tc>
          <w:tcPr>
            <w:tcW w:w="1080" w:type="dxa"/>
          </w:tcPr>
          <w:p w14:paraId="47E3CBEB" w14:textId="77777777" w:rsidR="00094486" w:rsidRDefault="00094486" w:rsidP="00317556">
            <w:pPr>
              <w:pStyle w:val="TableText"/>
            </w:pPr>
          </w:p>
          <w:p w14:paraId="0912DDED" w14:textId="77777777" w:rsidR="00094486" w:rsidRDefault="00094486" w:rsidP="00317556">
            <w:pPr>
              <w:pStyle w:val="TableText"/>
            </w:pPr>
          </w:p>
          <w:p w14:paraId="33D881A0" w14:textId="77777777" w:rsidR="00094486" w:rsidRDefault="00094486" w:rsidP="00317556">
            <w:pPr>
              <w:pStyle w:val="TableText"/>
            </w:pPr>
            <w:r>
              <w:t>True</w:t>
            </w:r>
          </w:p>
        </w:tc>
        <w:tc>
          <w:tcPr>
            <w:tcW w:w="4870" w:type="dxa"/>
          </w:tcPr>
          <w:p w14:paraId="13F19744" w14:textId="77777777" w:rsidR="00094486" w:rsidRDefault="00094486" w:rsidP="00317556">
            <w:pPr>
              <w:pStyle w:val="TableText"/>
            </w:pPr>
          </w:p>
          <w:p w14:paraId="3644D1C3" w14:textId="77777777" w:rsidR="00094486" w:rsidRDefault="00094486" w:rsidP="00317556">
            <w:pPr>
              <w:pStyle w:val="TableText"/>
            </w:pPr>
          </w:p>
          <w:p w14:paraId="092FF950" w14:textId="77777777" w:rsidR="00094486" w:rsidRDefault="00094486" w:rsidP="00317556">
            <w:pPr>
              <w:pStyle w:val="TableText"/>
            </w:pPr>
            <w:r w:rsidRPr="00DF146B">
              <w:t xml:space="preserve">The value of this </w:t>
            </w:r>
            <w:r>
              <w:t>Property</w:t>
            </w:r>
            <w:r w:rsidRPr="00DF146B">
              <w:t xml:space="preserve"> must always be True. This means that the data grid control must always be in the content view of the UI Automation tree.</w:t>
            </w:r>
          </w:p>
        </w:tc>
      </w:tr>
      <w:tr w:rsidR="00094486" w14:paraId="0ADF3A0C" w14:textId="77777777" w:rsidTr="00317556">
        <w:tc>
          <w:tcPr>
            <w:tcW w:w="1900" w:type="dxa"/>
          </w:tcPr>
          <w:p w14:paraId="07B899CA" w14:textId="77777777" w:rsidR="00094486" w:rsidRPr="007806D3" w:rsidRDefault="00094486" w:rsidP="00317556">
            <w:pPr>
              <w:pStyle w:val="TableText"/>
              <w:rPr>
                <w:rStyle w:val="InlineCode"/>
              </w:rPr>
            </w:pPr>
            <w:r w:rsidRPr="007806D3">
              <w:rPr>
                <w:rStyle w:val="InlineCode"/>
              </w:rPr>
              <w:fldChar w:fldCharType="begin"/>
            </w:r>
            <w:r w:rsidRPr="007806D3">
              <w:rPr>
                <w:rStyle w:val="InlineCode"/>
              </w:rPr>
              <w:instrText xml:space="preserve"> XE "26805.c03.03.03.063.1" </w:instrText>
            </w:r>
            <w:r w:rsidRPr="007806D3">
              <w:rPr>
                <w:rStyle w:val="InlineCode"/>
              </w:rPr>
              <w:fldChar w:fldCharType="end"/>
            </w:r>
            <w:r w:rsidRPr="007806D3">
              <w:rPr>
                <w:rStyle w:val="InlineCode"/>
              </w:rPr>
              <w:t>IsControlElement</w:t>
            </w:r>
          </w:p>
        </w:tc>
        <w:tc>
          <w:tcPr>
            <w:tcW w:w="1080" w:type="dxa"/>
          </w:tcPr>
          <w:p w14:paraId="4FF088C3" w14:textId="77777777" w:rsidR="00094486" w:rsidRDefault="00094486" w:rsidP="00317556">
            <w:pPr>
              <w:pStyle w:val="TableText"/>
            </w:pPr>
            <w:r>
              <w:t>True</w:t>
            </w:r>
          </w:p>
        </w:tc>
        <w:tc>
          <w:tcPr>
            <w:tcW w:w="4870" w:type="dxa"/>
          </w:tcPr>
          <w:p w14:paraId="59BB8B63" w14:textId="77777777" w:rsidR="00094486" w:rsidRDefault="00094486" w:rsidP="00317556">
            <w:pPr>
              <w:pStyle w:val="TableText"/>
            </w:pPr>
            <w:r w:rsidRPr="00DF146B">
              <w:t xml:space="preserve">The value of this </w:t>
            </w:r>
            <w:r>
              <w:t>Property</w:t>
            </w:r>
            <w:r w:rsidRPr="00DF146B">
              <w:t xml:space="preserve"> must always be True. This means that the data grid control must always be in the control view </w:t>
            </w:r>
            <w:r>
              <w:t>of the UI Automation T</w:t>
            </w:r>
            <w:r w:rsidRPr="00DF146B">
              <w:t>ree.</w:t>
            </w:r>
          </w:p>
        </w:tc>
      </w:tr>
      <w:tr w:rsidR="00094486" w14:paraId="3F5C983A" w14:textId="77777777" w:rsidTr="00317556">
        <w:tc>
          <w:tcPr>
            <w:tcW w:w="1900" w:type="dxa"/>
          </w:tcPr>
          <w:p w14:paraId="30C2931C" w14:textId="77777777" w:rsidR="00094486" w:rsidRPr="007806D3" w:rsidRDefault="00094486" w:rsidP="00317556">
            <w:pPr>
              <w:pStyle w:val="TableText"/>
              <w:rPr>
                <w:rStyle w:val="InlineCode"/>
              </w:rPr>
            </w:pPr>
            <w:r w:rsidRPr="007806D3">
              <w:rPr>
                <w:rStyle w:val="InlineCode"/>
              </w:rPr>
              <w:fldChar w:fldCharType="begin"/>
            </w:r>
            <w:r w:rsidRPr="007806D3">
              <w:rPr>
                <w:rStyle w:val="InlineCode"/>
              </w:rPr>
              <w:instrText xml:space="preserve"> XE "26805.c03.03.03.064.1" </w:instrText>
            </w:r>
            <w:r w:rsidRPr="007806D3">
              <w:rPr>
                <w:rStyle w:val="InlineCode"/>
              </w:rPr>
              <w:fldChar w:fldCharType="end"/>
            </w:r>
            <w:r w:rsidRPr="007806D3">
              <w:rPr>
                <w:rStyle w:val="InlineCode"/>
              </w:rPr>
              <w:t>IsKeyboardFocusable</w:t>
            </w:r>
          </w:p>
        </w:tc>
        <w:tc>
          <w:tcPr>
            <w:tcW w:w="1080" w:type="dxa"/>
          </w:tcPr>
          <w:p w14:paraId="33926E37" w14:textId="77777777" w:rsidR="00094486" w:rsidRDefault="00094486" w:rsidP="00317556">
            <w:pPr>
              <w:pStyle w:val="TableText"/>
            </w:pPr>
            <w:r>
              <w:t>See notes</w:t>
            </w:r>
          </w:p>
        </w:tc>
        <w:tc>
          <w:tcPr>
            <w:tcW w:w="4870" w:type="dxa"/>
          </w:tcPr>
          <w:p w14:paraId="139B140B" w14:textId="77777777" w:rsidR="00094486" w:rsidRDefault="00094486" w:rsidP="00317556">
            <w:pPr>
              <w:pStyle w:val="TableText"/>
            </w:pPr>
            <w:r w:rsidRPr="00DF146B">
              <w:t xml:space="preserve">If the control can receive keyboard focus, it must support this </w:t>
            </w:r>
            <w:r>
              <w:t>Property</w:t>
            </w:r>
            <w:r w:rsidRPr="00DF146B">
              <w:t>.</w:t>
            </w:r>
          </w:p>
        </w:tc>
      </w:tr>
      <w:tr w:rsidR="00094486" w14:paraId="11F1A9A8" w14:textId="77777777" w:rsidTr="00317556">
        <w:tc>
          <w:tcPr>
            <w:tcW w:w="1900" w:type="dxa"/>
          </w:tcPr>
          <w:p w14:paraId="5E48C5AE" w14:textId="77777777" w:rsidR="00094486" w:rsidRPr="007806D3" w:rsidRDefault="00094486" w:rsidP="00317556">
            <w:pPr>
              <w:pStyle w:val="TableText"/>
              <w:rPr>
                <w:rStyle w:val="InlineCode"/>
              </w:rPr>
            </w:pPr>
            <w:r w:rsidRPr="007806D3">
              <w:rPr>
                <w:rStyle w:val="InlineCode"/>
              </w:rPr>
              <w:fldChar w:fldCharType="begin"/>
            </w:r>
            <w:r w:rsidRPr="007806D3">
              <w:rPr>
                <w:rStyle w:val="InlineCode"/>
              </w:rPr>
              <w:instrText xml:space="preserve"> XE "26805.c03.03.03.065.1" </w:instrText>
            </w:r>
            <w:r w:rsidRPr="007806D3">
              <w:rPr>
                <w:rStyle w:val="InlineCode"/>
              </w:rPr>
              <w:fldChar w:fldCharType="end"/>
            </w:r>
            <w:r w:rsidRPr="007806D3">
              <w:rPr>
                <w:rStyle w:val="InlineCode"/>
              </w:rPr>
              <w:t>LabeledBy</w:t>
            </w:r>
          </w:p>
        </w:tc>
        <w:tc>
          <w:tcPr>
            <w:tcW w:w="1080" w:type="dxa"/>
          </w:tcPr>
          <w:p w14:paraId="28D49188" w14:textId="77777777" w:rsidR="00094486" w:rsidRDefault="00094486" w:rsidP="00317556">
            <w:pPr>
              <w:pStyle w:val="TableText"/>
            </w:pPr>
            <w:r>
              <w:t>See notes</w:t>
            </w:r>
          </w:p>
        </w:tc>
        <w:tc>
          <w:tcPr>
            <w:tcW w:w="4870" w:type="dxa"/>
          </w:tcPr>
          <w:p w14:paraId="7DDFE8C4" w14:textId="77777777" w:rsidR="00094486" w:rsidRDefault="00094486" w:rsidP="00317556">
            <w:pPr>
              <w:pStyle w:val="TableText"/>
            </w:pPr>
            <w:r w:rsidRPr="00DF146B">
              <w:t>If there is a static text label</w:t>
            </w:r>
            <w:r>
              <w:t>,</w:t>
            </w:r>
            <w:r w:rsidRPr="00DF146B">
              <w:t xml:space="preserve"> then this </w:t>
            </w:r>
            <w:r>
              <w:t>Property</w:t>
            </w:r>
            <w:r w:rsidRPr="00DF146B">
              <w:t xml:space="preserve"> must expose a reference to that control.</w:t>
            </w:r>
          </w:p>
        </w:tc>
      </w:tr>
      <w:tr w:rsidR="00094486" w14:paraId="2C1E5FE1" w14:textId="77777777" w:rsidTr="00317556">
        <w:tc>
          <w:tcPr>
            <w:tcW w:w="1900" w:type="dxa"/>
          </w:tcPr>
          <w:p w14:paraId="7F064EA5" w14:textId="77777777" w:rsidR="00094486" w:rsidRPr="007806D3" w:rsidRDefault="00094486" w:rsidP="00317556">
            <w:pPr>
              <w:pStyle w:val="TableText"/>
              <w:rPr>
                <w:rStyle w:val="InlineCode"/>
              </w:rPr>
            </w:pPr>
            <w:r w:rsidRPr="007806D3">
              <w:rPr>
                <w:rStyle w:val="InlineCode"/>
              </w:rPr>
              <w:fldChar w:fldCharType="begin"/>
            </w:r>
            <w:r w:rsidRPr="007806D3">
              <w:rPr>
                <w:rStyle w:val="InlineCode"/>
              </w:rPr>
              <w:instrText xml:space="preserve"> XE "26805.c03.03.03.066.1" </w:instrText>
            </w:r>
            <w:r w:rsidRPr="007806D3">
              <w:rPr>
                <w:rStyle w:val="InlineCode"/>
              </w:rPr>
              <w:fldChar w:fldCharType="end"/>
            </w:r>
            <w:r w:rsidRPr="007806D3">
              <w:rPr>
                <w:rStyle w:val="InlineCode"/>
              </w:rPr>
              <w:t>LocalizedControlType</w:t>
            </w:r>
          </w:p>
        </w:tc>
        <w:tc>
          <w:tcPr>
            <w:tcW w:w="1080" w:type="dxa"/>
          </w:tcPr>
          <w:p w14:paraId="30040E1F" w14:textId="77777777" w:rsidR="00094486" w:rsidRDefault="00094486" w:rsidP="00317556">
            <w:pPr>
              <w:pStyle w:val="TableText"/>
            </w:pPr>
            <w:r>
              <w:t>See notes</w:t>
            </w:r>
          </w:p>
        </w:tc>
        <w:tc>
          <w:tcPr>
            <w:tcW w:w="4870" w:type="dxa"/>
          </w:tcPr>
          <w:p w14:paraId="269E909B" w14:textId="77777777" w:rsidR="00094486" w:rsidRDefault="00094486" w:rsidP="00317556">
            <w:pPr>
              <w:pStyle w:val="TableText"/>
            </w:pPr>
            <w:r w:rsidRPr="00544C8C">
              <w:t xml:space="preserve">Localized string corresponding to the DataGrid </w:t>
            </w:r>
            <w:r>
              <w:t>Control Type</w:t>
            </w:r>
            <w:r w:rsidRPr="00544C8C">
              <w:t>. The default value is "data grid" for en-US or English (United States).</w:t>
            </w:r>
          </w:p>
        </w:tc>
      </w:tr>
      <w:tr w:rsidR="00094486" w14:paraId="0D5F67B1" w14:textId="77777777" w:rsidTr="00317556">
        <w:tc>
          <w:tcPr>
            <w:tcW w:w="1900" w:type="dxa"/>
            <w:tcBorders>
              <w:top w:val="nil"/>
              <w:left w:val="nil"/>
              <w:right w:val="nil"/>
            </w:tcBorders>
          </w:tcPr>
          <w:p w14:paraId="2450FEDA" w14:textId="77777777" w:rsidR="00094486" w:rsidRPr="007806D3" w:rsidRDefault="00094486" w:rsidP="00317556">
            <w:pPr>
              <w:pStyle w:val="TableText"/>
              <w:rPr>
                <w:rStyle w:val="InlineCode"/>
              </w:rPr>
            </w:pPr>
            <w:r w:rsidRPr="007806D3">
              <w:rPr>
                <w:rStyle w:val="InlineCode"/>
              </w:rPr>
              <w:fldChar w:fldCharType="begin"/>
            </w:r>
            <w:r w:rsidRPr="007806D3">
              <w:rPr>
                <w:rStyle w:val="InlineCode"/>
              </w:rPr>
              <w:instrText xml:space="preserve"> XE "26805.c03.03.03.067.1" </w:instrText>
            </w:r>
            <w:r w:rsidRPr="007806D3">
              <w:rPr>
                <w:rStyle w:val="InlineCode"/>
              </w:rPr>
              <w:fldChar w:fldCharType="end"/>
            </w:r>
            <w:r w:rsidRPr="007806D3">
              <w:rPr>
                <w:rStyle w:val="InlineCode"/>
              </w:rPr>
              <w:t>Name</w:t>
            </w:r>
          </w:p>
        </w:tc>
        <w:tc>
          <w:tcPr>
            <w:tcW w:w="1080" w:type="dxa"/>
            <w:tcBorders>
              <w:top w:val="nil"/>
              <w:left w:val="nil"/>
              <w:right w:val="nil"/>
            </w:tcBorders>
          </w:tcPr>
          <w:p w14:paraId="524DA8F1" w14:textId="77777777" w:rsidR="00094486" w:rsidRDefault="00094486" w:rsidP="00317556">
            <w:pPr>
              <w:pStyle w:val="TableText"/>
            </w:pPr>
            <w:r>
              <w:t>See notes</w:t>
            </w:r>
          </w:p>
        </w:tc>
        <w:tc>
          <w:tcPr>
            <w:tcW w:w="4870" w:type="dxa"/>
            <w:tcBorders>
              <w:top w:val="nil"/>
              <w:left w:val="nil"/>
              <w:right w:val="nil"/>
            </w:tcBorders>
          </w:tcPr>
          <w:p w14:paraId="085704CA" w14:textId="77777777" w:rsidR="00094486" w:rsidRDefault="00094486" w:rsidP="00317556">
            <w:pPr>
              <w:pStyle w:val="TableText"/>
            </w:pPr>
            <w:r w:rsidRPr="0094362C">
              <w:t xml:space="preserve">The data grid control typically gets the value for its Name </w:t>
            </w:r>
            <w:r>
              <w:t>Property</w:t>
            </w:r>
            <w:r w:rsidRPr="0094362C">
              <w:t xml:space="preserve"> from a static text label. If there is not a static text label, an application developer must assign a value for the Name </w:t>
            </w:r>
            <w:r>
              <w:t>Property</w:t>
            </w:r>
            <w:r w:rsidRPr="0094362C">
              <w:t xml:space="preserve">. The value of the Name </w:t>
            </w:r>
            <w:r>
              <w:t>Property</w:t>
            </w:r>
            <w:r w:rsidRPr="0094362C">
              <w:t xml:space="preserve"> must never be the textual contents of the edit control.</w:t>
            </w:r>
          </w:p>
        </w:tc>
      </w:tr>
    </w:tbl>
    <w:p w14:paraId="2019AE85" w14:textId="77777777" w:rsidR="00094486" w:rsidRDefault="00094486" w:rsidP="00094486">
      <w:r>
        <w:fldChar w:fldCharType="begin"/>
      </w:r>
      <w:r>
        <w:instrText xml:space="preserve"> XE "</w:instrText>
      </w:r>
      <w:r w:rsidRPr="00AB18F7">
        <w:instrText>26805.c03.03.03.068.1</w:instrText>
      </w:r>
      <w:r>
        <w:instrText xml:space="preserve">" </w:instrText>
      </w:r>
      <w:r>
        <w:fldChar w:fldCharType="end"/>
      </w:r>
      <w:r>
        <w:t xml:space="preserve">For all 10 Properties, we can apply values specific to the timecard’s calendar grid. For the </w:t>
      </w:r>
      <w:r w:rsidRPr="009075A9">
        <w:rPr>
          <w:rStyle w:val="InlineCode"/>
        </w:rPr>
        <w:t>AutomationI</w:t>
      </w:r>
      <w:r>
        <w:rPr>
          <w:rStyle w:val="InlineCode"/>
        </w:rPr>
        <w:t>d</w:t>
      </w:r>
      <w:r>
        <w:t xml:space="preserve">, </w:t>
      </w:r>
      <w:r w:rsidRPr="009075A9">
        <w:rPr>
          <w:rStyle w:val="InlineCode"/>
        </w:rPr>
        <w:t>BoundingRectangle</w:t>
      </w:r>
      <w:r>
        <w:t xml:space="preserve">, </w:t>
      </w:r>
      <w:r w:rsidRPr="009075A9">
        <w:rPr>
          <w:rStyle w:val="InlineCode"/>
        </w:rPr>
        <w:t>ClickablePoint</w:t>
      </w:r>
      <w:r>
        <w:t xml:space="preserve">, </w:t>
      </w:r>
      <w:r w:rsidRPr="009075A9">
        <w:rPr>
          <w:rStyle w:val="InlineCode"/>
        </w:rPr>
        <w:t>IsKeyboardFocusable</w:t>
      </w:r>
      <w:r>
        <w:t xml:space="preserve">, </w:t>
      </w:r>
      <w:r w:rsidRPr="009075A9">
        <w:rPr>
          <w:rStyle w:val="InlineCode"/>
        </w:rPr>
        <w:t>LabeledBy</w:t>
      </w:r>
      <w:r>
        <w:t xml:space="preserve">, </w:t>
      </w:r>
      <w:r w:rsidRPr="009075A9">
        <w:rPr>
          <w:rStyle w:val="InlineCode"/>
        </w:rPr>
        <w:t>Name</w:t>
      </w:r>
      <w:r>
        <w:t xml:space="preserve">, and </w:t>
      </w:r>
      <w:r>
        <w:rPr>
          <w:rStyle w:val="InlineCode"/>
        </w:rPr>
        <w:t>LocalizableControlType</w:t>
      </w:r>
      <w:r>
        <w:t xml:space="preserve"> Properties, which have no specified value, we must refer to the UIA Specification to find the data type for the values needed for the Property. For each of these variable Properties, we specify the Property values for the timecard in Table 3-5. Note that the </w:t>
      </w:r>
      <w:r w:rsidRPr="0054296D">
        <w:rPr>
          <w:rStyle w:val="InlineCode"/>
        </w:rPr>
        <w:t>ClickablePoint</w:t>
      </w:r>
      <w:r>
        <w:t xml:space="preserve"> Property is omitted because it is irrelevant for the timecard’s grid.</w:t>
      </w:r>
      <w:r>
        <w:fldChar w:fldCharType="begin"/>
      </w:r>
      <w:r>
        <w:instrText xml:space="preserve"> XE "</w:instrText>
      </w:r>
      <w:r w:rsidRPr="00DD0C1E">
        <w:instrText>26805.c03.03.03.068.9</w:instrText>
      </w:r>
      <w:r>
        <w:instrText xml:space="preserve">" </w:instrText>
      </w:r>
      <w:r>
        <w:fldChar w:fldCharType="end"/>
      </w:r>
    </w:p>
    <w:p w14:paraId="1448E728" w14:textId="77777777" w:rsidR="00094486" w:rsidRPr="00677E54" w:rsidRDefault="00094486" w:rsidP="00094486">
      <w:pPr>
        <w:pStyle w:val="TableNum-Title"/>
      </w:pPr>
      <w:r w:rsidRPr="00677E54">
        <w:fldChar w:fldCharType="begin"/>
      </w:r>
      <w:r w:rsidRPr="00677E54">
        <w:instrText xml:space="preserve"> XE "26805.c03.03.03.069.1" </w:instrText>
      </w:r>
      <w:r w:rsidRPr="00677E54">
        <w:fldChar w:fldCharType="end"/>
      </w:r>
      <w:r w:rsidRPr="00677E54">
        <w:t>TABLE 3-5</w:t>
      </w:r>
      <w:r>
        <w:rPr>
          <w:rFonts w:ascii="Cambria Math" w:hAnsi="Cambria Math" w:cs="Cambria Math"/>
        </w:rPr>
        <w:t> </w:t>
      </w:r>
      <w:r w:rsidRPr="00677E54">
        <w:t>Variable Automation Element Property values assigned for custom calendar grid control</w:t>
      </w:r>
      <w:r w:rsidRPr="00677E54">
        <w:fldChar w:fldCharType="begin"/>
      </w:r>
      <w:r w:rsidRPr="00677E54">
        <w:instrText xml:space="preserve"> XE "26805.c03.03.03.069.9" </w:instrText>
      </w:r>
      <w:r w:rsidRPr="00677E54">
        <w:fldChar w:fldCharType="end"/>
      </w:r>
    </w:p>
    <w:tbl>
      <w:tblPr>
        <w:tblW w:w="0" w:type="auto"/>
        <w:tblInd w:w="860" w:type="dxa"/>
        <w:tblBorders>
          <w:insideH w:val="single" w:sz="8" w:space="0" w:color="C0C0C0"/>
        </w:tblBorders>
        <w:tblLayout w:type="fixed"/>
        <w:tblCellMar>
          <w:top w:w="40" w:type="dxa"/>
          <w:left w:w="60" w:type="dxa"/>
          <w:bottom w:w="40" w:type="dxa"/>
          <w:right w:w="60" w:type="dxa"/>
        </w:tblCellMar>
        <w:tblLook w:val="01E0" w:firstRow="1" w:lastRow="1" w:firstColumn="1" w:lastColumn="1" w:noHBand="0" w:noVBand="0"/>
      </w:tblPr>
      <w:tblGrid>
        <w:gridCol w:w="2170"/>
        <w:gridCol w:w="1170"/>
        <w:gridCol w:w="1440"/>
        <w:gridCol w:w="3070"/>
      </w:tblGrid>
      <w:tr w:rsidR="00094486" w14:paraId="542263C2" w14:textId="77777777" w:rsidTr="00317556">
        <w:trPr>
          <w:tblHeader/>
        </w:trPr>
        <w:tc>
          <w:tcPr>
            <w:tcW w:w="2170" w:type="dxa"/>
            <w:tcBorders>
              <w:top w:val="nil"/>
              <w:left w:val="nil"/>
              <w:bottom w:val="nil"/>
              <w:right w:val="nil"/>
            </w:tcBorders>
            <w:shd w:val="clear" w:color="auto" w:fill="D9D9D9"/>
          </w:tcPr>
          <w:p w14:paraId="4BD89DE8" w14:textId="77777777" w:rsidR="00094486" w:rsidRDefault="00094486" w:rsidP="00317556">
            <w:pPr>
              <w:pStyle w:val="TableHead"/>
            </w:pPr>
            <w:r>
              <w:fldChar w:fldCharType="begin"/>
            </w:r>
            <w:r>
              <w:instrText xml:space="preserve"> XE "</w:instrText>
            </w:r>
            <w:r w:rsidRPr="007E6EA7">
              <w:instrText>26805.c03.03.03.070.1</w:instrText>
            </w:r>
            <w:r>
              <w:instrText xml:space="preserve">" </w:instrText>
            </w:r>
            <w:r>
              <w:fldChar w:fldCharType="end"/>
            </w:r>
            <w:r>
              <w:t>Automation Element Property</w:t>
            </w:r>
          </w:p>
        </w:tc>
        <w:tc>
          <w:tcPr>
            <w:tcW w:w="1170" w:type="dxa"/>
            <w:tcBorders>
              <w:top w:val="nil"/>
              <w:left w:val="nil"/>
              <w:bottom w:val="nil"/>
              <w:right w:val="nil"/>
            </w:tcBorders>
            <w:shd w:val="clear" w:color="auto" w:fill="D9D9D9"/>
          </w:tcPr>
          <w:p w14:paraId="502EA5D9" w14:textId="77777777" w:rsidR="00094486" w:rsidRDefault="00094486" w:rsidP="00317556">
            <w:pPr>
              <w:pStyle w:val="TableHead"/>
            </w:pPr>
            <w:r>
              <w:t>Value</w:t>
            </w:r>
          </w:p>
        </w:tc>
        <w:tc>
          <w:tcPr>
            <w:tcW w:w="1440" w:type="dxa"/>
            <w:tcBorders>
              <w:top w:val="nil"/>
              <w:left w:val="nil"/>
              <w:bottom w:val="nil"/>
              <w:right w:val="nil"/>
            </w:tcBorders>
            <w:shd w:val="clear" w:color="auto" w:fill="D9D9D9"/>
          </w:tcPr>
          <w:p w14:paraId="289D4422" w14:textId="77777777" w:rsidR="00094486" w:rsidRDefault="00094486" w:rsidP="00317556">
            <w:pPr>
              <w:pStyle w:val="TableHead"/>
            </w:pPr>
            <w:r>
              <w:t>Data Type</w:t>
            </w:r>
          </w:p>
        </w:tc>
        <w:tc>
          <w:tcPr>
            <w:tcW w:w="3070" w:type="dxa"/>
            <w:tcBorders>
              <w:top w:val="nil"/>
              <w:left w:val="nil"/>
              <w:bottom w:val="nil"/>
              <w:right w:val="nil"/>
            </w:tcBorders>
            <w:shd w:val="clear" w:color="auto" w:fill="D9D9D9"/>
          </w:tcPr>
          <w:p w14:paraId="344B9F13" w14:textId="77777777" w:rsidR="00094486" w:rsidRDefault="00094486" w:rsidP="00317556">
            <w:pPr>
              <w:pStyle w:val="TableHead"/>
            </w:pPr>
            <w:r>
              <w:t>Notes</w:t>
            </w:r>
          </w:p>
        </w:tc>
      </w:tr>
      <w:tr w:rsidR="00094486" w14:paraId="74FFDB5B" w14:textId="77777777" w:rsidTr="00317556">
        <w:tc>
          <w:tcPr>
            <w:tcW w:w="2170" w:type="dxa"/>
          </w:tcPr>
          <w:p w14:paraId="4659EABC" w14:textId="77777777" w:rsidR="00094486" w:rsidRPr="00ED1C86" w:rsidRDefault="00094486" w:rsidP="00317556">
            <w:pPr>
              <w:pStyle w:val="TableText"/>
              <w:rPr>
                <w:rStyle w:val="InlineCode"/>
              </w:rPr>
            </w:pPr>
            <w:r>
              <w:rPr>
                <w:rStyle w:val="InlineCode"/>
              </w:rPr>
              <w:fldChar w:fldCharType="begin"/>
            </w:r>
            <w:r>
              <w:instrText xml:space="preserve"> XE "</w:instrText>
            </w:r>
            <w:r w:rsidRPr="005821ED">
              <w:instrText>26805.c03.03.03.071.1</w:instrText>
            </w:r>
            <w:r>
              <w:instrText xml:space="preserve">" </w:instrText>
            </w:r>
            <w:r>
              <w:rPr>
                <w:rStyle w:val="InlineCode"/>
              </w:rPr>
              <w:fldChar w:fldCharType="end"/>
            </w:r>
            <w:r w:rsidRPr="00ED1C86">
              <w:rPr>
                <w:rStyle w:val="InlineCode"/>
              </w:rPr>
              <w:t>AutomationId</w:t>
            </w:r>
          </w:p>
        </w:tc>
        <w:tc>
          <w:tcPr>
            <w:tcW w:w="1170" w:type="dxa"/>
          </w:tcPr>
          <w:p w14:paraId="028EFF4C" w14:textId="77777777" w:rsidR="00094486" w:rsidRDefault="00094486" w:rsidP="00317556">
            <w:pPr>
              <w:pStyle w:val="TableText"/>
            </w:pPr>
            <w:r>
              <w:t>TimecardGrid</w:t>
            </w:r>
          </w:p>
        </w:tc>
        <w:tc>
          <w:tcPr>
            <w:tcW w:w="1440" w:type="dxa"/>
          </w:tcPr>
          <w:p w14:paraId="42E4C7A6" w14:textId="77777777" w:rsidR="00094486" w:rsidRDefault="00094486" w:rsidP="00317556">
            <w:pPr>
              <w:pStyle w:val="TableText"/>
            </w:pPr>
            <w:r w:rsidRPr="00704F0B">
              <w:t>VT_BSTR</w:t>
            </w:r>
          </w:p>
        </w:tc>
        <w:tc>
          <w:tcPr>
            <w:tcW w:w="3070" w:type="dxa"/>
          </w:tcPr>
          <w:p w14:paraId="5DCBF842" w14:textId="77777777" w:rsidR="00094486" w:rsidRDefault="00094486" w:rsidP="00317556">
            <w:pPr>
              <w:pStyle w:val="TableText"/>
            </w:pPr>
            <w:r>
              <w:t xml:space="preserve">The value for the </w:t>
            </w:r>
            <w:r w:rsidRPr="00ED1C86">
              <w:rPr>
                <w:rStyle w:val="InlineCode"/>
              </w:rPr>
              <w:t>AutomationId</w:t>
            </w:r>
            <w:r>
              <w:t xml:space="preserve"> should be unique among siblings.</w:t>
            </w:r>
          </w:p>
        </w:tc>
      </w:tr>
      <w:tr w:rsidR="00094486" w14:paraId="61D7BAA5" w14:textId="77777777" w:rsidTr="00317556">
        <w:tc>
          <w:tcPr>
            <w:tcW w:w="2170" w:type="dxa"/>
          </w:tcPr>
          <w:p w14:paraId="168F3B08" w14:textId="77777777" w:rsidR="00094486" w:rsidRPr="00ED1C86" w:rsidRDefault="00094486" w:rsidP="00317556">
            <w:pPr>
              <w:pStyle w:val="TableText"/>
              <w:rPr>
                <w:rStyle w:val="InlineCode"/>
              </w:rPr>
            </w:pPr>
            <w:r>
              <w:rPr>
                <w:rStyle w:val="InlineCode"/>
              </w:rPr>
              <w:fldChar w:fldCharType="begin"/>
            </w:r>
            <w:r>
              <w:instrText xml:space="preserve"> XE "</w:instrText>
            </w:r>
            <w:r w:rsidRPr="00284111">
              <w:instrText>26805.c03.03.03.072.1</w:instrText>
            </w:r>
            <w:r>
              <w:instrText xml:space="preserve">" </w:instrText>
            </w:r>
            <w:r>
              <w:rPr>
                <w:rStyle w:val="InlineCode"/>
              </w:rPr>
              <w:fldChar w:fldCharType="end"/>
            </w:r>
            <w:r w:rsidRPr="00ED1C86">
              <w:rPr>
                <w:rStyle w:val="InlineCode"/>
              </w:rPr>
              <w:t>BoundingRectangle</w:t>
            </w:r>
          </w:p>
        </w:tc>
        <w:tc>
          <w:tcPr>
            <w:tcW w:w="1170" w:type="dxa"/>
          </w:tcPr>
          <w:p w14:paraId="0FD856E2" w14:textId="77777777" w:rsidR="00094486" w:rsidRDefault="00094486" w:rsidP="00317556">
            <w:pPr>
              <w:pStyle w:val="TableText"/>
            </w:pPr>
            <w:r w:rsidRPr="00C04003">
              <w:t>Coordinates of table onscreen</w:t>
            </w:r>
          </w:p>
        </w:tc>
        <w:tc>
          <w:tcPr>
            <w:tcW w:w="1440" w:type="dxa"/>
          </w:tcPr>
          <w:p w14:paraId="7989DFAF" w14:textId="77777777" w:rsidR="00094486" w:rsidRDefault="00094486" w:rsidP="00317556">
            <w:pPr>
              <w:pStyle w:val="TableText"/>
            </w:pPr>
            <w:r w:rsidRPr="00704F0B">
              <w:t>VT_R8|VT_ARRAY</w:t>
            </w:r>
          </w:p>
        </w:tc>
        <w:tc>
          <w:tcPr>
            <w:tcW w:w="3070" w:type="dxa"/>
          </w:tcPr>
          <w:p w14:paraId="395736A2" w14:textId="77777777" w:rsidR="00094486" w:rsidRDefault="00094486" w:rsidP="00317556">
            <w:pPr>
              <w:pStyle w:val="TableText"/>
            </w:pPr>
            <w:r w:rsidRPr="001645A0">
              <w:t xml:space="preserve">The </w:t>
            </w:r>
            <w:r>
              <w:t>value of the rectangle</w:t>
            </w:r>
            <w:r w:rsidRPr="001645A0">
              <w:t xml:space="preserve"> is expressed in physical screen coordinates.</w:t>
            </w:r>
          </w:p>
        </w:tc>
      </w:tr>
      <w:tr w:rsidR="00094486" w14:paraId="29DD5DEC" w14:textId="77777777" w:rsidTr="00317556">
        <w:tc>
          <w:tcPr>
            <w:tcW w:w="2170" w:type="dxa"/>
          </w:tcPr>
          <w:p w14:paraId="2C2024F5" w14:textId="77777777" w:rsidR="00094486" w:rsidRPr="00ED1C86" w:rsidRDefault="00094486" w:rsidP="00317556">
            <w:pPr>
              <w:pStyle w:val="TableText"/>
              <w:rPr>
                <w:rStyle w:val="InlineCode"/>
              </w:rPr>
            </w:pPr>
            <w:r>
              <w:rPr>
                <w:rStyle w:val="InlineCode"/>
              </w:rPr>
              <w:fldChar w:fldCharType="begin"/>
            </w:r>
            <w:r>
              <w:instrText xml:space="preserve"> XE "</w:instrText>
            </w:r>
            <w:r w:rsidRPr="00B03B47">
              <w:instrText>26805.c03.03.03.073.1</w:instrText>
            </w:r>
            <w:r>
              <w:instrText xml:space="preserve">" </w:instrText>
            </w:r>
            <w:r>
              <w:rPr>
                <w:rStyle w:val="InlineCode"/>
              </w:rPr>
              <w:fldChar w:fldCharType="end"/>
            </w:r>
            <w:r w:rsidRPr="00ED1C86">
              <w:rPr>
                <w:rStyle w:val="InlineCode"/>
              </w:rPr>
              <w:t>IsKeyboardFocusable</w:t>
            </w:r>
          </w:p>
        </w:tc>
        <w:tc>
          <w:tcPr>
            <w:tcW w:w="1170" w:type="dxa"/>
          </w:tcPr>
          <w:p w14:paraId="68369CC0" w14:textId="77777777" w:rsidR="00094486" w:rsidRDefault="00094486" w:rsidP="00317556">
            <w:pPr>
              <w:pStyle w:val="TableText"/>
            </w:pPr>
            <w:r w:rsidRPr="00B05A35">
              <w:t>False</w:t>
            </w:r>
          </w:p>
        </w:tc>
        <w:tc>
          <w:tcPr>
            <w:tcW w:w="1440" w:type="dxa"/>
          </w:tcPr>
          <w:p w14:paraId="1228521C" w14:textId="77777777" w:rsidR="00094486" w:rsidRDefault="00094486" w:rsidP="00317556">
            <w:pPr>
              <w:pStyle w:val="TableText"/>
            </w:pPr>
            <w:r w:rsidRPr="00704F0B">
              <w:t>VT_BOOL</w:t>
            </w:r>
          </w:p>
        </w:tc>
        <w:tc>
          <w:tcPr>
            <w:tcW w:w="3070" w:type="dxa"/>
          </w:tcPr>
          <w:p w14:paraId="2FE2C647" w14:textId="77777777" w:rsidR="00094486" w:rsidRDefault="00094486" w:rsidP="00317556">
            <w:pPr>
              <w:pStyle w:val="TableText"/>
            </w:pPr>
            <w:r>
              <w:t>The grid itself cannot receive keyboard focus; only the grid items can.</w:t>
            </w:r>
          </w:p>
        </w:tc>
      </w:tr>
      <w:tr w:rsidR="00094486" w14:paraId="4365BE1A" w14:textId="77777777" w:rsidTr="00317556">
        <w:tc>
          <w:tcPr>
            <w:tcW w:w="2170" w:type="dxa"/>
          </w:tcPr>
          <w:p w14:paraId="2C68EF31" w14:textId="77777777" w:rsidR="00094486" w:rsidRPr="00ED1C86" w:rsidRDefault="00094486" w:rsidP="00317556">
            <w:pPr>
              <w:pStyle w:val="TableText"/>
              <w:rPr>
                <w:rStyle w:val="InlineCode"/>
              </w:rPr>
            </w:pPr>
            <w:r>
              <w:rPr>
                <w:rStyle w:val="InlineCode"/>
              </w:rPr>
              <w:fldChar w:fldCharType="begin"/>
            </w:r>
            <w:r>
              <w:instrText xml:space="preserve"> XE "</w:instrText>
            </w:r>
            <w:r w:rsidRPr="00FD26CE">
              <w:instrText>26805.c03.03.03.074.1</w:instrText>
            </w:r>
            <w:r>
              <w:instrText xml:space="preserve">" </w:instrText>
            </w:r>
            <w:r>
              <w:rPr>
                <w:rStyle w:val="InlineCode"/>
              </w:rPr>
              <w:fldChar w:fldCharType="end"/>
            </w:r>
            <w:r w:rsidRPr="00ED1C86">
              <w:rPr>
                <w:rStyle w:val="InlineCode"/>
              </w:rPr>
              <w:t>LabeledBy</w:t>
            </w:r>
          </w:p>
        </w:tc>
        <w:tc>
          <w:tcPr>
            <w:tcW w:w="1170" w:type="dxa"/>
          </w:tcPr>
          <w:p w14:paraId="50ACF714" w14:textId="77777777" w:rsidR="00094486" w:rsidRDefault="00094486" w:rsidP="00317556">
            <w:pPr>
              <w:pStyle w:val="TableText"/>
            </w:pPr>
            <w:r>
              <w:t>Null</w:t>
            </w:r>
          </w:p>
        </w:tc>
        <w:tc>
          <w:tcPr>
            <w:tcW w:w="1440" w:type="dxa"/>
          </w:tcPr>
          <w:p w14:paraId="168F90A9" w14:textId="77777777" w:rsidR="00094486" w:rsidRDefault="00094486" w:rsidP="00317556">
            <w:pPr>
              <w:pStyle w:val="TableText"/>
            </w:pPr>
            <w:r w:rsidRPr="00B41B4C">
              <w:t>VT_UNKNOWN</w:t>
            </w:r>
          </w:p>
        </w:tc>
        <w:tc>
          <w:tcPr>
            <w:tcW w:w="3070" w:type="dxa"/>
          </w:tcPr>
          <w:p w14:paraId="1CAD676F" w14:textId="77777777" w:rsidR="00094486" w:rsidRDefault="00094486" w:rsidP="00317556">
            <w:pPr>
              <w:pStyle w:val="TableText"/>
            </w:pPr>
            <w:r>
              <w:t>Null because there is no text label for the grid.</w:t>
            </w:r>
          </w:p>
        </w:tc>
      </w:tr>
      <w:tr w:rsidR="00094486" w14:paraId="661A9628" w14:textId="77777777" w:rsidTr="00317556">
        <w:tc>
          <w:tcPr>
            <w:tcW w:w="2170" w:type="dxa"/>
          </w:tcPr>
          <w:p w14:paraId="313ACECD" w14:textId="77777777" w:rsidR="00094486" w:rsidRPr="00ED1C86" w:rsidRDefault="00094486" w:rsidP="00317556">
            <w:pPr>
              <w:pStyle w:val="TableText"/>
              <w:rPr>
                <w:rStyle w:val="InlineCode"/>
              </w:rPr>
            </w:pPr>
            <w:r>
              <w:rPr>
                <w:rStyle w:val="InlineCode"/>
              </w:rPr>
              <w:fldChar w:fldCharType="begin"/>
            </w:r>
            <w:r>
              <w:instrText xml:space="preserve"> XE "</w:instrText>
            </w:r>
            <w:r w:rsidRPr="00E61650">
              <w:instrText>26805.c03.03.03.075.1</w:instrText>
            </w:r>
            <w:r>
              <w:instrText xml:space="preserve">" </w:instrText>
            </w:r>
            <w:r>
              <w:rPr>
                <w:rStyle w:val="InlineCode"/>
              </w:rPr>
              <w:fldChar w:fldCharType="end"/>
            </w:r>
            <w:r w:rsidRPr="00ED1C86">
              <w:rPr>
                <w:rStyle w:val="InlineCode"/>
              </w:rPr>
              <w:t>Name</w:t>
            </w:r>
          </w:p>
        </w:tc>
        <w:tc>
          <w:tcPr>
            <w:tcW w:w="1170" w:type="dxa"/>
          </w:tcPr>
          <w:p w14:paraId="381C62C5" w14:textId="77777777" w:rsidR="00094486" w:rsidRDefault="00094486" w:rsidP="00317556">
            <w:pPr>
              <w:pStyle w:val="TableText"/>
            </w:pPr>
            <w:r>
              <w:t>“</w:t>
            </w:r>
            <w:r w:rsidRPr="00C04003">
              <w:t>Calendar</w:t>
            </w:r>
            <w:r>
              <w:t>”</w:t>
            </w:r>
          </w:p>
        </w:tc>
        <w:tc>
          <w:tcPr>
            <w:tcW w:w="1440" w:type="dxa"/>
          </w:tcPr>
          <w:p w14:paraId="3405E04E" w14:textId="77777777" w:rsidR="00094486" w:rsidRDefault="00094486" w:rsidP="00317556">
            <w:pPr>
              <w:pStyle w:val="TableText"/>
            </w:pPr>
            <w:r w:rsidRPr="00704F0B">
              <w:t>VT_BSTR</w:t>
            </w:r>
          </w:p>
        </w:tc>
        <w:tc>
          <w:tcPr>
            <w:tcW w:w="3070" w:type="dxa"/>
          </w:tcPr>
          <w:p w14:paraId="607AE7C7" w14:textId="77777777" w:rsidR="00094486" w:rsidRDefault="00094486" w:rsidP="00317556">
            <w:pPr>
              <w:pStyle w:val="TableText"/>
            </w:pPr>
            <w:r>
              <w:t xml:space="preserve">Typically, the value for the </w:t>
            </w:r>
            <w:r w:rsidRPr="00ED1C86">
              <w:rPr>
                <w:rStyle w:val="InlineCode"/>
              </w:rPr>
              <w:t>Name</w:t>
            </w:r>
            <w:r>
              <w:t xml:space="preserve"> Property should match the label</w:t>
            </w:r>
            <w:r>
              <w:br/>
              <w:t xml:space="preserve"> text on screen. Because there is no </w:t>
            </w:r>
            <w:r>
              <w:br/>
              <w:t>on-screen label, “Calendar” is</w:t>
            </w:r>
            <w:r>
              <w:br/>
              <w:t xml:space="preserve"> assigned. In combination with the </w:t>
            </w:r>
            <w:r w:rsidRPr="00ED1C86">
              <w:rPr>
                <w:rStyle w:val="InlineCode"/>
              </w:rPr>
              <w:t>LocalizedControlType</w:t>
            </w:r>
            <w:r>
              <w:t xml:space="preserve"> Property, the control may read as “Calendar timecard grid.”</w:t>
            </w:r>
          </w:p>
        </w:tc>
      </w:tr>
      <w:tr w:rsidR="00094486" w14:paraId="18E45192" w14:textId="77777777" w:rsidTr="00317556">
        <w:tc>
          <w:tcPr>
            <w:tcW w:w="2170" w:type="dxa"/>
            <w:tcBorders>
              <w:top w:val="nil"/>
              <w:left w:val="nil"/>
              <w:right w:val="nil"/>
            </w:tcBorders>
          </w:tcPr>
          <w:p w14:paraId="24FF66B5" w14:textId="77777777" w:rsidR="00094486" w:rsidRPr="00ED1C86" w:rsidRDefault="00094486" w:rsidP="00317556">
            <w:pPr>
              <w:pStyle w:val="TableText"/>
              <w:rPr>
                <w:rStyle w:val="InlineCode"/>
              </w:rPr>
            </w:pPr>
            <w:r>
              <w:rPr>
                <w:rStyle w:val="InlineCode"/>
              </w:rPr>
              <w:fldChar w:fldCharType="begin"/>
            </w:r>
            <w:r>
              <w:instrText xml:space="preserve"> XE "</w:instrText>
            </w:r>
            <w:r w:rsidRPr="00156467">
              <w:instrText>26805.c03.03.03.076.1</w:instrText>
            </w:r>
            <w:r>
              <w:instrText xml:space="preserve">" </w:instrText>
            </w:r>
            <w:r>
              <w:rPr>
                <w:rStyle w:val="InlineCode"/>
              </w:rPr>
              <w:fldChar w:fldCharType="end"/>
            </w:r>
            <w:r w:rsidRPr="00ED1C86">
              <w:rPr>
                <w:rStyle w:val="InlineCode"/>
              </w:rPr>
              <w:t>LocalizedControlType</w:t>
            </w:r>
          </w:p>
        </w:tc>
        <w:tc>
          <w:tcPr>
            <w:tcW w:w="1170" w:type="dxa"/>
            <w:tcBorders>
              <w:top w:val="nil"/>
              <w:left w:val="nil"/>
              <w:right w:val="nil"/>
            </w:tcBorders>
          </w:tcPr>
          <w:p w14:paraId="7513EFFD" w14:textId="77777777" w:rsidR="00094486" w:rsidRPr="00C04003" w:rsidRDefault="00094486" w:rsidP="00317556">
            <w:pPr>
              <w:pStyle w:val="TableText"/>
            </w:pPr>
            <w:r>
              <w:t>“timecard grid”</w:t>
            </w:r>
          </w:p>
        </w:tc>
        <w:tc>
          <w:tcPr>
            <w:tcW w:w="1440" w:type="dxa"/>
            <w:tcBorders>
              <w:top w:val="nil"/>
              <w:left w:val="nil"/>
              <w:right w:val="nil"/>
            </w:tcBorders>
          </w:tcPr>
          <w:p w14:paraId="18EAACA2" w14:textId="77777777" w:rsidR="00094486" w:rsidRPr="00704F0B" w:rsidRDefault="00094486" w:rsidP="00317556">
            <w:pPr>
              <w:pStyle w:val="TableText"/>
            </w:pPr>
            <w:r>
              <w:t>VT_STR</w:t>
            </w:r>
          </w:p>
        </w:tc>
        <w:tc>
          <w:tcPr>
            <w:tcW w:w="3070" w:type="dxa"/>
            <w:tcBorders>
              <w:top w:val="nil"/>
              <w:left w:val="nil"/>
              <w:right w:val="nil"/>
            </w:tcBorders>
          </w:tcPr>
          <w:p w14:paraId="7DED6FBB" w14:textId="77777777" w:rsidR="00094486" w:rsidRDefault="00094486" w:rsidP="00317556">
            <w:pPr>
              <w:pStyle w:val="TableText"/>
            </w:pPr>
            <w:r w:rsidRPr="00ED1C86">
              <w:rPr>
                <w:rStyle w:val="InlineCode"/>
              </w:rPr>
              <w:t>LocalizedControlType</w:t>
            </w:r>
            <w:r>
              <w:t xml:space="preserve"> can be modified to be more understand</w:t>
            </w:r>
            <w:r>
              <w:softHyphen/>
            </w:r>
            <w:r>
              <w:br/>
              <w:t xml:space="preserve">able to the user. For English, it is suggested that the string for the </w:t>
            </w:r>
            <w:r w:rsidRPr="00ED1C86">
              <w:rPr>
                <w:rStyle w:val="InlineCode"/>
              </w:rPr>
              <w:t>LocalizedControlType</w:t>
            </w:r>
            <w:r>
              <w:t xml:space="preserve"> Property be typed in small caps because it will be used in-line with the Name Property.</w:t>
            </w:r>
          </w:p>
        </w:tc>
      </w:tr>
    </w:tbl>
    <w:p w14:paraId="0A1A129A" w14:textId="77777777" w:rsidR="00094486" w:rsidRDefault="00094486" w:rsidP="00094486">
      <w:r>
        <w:fldChar w:fldCharType="begin"/>
      </w:r>
      <w:r>
        <w:instrText xml:space="preserve"> XE "</w:instrText>
      </w:r>
      <w:r w:rsidRPr="00177A69">
        <w:instrText>26805.c03.03.03.077.1</w:instrText>
      </w:r>
      <w:r>
        <w:instrText xml:space="preserve">" </w:instrText>
      </w:r>
      <w:r>
        <w:fldChar w:fldCharType="end"/>
      </w:r>
      <w:r>
        <w:t>With the required Automation Element Property values now defined, you can fill out the Automation Element Properties column for the calendar grid. Table 3-6 shows what our table looks like so far.</w:t>
      </w:r>
      <w:r>
        <w:fldChar w:fldCharType="begin"/>
      </w:r>
      <w:r>
        <w:instrText xml:space="preserve"> XE "</w:instrText>
      </w:r>
      <w:r w:rsidRPr="0001373B">
        <w:instrText>26805.c03.03.03.077.9</w:instrText>
      </w:r>
      <w:r>
        <w:instrText xml:space="preserve">" </w:instrText>
      </w:r>
      <w:r>
        <w:fldChar w:fldCharType="end"/>
      </w:r>
    </w:p>
    <w:p w14:paraId="25485924" w14:textId="77777777" w:rsidR="00094486" w:rsidRPr="00677E54" w:rsidRDefault="00094486" w:rsidP="00094486">
      <w:pPr>
        <w:pStyle w:val="TableNum-Title"/>
      </w:pPr>
      <w:r w:rsidRPr="00677E54">
        <w:fldChar w:fldCharType="begin"/>
      </w:r>
      <w:r w:rsidRPr="00677E54">
        <w:instrText xml:space="preserve"> XE "26805.c03.03.03.078.1" </w:instrText>
      </w:r>
      <w:r w:rsidRPr="00677E54">
        <w:fldChar w:fldCharType="end"/>
      </w:r>
      <w:r w:rsidRPr="00677E54">
        <w:t>TABLE 3-6</w:t>
      </w:r>
      <w:r>
        <w:rPr>
          <w:rFonts w:ascii="Cambria Math" w:hAnsi="Cambria Math" w:cs="Cambria Math"/>
        </w:rPr>
        <w:t> </w:t>
      </w:r>
      <w:r w:rsidRPr="00677E54">
        <w:t>Implementation table with the required Automation Element Properties and their values for the employee timecard’s calendar grid custom control</w:t>
      </w:r>
      <w:r w:rsidRPr="00677E54">
        <w:fldChar w:fldCharType="begin"/>
      </w:r>
      <w:r w:rsidRPr="00677E54">
        <w:instrText xml:space="preserve"> XE "26805.c03.03.03.078.9" </w:instrText>
      </w:r>
      <w:r w:rsidRPr="00677E54">
        <w:fldChar w:fldCharType="end"/>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1171"/>
        <w:gridCol w:w="1114"/>
        <w:gridCol w:w="1189"/>
        <w:gridCol w:w="2941"/>
        <w:gridCol w:w="1315"/>
      </w:tblGrid>
      <w:tr w:rsidR="00094486" w:rsidRPr="002D4A4C" w14:paraId="74800BB3" w14:textId="77777777" w:rsidTr="00317556">
        <w:trPr>
          <w:tblHeader/>
        </w:trPr>
        <w:tc>
          <w:tcPr>
            <w:tcW w:w="1187" w:type="dxa"/>
            <w:tcBorders>
              <w:top w:val="nil"/>
              <w:left w:val="nil"/>
              <w:bottom w:val="nil"/>
              <w:right w:val="nil"/>
            </w:tcBorders>
            <w:shd w:val="clear" w:color="auto" w:fill="D9D9D9"/>
          </w:tcPr>
          <w:p w14:paraId="63908095" w14:textId="77777777" w:rsidR="00094486" w:rsidRDefault="00094486" w:rsidP="00317556">
            <w:pPr>
              <w:pStyle w:val="TableHead"/>
            </w:pPr>
            <w:r>
              <w:fldChar w:fldCharType="begin"/>
            </w:r>
            <w:r>
              <w:instrText xml:space="preserve"> XE "</w:instrText>
            </w:r>
            <w:r w:rsidRPr="00DB0ED9">
              <w:instrText>26805.c03.03.03.079.1</w:instrText>
            </w:r>
            <w:r>
              <w:instrText xml:space="preserve">" </w:instrText>
            </w:r>
            <w:r>
              <w:fldChar w:fldCharType="end"/>
            </w:r>
            <w:r w:rsidRPr="002D4A4C">
              <w:t>Control</w:t>
            </w:r>
          </w:p>
        </w:tc>
        <w:tc>
          <w:tcPr>
            <w:tcW w:w="1129" w:type="dxa"/>
            <w:tcBorders>
              <w:top w:val="nil"/>
              <w:left w:val="nil"/>
              <w:bottom w:val="nil"/>
              <w:right w:val="nil"/>
            </w:tcBorders>
            <w:shd w:val="clear" w:color="auto" w:fill="D9D9D9"/>
          </w:tcPr>
          <w:p w14:paraId="39A1D169" w14:textId="77777777" w:rsidR="00094486" w:rsidRDefault="00094486" w:rsidP="00317556">
            <w:pPr>
              <w:pStyle w:val="TableHead"/>
            </w:pPr>
            <w:r>
              <w:t xml:space="preserve">Control </w:t>
            </w:r>
            <w:r>
              <w:br/>
              <w:t>Type</w:t>
            </w:r>
          </w:p>
        </w:tc>
        <w:tc>
          <w:tcPr>
            <w:tcW w:w="1204" w:type="dxa"/>
            <w:tcBorders>
              <w:top w:val="nil"/>
              <w:left w:val="nil"/>
              <w:bottom w:val="nil"/>
              <w:right w:val="nil"/>
            </w:tcBorders>
            <w:shd w:val="clear" w:color="auto" w:fill="D9D9D9"/>
          </w:tcPr>
          <w:p w14:paraId="0FEB7799" w14:textId="77777777" w:rsidR="00094486" w:rsidRDefault="00094486" w:rsidP="00317556">
            <w:pPr>
              <w:pStyle w:val="TableHead"/>
            </w:pPr>
            <w:r>
              <w:t>Control Patterns</w:t>
            </w:r>
          </w:p>
        </w:tc>
        <w:tc>
          <w:tcPr>
            <w:tcW w:w="3001" w:type="dxa"/>
            <w:tcBorders>
              <w:top w:val="nil"/>
              <w:left w:val="nil"/>
              <w:bottom w:val="nil"/>
              <w:right w:val="nil"/>
            </w:tcBorders>
            <w:shd w:val="clear" w:color="auto" w:fill="D9D9D9"/>
          </w:tcPr>
          <w:p w14:paraId="5757E2E0" w14:textId="77777777" w:rsidR="00094486" w:rsidRDefault="00094486" w:rsidP="00317556">
            <w:pPr>
              <w:pStyle w:val="TableHead"/>
            </w:pPr>
            <w:r>
              <w:t>Properties</w:t>
            </w:r>
          </w:p>
        </w:tc>
        <w:tc>
          <w:tcPr>
            <w:tcW w:w="1329" w:type="dxa"/>
            <w:tcBorders>
              <w:top w:val="nil"/>
              <w:left w:val="nil"/>
              <w:bottom w:val="nil"/>
              <w:right w:val="nil"/>
            </w:tcBorders>
            <w:shd w:val="clear" w:color="auto" w:fill="D9D9D9"/>
          </w:tcPr>
          <w:p w14:paraId="61A7915A" w14:textId="77777777" w:rsidR="00094486" w:rsidRDefault="00094486" w:rsidP="00317556">
            <w:pPr>
              <w:pStyle w:val="TableHead"/>
            </w:pPr>
          </w:p>
        </w:tc>
      </w:tr>
      <w:tr w:rsidR="00094486" w:rsidRPr="002D4A4C" w14:paraId="0322A909" w14:textId="77777777" w:rsidTr="00317556">
        <w:tc>
          <w:tcPr>
            <w:tcW w:w="1187" w:type="dxa"/>
          </w:tcPr>
          <w:p w14:paraId="6F4DC258" w14:textId="77777777" w:rsidR="00094486" w:rsidRDefault="00094486" w:rsidP="00317556">
            <w:pPr>
              <w:pStyle w:val="TableSubhead"/>
            </w:pPr>
            <w:r>
              <w:fldChar w:fldCharType="begin"/>
            </w:r>
            <w:r>
              <w:instrText xml:space="preserve"> XE "</w:instrText>
            </w:r>
            <w:r w:rsidRPr="00D91E43">
              <w:instrText>26805.c03.03.03.080.1</w:instrText>
            </w:r>
            <w:r>
              <w:instrText xml:space="preserve">" </w:instrText>
            </w:r>
            <w:r>
              <w:fldChar w:fldCharType="end"/>
            </w:r>
          </w:p>
        </w:tc>
        <w:tc>
          <w:tcPr>
            <w:tcW w:w="1129" w:type="dxa"/>
          </w:tcPr>
          <w:p w14:paraId="15258E9A" w14:textId="77777777" w:rsidR="00094486" w:rsidRDefault="00094486" w:rsidP="00317556">
            <w:pPr>
              <w:pStyle w:val="TableSubhead"/>
            </w:pPr>
          </w:p>
        </w:tc>
        <w:tc>
          <w:tcPr>
            <w:tcW w:w="1204" w:type="dxa"/>
          </w:tcPr>
          <w:p w14:paraId="5CDC5B52" w14:textId="77777777" w:rsidR="00094486" w:rsidRDefault="00094486" w:rsidP="00317556">
            <w:pPr>
              <w:pStyle w:val="TableSubhead"/>
            </w:pPr>
          </w:p>
        </w:tc>
        <w:tc>
          <w:tcPr>
            <w:tcW w:w="3001" w:type="dxa"/>
          </w:tcPr>
          <w:p w14:paraId="0CA84D88" w14:textId="77777777" w:rsidR="00094486" w:rsidRDefault="00094486" w:rsidP="00317556">
            <w:pPr>
              <w:pStyle w:val="TableSubhead"/>
            </w:pPr>
            <w:r>
              <w:t>Automation Element Properties</w:t>
            </w:r>
          </w:p>
        </w:tc>
        <w:tc>
          <w:tcPr>
            <w:tcW w:w="1329" w:type="dxa"/>
          </w:tcPr>
          <w:p w14:paraId="2FB30DBC" w14:textId="77777777" w:rsidR="00094486" w:rsidRDefault="00094486" w:rsidP="00317556">
            <w:pPr>
              <w:pStyle w:val="TableSubhead"/>
            </w:pPr>
            <w:r>
              <w:t>Control Pattern Properties</w:t>
            </w:r>
          </w:p>
        </w:tc>
      </w:tr>
      <w:tr w:rsidR="00094486" w:rsidRPr="002D4A4C" w14:paraId="39927688" w14:textId="77777777" w:rsidTr="00317556">
        <w:tc>
          <w:tcPr>
            <w:tcW w:w="1187" w:type="dxa"/>
            <w:tcBorders>
              <w:top w:val="nil"/>
              <w:left w:val="nil"/>
              <w:right w:val="nil"/>
            </w:tcBorders>
          </w:tcPr>
          <w:p w14:paraId="63BB7989" w14:textId="77777777" w:rsidR="00094486" w:rsidRDefault="00094486" w:rsidP="00317556">
            <w:pPr>
              <w:pStyle w:val="TableText"/>
            </w:pPr>
            <w:r>
              <w:fldChar w:fldCharType="begin"/>
            </w:r>
            <w:r>
              <w:instrText xml:space="preserve"> XE "</w:instrText>
            </w:r>
            <w:r w:rsidRPr="00436E59">
              <w:instrText>26805.c03.03.03.081.1</w:instrText>
            </w:r>
            <w:r>
              <w:instrText xml:space="preserve">" </w:instrText>
            </w:r>
            <w:r>
              <w:fldChar w:fldCharType="end"/>
            </w:r>
            <w:r w:rsidRPr="002D4A4C">
              <w:t>Grid</w:t>
            </w:r>
            <w:r>
              <w:t xml:space="preserve">: </w:t>
            </w:r>
            <w:r w:rsidRPr="002D4A4C">
              <w:t>Calendar</w:t>
            </w:r>
          </w:p>
        </w:tc>
        <w:tc>
          <w:tcPr>
            <w:tcW w:w="1129" w:type="dxa"/>
            <w:tcBorders>
              <w:top w:val="nil"/>
              <w:left w:val="nil"/>
              <w:right w:val="nil"/>
            </w:tcBorders>
          </w:tcPr>
          <w:p w14:paraId="2A32709D" w14:textId="77777777" w:rsidR="00094486" w:rsidRDefault="00094486" w:rsidP="00317556">
            <w:pPr>
              <w:pStyle w:val="TableText"/>
            </w:pPr>
            <w:r>
              <w:t>DataGrid</w:t>
            </w:r>
          </w:p>
        </w:tc>
        <w:tc>
          <w:tcPr>
            <w:tcW w:w="1204" w:type="dxa"/>
            <w:tcBorders>
              <w:top w:val="nil"/>
              <w:left w:val="nil"/>
              <w:right w:val="nil"/>
            </w:tcBorders>
          </w:tcPr>
          <w:p w14:paraId="6C16FA78" w14:textId="77777777" w:rsidR="00094486" w:rsidRDefault="00094486" w:rsidP="00317556">
            <w:pPr>
              <w:pStyle w:val="TableText"/>
            </w:pPr>
            <w:r>
              <w:t>Grid</w:t>
            </w:r>
          </w:p>
          <w:p w14:paraId="4893B9B7" w14:textId="77777777" w:rsidR="00094486" w:rsidRDefault="00094486" w:rsidP="00317556">
            <w:pPr>
              <w:pStyle w:val="TableText"/>
            </w:pPr>
            <w:r>
              <w:t>Selection</w:t>
            </w:r>
          </w:p>
          <w:p w14:paraId="66487F83" w14:textId="77777777" w:rsidR="00094486" w:rsidRDefault="00094486" w:rsidP="00317556">
            <w:pPr>
              <w:pStyle w:val="TableText"/>
            </w:pPr>
            <w:r>
              <w:t>Table</w:t>
            </w:r>
          </w:p>
        </w:tc>
        <w:tc>
          <w:tcPr>
            <w:tcW w:w="3001" w:type="dxa"/>
            <w:tcBorders>
              <w:top w:val="nil"/>
              <w:left w:val="nil"/>
              <w:right w:val="nil"/>
            </w:tcBorders>
          </w:tcPr>
          <w:p w14:paraId="0650C339" w14:textId="77777777" w:rsidR="00094486" w:rsidRDefault="00094486" w:rsidP="00094486">
            <w:pPr>
              <w:pStyle w:val="TableBullList"/>
              <w:tabs>
                <w:tab w:val="clear" w:pos="240"/>
                <w:tab w:val="clear" w:pos="780"/>
                <w:tab w:val="num" w:pos="210"/>
              </w:tabs>
              <w:ind w:left="210" w:hanging="180"/>
            </w:pPr>
            <w:r w:rsidRPr="00ED1C86">
              <w:rPr>
                <w:rStyle w:val="InlineCode"/>
              </w:rPr>
              <w:t>AutomationId</w:t>
            </w:r>
            <w:r>
              <w:t>: TableHeader</w:t>
            </w:r>
          </w:p>
          <w:p w14:paraId="635E1422" w14:textId="77777777" w:rsidR="00094486" w:rsidRDefault="00094486" w:rsidP="00094486">
            <w:pPr>
              <w:pStyle w:val="TableBullList"/>
              <w:tabs>
                <w:tab w:val="clear" w:pos="240"/>
                <w:tab w:val="clear" w:pos="780"/>
                <w:tab w:val="num" w:pos="210"/>
              </w:tabs>
              <w:ind w:left="210" w:hanging="180"/>
            </w:pPr>
            <w:r w:rsidRPr="00BB29F5">
              <w:rPr>
                <w:rStyle w:val="InlineCode"/>
              </w:rPr>
              <w:t>BoundingRectangle</w:t>
            </w:r>
            <w:r>
              <w:t xml:space="preserve">: </w:t>
            </w:r>
            <w:r w:rsidRPr="00C04003">
              <w:t>Coordinates of table onscreen</w:t>
            </w:r>
            <w:r>
              <w:t xml:space="preserve"> </w:t>
            </w:r>
          </w:p>
          <w:p w14:paraId="2B373F8F" w14:textId="77777777" w:rsidR="00094486" w:rsidRDefault="00094486" w:rsidP="00094486">
            <w:pPr>
              <w:pStyle w:val="TableBullList"/>
              <w:tabs>
                <w:tab w:val="clear" w:pos="240"/>
                <w:tab w:val="clear" w:pos="780"/>
                <w:tab w:val="num" w:pos="210"/>
              </w:tabs>
              <w:ind w:left="210" w:hanging="180"/>
            </w:pPr>
            <w:r w:rsidRPr="00ED1C86">
              <w:rPr>
                <w:rStyle w:val="InlineCode"/>
              </w:rPr>
              <w:t>Control</w:t>
            </w:r>
            <w:r w:rsidRPr="00653527">
              <w:rPr>
                <w:rStyle w:val="InlineCode"/>
              </w:rPr>
              <w:t>Type</w:t>
            </w:r>
            <w:r>
              <w:t>: DataGrid</w:t>
            </w:r>
          </w:p>
          <w:p w14:paraId="018E1750" w14:textId="77777777" w:rsidR="00094486" w:rsidRDefault="00094486" w:rsidP="00094486">
            <w:pPr>
              <w:pStyle w:val="TableBullList"/>
              <w:tabs>
                <w:tab w:val="clear" w:pos="240"/>
                <w:tab w:val="clear" w:pos="780"/>
                <w:tab w:val="num" w:pos="210"/>
              </w:tabs>
              <w:ind w:left="210" w:hanging="180"/>
            </w:pPr>
            <w:r w:rsidRPr="00ED1C86">
              <w:rPr>
                <w:rStyle w:val="InlineCode"/>
              </w:rPr>
              <w:t>IsContentElement</w:t>
            </w:r>
            <w:r>
              <w:t>: True</w:t>
            </w:r>
          </w:p>
          <w:p w14:paraId="4320FAAE" w14:textId="77777777" w:rsidR="00094486" w:rsidRDefault="00094486" w:rsidP="00094486">
            <w:pPr>
              <w:pStyle w:val="TableBullList"/>
              <w:tabs>
                <w:tab w:val="clear" w:pos="240"/>
                <w:tab w:val="clear" w:pos="780"/>
                <w:tab w:val="num" w:pos="210"/>
              </w:tabs>
              <w:ind w:left="210" w:hanging="180"/>
            </w:pPr>
            <w:r w:rsidRPr="00ED1C86">
              <w:rPr>
                <w:rStyle w:val="InlineCode"/>
              </w:rPr>
              <w:t>IsControlElement</w:t>
            </w:r>
            <w:r>
              <w:t>: True</w:t>
            </w:r>
          </w:p>
          <w:p w14:paraId="633DBBE7" w14:textId="77777777" w:rsidR="00094486" w:rsidRDefault="00094486" w:rsidP="00094486">
            <w:pPr>
              <w:pStyle w:val="TableBullList"/>
              <w:tabs>
                <w:tab w:val="clear" w:pos="240"/>
                <w:tab w:val="clear" w:pos="780"/>
                <w:tab w:val="num" w:pos="210"/>
              </w:tabs>
              <w:ind w:left="210" w:hanging="180"/>
            </w:pPr>
            <w:r w:rsidRPr="00ED1C86">
              <w:rPr>
                <w:rStyle w:val="InlineCode"/>
              </w:rPr>
              <w:t>IsKeyboardFocusable</w:t>
            </w:r>
            <w:r>
              <w:t xml:space="preserve">: </w:t>
            </w:r>
            <w:r w:rsidRPr="0056375B">
              <w:t>False</w:t>
            </w:r>
          </w:p>
          <w:p w14:paraId="525E784A" w14:textId="77777777" w:rsidR="00094486" w:rsidRDefault="00094486" w:rsidP="00094486">
            <w:pPr>
              <w:pStyle w:val="TableBullList"/>
              <w:tabs>
                <w:tab w:val="clear" w:pos="240"/>
                <w:tab w:val="clear" w:pos="780"/>
                <w:tab w:val="num" w:pos="210"/>
              </w:tabs>
              <w:ind w:left="210" w:hanging="180"/>
            </w:pPr>
            <w:r w:rsidRPr="00ED1C86">
              <w:rPr>
                <w:rStyle w:val="InlineCode"/>
              </w:rPr>
              <w:t>Labeled</w:t>
            </w:r>
            <w:r w:rsidRPr="00653527">
              <w:rPr>
                <w:rStyle w:val="InlineCode"/>
              </w:rPr>
              <w:t>By</w:t>
            </w:r>
            <w:r>
              <w:t>: Null</w:t>
            </w:r>
          </w:p>
          <w:p w14:paraId="0D3993E4" w14:textId="77777777" w:rsidR="00094486" w:rsidRDefault="00094486" w:rsidP="00094486">
            <w:pPr>
              <w:pStyle w:val="TableBullList"/>
              <w:tabs>
                <w:tab w:val="clear" w:pos="240"/>
                <w:tab w:val="clear" w:pos="780"/>
                <w:tab w:val="num" w:pos="210"/>
              </w:tabs>
              <w:ind w:left="210" w:hanging="180"/>
            </w:pPr>
            <w:r w:rsidRPr="00ED1C86">
              <w:rPr>
                <w:rStyle w:val="InlineCode"/>
              </w:rPr>
              <w:t>Localized</w:t>
            </w:r>
            <w:r w:rsidRPr="00653527">
              <w:rPr>
                <w:rStyle w:val="InlineCode"/>
              </w:rPr>
              <w:t>ControlType:</w:t>
            </w:r>
            <w:r>
              <w:t xml:space="preserve"> “timecard grid”</w:t>
            </w:r>
          </w:p>
          <w:p w14:paraId="74EB3F9B" w14:textId="77777777" w:rsidR="00094486" w:rsidRDefault="00094486" w:rsidP="00094486">
            <w:pPr>
              <w:pStyle w:val="TableBullList"/>
              <w:tabs>
                <w:tab w:val="clear" w:pos="240"/>
                <w:tab w:val="clear" w:pos="780"/>
                <w:tab w:val="num" w:pos="210"/>
              </w:tabs>
              <w:ind w:left="210" w:hanging="180"/>
            </w:pPr>
            <w:r w:rsidRPr="00ED1C86">
              <w:rPr>
                <w:rStyle w:val="InlineCode"/>
              </w:rPr>
              <w:t>Name</w:t>
            </w:r>
            <w:r>
              <w:t>: “Calendar”</w:t>
            </w:r>
          </w:p>
          <w:p w14:paraId="7FF41CD5" w14:textId="77777777" w:rsidR="00094486" w:rsidRDefault="00094486" w:rsidP="00317556">
            <w:pPr>
              <w:pStyle w:val="ListEnd"/>
            </w:pPr>
          </w:p>
        </w:tc>
        <w:tc>
          <w:tcPr>
            <w:tcW w:w="1329" w:type="dxa"/>
            <w:tcBorders>
              <w:top w:val="nil"/>
              <w:left w:val="nil"/>
              <w:right w:val="nil"/>
            </w:tcBorders>
          </w:tcPr>
          <w:p w14:paraId="53031D93" w14:textId="77777777" w:rsidR="00094486" w:rsidRDefault="00094486" w:rsidP="00317556">
            <w:pPr>
              <w:pStyle w:val="TableText"/>
              <w:suppressAutoHyphens/>
              <w:ind w:right="120"/>
              <w:contextualSpacing/>
            </w:pPr>
          </w:p>
        </w:tc>
      </w:tr>
    </w:tbl>
    <w:p w14:paraId="42DA08FC" w14:textId="77777777" w:rsidR="00094486" w:rsidRDefault="00094486" w:rsidP="00094486">
      <w:pPr>
        <w:pStyle w:val="SeeAlso"/>
      </w:pPr>
    </w:p>
    <w:p w14:paraId="4197939F" w14:textId="77777777" w:rsidR="00094486" w:rsidRDefault="00094486" w:rsidP="00094486">
      <w:pPr>
        <w:pStyle w:val="SeeAlso"/>
      </w:pPr>
      <w:r>
        <w:fldChar w:fldCharType="begin"/>
      </w:r>
      <w:r>
        <w:instrText xml:space="preserve"> XE "</w:instrText>
      </w:r>
      <w:r w:rsidRPr="00933241">
        <w:instrText>26805.c03.03.03.082.1</w:instrText>
      </w:r>
      <w:r>
        <w:instrText xml:space="preserve">" </w:instrText>
      </w:r>
      <w:r>
        <w:fldChar w:fldCharType="end"/>
      </w:r>
      <w:r>
        <w:t xml:space="preserve">Go further: </w:t>
      </w:r>
      <w:r w:rsidRPr="008353E2">
        <w:t>For data types and properties, go to</w:t>
      </w:r>
      <w:r>
        <w:t xml:space="preserve"> </w:t>
      </w:r>
      <w:r w:rsidRPr="007F4072">
        <w:t>http://go.microsoft.com/fwlink/?LinkId=150842</w:t>
      </w:r>
      <w:r>
        <w:t>.</w:t>
      </w:r>
      <w:r>
        <w:fldChar w:fldCharType="begin"/>
      </w:r>
      <w:r>
        <w:instrText xml:space="preserve"> XE "</w:instrText>
      </w:r>
      <w:r w:rsidRPr="00320CC2">
        <w:instrText>26805.c03.03.03.082.9</w:instrText>
      </w:r>
      <w:r>
        <w:instrText xml:space="preserve">" </w:instrText>
      </w:r>
      <w:r>
        <w:fldChar w:fldCharType="end"/>
      </w:r>
    </w:p>
    <w:p w14:paraId="6F072010" w14:textId="77777777" w:rsidR="00094486" w:rsidRDefault="00094486" w:rsidP="00094486">
      <w:pPr>
        <w:pStyle w:val="Heading3"/>
        <w:rPr>
          <w:b w:val="0"/>
          <w:bCs w:val="0"/>
          <w:i/>
          <w:iCs/>
        </w:rPr>
      </w:pPr>
      <w:r>
        <w:t>2b. Required Control Pattern Properties</w:t>
      </w:r>
    </w:p>
    <w:p w14:paraId="7F65F5D4" w14:textId="77777777" w:rsidR="00094486" w:rsidRDefault="00094486" w:rsidP="00094486">
      <w:r>
        <w:fldChar w:fldCharType="begin"/>
      </w:r>
      <w:r>
        <w:instrText xml:space="preserve"> XE "</w:instrText>
      </w:r>
      <w:r w:rsidRPr="00BB4CC7">
        <w:instrText>26805.c03.03.03.083.1</w:instrText>
      </w:r>
      <w:r>
        <w:instrText xml:space="preserve">" </w:instrText>
      </w:r>
      <w:r>
        <w:fldChar w:fldCharType="end"/>
      </w:r>
      <w:r>
        <w:t>Each Control Pattern in UIA has Properties of their own that we need to implement. Using the UIA Specification again, we can see what Properties are required for each Control Pattern and assign a value for each Pattern Property. Table 3-7 lists the Property name, value assigned, and notes about the Property for each Control Pattern.</w:t>
      </w:r>
      <w:r>
        <w:fldChar w:fldCharType="begin"/>
      </w:r>
      <w:r>
        <w:instrText xml:space="preserve"> XE "</w:instrText>
      </w:r>
      <w:r w:rsidRPr="00915B37">
        <w:instrText>26805.c03.03.03.083.9</w:instrText>
      </w:r>
      <w:r>
        <w:instrText xml:space="preserve">" </w:instrText>
      </w:r>
      <w:r>
        <w:fldChar w:fldCharType="end"/>
      </w:r>
    </w:p>
    <w:p w14:paraId="0594B523" w14:textId="77777777" w:rsidR="00094486" w:rsidRPr="00677E54" w:rsidRDefault="00094486" w:rsidP="00094486">
      <w:pPr>
        <w:pStyle w:val="TableNum-Title"/>
      </w:pPr>
      <w:r w:rsidRPr="00677E54">
        <w:fldChar w:fldCharType="begin"/>
      </w:r>
      <w:r w:rsidRPr="00677E54">
        <w:instrText xml:space="preserve"> XE "26805.c03.03.03.084.1" </w:instrText>
      </w:r>
      <w:r w:rsidRPr="00677E54">
        <w:fldChar w:fldCharType="end"/>
      </w:r>
      <w:r w:rsidRPr="00677E54">
        <w:t>TABLE 3-7</w:t>
      </w:r>
      <w:r>
        <w:rPr>
          <w:rFonts w:ascii="Cambria Math" w:hAnsi="Cambria Math" w:cs="Cambria Math"/>
        </w:rPr>
        <w:t> </w:t>
      </w:r>
      <w:r w:rsidRPr="00677E54">
        <w:t>Control Pattern Property names and values for the timecard’s calendar grid</w:t>
      </w:r>
      <w:r w:rsidRPr="00677E54">
        <w:fldChar w:fldCharType="begin"/>
      </w:r>
      <w:r w:rsidRPr="00677E54">
        <w:instrText xml:space="preserve"> XE "26805.c03.03.03.084.9" </w:instrText>
      </w:r>
      <w:r w:rsidRPr="00677E54">
        <w:fldChar w:fldCharType="end"/>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1635"/>
        <w:gridCol w:w="2108"/>
        <w:gridCol w:w="1304"/>
        <w:gridCol w:w="2683"/>
      </w:tblGrid>
      <w:tr w:rsidR="00094486" w14:paraId="4745D78C" w14:textId="77777777" w:rsidTr="00317556">
        <w:trPr>
          <w:tblHeader/>
        </w:trPr>
        <w:tc>
          <w:tcPr>
            <w:tcW w:w="1659" w:type="dxa"/>
            <w:tcBorders>
              <w:top w:val="nil"/>
              <w:left w:val="nil"/>
              <w:bottom w:val="nil"/>
              <w:right w:val="nil"/>
            </w:tcBorders>
            <w:shd w:val="clear" w:color="auto" w:fill="D9D9D9"/>
          </w:tcPr>
          <w:p w14:paraId="34F5C194" w14:textId="77777777" w:rsidR="00094486" w:rsidRDefault="00094486" w:rsidP="00317556">
            <w:pPr>
              <w:pStyle w:val="TableHead"/>
            </w:pPr>
            <w:r>
              <w:fldChar w:fldCharType="begin"/>
            </w:r>
            <w:r>
              <w:instrText xml:space="preserve"> XE "</w:instrText>
            </w:r>
            <w:r w:rsidRPr="000901BA">
              <w:instrText>26805.c03.03.03.085.1</w:instrText>
            </w:r>
            <w:r>
              <w:instrText xml:space="preserve">" </w:instrText>
            </w:r>
            <w:r>
              <w:fldChar w:fldCharType="end"/>
            </w:r>
            <w:r>
              <w:t>Control Pattern</w:t>
            </w:r>
          </w:p>
        </w:tc>
        <w:tc>
          <w:tcPr>
            <w:tcW w:w="2131" w:type="dxa"/>
            <w:tcBorders>
              <w:top w:val="nil"/>
              <w:left w:val="nil"/>
              <w:bottom w:val="nil"/>
              <w:right w:val="nil"/>
            </w:tcBorders>
            <w:shd w:val="clear" w:color="auto" w:fill="D9D9D9"/>
          </w:tcPr>
          <w:p w14:paraId="531017A4" w14:textId="77777777" w:rsidR="00094486" w:rsidRDefault="00094486" w:rsidP="00317556">
            <w:pPr>
              <w:pStyle w:val="TableHead"/>
            </w:pPr>
            <w:r>
              <w:t>Property Name (Data Type)</w:t>
            </w:r>
          </w:p>
        </w:tc>
        <w:tc>
          <w:tcPr>
            <w:tcW w:w="1324" w:type="dxa"/>
            <w:tcBorders>
              <w:top w:val="nil"/>
              <w:left w:val="nil"/>
              <w:bottom w:val="nil"/>
              <w:right w:val="nil"/>
            </w:tcBorders>
            <w:shd w:val="clear" w:color="auto" w:fill="D9D9D9"/>
          </w:tcPr>
          <w:p w14:paraId="2B67D65B" w14:textId="77777777" w:rsidR="00094486" w:rsidRDefault="00094486" w:rsidP="00317556">
            <w:pPr>
              <w:pStyle w:val="TableHead"/>
            </w:pPr>
            <w:r>
              <w:t>Value</w:t>
            </w:r>
          </w:p>
        </w:tc>
        <w:tc>
          <w:tcPr>
            <w:tcW w:w="2736" w:type="dxa"/>
            <w:tcBorders>
              <w:top w:val="nil"/>
              <w:left w:val="nil"/>
              <w:bottom w:val="nil"/>
              <w:right w:val="nil"/>
            </w:tcBorders>
            <w:shd w:val="clear" w:color="auto" w:fill="D9D9D9"/>
          </w:tcPr>
          <w:p w14:paraId="49972A7D" w14:textId="77777777" w:rsidR="00094486" w:rsidRDefault="00094486" w:rsidP="00317556">
            <w:pPr>
              <w:pStyle w:val="TableHead"/>
            </w:pPr>
            <w:r>
              <w:t>Notes</w:t>
            </w:r>
          </w:p>
        </w:tc>
      </w:tr>
      <w:tr w:rsidR="00094486" w14:paraId="523046E1" w14:textId="77777777" w:rsidTr="00317556">
        <w:tc>
          <w:tcPr>
            <w:tcW w:w="1659" w:type="dxa"/>
          </w:tcPr>
          <w:p w14:paraId="5D6B0367" w14:textId="77777777" w:rsidR="00094486" w:rsidRDefault="00094486" w:rsidP="00317556">
            <w:pPr>
              <w:pStyle w:val="TableText"/>
            </w:pPr>
            <w:r>
              <w:fldChar w:fldCharType="begin"/>
            </w:r>
            <w:r>
              <w:instrText xml:space="preserve"> XE "</w:instrText>
            </w:r>
            <w:r w:rsidRPr="00916CE4">
              <w:instrText>26805.c03.03.03.086.1</w:instrText>
            </w:r>
            <w:r>
              <w:instrText xml:space="preserve">" </w:instrText>
            </w:r>
            <w:r>
              <w:fldChar w:fldCharType="end"/>
            </w:r>
            <w:r>
              <w:t>Grid Pattern</w:t>
            </w:r>
          </w:p>
        </w:tc>
        <w:tc>
          <w:tcPr>
            <w:tcW w:w="2131" w:type="dxa"/>
          </w:tcPr>
          <w:p w14:paraId="6D6E75AF" w14:textId="77777777" w:rsidR="00094486" w:rsidRDefault="00094486" w:rsidP="00317556">
            <w:pPr>
              <w:pStyle w:val="TableText"/>
            </w:pPr>
            <w:r w:rsidRPr="00ED1C86">
              <w:rPr>
                <w:rStyle w:val="InlineCode"/>
              </w:rPr>
              <w:t>ColumnCount</w:t>
            </w:r>
            <w:r>
              <w:rPr>
                <w:rStyle w:val="InlineCode"/>
              </w:rPr>
              <w:br/>
            </w:r>
            <w:r>
              <w:t>(VT_I4)</w:t>
            </w:r>
          </w:p>
        </w:tc>
        <w:tc>
          <w:tcPr>
            <w:tcW w:w="1324" w:type="dxa"/>
          </w:tcPr>
          <w:p w14:paraId="41A5B0A9" w14:textId="77777777" w:rsidR="00094486" w:rsidRDefault="00094486" w:rsidP="00317556">
            <w:pPr>
              <w:pStyle w:val="TableText"/>
            </w:pPr>
            <w:r>
              <w:t>7</w:t>
            </w:r>
          </w:p>
        </w:tc>
        <w:tc>
          <w:tcPr>
            <w:tcW w:w="2736" w:type="dxa"/>
          </w:tcPr>
          <w:p w14:paraId="0C77276D" w14:textId="77777777" w:rsidR="00094486" w:rsidRDefault="00094486" w:rsidP="00317556">
            <w:pPr>
              <w:pStyle w:val="TableText"/>
            </w:pPr>
            <w:r w:rsidRPr="00F10F4C">
              <w:t>The total number of columns in a grid.</w:t>
            </w:r>
            <w:r>
              <w:t xml:space="preserve"> The control has seven columns, one column for each day.</w:t>
            </w:r>
          </w:p>
        </w:tc>
      </w:tr>
      <w:tr w:rsidR="00094486" w14:paraId="0E67B81D" w14:textId="77777777" w:rsidTr="00317556">
        <w:tc>
          <w:tcPr>
            <w:tcW w:w="1659" w:type="dxa"/>
          </w:tcPr>
          <w:p w14:paraId="211C0E1E" w14:textId="77777777" w:rsidR="00094486" w:rsidRDefault="00094486" w:rsidP="00317556">
            <w:pPr>
              <w:pStyle w:val="TableText"/>
            </w:pPr>
            <w:r>
              <w:fldChar w:fldCharType="begin"/>
            </w:r>
            <w:r>
              <w:instrText xml:space="preserve"> XE "</w:instrText>
            </w:r>
            <w:r w:rsidRPr="00281359">
              <w:instrText>26805.c03.03.03.087.1</w:instrText>
            </w:r>
            <w:r>
              <w:instrText xml:space="preserve">" </w:instrText>
            </w:r>
            <w:r>
              <w:fldChar w:fldCharType="end"/>
            </w:r>
          </w:p>
        </w:tc>
        <w:tc>
          <w:tcPr>
            <w:tcW w:w="2131" w:type="dxa"/>
          </w:tcPr>
          <w:p w14:paraId="4C564959" w14:textId="77777777" w:rsidR="00094486" w:rsidRDefault="00094486" w:rsidP="00317556">
            <w:pPr>
              <w:pStyle w:val="TableText"/>
            </w:pPr>
            <w:r w:rsidRPr="00ED1C86">
              <w:rPr>
                <w:rStyle w:val="InlineCode"/>
              </w:rPr>
              <w:t>RowCount</w:t>
            </w:r>
            <w:r>
              <w:rPr>
                <w:rStyle w:val="InlineCode"/>
              </w:rPr>
              <w:br/>
            </w:r>
            <w:r>
              <w:t>(VT_I4)</w:t>
            </w:r>
          </w:p>
        </w:tc>
        <w:tc>
          <w:tcPr>
            <w:tcW w:w="1324" w:type="dxa"/>
          </w:tcPr>
          <w:p w14:paraId="2548BADE" w14:textId="77777777" w:rsidR="00094486" w:rsidRDefault="00094486" w:rsidP="00317556">
            <w:pPr>
              <w:pStyle w:val="TableText"/>
            </w:pPr>
            <w:r>
              <w:t>1</w:t>
            </w:r>
          </w:p>
        </w:tc>
        <w:tc>
          <w:tcPr>
            <w:tcW w:w="2736" w:type="dxa"/>
          </w:tcPr>
          <w:p w14:paraId="7235A0D3" w14:textId="77777777" w:rsidR="00094486" w:rsidRDefault="00094486" w:rsidP="00317556">
            <w:pPr>
              <w:pStyle w:val="TableText"/>
            </w:pPr>
            <w:r w:rsidRPr="00F10F4C">
              <w:t>The total number of rows in a grid.</w:t>
            </w:r>
            <w:r>
              <w:t xml:space="preserve"> The control has one row of columns.</w:t>
            </w:r>
          </w:p>
        </w:tc>
      </w:tr>
      <w:tr w:rsidR="00094486" w14:paraId="4A17CB8B" w14:textId="77777777" w:rsidTr="00317556">
        <w:tc>
          <w:tcPr>
            <w:tcW w:w="1659" w:type="dxa"/>
          </w:tcPr>
          <w:p w14:paraId="3C0EF4F2" w14:textId="77777777" w:rsidR="00094486" w:rsidRDefault="00094486" w:rsidP="00317556">
            <w:pPr>
              <w:pStyle w:val="TableText"/>
            </w:pPr>
            <w:r>
              <w:fldChar w:fldCharType="begin"/>
            </w:r>
            <w:r>
              <w:instrText xml:space="preserve"> XE "</w:instrText>
            </w:r>
            <w:r w:rsidRPr="008A06A4">
              <w:instrText>26805.c03.03.03.088.1</w:instrText>
            </w:r>
            <w:r>
              <w:instrText xml:space="preserve">" </w:instrText>
            </w:r>
            <w:r>
              <w:fldChar w:fldCharType="end"/>
            </w:r>
            <w:r>
              <w:t>Selection Pattern</w:t>
            </w:r>
          </w:p>
        </w:tc>
        <w:tc>
          <w:tcPr>
            <w:tcW w:w="2131" w:type="dxa"/>
          </w:tcPr>
          <w:p w14:paraId="24D7BB89" w14:textId="77777777" w:rsidR="00094486" w:rsidRDefault="00094486" w:rsidP="00317556">
            <w:pPr>
              <w:pStyle w:val="TableText"/>
            </w:pPr>
            <w:r w:rsidRPr="00ED1C86">
              <w:rPr>
                <w:rStyle w:val="InlineCode"/>
              </w:rPr>
              <w:t>CanSelectMultiple</w:t>
            </w:r>
            <w:r>
              <w:rPr>
                <w:rStyle w:val="InlineCode"/>
              </w:rPr>
              <w:br/>
            </w:r>
            <w:r>
              <w:t>(VT_BOOL)</w:t>
            </w:r>
          </w:p>
        </w:tc>
        <w:tc>
          <w:tcPr>
            <w:tcW w:w="1324" w:type="dxa"/>
          </w:tcPr>
          <w:p w14:paraId="03424586" w14:textId="77777777" w:rsidR="00094486" w:rsidRDefault="00094486" w:rsidP="00317556">
            <w:pPr>
              <w:pStyle w:val="TableText"/>
            </w:pPr>
            <w:r>
              <w:t>False</w:t>
            </w:r>
          </w:p>
        </w:tc>
        <w:tc>
          <w:tcPr>
            <w:tcW w:w="2736" w:type="dxa"/>
          </w:tcPr>
          <w:p w14:paraId="2071D57C" w14:textId="77777777" w:rsidR="00094486" w:rsidRDefault="00094486" w:rsidP="00317556">
            <w:pPr>
              <w:pStyle w:val="TableText"/>
            </w:pPr>
            <w:r w:rsidRPr="009903EC">
              <w:t>A value that specifies whether the container allows more than one child element to be selected concurrently.</w:t>
            </w:r>
            <w:r>
              <w:t xml:space="preserve"> The user can only select one column at a time, so the value is false.</w:t>
            </w:r>
          </w:p>
        </w:tc>
      </w:tr>
      <w:tr w:rsidR="00094486" w14:paraId="6D133BDD" w14:textId="77777777" w:rsidTr="00317556">
        <w:tc>
          <w:tcPr>
            <w:tcW w:w="1659" w:type="dxa"/>
          </w:tcPr>
          <w:p w14:paraId="0DE867A5" w14:textId="77777777" w:rsidR="00094486" w:rsidRDefault="00094486" w:rsidP="00317556">
            <w:pPr>
              <w:pStyle w:val="TableText"/>
            </w:pPr>
            <w:r>
              <w:fldChar w:fldCharType="begin"/>
            </w:r>
            <w:r>
              <w:instrText xml:space="preserve"> XE "</w:instrText>
            </w:r>
            <w:r w:rsidRPr="00DD398F">
              <w:instrText>26805.c03.03.03.089.1</w:instrText>
            </w:r>
            <w:r>
              <w:instrText xml:space="preserve">" </w:instrText>
            </w:r>
            <w:r>
              <w:fldChar w:fldCharType="end"/>
            </w:r>
          </w:p>
        </w:tc>
        <w:tc>
          <w:tcPr>
            <w:tcW w:w="2131" w:type="dxa"/>
          </w:tcPr>
          <w:p w14:paraId="27DCD7BF" w14:textId="77777777" w:rsidR="00094486" w:rsidRDefault="00094486" w:rsidP="00317556">
            <w:pPr>
              <w:pStyle w:val="TableText"/>
            </w:pPr>
            <w:r w:rsidRPr="00ED1C86">
              <w:rPr>
                <w:rStyle w:val="InlineCode"/>
              </w:rPr>
              <w:t>IsSelectionRequired</w:t>
            </w:r>
            <w:r>
              <w:rPr>
                <w:rStyle w:val="InlineCode"/>
              </w:rPr>
              <w:br/>
            </w:r>
            <w:r>
              <w:t>(VT_BOOL)</w:t>
            </w:r>
          </w:p>
        </w:tc>
        <w:tc>
          <w:tcPr>
            <w:tcW w:w="1324" w:type="dxa"/>
          </w:tcPr>
          <w:p w14:paraId="5E4D73B5" w14:textId="77777777" w:rsidR="00094486" w:rsidRDefault="00094486" w:rsidP="00317556">
            <w:pPr>
              <w:pStyle w:val="TableText"/>
            </w:pPr>
            <w:r>
              <w:t>False</w:t>
            </w:r>
          </w:p>
        </w:tc>
        <w:tc>
          <w:tcPr>
            <w:tcW w:w="2736" w:type="dxa"/>
          </w:tcPr>
          <w:p w14:paraId="5C5CBEDE" w14:textId="77777777" w:rsidR="00094486" w:rsidRDefault="00094486" w:rsidP="00317556">
            <w:pPr>
              <w:pStyle w:val="TableText"/>
            </w:pPr>
            <w:r w:rsidRPr="009903EC">
              <w:t>A value that specifies whether the container requires at least one child item to be selected.</w:t>
            </w:r>
            <w:r>
              <w:t xml:space="preserve"> Employees are not required to select a column when viewing their timecard, so the value is false.</w:t>
            </w:r>
          </w:p>
        </w:tc>
      </w:tr>
      <w:tr w:rsidR="00094486" w14:paraId="3410B3F2" w14:textId="77777777" w:rsidTr="00317556">
        <w:tc>
          <w:tcPr>
            <w:tcW w:w="1659" w:type="dxa"/>
            <w:tcBorders>
              <w:top w:val="nil"/>
              <w:left w:val="nil"/>
              <w:right w:val="nil"/>
            </w:tcBorders>
          </w:tcPr>
          <w:p w14:paraId="15EC78BC" w14:textId="77777777" w:rsidR="00094486" w:rsidRDefault="00094486" w:rsidP="00317556">
            <w:pPr>
              <w:pStyle w:val="TableText"/>
            </w:pPr>
            <w:r>
              <w:fldChar w:fldCharType="begin"/>
            </w:r>
            <w:r>
              <w:instrText xml:space="preserve"> XE "</w:instrText>
            </w:r>
            <w:r w:rsidRPr="0054107D">
              <w:instrText>26805.c03.03.03.090.1</w:instrText>
            </w:r>
            <w:r>
              <w:instrText xml:space="preserve">" </w:instrText>
            </w:r>
            <w:r>
              <w:fldChar w:fldCharType="end"/>
            </w:r>
            <w:r>
              <w:t>Table Pattern</w:t>
            </w:r>
          </w:p>
        </w:tc>
        <w:tc>
          <w:tcPr>
            <w:tcW w:w="2131" w:type="dxa"/>
            <w:tcBorders>
              <w:top w:val="nil"/>
              <w:left w:val="nil"/>
              <w:right w:val="nil"/>
            </w:tcBorders>
          </w:tcPr>
          <w:p w14:paraId="2BE08A0F" w14:textId="77777777" w:rsidR="00094486" w:rsidRDefault="00094486" w:rsidP="00317556">
            <w:pPr>
              <w:pStyle w:val="TableText"/>
            </w:pPr>
            <w:r w:rsidRPr="00ED1C86">
              <w:rPr>
                <w:rStyle w:val="InlineCode"/>
              </w:rPr>
              <w:t xml:space="preserve">RowOrColumnMajor </w:t>
            </w:r>
            <w:r>
              <w:t>(VT_I4)</w:t>
            </w:r>
          </w:p>
        </w:tc>
        <w:tc>
          <w:tcPr>
            <w:tcW w:w="1324" w:type="dxa"/>
            <w:tcBorders>
              <w:top w:val="nil"/>
              <w:left w:val="nil"/>
              <w:right w:val="nil"/>
            </w:tcBorders>
          </w:tcPr>
          <w:p w14:paraId="601D190B" w14:textId="77777777" w:rsidR="00094486" w:rsidRDefault="00094486" w:rsidP="00317556">
            <w:pPr>
              <w:pStyle w:val="TableText"/>
            </w:pPr>
            <w:r w:rsidRPr="0056375B">
              <w:t>Column</w:t>
            </w:r>
          </w:p>
        </w:tc>
        <w:tc>
          <w:tcPr>
            <w:tcW w:w="2736" w:type="dxa"/>
            <w:tcBorders>
              <w:top w:val="nil"/>
              <w:left w:val="nil"/>
              <w:right w:val="nil"/>
            </w:tcBorders>
          </w:tcPr>
          <w:p w14:paraId="5756B2A8" w14:textId="77777777" w:rsidR="00094486" w:rsidRDefault="00094486" w:rsidP="00317556">
            <w:pPr>
              <w:pStyle w:val="TableText"/>
            </w:pPr>
            <w:r w:rsidRPr="0016485A">
              <w:t>The primary direction of traversal for the table.</w:t>
            </w:r>
            <w:r>
              <w:t xml:space="preserve"> Column is chosen for the timecard because users would generally read the control by date, which is in a column.</w:t>
            </w:r>
          </w:p>
        </w:tc>
      </w:tr>
    </w:tbl>
    <w:p w14:paraId="7FD40761" w14:textId="77777777" w:rsidR="00094486" w:rsidRDefault="00094486" w:rsidP="00094486">
      <w:r>
        <w:fldChar w:fldCharType="begin"/>
      </w:r>
      <w:r>
        <w:instrText xml:space="preserve"> XE "</w:instrText>
      </w:r>
      <w:r w:rsidRPr="007D42BC">
        <w:instrText>26805.c03.03.03.091.1</w:instrText>
      </w:r>
      <w:r>
        <w:instrText xml:space="preserve">" </w:instrText>
      </w:r>
      <w:r>
        <w:fldChar w:fldCharType="end"/>
      </w:r>
      <w:r>
        <w:t>Now that we have determined what our Property values should be for each of the calendar grid’s required UIA Control Patterns, we can fill out the Control Pattern Properties column as shown in Table 3-8.</w:t>
      </w:r>
      <w:r>
        <w:fldChar w:fldCharType="begin"/>
      </w:r>
      <w:r>
        <w:instrText xml:space="preserve"> XE "</w:instrText>
      </w:r>
      <w:r w:rsidRPr="00C7664E">
        <w:instrText>26805.c03.03.03.091.9</w:instrText>
      </w:r>
      <w:r>
        <w:instrText xml:space="preserve">" </w:instrText>
      </w:r>
      <w:r>
        <w:fldChar w:fldCharType="end"/>
      </w:r>
    </w:p>
    <w:p w14:paraId="042C047C" w14:textId="77777777" w:rsidR="00094486" w:rsidRPr="00677E54" w:rsidRDefault="00094486" w:rsidP="00094486">
      <w:pPr>
        <w:pStyle w:val="TableNum-Title"/>
      </w:pPr>
      <w:r>
        <w:br w:type="page"/>
      </w:r>
      <w:r w:rsidRPr="00677E54">
        <w:fldChar w:fldCharType="begin"/>
      </w:r>
      <w:r w:rsidRPr="00677E54">
        <w:instrText xml:space="preserve"> XE "26805.c03.03.03.092.1" </w:instrText>
      </w:r>
      <w:r w:rsidRPr="00677E54">
        <w:fldChar w:fldCharType="end"/>
      </w:r>
      <w:r w:rsidRPr="00677E54">
        <w:t>TABLE 3-8</w:t>
      </w:r>
      <w:r>
        <w:rPr>
          <w:rFonts w:ascii="Cambria Math" w:hAnsi="Cambria Math" w:cs="Cambria Math"/>
        </w:rPr>
        <w:t> </w:t>
      </w:r>
      <w:r w:rsidRPr="00677E54">
        <w:t>Implementation table with the required Control Pattern Properties and their values for the employee timecard’s calendar grid custom control</w:t>
      </w:r>
      <w:r w:rsidRPr="00677E54">
        <w:fldChar w:fldCharType="begin"/>
      </w:r>
      <w:r w:rsidRPr="00677E54">
        <w:instrText xml:space="preserve"> XE "26805.c03.03.03.092.9" </w:instrText>
      </w:r>
      <w:r w:rsidRPr="00677E54">
        <w:fldChar w:fldCharType="end"/>
      </w:r>
    </w:p>
    <w:tbl>
      <w:tblPr>
        <w:tblW w:w="8225" w:type="dxa"/>
        <w:tblInd w:w="860" w:type="dxa"/>
        <w:tblBorders>
          <w:insideH w:val="single" w:sz="8" w:space="0" w:color="C0C0C0"/>
        </w:tblBorders>
        <w:tblLayout w:type="fixed"/>
        <w:tblCellMar>
          <w:top w:w="40" w:type="dxa"/>
          <w:left w:w="60" w:type="dxa"/>
          <w:bottom w:w="40" w:type="dxa"/>
          <w:right w:w="60" w:type="dxa"/>
        </w:tblCellMar>
        <w:tblLook w:val="01E0" w:firstRow="1" w:lastRow="1" w:firstColumn="1" w:lastColumn="1" w:noHBand="0" w:noVBand="0"/>
      </w:tblPr>
      <w:tblGrid>
        <w:gridCol w:w="910"/>
        <w:gridCol w:w="855"/>
        <w:gridCol w:w="855"/>
        <w:gridCol w:w="2755"/>
        <w:gridCol w:w="2850"/>
      </w:tblGrid>
      <w:tr w:rsidR="00094486" w:rsidRPr="002D4A4C" w14:paraId="37FA7C32" w14:textId="77777777" w:rsidTr="00317556">
        <w:tc>
          <w:tcPr>
            <w:tcW w:w="910" w:type="dxa"/>
            <w:tcBorders>
              <w:top w:val="nil"/>
              <w:left w:val="nil"/>
              <w:bottom w:val="nil"/>
              <w:right w:val="nil"/>
            </w:tcBorders>
            <w:shd w:val="clear" w:color="auto" w:fill="D9D9D9"/>
          </w:tcPr>
          <w:p w14:paraId="27B4C06C" w14:textId="77777777" w:rsidR="00094486" w:rsidRDefault="00094486" w:rsidP="00317556">
            <w:pPr>
              <w:pStyle w:val="TableHead"/>
            </w:pPr>
            <w:r>
              <w:fldChar w:fldCharType="begin"/>
            </w:r>
            <w:r>
              <w:instrText xml:space="preserve"> XE "</w:instrText>
            </w:r>
            <w:r w:rsidRPr="00E84176">
              <w:instrText>26805.c03.03.03.093.1</w:instrText>
            </w:r>
            <w:r>
              <w:instrText xml:space="preserve">" </w:instrText>
            </w:r>
            <w:r>
              <w:fldChar w:fldCharType="end"/>
            </w:r>
            <w:r w:rsidRPr="002D4A4C">
              <w:t>Control</w:t>
            </w:r>
          </w:p>
        </w:tc>
        <w:tc>
          <w:tcPr>
            <w:tcW w:w="855" w:type="dxa"/>
            <w:tcBorders>
              <w:top w:val="nil"/>
              <w:left w:val="nil"/>
              <w:bottom w:val="nil"/>
              <w:right w:val="nil"/>
            </w:tcBorders>
            <w:shd w:val="clear" w:color="auto" w:fill="D9D9D9"/>
          </w:tcPr>
          <w:p w14:paraId="5C46ABA0" w14:textId="77777777" w:rsidR="00094486" w:rsidRDefault="00094486" w:rsidP="00317556">
            <w:pPr>
              <w:pStyle w:val="TableHead"/>
            </w:pPr>
            <w:r>
              <w:t>Control Type</w:t>
            </w:r>
          </w:p>
        </w:tc>
        <w:tc>
          <w:tcPr>
            <w:tcW w:w="855" w:type="dxa"/>
            <w:tcBorders>
              <w:top w:val="nil"/>
              <w:left w:val="nil"/>
              <w:bottom w:val="nil"/>
              <w:right w:val="nil"/>
            </w:tcBorders>
            <w:shd w:val="clear" w:color="auto" w:fill="D9D9D9"/>
          </w:tcPr>
          <w:p w14:paraId="1E330267" w14:textId="77777777" w:rsidR="00094486" w:rsidRDefault="00094486" w:rsidP="00317556">
            <w:pPr>
              <w:pStyle w:val="TableHead"/>
            </w:pPr>
            <w:r>
              <w:t>Control Patterns</w:t>
            </w:r>
          </w:p>
        </w:tc>
        <w:tc>
          <w:tcPr>
            <w:tcW w:w="2755" w:type="dxa"/>
            <w:tcBorders>
              <w:top w:val="nil"/>
              <w:left w:val="nil"/>
              <w:bottom w:val="nil"/>
              <w:right w:val="nil"/>
            </w:tcBorders>
            <w:shd w:val="clear" w:color="auto" w:fill="D9D9D9"/>
          </w:tcPr>
          <w:p w14:paraId="25EFE4C3" w14:textId="77777777" w:rsidR="00094486" w:rsidRDefault="00094486" w:rsidP="00317556">
            <w:pPr>
              <w:pStyle w:val="TableHead"/>
            </w:pPr>
            <w:r>
              <w:t>Properties</w:t>
            </w:r>
          </w:p>
        </w:tc>
        <w:tc>
          <w:tcPr>
            <w:tcW w:w="2850" w:type="dxa"/>
            <w:tcBorders>
              <w:top w:val="nil"/>
              <w:left w:val="nil"/>
              <w:bottom w:val="nil"/>
              <w:right w:val="nil"/>
            </w:tcBorders>
            <w:shd w:val="clear" w:color="auto" w:fill="D9D9D9"/>
          </w:tcPr>
          <w:p w14:paraId="7F27E148" w14:textId="77777777" w:rsidR="00094486" w:rsidRDefault="00094486" w:rsidP="00317556">
            <w:pPr>
              <w:pStyle w:val="TableHead"/>
            </w:pPr>
          </w:p>
        </w:tc>
      </w:tr>
      <w:tr w:rsidR="00094486" w:rsidRPr="002D4A4C" w14:paraId="41C9AF07" w14:textId="77777777" w:rsidTr="00317556">
        <w:tc>
          <w:tcPr>
            <w:tcW w:w="910" w:type="dxa"/>
          </w:tcPr>
          <w:p w14:paraId="1F7B5984" w14:textId="77777777" w:rsidR="00094486" w:rsidRDefault="00094486" w:rsidP="00317556">
            <w:pPr>
              <w:pStyle w:val="TableSubhead"/>
            </w:pPr>
            <w:r>
              <w:fldChar w:fldCharType="begin"/>
            </w:r>
            <w:r>
              <w:instrText xml:space="preserve"> XE "</w:instrText>
            </w:r>
            <w:r w:rsidRPr="002F1AFD">
              <w:instrText>26805.c03.03.03.094.1</w:instrText>
            </w:r>
            <w:r>
              <w:instrText xml:space="preserve">" </w:instrText>
            </w:r>
            <w:r>
              <w:fldChar w:fldCharType="end"/>
            </w:r>
          </w:p>
        </w:tc>
        <w:tc>
          <w:tcPr>
            <w:tcW w:w="855" w:type="dxa"/>
          </w:tcPr>
          <w:p w14:paraId="5A25DE24" w14:textId="77777777" w:rsidR="00094486" w:rsidRDefault="00094486" w:rsidP="00317556">
            <w:pPr>
              <w:pStyle w:val="TableSubhead"/>
            </w:pPr>
          </w:p>
        </w:tc>
        <w:tc>
          <w:tcPr>
            <w:tcW w:w="855" w:type="dxa"/>
          </w:tcPr>
          <w:p w14:paraId="79C7E5F7" w14:textId="77777777" w:rsidR="00094486" w:rsidRDefault="00094486" w:rsidP="00317556">
            <w:pPr>
              <w:pStyle w:val="TableSubhead"/>
            </w:pPr>
          </w:p>
        </w:tc>
        <w:tc>
          <w:tcPr>
            <w:tcW w:w="2755" w:type="dxa"/>
          </w:tcPr>
          <w:p w14:paraId="04CE1B3C" w14:textId="77777777" w:rsidR="00094486" w:rsidRDefault="00094486" w:rsidP="00317556">
            <w:pPr>
              <w:pStyle w:val="TableSubhead"/>
            </w:pPr>
            <w:r>
              <w:t>Automation Element Properties</w:t>
            </w:r>
          </w:p>
        </w:tc>
        <w:tc>
          <w:tcPr>
            <w:tcW w:w="2850" w:type="dxa"/>
          </w:tcPr>
          <w:p w14:paraId="71F792DA" w14:textId="77777777" w:rsidR="00094486" w:rsidRDefault="00094486" w:rsidP="00317556">
            <w:pPr>
              <w:pStyle w:val="TableSubhead"/>
            </w:pPr>
            <w:r>
              <w:t>Control Pattern Properties</w:t>
            </w:r>
          </w:p>
        </w:tc>
      </w:tr>
      <w:tr w:rsidR="00094486" w:rsidRPr="002D4A4C" w14:paraId="26C49632" w14:textId="77777777" w:rsidTr="00317556">
        <w:tc>
          <w:tcPr>
            <w:tcW w:w="910" w:type="dxa"/>
            <w:tcBorders>
              <w:top w:val="nil"/>
              <w:left w:val="nil"/>
              <w:right w:val="nil"/>
            </w:tcBorders>
          </w:tcPr>
          <w:p w14:paraId="714C86DE" w14:textId="77777777" w:rsidR="00094486" w:rsidRDefault="00094486" w:rsidP="00317556">
            <w:pPr>
              <w:pStyle w:val="TableText"/>
            </w:pPr>
            <w:r>
              <w:fldChar w:fldCharType="begin"/>
            </w:r>
            <w:r>
              <w:instrText xml:space="preserve"> XE "</w:instrText>
            </w:r>
            <w:r w:rsidRPr="00347DAA">
              <w:instrText>26805.c03.03.03.095.1</w:instrText>
            </w:r>
            <w:r>
              <w:instrText xml:space="preserve">" </w:instrText>
            </w:r>
            <w:r>
              <w:fldChar w:fldCharType="end"/>
            </w:r>
            <w:r w:rsidRPr="002D4A4C">
              <w:t>Grid</w:t>
            </w:r>
            <w:r>
              <w:t xml:space="preserve">: </w:t>
            </w:r>
            <w:r w:rsidRPr="002D4A4C">
              <w:t>Calendar</w:t>
            </w:r>
          </w:p>
        </w:tc>
        <w:tc>
          <w:tcPr>
            <w:tcW w:w="855" w:type="dxa"/>
            <w:tcBorders>
              <w:top w:val="nil"/>
              <w:left w:val="nil"/>
              <w:right w:val="nil"/>
            </w:tcBorders>
          </w:tcPr>
          <w:p w14:paraId="1FDEDEFF" w14:textId="77777777" w:rsidR="00094486" w:rsidRDefault="00094486" w:rsidP="00317556">
            <w:pPr>
              <w:pStyle w:val="TableText"/>
            </w:pPr>
            <w:r>
              <w:t>DataGrid</w:t>
            </w:r>
          </w:p>
        </w:tc>
        <w:tc>
          <w:tcPr>
            <w:tcW w:w="855" w:type="dxa"/>
            <w:tcBorders>
              <w:top w:val="nil"/>
              <w:left w:val="nil"/>
              <w:right w:val="nil"/>
            </w:tcBorders>
          </w:tcPr>
          <w:p w14:paraId="441DA94A" w14:textId="77777777" w:rsidR="00094486" w:rsidRDefault="00094486" w:rsidP="00317556">
            <w:pPr>
              <w:pStyle w:val="TableText"/>
            </w:pPr>
            <w:r>
              <w:t xml:space="preserve">Grid </w:t>
            </w:r>
          </w:p>
          <w:p w14:paraId="40F44EC1" w14:textId="77777777" w:rsidR="00094486" w:rsidRDefault="00094486" w:rsidP="00317556">
            <w:pPr>
              <w:pStyle w:val="TableText"/>
            </w:pPr>
            <w:r>
              <w:t xml:space="preserve">Selection </w:t>
            </w:r>
          </w:p>
          <w:p w14:paraId="777E17E7" w14:textId="77777777" w:rsidR="00094486" w:rsidRDefault="00094486" w:rsidP="00317556">
            <w:pPr>
              <w:pStyle w:val="TableText"/>
            </w:pPr>
            <w:r>
              <w:t xml:space="preserve">Table </w:t>
            </w:r>
          </w:p>
        </w:tc>
        <w:tc>
          <w:tcPr>
            <w:tcW w:w="2755" w:type="dxa"/>
            <w:tcBorders>
              <w:top w:val="nil"/>
              <w:left w:val="nil"/>
              <w:right w:val="nil"/>
            </w:tcBorders>
          </w:tcPr>
          <w:p w14:paraId="3B67F84C" w14:textId="77777777" w:rsidR="00094486" w:rsidRDefault="00094486" w:rsidP="00094486">
            <w:pPr>
              <w:pStyle w:val="TableBullList"/>
              <w:tabs>
                <w:tab w:val="clear" w:pos="240"/>
                <w:tab w:val="clear" w:pos="780"/>
                <w:tab w:val="num" w:pos="210"/>
              </w:tabs>
              <w:ind w:left="210" w:hanging="180"/>
            </w:pPr>
            <w:r w:rsidRPr="00ED1C86">
              <w:rPr>
                <w:rStyle w:val="InlineCode"/>
              </w:rPr>
              <w:t>Automation</w:t>
            </w:r>
            <w:r w:rsidRPr="00653527">
              <w:rPr>
                <w:rStyle w:val="InlineCode"/>
              </w:rPr>
              <w:t>ID</w:t>
            </w:r>
            <w:r>
              <w:t>: TableHeader</w:t>
            </w:r>
          </w:p>
          <w:p w14:paraId="1EAD4D5C" w14:textId="77777777" w:rsidR="00094486" w:rsidRDefault="00094486" w:rsidP="00094486">
            <w:pPr>
              <w:pStyle w:val="TableBullList"/>
              <w:tabs>
                <w:tab w:val="clear" w:pos="240"/>
                <w:tab w:val="clear" w:pos="780"/>
                <w:tab w:val="num" w:pos="210"/>
              </w:tabs>
              <w:ind w:left="210" w:hanging="180"/>
            </w:pPr>
            <w:r w:rsidRPr="00ED1C86">
              <w:rPr>
                <w:rStyle w:val="InlineCode"/>
              </w:rPr>
              <w:t>Bounding</w:t>
            </w:r>
            <w:r w:rsidRPr="00653527">
              <w:rPr>
                <w:rStyle w:val="InlineCode"/>
              </w:rPr>
              <w:t>Rectangle</w:t>
            </w:r>
            <w:r>
              <w:t xml:space="preserve">: </w:t>
            </w:r>
            <w:r w:rsidRPr="00C04003">
              <w:t>Coordinates of table onscreen</w:t>
            </w:r>
          </w:p>
          <w:p w14:paraId="797D7C6A" w14:textId="77777777" w:rsidR="00094486" w:rsidRDefault="00094486" w:rsidP="00094486">
            <w:pPr>
              <w:pStyle w:val="TableBullList"/>
              <w:tabs>
                <w:tab w:val="clear" w:pos="240"/>
                <w:tab w:val="clear" w:pos="780"/>
                <w:tab w:val="num" w:pos="210"/>
              </w:tabs>
              <w:ind w:left="210" w:hanging="180"/>
            </w:pPr>
            <w:r w:rsidRPr="00ED1C86">
              <w:rPr>
                <w:rStyle w:val="InlineCode"/>
              </w:rPr>
              <w:t>Control</w:t>
            </w:r>
            <w:r w:rsidRPr="00653527">
              <w:rPr>
                <w:rStyle w:val="InlineCode"/>
              </w:rPr>
              <w:t>Type</w:t>
            </w:r>
            <w:r>
              <w:t>: DataGrid</w:t>
            </w:r>
          </w:p>
          <w:p w14:paraId="5E1ADEF9" w14:textId="77777777" w:rsidR="00094486" w:rsidRDefault="00094486" w:rsidP="00094486">
            <w:pPr>
              <w:pStyle w:val="TableBullList"/>
              <w:tabs>
                <w:tab w:val="clear" w:pos="240"/>
                <w:tab w:val="clear" w:pos="780"/>
                <w:tab w:val="num" w:pos="210"/>
              </w:tabs>
              <w:ind w:left="210" w:hanging="180"/>
            </w:pPr>
            <w:r w:rsidRPr="00ED1C86">
              <w:rPr>
                <w:rStyle w:val="InlineCode"/>
              </w:rPr>
              <w:t>IsContentElement</w:t>
            </w:r>
            <w:r>
              <w:t>: True</w:t>
            </w:r>
          </w:p>
          <w:p w14:paraId="47E8E906" w14:textId="77777777" w:rsidR="00094486" w:rsidRDefault="00094486" w:rsidP="00094486">
            <w:pPr>
              <w:pStyle w:val="TableBullList"/>
              <w:tabs>
                <w:tab w:val="clear" w:pos="240"/>
                <w:tab w:val="clear" w:pos="780"/>
                <w:tab w:val="num" w:pos="210"/>
              </w:tabs>
              <w:ind w:left="210" w:hanging="180"/>
            </w:pPr>
            <w:r w:rsidRPr="00ED1C86">
              <w:rPr>
                <w:rStyle w:val="InlineCode"/>
              </w:rPr>
              <w:t>IsControlElement</w:t>
            </w:r>
            <w:r>
              <w:t>: True</w:t>
            </w:r>
          </w:p>
          <w:p w14:paraId="4D405A9A" w14:textId="77777777" w:rsidR="00094486" w:rsidRDefault="00094486" w:rsidP="00094486">
            <w:pPr>
              <w:pStyle w:val="TableBullList"/>
              <w:tabs>
                <w:tab w:val="clear" w:pos="240"/>
                <w:tab w:val="clear" w:pos="780"/>
                <w:tab w:val="num" w:pos="210"/>
              </w:tabs>
              <w:ind w:left="210" w:hanging="180"/>
            </w:pPr>
            <w:r w:rsidRPr="00ED1C86">
              <w:rPr>
                <w:rStyle w:val="InlineCode"/>
              </w:rPr>
              <w:t>IsKeyboardFocusable</w:t>
            </w:r>
            <w:r>
              <w:t xml:space="preserve">: </w:t>
            </w:r>
            <w:r w:rsidRPr="00075C4A">
              <w:t>False</w:t>
            </w:r>
          </w:p>
          <w:p w14:paraId="38E0B477" w14:textId="77777777" w:rsidR="00094486" w:rsidRDefault="00094486" w:rsidP="00094486">
            <w:pPr>
              <w:pStyle w:val="TableBullList"/>
              <w:tabs>
                <w:tab w:val="clear" w:pos="240"/>
                <w:tab w:val="clear" w:pos="780"/>
                <w:tab w:val="num" w:pos="210"/>
              </w:tabs>
              <w:ind w:left="210" w:hanging="180"/>
            </w:pPr>
            <w:r w:rsidRPr="00ED1C86">
              <w:rPr>
                <w:rStyle w:val="InlineCode"/>
              </w:rPr>
              <w:t>Labeled</w:t>
            </w:r>
            <w:r w:rsidRPr="00653527">
              <w:rPr>
                <w:rStyle w:val="InlineCode"/>
              </w:rPr>
              <w:t>By</w:t>
            </w:r>
            <w:r>
              <w:t>: Null</w:t>
            </w:r>
          </w:p>
          <w:p w14:paraId="1F781000" w14:textId="77777777" w:rsidR="00094486" w:rsidRDefault="00094486" w:rsidP="00094486">
            <w:pPr>
              <w:pStyle w:val="TableBullList"/>
              <w:tabs>
                <w:tab w:val="clear" w:pos="240"/>
                <w:tab w:val="clear" w:pos="780"/>
                <w:tab w:val="num" w:pos="210"/>
              </w:tabs>
              <w:ind w:left="210" w:hanging="180"/>
            </w:pPr>
            <w:r w:rsidRPr="00ED1C86">
              <w:rPr>
                <w:rStyle w:val="InlineCode"/>
              </w:rPr>
              <w:t>Localized</w:t>
            </w:r>
            <w:r w:rsidRPr="00653527">
              <w:rPr>
                <w:rStyle w:val="InlineCode"/>
              </w:rPr>
              <w:t>ControlType</w:t>
            </w:r>
            <w:r>
              <w:t>: “timecard grid”</w:t>
            </w:r>
          </w:p>
          <w:p w14:paraId="5C0A9083" w14:textId="77777777" w:rsidR="00094486" w:rsidRDefault="00094486" w:rsidP="00094486">
            <w:pPr>
              <w:pStyle w:val="TableBullList"/>
              <w:tabs>
                <w:tab w:val="clear" w:pos="240"/>
                <w:tab w:val="clear" w:pos="780"/>
                <w:tab w:val="num" w:pos="210"/>
              </w:tabs>
              <w:ind w:left="210" w:hanging="180"/>
            </w:pPr>
            <w:r w:rsidRPr="00ED1C86">
              <w:rPr>
                <w:rStyle w:val="InlineCode"/>
              </w:rPr>
              <w:t>Name</w:t>
            </w:r>
            <w:r>
              <w:t>: Calendar</w:t>
            </w:r>
          </w:p>
          <w:p w14:paraId="1C56DA7E" w14:textId="77777777" w:rsidR="00094486" w:rsidRDefault="00094486" w:rsidP="00317556">
            <w:pPr>
              <w:pStyle w:val="ListEnd"/>
            </w:pPr>
          </w:p>
        </w:tc>
        <w:tc>
          <w:tcPr>
            <w:tcW w:w="2850" w:type="dxa"/>
            <w:tcBorders>
              <w:top w:val="nil"/>
              <w:left w:val="nil"/>
              <w:right w:val="nil"/>
            </w:tcBorders>
          </w:tcPr>
          <w:p w14:paraId="4B08D2A3" w14:textId="77777777" w:rsidR="00094486" w:rsidRDefault="00094486" w:rsidP="00317556">
            <w:pPr>
              <w:pStyle w:val="TableText"/>
              <w:tabs>
                <w:tab w:val="clear" w:pos="480"/>
                <w:tab w:val="left" w:pos="155"/>
              </w:tabs>
            </w:pPr>
            <w:r>
              <w:t>Grid Pattern</w:t>
            </w:r>
          </w:p>
          <w:p w14:paraId="2C85A044" w14:textId="77777777" w:rsidR="00094486" w:rsidRDefault="00094486" w:rsidP="00094486">
            <w:pPr>
              <w:pStyle w:val="TableBullList"/>
              <w:tabs>
                <w:tab w:val="clear" w:pos="240"/>
                <w:tab w:val="clear" w:pos="780"/>
                <w:tab w:val="num" w:pos="210"/>
              </w:tabs>
              <w:ind w:left="210" w:hanging="180"/>
            </w:pPr>
            <w:r w:rsidRPr="00ED1C86">
              <w:rPr>
                <w:rStyle w:val="InlineCode"/>
              </w:rPr>
              <w:t>ColumnCount</w:t>
            </w:r>
            <w:r>
              <w:t>: 7</w:t>
            </w:r>
          </w:p>
          <w:p w14:paraId="1D621D82" w14:textId="77777777" w:rsidR="00094486" w:rsidRDefault="00094486" w:rsidP="00094486">
            <w:pPr>
              <w:pStyle w:val="TableBullList"/>
              <w:tabs>
                <w:tab w:val="clear" w:pos="240"/>
                <w:tab w:val="clear" w:pos="780"/>
                <w:tab w:val="num" w:pos="210"/>
              </w:tabs>
              <w:ind w:left="210" w:hanging="180"/>
            </w:pPr>
            <w:r w:rsidRPr="00ED1C86">
              <w:rPr>
                <w:rStyle w:val="InlineCode"/>
              </w:rPr>
              <w:t>RowCount</w:t>
            </w:r>
            <w:r>
              <w:t>: 1</w:t>
            </w:r>
          </w:p>
          <w:p w14:paraId="5812BEAB" w14:textId="77777777" w:rsidR="00094486" w:rsidRDefault="00094486" w:rsidP="00317556">
            <w:pPr>
              <w:pStyle w:val="ListEnd"/>
              <w:suppressAutoHyphens/>
              <w:ind w:right="120"/>
              <w:contextualSpacing/>
            </w:pPr>
          </w:p>
          <w:p w14:paraId="62299A09" w14:textId="77777777" w:rsidR="00094486" w:rsidRDefault="00094486" w:rsidP="00317556">
            <w:pPr>
              <w:pStyle w:val="TableText"/>
              <w:tabs>
                <w:tab w:val="clear" w:pos="480"/>
                <w:tab w:val="left" w:pos="155"/>
              </w:tabs>
            </w:pPr>
            <w:r>
              <w:t>Selection Pattern</w:t>
            </w:r>
          </w:p>
          <w:p w14:paraId="71072508" w14:textId="77777777" w:rsidR="00094486" w:rsidRDefault="00094486" w:rsidP="00094486">
            <w:pPr>
              <w:pStyle w:val="TableBullList"/>
              <w:tabs>
                <w:tab w:val="clear" w:pos="240"/>
                <w:tab w:val="clear" w:pos="780"/>
                <w:tab w:val="num" w:pos="210"/>
              </w:tabs>
              <w:ind w:left="210" w:hanging="180"/>
            </w:pPr>
            <w:r w:rsidRPr="00ED1C86">
              <w:rPr>
                <w:rStyle w:val="InlineCode"/>
              </w:rPr>
              <w:t>CanSelectMultiple</w:t>
            </w:r>
            <w:r>
              <w:t>: False</w:t>
            </w:r>
          </w:p>
          <w:p w14:paraId="3A2494F9" w14:textId="77777777" w:rsidR="00094486" w:rsidRDefault="00094486" w:rsidP="00094486">
            <w:pPr>
              <w:pStyle w:val="TableBullList"/>
              <w:tabs>
                <w:tab w:val="clear" w:pos="240"/>
                <w:tab w:val="clear" w:pos="780"/>
                <w:tab w:val="num" w:pos="210"/>
              </w:tabs>
              <w:ind w:left="210" w:hanging="180"/>
            </w:pPr>
            <w:r w:rsidRPr="00ED1C86">
              <w:rPr>
                <w:rStyle w:val="InlineCode"/>
              </w:rPr>
              <w:t>IsSelectionRequired</w:t>
            </w:r>
            <w:r>
              <w:t>: False</w:t>
            </w:r>
          </w:p>
          <w:p w14:paraId="2873F20B" w14:textId="77777777" w:rsidR="00094486" w:rsidRDefault="00094486" w:rsidP="00317556">
            <w:pPr>
              <w:pStyle w:val="ListEnd"/>
              <w:suppressAutoHyphens/>
              <w:ind w:right="120"/>
              <w:contextualSpacing/>
            </w:pPr>
          </w:p>
          <w:p w14:paraId="031964D2" w14:textId="77777777" w:rsidR="00094486" w:rsidRDefault="00094486" w:rsidP="00317556">
            <w:pPr>
              <w:pStyle w:val="TableText"/>
              <w:tabs>
                <w:tab w:val="clear" w:pos="480"/>
                <w:tab w:val="left" w:pos="155"/>
              </w:tabs>
            </w:pPr>
            <w:r>
              <w:t>Table Pattern</w:t>
            </w:r>
          </w:p>
          <w:p w14:paraId="003D7115" w14:textId="77777777" w:rsidR="00094486" w:rsidRDefault="00094486" w:rsidP="00094486">
            <w:pPr>
              <w:pStyle w:val="TableBullList"/>
              <w:tabs>
                <w:tab w:val="clear" w:pos="240"/>
                <w:tab w:val="clear" w:pos="780"/>
                <w:tab w:val="num" w:pos="210"/>
              </w:tabs>
              <w:ind w:left="210" w:hanging="180"/>
            </w:pPr>
            <w:r w:rsidRPr="00ED1C86">
              <w:rPr>
                <w:rStyle w:val="InlineCode"/>
              </w:rPr>
              <w:t>RowOrColumnMajor</w:t>
            </w:r>
            <w:r>
              <w:t xml:space="preserve">: </w:t>
            </w:r>
            <w:r w:rsidRPr="00075C4A">
              <w:t>Column</w:t>
            </w:r>
          </w:p>
          <w:p w14:paraId="5027ED39" w14:textId="77777777" w:rsidR="00094486" w:rsidRDefault="00094486" w:rsidP="00317556">
            <w:pPr>
              <w:pStyle w:val="ListEnd"/>
              <w:suppressAutoHyphens/>
              <w:ind w:right="120"/>
              <w:contextualSpacing/>
            </w:pPr>
          </w:p>
        </w:tc>
      </w:tr>
    </w:tbl>
    <w:p w14:paraId="5EC2B45C" w14:textId="77777777" w:rsidR="00094486" w:rsidRDefault="00094486" w:rsidP="00094486">
      <w:pPr>
        <w:pStyle w:val="Heading2"/>
        <w:rPr>
          <w:sz w:val="32"/>
          <w:szCs w:val="32"/>
        </w:rPr>
      </w:pPr>
      <w:r>
        <w:t>Step 3: Gathering Requirements for Additional Control Functionality</w:t>
      </w:r>
    </w:p>
    <w:p w14:paraId="6E8E101A" w14:textId="77777777" w:rsidR="00094486" w:rsidRDefault="00094486" w:rsidP="00094486">
      <w:r>
        <w:fldChar w:fldCharType="begin"/>
      </w:r>
      <w:r>
        <w:instrText xml:space="preserve"> XE "</w:instrText>
      </w:r>
      <w:r w:rsidRPr="00D31DB6">
        <w:instrText>26805.c03.03.04.096.1</w:instrText>
      </w:r>
      <w:r>
        <w:instrText xml:space="preserve">" </w:instrText>
      </w:r>
      <w:r>
        <w:fldChar w:fldCharType="end"/>
      </w:r>
      <w:r>
        <w:t xml:space="preserve">Now that we have finished listing in our implementation table all the Control Patterns and Properties required by the UIA Specification for a </w:t>
      </w:r>
      <w:r w:rsidRPr="00425DB1">
        <w:rPr>
          <w:rStyle w:val="InlineCode"/>
        </w:rPr>
        <w:t>DataGrid</w:t>
      </w:r>
      <w:r>
        <w:t xml:space="preserve"> control, we need to list any additional Control Patterns and Properties that apply specifically to our control.</w:t>
      </w:r>
      <w:r>
        <w:fldChar w:fldCharType="begin"/>
      </w:r>
      <w:r>
        <w:instrText xml:space="preserve"> XE "</w:instrText>
      </w:r>
      <w:r w:rsidRPr="0086070A">
        <w:instrText>26805.c03.03.04.096.9</w:instrText>
      </w:r>
      <w:r>
        <w:instrText xml:space="preserve">" </w:instrText>
      </w:r>
      <w:r>
        <w:fldChar w:fldCharType="end"/>
      </w:r>
    </w:p>
    <w:p w14:paraId="5B0C97C0" w14:textId="77777777" w:rsidR="00094486" w:rsidRDefault="00094486" w:rsidP="00094486">
      <w:r>
        <w:fldChar w:fldCharType="begin"/>
      </w:r>
      <w:r>
        <w:instrText xml:space="preserve"> XE "</w:instrText>
      </w:r>
      <w:r w:rsidRPr="0019750C">
        <w:instrText>26805.c03.03.04.097.1</w:instrText>
      </w:r>
      <w:r>
        <w:instrText xml:space="preserve">" </w:instrText>
      </w:r>
      <w:r>
        <w:fldChar w:fldCharType="end"/>
      </w:r>
      <w:r>
        <w:t>The question now is “Does my control exhibit additional functionality, aside from the required Control Patterns?” If the answer is yes, then determine what additional UIA Patterns or Prop</w:t>
      </w:r>
      <w:r>
        <w:softHyphen/>
        <w:t>erties the control maps to in UIA. If you absolutely cannot find a Control Pattern or Property that exhibits the additional functionality of your control, then you must create custom Control Patterns and Properties to describe your control, or its functionality, and include those in your implementation table. Be aware, however, that your custom specifications are only useful if UIA Clients can share and adopt your specifications. Refer to the UIA Community Promise Specification and resources from the Accessibility Interoperability Alliance (AIA) for best practices and guidance on maximizing usability.</w:t>
      </w:r>
      <w:r>
        <w:fldChar w:fldCharType="begin"/>
      </w:r>
      <w:r>
        <w:instrText xml:space="preserve"> XE "</w:instrText>
      </w:r>
      <w:r w:rsidRPr="00DD3447">
        <w:instrText>26805.c03.03.04.097.9</w:instrText>
      </w:r>
      <w:r>
        <w:instrText xml:space="preserve">" </w:instrText>
      </w:r>
      <w:r>
        <w:fldChar w:fldCharType="end"/>
      </w:r>
    </w:p>
    <w:p w14:paraId="0D268695" w14:textId="77777777" w:rsidR="00094486" w:rsidRDefault="00094486" w:rsidP="00094486">
      <w:r>
        <w:fldChar w:fldCharType="begin"/>
      </w:r>
      <w:r>
        <w:instrText xml:space="preserve"> XE "</w:instrText>
      </w:r>
      <w:r w:rsidRPr="00C22401">
        <w:instrText>26805.c03.03.04.098.1</w:instrText>
      </w:r>
      <w:r>
        <w:instrText xml:space="preserve">" </w:instrText>
      </w:r>
      <w:r>
        <w:fldChar w:fldCharType="end"/>
      </w:r>
      <w:r>
        <w:t xml:space="preserve">In the case of our timecard’s calendar grid, it does exhibit some additional functionality. When the user clicks one of the days in the grid, the Data Entry fields populate with any information that has been previously entered for that day. The grid affects another part of the application, </w:t>
      </w:r>
    </w:p>
    <w:p w14:paraId="1A05AFD6" w14:textId="77777777" w:rsidR="00094486" w:rsidRDefault="00094486" w:rsidP="00094486">
      <w:r>
        <w:br w:type="page"/>
        <w:t xml:space="preserve">the fields in the Data Entry group box. Because our grid exhibits additional functionality, we must, then, identify and map this functionality to a UIA Control Pattern or Property and list the requirements for that Pattern or Property in our implementation table. Looking at the UIA Specification, we see that the </w:t>
      </w:r>
      <w:r w:rsidRPr="00425DB1">
        <w:rPr>
          <w:rStyle w:val="InlineCode"/>
        </w:rPr>
        <w:t>ControllerFor</w:t>
      </w:r>
      <w:r>
        <w:t xml:space="preserve"> Property best describes this other functionality (Table 3-9).</w:t>
      </w:r>
      <w:r>
        <w:fldChar w:fldCharType="begin"/>
      </w:r>
      <w:r>
        <w:instrText xml:space="preserve"> XE "</w:instrText>
      </w:r>
      <w:r w:rsidRPr="009B6C0E">
        <w:instrText>26805.c03.03.04.098.9</w:instrText>
      </w:r>
      <w:r>
        <w:instrText xml:space="preserve">" </w:instrText>
      </w:r>
      <w:r>
        <w:fldChar w:fldCharType="end"/>
      </w:r>
    </w:p>
    <w:p w14:paraId="673776F0" w14:textId="77777777" w:rsidR="00094486" w:rsidRPr="00C05508" w:rsidRDefault="00094486" w:rsidP="00094486">
      <w:pPr>
        <w:pStyle w:val="TableNum-Title"/>
      </w:pPr>
      <w:r w:rsidRPr="00C05508">
        <w:fldChar w:fldCharType="begin"/>
      </w:r>
      <w:r w:rsidRPr="00C05508">
        <w:instrText xml:space="preserve"> XE "26805.c03.03.04.099.1" </w:instrText>
      </w:r>
      <w:r w:rsidRPr="00C05508">
        <w:fldChar w:fldCharType="end"/>
      </w:r>
      <w:r w:rsidRPr="00C05508">
        <w:t>TABLE 3-9</w:t>
      </w:r>
      <w:r>
        <w:rPr>
          <w:rFonts w:ascii="Cambria Math" w:hAnsi="Cambria Math" w:cs="Cambria Math"/>
        </w:rPr>
        <w:t> </w:t>
      </w:r>
      <w:r w:rsidRPr="00C05508">
        <w:t xml:space="preserve">Description of the </w:t>
      </w:r>
      <w:r w:rsidRPr="00292ADF">
        <w:rPr>
          <w:rStyle w:val="InlineCode"/>
        </w:rPr>
        <w:t>ControllerFor</w:t>
      </w:r>
      <w:r w:rsidRPr="00C05508">
        <w:t xml:space="preserve"> Property from the UIA Specification</w:t>
      </w:r>
      <w:r w:rsidRPr="00C05508">
        <w:fldChar w:fldCharType="begin"/>
      </w:r>
      <w:r w:rsidRPr="00C05508">
        <w:instrText xml:space="preserve"> XE "26805.c03.03.04.099.9" </w:instrText>
      </w:r>
      <w:r w:rsidRPr="00C05508">
        <w:fldChar w:fldCharType="end"/>
      </w:r>
    </w:p>
    <w:tbl>
      <w:tblPr>
        <w:tblW w:w="0" w:type="auto"/>
        <w:tblInd w:w="860" w:type="dxa"/>
        <w:tblBorders>
          <w:insideH w:val="single" w:sz="8" w:space="0" w:color="C0C0C0"/>
        </w:tblBorders>
        <w:tblCellMar>
          <w:top w:w="40" w:type="dxa"/>
          <w:left w:w="60" w:type="dxa"/>
          <w:bottom w:w="40" w:type="dxa"/>
          <w:right w:w="60" w:type="dxa"/>
        </w:tblCellMar>
        <w:tblLook w:val="04A0" w:firstRow="1" w:lastRow="0" w:firstColumn="1" w:lastColumn="0" w:noHBand="0" w:noVBand="1"/>
      </w:tblPr>
      <w:tblGrid>
        <w:gridCol w:w="2786"/>
        <w:gridCol w:w="4944"/>
      </w:tblGrid>
      <w:tr w:rsidR="00094486" w14:paraId="358E27D4" w14:textId="77777777" w:rsidTr="00317556">
        <w:tc>
          <w:tcPr>
            <w:tcW w:w="2800" w:type="dxa"/>
            <w:tcBorders>
              <w:top w:val="nil"/>
              <w:left w:val="nil"/>
              <w:bottom w:val="nil"/>
              <w:right w:val="nil"/>
              <w:tl2br w:val="nil"/>
              <w:tr2bl w:val="nil"/>
            </w:tcBorders>
            <w:shd w:val="clear" w:color="auto" w:fill="D9D9D9"/>
          </w:tcPr>
          <w:p w14:paraId="55DAB8FE" w14:textId="77777777" w:rsidR="00094486" w:rsidRDefault="00094486" w:rsidP="00317556">
            <w:pPr>
              <w:pStyle w:val="TableHead"/>
              <w:keepLines/>
              <w:ind w:right="58"/>
            </w:pPr>
            <w:r>
              <w:fldChar w:fldCharType="begin"/>
            </w:r>
            <w:r>
              <w:instrText xml:space="preserve"> XE "</w:instrText>
            </w:r>
            <w:r w:rsidRPr="003F66E3">
              <w:instrText>26805.c03.03.04.100.1</w:instrText>
            </w:r>
            <w:r>
              <w:instrText xml:space="preserve">" </w:instrText>
            </w:r>
            <w:r>
              <w:fldChar w:fldCharType="end"/>
            </w:r>
            <w:r>
              <w:t>Property Name (Data Type)</w:t>
            </w:r>
          </w:p>
        </w:tc>
        <w:tc>
          <w:tcPr>
            <w:tcW w:w="5050" w:type="dxa"/>
            <w:tcBorders>
              <w:top w:val="nil"/>
              <w:left w:val="nil"/>
              <w:bottom w:val="nil"/>
              <w:right w:val="nil"/>
              <w:tl2br w:val="nil"/>
              <w:tr2bl w:val="nil"/>
            </w:tcBorders>
            <w:shd w:val="clear" w:color="auto" w:fill="D9D9D9"/>
          </w:tcPr>
          <w:p w14:paraId="42F7C004" w14:textId="77777777" w:rsidR="00094486" w:rsidRDefault="00094486" w:rsidP="00317556">
            <w:pPr>
              <w:pStyle w:val="TableHead"/>
              <w:keepLines/>
              <w:ind w:right="58"/>
            </w:pPr>
            <w:r>
              <w:t>Description</w:t>
            </w:r>
          </w:p>
        </w:tc>
      </w:tr>
      <w:tr w:rsidR="00094486" w14:paraId="30CEA479" w14:textId="77777777" w:rsidTr="00317556">
        <w:tc>
          <w:tcPr>
            <w:tcW w:w="2800" w:type="dxa"/>
          </w:tcPr>
          <w:p w14:paraId="299AC9B5" w14:textId="77777777" w:rsidR="00094486" w:rsidRPr="00425DB1" w:rsidRDefault="00094486" w:rsidP="00317556">
            <w:pPr>
              <w:pStyle w:val="TableText"/>
              <w:suppressAutoHyphens/>
              <w:ind w:right="58"/>
              <w:rPr>
                <w:rStyle w:val="InlineCode"/>
              </w:rPr>
            </w:pPr>
            <w:r>
              <w:rPr>
                <w:rStyle w:val="InlineCode"/>
              </w:rPr>
              <w:fldChar w:fldCharType="begin"/>
            </w:r>
            <w:r>
              <w:instrText xml:space="preserve"> XE "</w:instrText>
            </w:r>
            <w:r w:rsidRPr="002A04B3">
              <w:instrText>26805.c03.03.04.101.1</w:instrText>
            </w:r>
            <w:r>
              <w:instrText xml:space="preserve">" </w:instrText>
            </w:r>
            <w:r>
              <w:rPr>
                <w:rStyle w:val="InlineCode"/>
              </w:rPr>
              <w:fldChar w:fldCharType="end"/>
            </w:r>
            <w:r w:rsidRPr="00425DB1">
              <w:rPr>
                <w:rStyle w:val="InlineCode"/>
              </w:rPr>
              <w:t>ControllerFor (VT_UNKNOWN|VT_ARRAY)</w:t>
            </w:r>
          </w:p>
        </w:tc>
        <w:tc>
          <w:tcPr>
            <w:tcW w:w="5050" w:type="dxa"/>
          </w:tcPr>
          <w:p w14:paraId="3238E87E" w14:textId="77777777" w:rsidR="00094486" w:rsidRPr="00F10F4C" w:rsidRDefault="00094486" w:rsidP="00317556">
            <w:pPr>
              <w:pStyle w:val="TableText"/>
              <w:suppressAutoHyphens/>
              <w:ind w:right="58"/>
            </w:pPr>
            <w:r w:rsidRPr="00F10F4C">
              <w:t xml:space="preserve">An array of elements that are manipulated by the </w:t>
            </w:r>
            <w:r>
              <w:t>Automation Element</w:t>
            </w:r>
            <w:r w:rsidRPr="00F10F4C">
              <w:t xml:space="preserve"> that supports this </w:t>
            </w:r>
            <w:r>
              <w:t>Property</w:t>
            </w:r>
            <w:r w:rsidRPr="00F10F4C">
              <w:t>.</w:t>
            </w:r>
          </w:p>
          <w:p w14:paraId="4C3BE50B" w14:textId="77777777" w:rsidR="00094486" w:rsidRPr="00F10F4C" w:rsidRDefault="00094486" w:rsidP="00317556">
            <w:pPr>
              <w:pStyle w:val="TableText"/>
              <w:suppressAutoHyphens/>
              <w:ind w:right="58"/>
            </w:pPr>
            <w:r w:rsidRPr="00425DB1">
              <w:rPr>
                <w:rStyle w:val="InlineCode"/>
              </w:rPr>
              <w:t>ControllerFor</w:t>
            </w:r>
            <w:r>
              <w:t xml:space="preserve"> </w:t>
            </w:r>
            <w:r w:rsidRPr="00F10F4C">
              <w:t xml:space="preserve">is used when an </w:t>
            </w:r>
            <w:r>
              <w:t>Automation Element</w:t>
            </w:r>
            <w:r w:rsidRPr="00F10F4C">
              <w:t xml:space="preserve"> affects one or more segments of the application UI or the desktop; otherwise, it is hard to associate the impact of the control operation with UI elements.</w:t>
            </w:r>
          </w:p>
        </w:tc>
      </w:tr>
    </w:tbl>
    <w:p w14:paraId="028888C2" w14:textId="77777777" w:rsidR="00094486" w:rsidRDefault="00094486" w:rsidP="00094486">
      <w:r>
        <w:fldChar w:fldCharType="begin"/>
      </w:r>
      <w:r>
        <w:instrText xml:space="preserve"> XE "</w:instrText>
      </w:r>
      <w:r w:rsidRPr="006A5D67">
        <w:instrText>26805.c03.03.04.102.1</w:instrText>
      </w:r>
      <w:r>
        <w:instrText xml:space="preserve">" </w:instrText>
      </w:r>
      <w:r>
        <w:fldChar w:fldCharType="end"/>
      </w:r>
      <w:r>
        <w:t xml:space="preserve">Other than the </w:t>
      </w:r>
      <w:r w:rsidRPr="00F435B9">
        <w:rPr>
          <w:rStyle w:val="InlineCode"/>
        </w:rPr>
        <w:t>ControllerFor</w:t>
      </w:r>
      <w:r>
        <w:t xml:space="preserve"> Property, our calendar grid does not appear to exhibit any additional functionality. We will go ahead and add these Properties to our table (Table 3-10).</w:t>
      </w:r>
      <w:r>
        <w:fldChar w:fldCharType="begin"/>
      </w:r>
      <w:r>
        <w:instrText xml:space="preserve"> XE "</w:instrText>
      </w:r>
      <w:r w:rsidRPr="008D1B67">
        <w:instrText>26805.c03.03.04.102.9</w:instrText>
      </w:r>
      <w:r>
        <w:instrText xml:space="preserve">" </w:instrText>
      </w:r>
      <w:r>
        <w:fldChar w:fldCharType="end"/>
      </w:r>
    </w:p>
    <w:p w14:paraId="4AF322F0" w14:textId="77777777" w:rsidR="00094486" w:rsidRPr="00C05508" w:rsidRDefault="00094486" w:rsidP="00094486">
      <w:pPr>
        <w:pStyle w:val="TableNum-Title"/>
      </w:pPr>
      <w:r w:rsidRPr="00C05508">
        <w:fldChar w:fldCharType="begin"/>
      </w:r>
      <w:r w:rsidRPr="00C05508">
        <w:instrText xml:space="preserve"> XE "26805.c03.03.04.103.1" </w:instrText>
      </w:r>
      <w:r w:rsidRPr="00C05508">
        <w:fldChar w:fldCharType="end"/>
      </w:r>
      <w:r w:rsidRPr="00C05508">
        <w:t>TABLE 3-1</w:t>
      </w:r>
      <w:r>
        <w:t>0</w:t>
      </w:r>
      <w:r>
        <w:rPr>
          <w:rFonts w:ascii="Cambria Math" w:hAnsi="Cambria Math" w:cs="Cambria Math"/>
        </w:rPr>
        <w:t> </w:t>
      </w:r>
      <w:r w:rsidRPr="00C05508">
        <w:t>Completed implementation table for calendar grid custom control</w:t>
      </w:r>
      <w:r w:rsidRPr="00C05508">
        <w:fldChar w:fldCharType="begin"/>
      </w:r>
      <w:r w:rsidRPr="00C05508">
        <w:instrText xml:space="preserve"> XE "26805.c03.03.04.103.9" </w:instrText>
      </w:r>
      <w:r w:rsidRPr="00C05508">
        <w:fldChar w:fldCharType="end"/>
      </w:r>
    </w:p>
    <w:tbl>
      <w:tblPr>
        <w:tblW w:w="7930" w:type="dxa"/>
        <w:tblInd w:w="860" w:type="dxa"/>
        <w:tblBorders>
          <w:insideH w:val="single" w:sz="8" w:space="0" w:color="C0C0C0"/>
        </w:tblBorders>
        <w:tblLayout w:type="fixed"/>
        <w:tblCellMar>
          <w:top w:w="40" w:type="dxa"/>
          <w:left w:w="60" w:type="dxa"/>
          <w:bottom w:w="40" w:type="dxa"/>
          <w:right w:w="60" w:type="dxa"/>
        </w:tblCellMar>
        <w:tblLook w:val="04A0" w:firstRow="1" w:lastRow="0" w:firstColumn="1" w:lastColumn="0" w:noHBand="0" w:noVBand="1"/>
      </w:tblPr>
      <w:tblGrid>
        <w:gridCol w:w="1000"/>
        <w:gridCol w:w="990"/>
        <w:gridCol w:w="990"/>
        <w:gridCol w:w="2520"/>
        <w:gridCol w:w="2430"/>
      </w:tblGrid>
      <w:tr w:rsidR="00094486" w:rsidRPr="002D4A4C" w14:paraId="1A376EBF" w14:textId="77777777" w:rsidTr="00317556">
        <w:tc>
          <w:tcPr>
            <w:tcW w:w="1000" w:type="dxa"/>
            <w:tcBorders>
              <w:top w:val="nil"/>
              <w:left w:val="nil"/>
              <w:bottom w:val="nil"/>
              <w:right w:val="nil"/>
              <w:tl2br w:val="nil"/>
              <w:tr2bl w:val="nil"/>
            </w:tcBorders>
            <w:shd w:val="clear" w:color="auto" w:fill="D9D9D9"/>
          </w:tcPr>
          <w:p w14:paraId="6C902E53" w14:textId="77777777" w:rsidR="00094486" w:rsidRDefault="00094486" w:rsidP="00317556">
            <w:pPr>
              <w:pStyle w:val="TableHead"/>
              <w:keepLines/>
              <w:ind w:right="58"/>
            </w:pPr>
            <w:r>
              <w:fldChar w:fldCharType="begin"/>
            </w:r>
            <w:r>
              <w:instrText xml:space="preserve"> XE "</w:instrText>
            </w:r>
            <w:r w:rsidRPr="000921E7">
              <w:instrText>26805.c03.03.04.104.1</w:instrText>
            </w:r>
            <w:r>
              <w:instrText xml:space="preserve">" </w:instrText>
            </w:r>
            <w:r>
              <w:fldChar w:fldCharType="end"/>
            </w:r>
            <w:r w:rsidRPr="002D4A4C">
              <w:t>Control</w:t>
            </w:r>
          </w:p>
        </w:tc>
        <w:tc>
          <w:tcPr>
            <w:tcW w:w="990" w:type="dxa"/>
            <w:tcBorders>
              <w:top w:val="nil"/>
              <w:left w:val="nil"/>
              <w:bottom w:val="nil"/>
              <w:right w:val="nil"/>
              <w:tl2br w:val="nil"/>
              <w:tr2bl w:val="nil"/>
            </w:tcBorders>
            <w:shd w:val="clear" w:color="auto" w:fill="D9D9D9"/>
          </w:tcPr>
          <w:p w14:paraId="724E0E86" w14:textId="77777777" w:rsidR="00094486" w:rsidRDefault="00094486" w:rsidP="00317556">
            <w:pPr>
              <w:pStyle w:val="TableHead"/>
              <w:keepLines/>
              <w:ind w:right="58"/>
            </w:pPr>
            <w:r>
              <w:t>Control Type</w:t>
            </w:r>
          </w:p>
        </w:tc>
        <w:tc>
          <w:tcPr>
            <w:tcW w:w="990" w:type="dxa"/>
            <w:tcBorders>
              <w:top w:val="nil"/>
              <w:left w:val="nil"/>
              <w:bottom w:val="nil"/>
              <w:right w:val="nil"/>
              <w:tl2br w:val="nil"/>
              <w:tr2bl w:val="nil"/>
            </w:tcBorders>
            <w:shd w:val="clear" w:color="auto" w:fill="D9D9D9"/>
          </w:tcPr>
          <w:p w14:paraId="37902BEF" w14:textId="77777777" w:rsidR="00094486" w:rsidRDefault="00094486" w:rsidP="00317556">
            <w:pPr>
              <w:pStyle w:val="TableHead"/>
              <w:keepLines/>
              <w:ind w:right="58"/>
            </w:pPr>
            <w:r>
              <w:t>Control Patterns</w:t>
            </w:r>
          </w:p>
        </w:tc>
        <w:tc>
          <w:tcPr>
            <w:tcW w:w="2520" w:type="dxa"/>
            <w:tcBorders>
              <w:top w:val="nil"/>
              <w:left w:val="nil"/>
              <w:bottom w:val="nil"/>
              <w:right w:val="nil"/>
              <w:tl2br w:val="nil"/>
              <w:tr2bl w:val="nil"/>
            </w:tcBorders>
            <w:shd w:val="clear" w:color="auto" w:fill="D9D9D9"/>
          </w:tcPr>
          <w:p w14:paraId="30F2300A" w14:textId="77777777" w:rsidR="00094486" w:rsidRDefault="00094486" w:rsidP="00317556">
            <w:pPr>
              <w:pStyle w:val="TableHead"/>
              <w:keepLines/>
              <w:ind w:right="58"/>
            </w:pPr>
            <w:r>
              <w:t>Properties</w:t>
            </w:r>
          </w:p>
        </w:tc>
        <w:tc>
          <w:tcPr>
            <w:tcW w:w="2430" w:type="dxa"/>
            <w:tcBorders>
              <w:top w:val="nil"/>
              <w:left w:val="nil"/>
              <w:bottom w:val="nil"/>
              <w:right w:val="nil"/>
              <w:tl2br w:val="nil"/>
              <w:tr2bl w:val="nil"/>
            </w:tcBorders>
            <w:shd w:val="clear" w:color="auto" w:fill="D9D9D9"/>
          </w:tcPr>
          <w:p w14:paraId="5629BCA8" w14:textId="77777777" w:rsidR="00094486" w:rsidRDefault="00094486" w:rsidP="00317556">
            <w:pPr>
              <w:pStyle w:val="TableHead"/>
              <w:keepLines/>
              <w:ind w:right="58"/>
            </w:pPr>
          </w:p>
        </w:tc>
      </w:tr>
      <w:tr w:rsidR="00094486" w:rsidRPr="002D4A4C" w14:paraId="4A91897B" w14:textId="77777777" w:rsidTr="00317556">
        <w:tc>
          <w:tcPr>
            <w:tcW w:w="1000" w:type="dxa"/>
          </w:tcPr>
          <w:p w14:paraId="5BA05693" w14:textId="77777777" w:rsidR="00094486" w:rsidRDefault="00094486" w:rsidP="00317556">
            <w:pPr>
              <w:pStyle w:val="TableSubhead"/>
              <w:ind w:right="58"/>
            </w:pPr>
            <w:r>
              <w:fldChar w:fldCharType="begin"/>
            </w:r>
            <w:r>
              <w:instrText xml:space="preserve"> XE "</w:instrText>
            </w:r>
            <w:r w:rsidRPr="003D0B24">
              <w:instrText>26805.c03.03.04.105.1</w:instrText>
            </w:r>
            <w:r>
              <w:instrText xml:space="preserve">" </w:instrText>
            </w:r>
            <w:r>
              <w:fldChar w:fldCharType="end"/>
            </w:r>
          </w:p>
        </w:tc>
        <w:tc>
          <w:tcPr>
            <w:tcW w:w="990" w:type="dxa"/>
          </w:tcPr>
          <w:p w14:paraId="3126204B" w14:textId="77777777" w:rsidR="00094486" w:rsidRDefault="00094486" w:rsidP="00317556">
            <w:pPr>
              <w:pStyle w:val="TableSubhead"/>
              <w:ind w:right="58"/>
            </w:pPr>
          </w:p>
        </w:tc>
        <w:tc>
          <w:tcPr>
            <w:tcW w:w="990" w:type="dxa"/>
          </w:tcPr>
          <w:p w14:paraId="1EB19D63" w14:textId="77777777" w:rsidR="00094486" w:rsidRDefault="00094486" w:rsidP="00317556">
            <w:pPr>
              <w:pStyle w:val="TableSubhead"/>
              <w:ind w:right="58"/>
            </w:pPr>
          </w:p>
        </w:tc>
        <w:tc>
          <w:tcPr>
            <w:tcW w:w="2520" w:type="dxa"/>
          </w:tcPr>
          <w:p w14:paraId="1EEFA506" w14:textId="77777777" w:rsidR="00094486" w:rsidRDefault="00094486" w:rsidP="00317556">
            <w:pPr>
              <w:pStyle w:val="TableSubhead"/>
              <w:ind w:right="58"/>
            </w:pPr>
            <w:r>
              <w:t>Automation Element Properties</w:t>
            </w:r>
          </w:p>
        </w:tc>
        <w:tc>
          <w:tcPr>
            <w:tcW w:w="2430" w:type="dxa"/>
          </w:tcPr>
          <w:p w14:paraId="6A9AAAA6" w14:textId="77777777" w:rsidR="00094486" w:rsidRDefault="00094486" w:rsidP="00317556">
            <w:pPr>
              <w:pStyle w:val="TableSubhead"/>
              <w:ind w:right="58"/>
            </w:pPr>
            <w:r>
              <w:t>Control Pattern Properties</w:t>
            </w:r>
          </w:p>
        </w:tc>
      </w:tr>
      <w:tr w:rsidR="00094486" w:rsidRPr="002D4A4C" w14:paraId="7273ADB4" w14:textId="77777777" w:rsidTr="00317556">
        <w:tc>
          <w:tcPr>
            <w:tcW w:w="1000" w:type="dxa"/>
          </w:tcPr>
          <w:p w14:paraId="4C541218" w14:textId="77777777" w:rsidR="00094486" w:rsidRDefault="00094486" w:rsidP="00317556">
            <w:pPr>
              <w:pStyle w:val="TableText"/>
              <w:suppressAutoHyphens/>
              <w:ind w:right="58"/>
            </w:pPr>
            <w:r>
              <w:fldChar w:fldCharType="begin"/>
            </w:r>
            <w:r>
              <w:instrText xml:space="preserve"> XE "</w:instrText>
            </w:r>
            <w:r w:rsidRPr="0081382E">
              <w:instrText>26805.c03.03.04.106.1</w:instrText>
            </w:r>
            <w:r>
              <w:instrText xml:space="preserve">" </w:instrText>
            </w:r>
            <w:r>
              <w:fldChar w:fldCharType="end"/>
            </w:r>
            <w:r w:rsidRPr="002D4A4C">
              <w:t>Grid</w:t>
            </w:r>
            <w:r>
              <w:t xml:space="preserve">: </w:t>
            </w:r>
            <w:r w:rsidRPr="002D4A4C">
              <w:t>Calendar</w:t>
            </w:r>
          </w:p>
        </w:tc>
        <w:tc>
          <w:tcPr>
            <w:tcW w:w="990" w:type="dxa"/>
          </w:tcPr>
          <w:p w14:paraId="5046F776" w14:textId="77777777" w:rsidR="00094486" w:rsidRDefault="00094486" w:rsidP="00317556">
            <w:pPr>
              <w:pStyle w:val="TableText"/>
              <w:suppressAutoHyphens/>
              <w:ind w:right="58"/>
            </w:pPr>
            <w:r>
              <w:t>DataGrid</w:t>
            </w:r>
          </w:p>
        </w:tc>
        <w:tc>
          <w:tcPr>
            <w:tcW w:w="990" w:type="dxa"/>
          </w:tcPr>
          <w:p w14:paraId="4D90546A" w14:textId="77777777" w:rsidR="00094486" w:rsidRDefault="00094486" w:rsidP="00317556">
            <w:pPr>
              <w:pStyle w:val="TableText"/>
              <w:suppressAutoHyphens/>
              <w:ind w:right="58"/>
            </w:pPr>
            <w:r>
              <w:t>Grid</w:t>
            </w:r>
          </w:p>
          <w:p w14:paraId="35034B96" w14:textId="77777777" w:rsidR="00094486" w:rsidRDefault="00094486" w:rsidP="00317556">
            <w:pPr>
              <w:pStyle w:val="TableText"/>
              <w:suppressAutoHyphens/>
              <w:ind w:right="58"/>
            </w:pPr>
            <w:r>
              <w:t>Selection</w:t>
            </w:r>
          </w:p>
          <w:p w14:paraId="5A77949B" w14:textId="77777777" w:rsidR="00094486" w:rsidRDefault="00094486" w:rsidP="00317556">
            <w:pPr>
              <w:pStyle w:val="TableText"/>
              <w:suppressAutoHyphens/>
              <w:ind w:right="58"/>
            </w:pPr>
            <w:r>
              <w:t xml:space="preserve">Table </w:t>
            </w:r>
          </w:p>
        </w:tc>
        <w:tc>
          <w:tcPr>
            <w:tcW w:w="2520" w:type="dxa"/>
          </w:tcPr>
          <w:p w14:paraId="388CD35A"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Automation</w:t>
            </w:r>
            <w:r w:rsidRPr="00653527">
              <w:rPr>
                <w:rStyle w:val="InlineCode"/>
              </w:rPr>
              <w:t>ID</w:t>
            </w:r>
            <w:r>
              <w:t>: TableHeader</w:t>
            </w:r>
          </w:p>
          <w:p w14:paraId="0D9503C2"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Bounding</w:t>
            </w:r>
            <w:r w:rsidRPr="00653527">
              <w:rPr>
                <w:rStyle w:val="InlineCode"/>
              </w:rPr>
              <w:t>Rectangle</w:t>
            </w:r>
            <w:r>
              <w:t xml:space="preserve">: </w:t>
            </w:r>
            <w:r w:rsidRPr="00C04003">
              <w:t>Coordinates of table onscreen</w:t>
            </w:r>
          </w:p>
          <w:p w14:paraId="28BDD7B6"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Control</w:t>
            </w:r>
            <w:r w:rsidRPr="00653527">
              <w:rPr>
                <w:rStyle w:val="InlineCode"/>
              </w:rPr>
              <w:t>Type</w:t>
            </w:r>
            <w:r>
              <w:t>: DataGrid</w:t>
            </w:r>
          </w:p>
          <w:p w14:paraId="1609175E"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IsContentElement</w:t>
            </w:r>
            <w:r>
              <w:t>: True</w:t>
            </w:r>
          </w:p>
          <w:p w14:paraId="75D2381A"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IsControlElement</w:t>
            </w:r>
            <w:r>
              <w:t>: True</w:t>
            </w:r>
          </w:p>
          <w:p w14:paraId="1CBF3E2D"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IsKeyboardFocusable</w:t>
            </w:r>
            <w:r>
              <w:t xml:space="preserve">: </w:t>
            </w:r>
            <w:r w:rsidRPr="00364B2C">
              <w:t>False</w:t>
            </w:r>
          </w:p>
          <w:p w14:paraId="6FC0FA38"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Labeled</w:t>
            </w:r>
            <w:r w:rsidRPr="00653527">
              <w:rPr>
                <w:rStyle w:val="InlineCode"/>
              </w:rPr>
              <w:t>By</w:t>
            </w:r>
            <w:r>
              <w:t>: Null</w:t>
            </w:r>
          </w:p>
          <w:p w14:paraId="594C272F"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Localized</w:t>
            </w:r>
            <w:r w:rsidRPr="00653527">
              <w:rPr>
                <w:rStyle w:val="InlineCode"/>
              </w:rPr>
              <w:t>ControlType</w:t>
            </w:r>
            <w:r>
              <w:t>: “data grid”</w:t>
            </w:r>
          </w:p>
          <w:p w14:paraId="59882531"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Name</w:t>
            </w:r>
            <w:r>
              <w:t>: Calendar</w:t>
            </w:r>
          </w:p>
          <w:p w14:paraId="5707B0F3"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ControllerFor</w:t>
            </w:r>
            <w:r>
              <w:t>: Date Picker, Hours Edit Box, and Work Log Edit Box (This Property can have multiple things.)</w:t>
            </w:r>
          </w:p>
        </w:tc>
        <w:tc>
          <w:tcPr>
            <w:tcW w:w="2430" w:type="dxa"/>
          </w:tcPr>
          <w:p w14:paraId="5D1C468C" w14:textId="77777777" w:rsidR="00094486" w:rsidRDefault="00094486" w:rsidP="00317556">
            <w:pPr>
              <w:pStyle w:val="TableText"/>
              <w:suppressAutoHyphens/>
              <w:ind w:right="58"/>
            </w:pPr>
            <w:r>
              <w:t>Grid Pattern</w:t>
            </w:r>
          </w:p>
          <w:p w14:paraId="20CB54C2"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ColumnCount</w:t>
            </w:r>
            <w:r>
              <w:t>: 7</w:t>
            </w:r>
          </w:p>
          <w:p w14:paraId="337F5F88"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RowCount</w:t>
            </w:r>
            <w:r>
              <w:t>: 1</w:t>
            </w:r>
          </w:p>
          <w:p w14:paraId="3880C211" w14:textId="77777777" w:rsidR="00094486" w:rsidRDefault="00094486" w:rsidP="00317556">
            <w:pPr>
              <w:pStyle w:val="TableText"/>
              <w:suppressAutoHyphens/>
              <w:ind w:right="58"/>
            </w:pPr>
            <w:r>
              <w:t>Selection Pattern</w:t>
            </w:r>
          </w:p>
          <w:p w14:paraId="3EA1E1F7"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CanSelectMultiple</w:t>
            </w:r>
            <w:r>
              <w:t>: False</w:t>
            </w:r>
          </w:p>
          <w:p w14:paraId="636687C3"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IsSelectionRequired</w:t>
            </w:r>
            <w:r>
              <w:t>: False</w:t>
            </w:r>
          </w:p>
          <w:p w14:paraId="6F73252B" w14:textId="77777777" w:rsidR="00094486" w:rsidRDefault="00094486" w:rsidP="00317556">
            <w:pPr>
              <w:pStyle w:val="TableText"/>
              <w:suppressAutoHyphens/>
              <w:ind w:right="58"/>
            </w:pPr>
            <w:r>
              <w:t>Table Pattern</w:t>
            </w:r>
          </w:p>
          <w:p w14:paraId="2F65E0F4"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RowOrColumnMajor</w:t>
            </w:r>
            <w:r>
              <w:t xml:space="preserve">: </w:t>
            </w:r>
            <w:r w:rsidRPr="00364B2C">
              <w:t>Column</w:t>
            </w:r>
          </w:p>
        </w:tc>
      </w:tr>
    </w:tbl>
    <w:p w14:paraId="5ADBD404" w14:textId="77777777" w:rsidR="00094486" w:rsidRDefault="00094486" w:rsidP="00094486">
      <w:r>
        <w:fldChar w:fldCharType="begin"/>
      </w:r>
      <w:r>
        <w:instrText xml:space="preserve"> XE "</w:instrText>
      </w:r>
      <w:r w:rsidRPr="007314F1">
        <w:instrText>26805.c03.03.04.107.1</w:instrText>
      </w:r>
      <w:r>
        <w:instrText xml:space="preserve">" </w:instrText>
      </w:r>
      <w:r>
        <w:fldChar w:fldCharType="end"/>
      </w:r>
      <w:r>
        <w:t>We have now finished designing the implementation solution for our first custom control element in UIA. Before moving to the next element, it’s a good idea to check the UIA Specification’s list of Properties to make sure that you have listed all the requirements for your control’s functionality. As mentioned, all of our custom controls in the example can map to a UIA Control Type, so we use the same process as the first control (Process A) for each of the remaining elements and fill out the rest of our implementation table (Table 3-11).</w:t>
      </w:r>
      <w:r>
        <w:fldChar w:fldCharType="begin"/>
      </w:r>
      <w:r>
        <w:instrText xml:space="preserve"> XE "</w:instrText>
      </w:r>
      <w:r w:rsidRPr="001B7E4A">
        <w:instrText>26805.c03.03.04.107.9</w:instrText>
      </w:r>
      <w:r>
        <w:instrText xml:space="preserve">" </w:instrText>
      </w:r>
      <w:r>
        <w:fldChar w:fldCharType="end"/>
      </w:r>
    </w:p>
    <w:p w14:paraId="3E618095" w14:textId="77777777" w:rsidR="00094486" w:rsidRPr="00C05508" w:rsidRDefault="00094486" w:rsidP="00094486">
      <w:pPr>
        <w:pStyle w:val="TableNum-Title"/>
      </w:pPr>
      <w:r w:rsidRPr="00C05508">
        <w:fldChar w:fldCharType="begin"/>
      </w:r>
      <w:r w:rsidRPr="00C05508">
        <w:instrText xml:space="preserve"> XE "26805.c03.03.04.108.1" </w:instrText>
      </w:r>
      <w:r w:rsidRPr="00C05508">
        <w:fldChar w:fldCharType="end"/>
      </w:r>
      <w:r w:rsidRPr="00C05508">
        <w:t>TABLE 3-1</w:t>
      </w:r>
      <w:r>
        <w:t>1</w:t>
      </w:r>
      <w:r>
        <w:rPr>
          <w:rFonts w:ascii="Cambria Math" w:hAnsi="Cambria Math" w:cs="Cambria Math"/>
        </w:rPr>
        <w:t> </w:t>
      </w:r>
      <w:r w:rsidRPr="00C05508">
        <w:t>Completed implementation table for em</w:t>
      </w:r>
      <w:r>
        <w:t>ployee timecard custom controls</w:t>
      </w:r>
      <w:r w:rsidRPr="00C05508">
        <w:fldChar w:fldCharType="begin"/>
      </w:r>
      <w:r w:rsidRPr="00C05508">
        <w:instrText xml:space="preserve"> XE "26805.c03.03.04.108.9" </w:instrText>
      </w:r>
      <w:r w:rsidRPr="00C05508">
        <w:fldChar w:fldCharType="end"/>
      </w:r>
    </w:p>
    <w:tbl>
      <w:tblPr>
        <w:tblW w:w="7940" w:type="dxa"/>
        <w:tblInd w:w="860" w:type="dxa"/>
        <w:tblBorders>
          <w:insideH w:val="single" w:sz="8" w:space="0" w:color="C0C0C0"/>
        </w:tblBorders>
        <w:tblLayout w:type="fixed"/>
        <w:tblCellMar>
          <w:top w:w="40" w:type="dxa"/>
          <w:left w:w="60" w:type="dxa"/>
          <w:bottom w:w="40" w:type="dxa"/>
          <w:right w:w="60" w:type="dxa"/>
        </w:tblCellMar>
        <w:tblLook w:val="04A0" w:firstRow="1" w:lastRow="0" w:firstColumn="1" w:lastColumn="0" w:noHBand="0" w:noVBand="1"/>
      </w:tblPr>
      <w:tblGrid>
        <w:gridCol w:w="845"/>
        <w:gridCol w:w="920"/>
        <w:gridCol w:w="855"/>
        <w:gridCol w:w="2880"/>
        <w:gridCol w:w="2440"/>
      </w:tblGrid>
      <w:tr w:rsidR="00094486" w:rsidRPr="002D4A4C" w14:paraId="5048B1B9" w14:textId="77777777" w:rsidTr="00317556">
        <w:trPr>
          <w:trHeight w:val="520"/>
          <w:tblHeader/>
        </w:trPr>
        <w:tc>
          <w:tcPr>
            <w:tcW w:w="845" w:type="dxa"/>
            <w:tcBorders>
              <w:top w:val="nil"/>
              <w:left w:val="nil"/>
              <w:bottom w:val="nil"/>
              <w:right w:val="nil"/>
              <w:tl2br w:val="nil"/>
              <w:tr2bl w:val="nil"/>
            </w:tcBorders>
            <w:shd w:val="clear" w:color="auto" w:fill="D9D9D9"/>
          </w:tcPr>
          <w:p w14:paraId="3D8EB9E2" w14:textId="77777777" w:rsidR="00094486" w:rsidRDefault="00094486" w:rsidP="00317556">
            <w:pPr>
              <w:pStyle w:val="TableHead"/>
              <w:keepLines/>
              <w:ind w:right="58"/>
            </w:pPr>
            <w:r>
              <w:fldChar w:fldCharType="begin"/>
            </w:r>
            <w:r>
              <w:instrText xml:space="preserve"> XE "</w:instrText>
            </w:r>
            <w:r w:rsidRPr="00404F32">
              <w:instrText>26805.c03.03.04.109.1</w:instrText>
            </w:r>
            <w:r>
              <w:instrText xml:space="preserve">" </w:instrText>
            </w:r>
            <w:r>
              <w:fldChar w:fldCharType="end"/>
            </w:r>
            <w:r w:rsidRPr="002D4A4C">
              <w:t>Control</w:t>
            </w:r>
          </w:p>
        </w:tc>
        <w:tc>
          <w:tcPr>
            <w:tcW w:w="920" w:type="dxa"/>
            <w:tcBorders>
              <w:top w:val="nil"/>
              <w:left w:val="nil"/>
              <w:bottom w:val="nil"/>
              <w:right w:val="nil"/>
              <w:tl2br w:val="nil"/>
              <w:tr2bl w:val="nil"/>
            </w:tcBorders>
            <w:shd w:val="clear" w:color="auto" w:fill="D9D9D9"/>
          </w:tcPr>
          <w:p w14:paraId="277DE034" w14:textId="77777777" w:rsidR="00094486" w:rsidRDefault="00094486" w:rsidP="00317556">
            <w:pPr>
              <w:pStyle w:val="TableHead"/>
              <w:keepLines/>
              <w:ind w:right="58"/>
            </w:pPr>
            <w:r>
              <w:t>Control Type</w:t>
            </w:r>
          </w:p>
        </w:tc>
        <w:tc>
          <w:tcPr>
            <w:tcW w:w="855" w:type="dxa"/>
            <w:tcBorders>
              <w:top w:val="nil"/>
              <w:left w:val="nil"/>
              <w:bottom w:val="nil"/>
              <w:right w:val="nil"/>
              <w:tl2br w:val="nil"/>
              <w:tr2bl w:val="nil"/>
            </w:tcBorders>
            <w:shd w:val="clear" w:color="auto" w:fill="D9D9D9"/>
          </w:tcPr>
          <w:p w14:paraId="230F0136" w14:textId="77777777" w:rsidR="00094486" w:rsidRDefault="00094486" w:rsidP="00317556">
            <w:pPr>
              <w:pStyle w:val="TableHead"/>
              <w:keepLines/>
              <w:ind w:right="58"/>
            </w:pPr>
            <w:r>
              <w:t>Control Patterns</w:t>
            </w:r>
          </w:p>
        </w:tc>
        <w:tc>
          <w:tcPr>
            <w:tcW w:w="2880" w:type="dxa"/>
            <w:tcBorders>
              <w:top w:val="nil"/>
              <w:left w:val="nil"/>
              <w:bottom w:val="nil"/>
              <w:right w:val="nil"/>
              <w:tl2br w:val="nil"/>
              <w:tr2bl w:val="nil"/>
            </w:tcBorders>
            <w:shd w:val="clear" w:color="auto" w:fill="D9D9D9"/>
          </w:tcPr>
          <w:p w14:paraId="11AE31B0" w14:textId="77777777" w:rsidR="00094486" w:rsidRDefault="00094486" w:rsidP="00317556">
            <w:pPr>
              <w:pStyle w:val="TableHead"/>
              <w:keepLines/>
              <w:ind w:right="58"/>
            </w:pPr>
            <w:r>
              <w:t>Properties</w:t>
            </w:r>
          </w:p>
        </w:tc>
        <w:tc>
          <w:tcPr>
            <w:tcW w:w="2440" w:type="dxa"/>
            <w:tcBorders>
              <w:top w:val="nil"/>
              <w:left w:val="nil"/>
              <w:bottom w:val="nil"/>
              <w:right w:val="nil"/>
              <w:tl2br w:val="nil"/>
              <w:tr2bl w:val="nil"/>
            </w:tcBorders>
            <w:shd w:val="clear" w:color="auto" w:fill="D9D9D9"/>
          </w:tcPr>
          <w:p w14:paraId="62B4E1D6" w14:textId="77777777" w:rsidR="00094486" w:rsidRDefault="00094486" w:rsidP="00317556">
            <w:pPr>
              <w:pStyle w:val="TableHead"/>
              <w:keepLines/>
              <w:ind w:right="58"/>
            </w:pPr>
          </w:p>
        </w:tc>
      </w:tr>
      <w:tr w:rsidR="00094486" w:rsidRPr="002D4A4C" w14:paraId="053121A5" w14:textId="77777777" w:rsidTr="00317556">
        <w:trPr>
          <w:tblHeader/>
        </w:trPr>
        <w:tc>
          <w:tcPr>
            <w:tcW w:w="845" w:type="dxa"/>
          </w:tcPr>
          <w:p w14:paraId="0FD6DE07" w14:textId="77777777" w:rsidR="00094486" w:rsidRDefault="00094486" w:rsidP="00317556">
            <w:pPr>
              <w:pStyle w:val="TableSubhead"/>
              <w:ind w:right="58"/>
            </w:pPr>
            <w:r>
              <w:fldChar w:fldCharType="begin"/>
            </w:r>
            <w:r>
              <w:instrText xml:space="preserve"> XE "</w:instrText>
            </w:r>
            <w:r w:rsidRPr="000E5E51">
              <w:instrText>26805.c03.03.04.110.1</w:instrText>
            </w:r>
            <w:r>
              <w:instrText xml:space="preserve">" </w:instrText>
            </w:r>
            <w:r>
              <w:fldChar w:fldCharType="end"/>
            </w:r>
          </w:p>
        </w:tc>
        <w:tc>
          <w:tcPr>
            <w:tcW w:w="920" w:type="dxa"/>
          </w:tcPr>
          <w:p w14:paraId="41106186" w14:textId="77777777" w:rsidR="00094486" w:rsidRDefault="00094486" w:rsidP="00317556">
            <w:pPr>
              <w:pStyle w:val="TableSubhead"/>
              <w:ind w:right="58"/>
            </w:pPr>
          </w:p>
        </w:tc>
        <w:tc>
          <w:tcPr>
            <w:tcW w:w="855" w:type="dxa"/>
          </w:tcPr>
          <w:p w14:paraId="2C7A2740" w14:textId="77777777" w:rsidR="00094486" w:rsidRDefault="00094486" w:rsidP="00317556">
            <w:pPr>
              <w:pStyle w:val="TableSubhead"/>
              <w:ind w:right="58"/>
            </w:pPr>
          </w:p>
        </w:tc>
        <w:tc>
          <w:tcPr>
            <w:tcW w:w="2880" w:type="dxa"/>
          </w:tcPr>
          <w:p w14:paraId="6540865C" w14:textId="77777777" w:rsidR="00094486" w:rsidRDefault="00094486" w:rsidP="00317556">
            <w:pPr>
              <w:pStyle w:val="TableSubhead"/>
              <w:ind w:right="58"/>
            </w:pPr>
            <w:r>
              <w:t>Automation Element Properties</w:t>
            </w:r>
          </w:p>
        </w:tc>
        <w:tc>
          <w:tcPr>
            <w:tcW w:w="2440" w:type="dxa"/>
          </w:tcPr>
          <w:p w14:paraId="776F5587" w14:textId="77777777" w:rsidR="00094486" w:rsidRDefault="00094486" w:rsidP="00317556">
            <w:pPr>
              <w:pStyle w:val="TableSubhead"/>
              <w:ind w:right="58"/>
            </w:pPr>
            <w:r>
              <w:t>Control Pattern Properties</w:t>
            </w:r>
          </w:p>
        </w:tc>
      </w:tr>
      <w:tr w:rsidR="00094486" w:rsidRPr="002D4A4C" w14:paraId="0F7C029C" w14:textId="77777777" w:rsidTr="00317556">
        <w:tc>
          <w:tcPr>
            <w:tcW w:w="845" w:type="dxa"/>
          </w:tcPr>
          <w:p w14:paraId="48E46552" w14:textId="77777777" w:rsidR="00094486" w:rsidRDefault="00094486" w:rsidP="00317556">
            <w:pPr>
              <w:pStyle w:val="TableText"/>
              <w:suppressAutoHyphens/>
              <w:ind w:right="58"/>
            </w:pPr>
            <w:r>
              <w:fldChar w:fldCharType="begin"/>
            </w:r>
            <w:r>
              <w:instrText xml:space="preserve"> XE "</w:instrText>
            </w:r>
            <w:r w:rsidRPr="004F63FC">
              <w:instrText>26805.c03.03.04.111.1</w:instrText>
            </w:r>
            <w:r>
              <w:instrText xml:space="preserve">" </w:instrText>
            </w:r>
            <w:r>
              <w:fldChar w:fldCharType="end"/>
            </w:r>
            <w:r w:rsidRPr="002D4A4C">
              <w:t>Grid</w:t>
            </w:r>
            <w:r>
              <w:t xml:space="preserve">: </w:t>
            </w:r>
            <w:r w:rsidRPr="002D4A4C">
              <w:t>Calendar</w:t>
            </w:r>
          </w:p>
        </w:tc>
        <w:tc>
          <w:tcPr>
            <w:tcW w:w="920" w:type="dxa"/>
          </w:tcPr>
          <w:p w14:paraId="7D0FE555" w14:textId="77777777" w:rsidR="00094486" w:rsidRDefault="00094486" w:rsidP="00317556">
            <w:pPr>
              <w:pStyle w:val="TableText"/>
              <w:suppressAutoHyphens/>
              <w:ind w:right="58"/>
            </w:pPr>
            <w:r>
              <w:t>DataGrid</w:t>
            </w:r>
          </w:p>
        </w:tc>
        <w:tc>
          <w:tcPr>
            <w:tcW w:w="855" w:type="dxa"/>
          </w:tcPr>
          <w:p w14:paraId="65DDF952" w14:textId="77777777" w:rsidR="00094486" w:rsidRDefault="00094486" w:rsidP="00317556">
            <w:pPr>
              <w:pStyle w:val="TableText"/>
              <w:suppressAutoHyphens/>
              <w:ind w:right="58"/>
            </w:pPr>
            <w:r>
              <w:t>Grid</w:t>
            </w:r>
          </w:p>
          <w:p w14:paraId="0FB299FB" w14:textId="77777777" w:rsidR="00094486" w:rsidRDefault="00094486" w:rsidP="00317556">
            <w:pPr>
              <w:pStyle w:val="TableText"/>
              <w:suppressAutoHyphens/>
              <w:ind w:right="58"/>
            </w:pPr>
            <w:r>
              <w:t>Selection</w:t>
            </w:r>
          </w:p>
          <w:p w14:paraId="51C9E7D5" w14:textId="77777777" w:rsidR="00094486" w:rsidRDefault="00094486" w:rsidP="00317556">
            <w:pPr>
              <w:pStyle w:val="TableText"/>
              <w:suppressAutoHyphens/>
              <w:ind w:right="58"/>
            </w:pPr>
            <w:r>
              <w:t>Table</w:t>
            </w:r>
          </w:p>
        </w:tc>
        <w:tc>
          <w:tcPr>
            <w:tcW w:w="2880" w:type="dxa"/>
          </w:tcPr>
          <w:p w14:paraId="49CFB251"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Automation</w:t>
            </w:r>
            <w:r w:rsidRPr="00653527">
              <w:rPr>
                <w:rStyle w:val="InlineCode"/>
              </w:rPr>
              <w:t>ID</w:t>
            </w:r>
            <w:r>
              <w:t>: TableHeader</w:t>
            </w:r>
          </w:p>
          <w:p w14:paraId="3FF8A265"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Bounding</w:t>
            </w:r>
            <w:r w:rsidRPr="00653527">
              <w:rPr>
                <w:rStyle w:val="InlineCode"/>
              </w:rPr>
              <w:t>Rectangle</w:t>
            </w:r>
            <w:r>
              <w:t xml:space="preserve">: </w:t>
            </w:r>
            <w:r w:rsidRPr="00C04003">
              <w:t>Coordinates of table onscreen</w:t>
            </w:r>
          </w:p>
          <w:p w14:paraId="407AD5C8"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Control</w:t>
            </w:r>
            <w:r w:rsidRPr="00653527">
              <w:rPr>
                <w:rStyle w:val="InlineCode"/>
              </w:rPr>
              <w:t>Type</w:t>
            </w:r>
            <w:r>
              <w:t>: DataGrid</w:t>
            </w:r>
          </w:p>
          <w:p w14:paraId="4368325F"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IsCont</w:t>
            </w:r>
            <w:r w:rsidRPr="00653527">
              <w:rPr>
                <w:rStyle w:val="InlineCode"/>
              </w:rPr>
              <w:t>entElement</w:t>
            </w:r>
            <w:r>
              <w:t>: True</w:t>
            </w:r>
          </w:p>
          <w:p w14:paraId="0F6142C0"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IsControlElement</w:t>
            </w:r>
            <w:r>
              <w:t>: True</w:t>
            </w:r>
          </w:p>
          <w:p w14:paraId="214A8A3B"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IsKeyboardFocusable</w:t>
            </w:r>
            <w:r>
              <w:t xml:space="preserve">: </w:t>
            </w:r>
            <w:r w:rsidRPr="00364B2C">
              <w:t>False</w:t>
            </w:r>
          </w:p>
          <w:p w14:paraId="43A5C20A"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Labeled</w:t>
            </w:r>
            <w:r w:rsidRPr="00653527">
              <w:rPr>
                <w:rStyle w:val="InlineCode"/>
              </w:rPr>
              <w:t>By</w:t>
            </w:r>
            <w:r>
              <w:t>: Null</w:t>
            </w:r>
          </w:p>
          <w:p w14:paraId="4911D3D9"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Localized</w:t>
            </w:r>
            <w:r w:rsidRPr="00653527">
              <w:rPr>
                <w:rStyle w:val="InlineCode"/>
              </w:rPr>
              <w:t>Control</w:t>
            </w:r>
            <w:r w:rsidRPr="0089699F">
              <w:rPr>
                <w:rStyle w:val="InlineCode"/>
              </w:rPr>
              <w:t>Type</w:t>
            </w:r>
            <w:r>
              <w:t>: “data grid”</w:t>
            </w:r>
          </w:p>
          <w:p w14:paraId="4BF8F9FB"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Name</w:t>
            </w:r>
            <w:r>
              <w:t>: Calendar</w:t>
            </w:r>
          </w:p>
          <w:p w14:paraId="299AFD55"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ControllerFor</w:t>
            </w:r>
            <w:r>
              <w:t>: Date Picker, Hours Edit Box, and Work Log Edit Box (This Property can have multiple things)</w:t>
            </w:r>
          </w:p>
        </w:tc>
        <w:tc>
          <w:tcPr>
            <w:tcW w:w="2440" w:type="dxa"/>
          </w:tcPr>
          <w:p w14:paraId="39F575FA" w14:textId="77777777" w:rsidR="00094486" w:rsidRDefault="00094486" w:rsidP="00317556">
            <w:pPr>
              <w:pStyle w:val="TableText"/>
              <w:suppressAutoHyphens/>
              <w:ind w:right="120"/>
            </w:pPr>
            <w:r>
              <w:t>Grid Pattern</w:t>
            </w:r>
          </w:p>
          <w:p w14:paraId="18BBD855"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ColumnCount</w:t>
            </w:r>
            <w:r>
              <w:t>: 7</w:t>
            </w:r>
          </w:p>
          <w:p w14:paraId="7966E68E"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RowCount</w:t>
            </w:r>
            <w:r>
              <w:t>: 1</w:t>
            </w:r>
          </w:p>
          <w:p w14:paraId="7BA7BFD5" w14:textId="77777777" w:rsidR="00094486" w:rsidRDefault="00094486" w:rsidP="00317556">
            <w:pPr>
              <w:pStyle w:val="ListEnd"/>
              <w:suppressAutoHyphens/>
              <w:ind w:right="120"/>
            </w:pPr>
          </w:p>
          <w:p w14:paraId="6D773E18" w14:textId="77777777" w:rsidR="00094486" w:rsidRDefault="00094486" w:rsidP="00317556">
            <w:pPr>
              <w:pStyle w:val="TableText"/>
              <w:suppressAutoHyphens/>
              <w:ind w:right="120"/>
            </w:pPr>
            <w:r>
              <w:t>Selection Pattern</w:t>
            </w:r>
          </w:p>
          <w:p w14:paraId="12961855"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CanSelectMultiple</w:t>
            </w:r>
            <w:r>
              <w:t>: False</w:t>
            </w:r>
          </w:p>
          <w:p w14:paraId="233020DD"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IsSelectionRequired</w:t>
            </w:r>
            <w:r>
              <w:t>: False</w:t>
            </w:r>
          </w:p>
          <w:p w14:paraId="086989AB" w14:textId="77777777" w:rsidR="00094486" w:rsidRDefault="00094486" w:rsidP="00317556">
            <w:pPr>
              <w:pStyle w:val="ListEnd"/>
              <w:suppressAutoHyphens/>
              <w:ind w:right="120"/>
            </w:pPr>
          </w:p>
          <w:p w14:paraId="53D30E41" w14:textId="77777777" w:rsidR="00094486" w:rsidRDefault="00094486" w:rsidP="00317556">
            <w:pPr>
              <w:pStyle w:val="TableText"/>
              <w:suppressAutoHyphens/>
              <w:ind w:right="120"/>
            </w:pPr>
            <w:r>
              <w:t>Table Pattern</w:t>
            </w:r>
          </w:p>
          <w:p w14:paraId="62D6C919"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RowOrColumnMajor</w:t>
            </w:r>
            <w:r>
              <w:t xml:space="preserve">: </w:t>
            </w:r>
            <w:r w:rsidRPr="00364B2C">
              <w:t>Column</w:t>
            </w:r>
          </w:p>
          <w:p w14:paraId="64EDBD17" w14:textId="77777777" w:rsidR="00094486" w:rsidRDefault="00094486" w:rsidP="00317556">
            <w:pPr>
              <w:pStyle w:val="ListEnd"/>
              <w:suppressAutoHyphens/>
              <w:ind w:right="120"/>
            </w:pPr>
          </w:p>
        </w:tc>
      </w:tr>
      <w:tr w:rsidR="00094486" w:rsidRPr="002D4A4C" w14:paraId="5B75BFB8" w14:textId="77777777" w:rsidTr="00317556">
        <w:trPr>
          <w:cantSplit/>
        </w:trPr>
        <w:tc>
          <w:tcPr>
            <w:tcW w:w="845" w:type="dxa"/>
          </w:tcPr>
          <w:p w14:paraId="237CD9B0" w14:textId="77777777" w:rsidR="00094486" w:rsidRPr="002D4A4C" w:rsidRDefault="00094486" w:rsidP="00317556">
            <w:pPr>
              <w:pStyle w:val="TableText"/>
              <w:suppressAutoHyphens/>
              <w:ind w:right="58"/>
            </w:pPr>
            <w:r>
              <w:fldChar w:fldCharType="begin"/>
            </w:r>
            <w:r>
              <w:instrText xml:space="preserve"> XE "</w:instrText>
            </w:r>
            <w:r w:rsidRPr="00B45AD4">
              <w:instrText>26805.c03.03.04.112.1</w:instrText>
            </w:r>
            <w:r>
              <w:instrText xml:space="preserve">" </w:instrText>
            </w:r>
            <w:r>
              <w:fldChar w:fldCharType="end"/>
            </w:r>
            <w:r w:rsidRPr="002D4A4C">
              <w:t>Grid Item</w:t>
            </w:r>
            <w:r>
              <w:t xml:space="preserve">: </w:t>
            </w:r>
            <w:r w:rsidRPr="002D4A4C">
              <w:t>Days</w:t>
            </w:r>
          </w:p>
        </w:tc>
        <w:tc>
          <w:tcPr>
            <w:tcW w:w="920" w:type="dxa"/>
          </w:tcPr>
          <w:p w14:paraId="07B80590" w14:textId="77777777" w:rsidR="00094486" w:rsidRPr="00C04003" w:rsidRDefault="00094486" w:rsidP="00317556">
            <w:pPr>
              <w:pStyle w:val="TableText"/>
              <w:suppressAutoHyphens/>
              <w:ind w:right="58"/>
            </w:pPr>
            <w:r w:rsidRPr="00C04003">
              <w:t>Data Item</w:t>
            </w:r>
          </w:p>
        </w:tc>
        <w:tc>
          <w:tcPr>
            <w:tcW w:w="855" w:type="dxa"/>
          </w:tcPr>
          <w:p w14:paraId="39BA29DF" w14:textId="77777777" w:rsidR="00094486" w:rsidRPr="00C04003" w:rsidRDefault="00094486" w:rsidP="00317556">
            <w:pPr>
              <w:pStyle w:val="TableText"/>
              <w:suppressAutoHyphens/>
              <w:ind w:right="58"/>
            </w:pPr>
            <w:r w:rsidRPr="00C04003">
              <w:t>Grid Item</w:t>
            </w:r>
          </w:p>
          <w:p w14:paraId="35E53192" w14:textId="77777777" w:rsidR="00094486" w:rsidRDefault="00094486" w:rsidP="00317556">
            <w:pPr>
              <w:pStyle w:val="TableText"/>
              <w:suppressAutoHyphens/>
              <w:ind w:right="58"/>
            </w:pPr>
            <w:r w:rsidRPr="00C04003">
              <w:t>Selection Item</w:t>
            </w:r>
          </w:p>
          <w:p w14:paraId="34AB748C" w14:textId="77777777" w:rsidR="00094486" w:rsidRDefault="00094486" w:rsidP="00317556">
            <w:pPr>
              <w:pStyle w:val="TableText"/>
              <w:suppressAutoHyphens/>
              <w:ind w:right="58"/>
            </w:pPr>
            <w:r>
              <w:t>Table I</w:t>
            </w:r>
            <w:r w:rsidRPr="00C04003">
              <w:t>tem</w:t>
            </w:r>
          </w:p>
        </w:tc>
        <w:tc>
          <w:tcPr>
            <w:tcW w:w="2880" w:type="dxa"/>
          </w:tcPr>
          <w:p w14:paraId="30A2F5C7"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AutomationId</w:t>
            </w:r>
            <w:r w:rsidRPr="00A81C91">
              <w:t xml:space="preserve">: “TC#” (# is replaced by the number of the column </w:t>
            </w:r>
            <w:r>
              <w:t xml:space="preserve">from 1 through 7, where </w:t>
            </w:r>
            <w:r w:rsidRPr="00A81C91">
              <w:t xml:space="preserve">“TC1” </w:t>
            </w:r>
            <w:r>
              <w:t>would be Sunday)</w:t>
            </w:r>
          </w:p>
          <w:p w14:paraId="76BBA1BD"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Bounding</w:t>
            </w:r>
            <w:r w:rsidRPr="00653527">
              <w:rPr>
                <w:rStyle w:val="InlineCode"/>
              </w:rPr>
              <w:t>Rectangle</w:t>
            </w:r>
            <w:r w:rsidRPr="00A81C91">
              <w:t xml:space="preserve">: </w:t>
            </w:r>
            <w:r w:rsidRPr="00123928">
              <w:t>Coor</w:t>
            </w:r>
            <w:r>
              <w:softHyphen/>
            </w:r>
            <w:r w:rsidRPr="00123928">
              <w:t>dinates of grid item onscreen</w:t>
            </w:r>
          </w:p>
          <w:p w14:paraId="1738D6AF"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ClickablePoint</w:t>
            </w:r>
            <w:r w:rsidRPr="00A81C91">
              <w:t>: any point on screen clicked to select or focus the grid item reliably.</w:t>
            </w:r>
          </w:p>
          <w:p w14:paraId="7A90B756"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Co</w:t>
            </w:r>
            <w:r w:rsidRPr="00653527">
              <w:rPr>
                <w:rStyle w:val="InlineCode"/>
              </w:rPr>
              <w:t>ntrolType</w:t>
            </w:r>
            <w:r w:rsidRPr="00A81C91">
              <w:t>: GridItem</w:t>
            </w:r>
          </w:p>
          <w:p w14:paraId="1CD64E30"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IsContentElement</w:t>
            </w:r>
            <w:r w:rsidRPr="00A81C91">
              <w:t>: True</w:t>
            </w:r>
          </w:p>
          <w:p w14:paraId="6482494C"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IsControlElement</w:t>
            </w:r>
            <w:r w:rsidRPr="00A81C91">
              <w:t>: True</w:t>
            </w:r>
          </w:p>
          <w:p w14:paraId="7542DBD9"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IsKeyboardFocusable</w:t>
            </w:r>
            <w:r w:rsidRPr="00A81C91">
              <w:t>: True</w:t>
            </w:r>
          </w:p>
          <w:p w14:paraId="20F8FB9C" w14:textId="77777777" w:rsidR="00094486" w:rsidRPr="00123928" w:rsidRDefault="00094486" w:rsidP="00094486">
            <w:pPr>
              <w:pStyle w:val="TableBullList"/>
              <w:tabs>
                <w:tab w:val="clear" w:pos="240"/>
                <w:tab w:val="clear" w:pos="780"/>
                <w:tab w:val="num" w:pos="210"/>
              </w:tabs>
              <w:ind w:left="210" w:hanging="180"/>
            </w:pPr>
            <w:r w:rsidRPr="00ED1C86">
              <w:rPr>
                <w:rStyle w:val="InlineCode"/>
              </w:rPr>
              <w:t>HasKeyboardFocus</w:t>
            </w:r>
            <w:r w:rsidRPr="00A81C91">
              <w:t>: True if the grid item is focused, false otherwise</w:t>
            </w:r>
          </w:p>
          <w:p w14:paraId="0AD9592E"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ItemStatus</w:t>
            </w:r>
            <w:r w:rsidRPr="00A81C91">
              <w:t>: “data entered” if the grid dat</w:t>
            </w:r>
            <w:r>
              <w:t>a is entered, “empty” otherwise</w:t>
            </w:r>
          </w:p>
          <w:p w14:paraId="4F3EF474"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Labeled</w:t>
            </w:r>
            <w:r w:rsidRPr="00653527">
              <w:rPr>
                <w:rStyle w:val="InlineCode"/>
              </w:rPr>
              <w:t>By</w:t>
            </w:r>
            <w:r w:rsidRPr="00A81C91">
              <w:t>: Null</w:t>
            </w:r>
          </w:p>
          <w:p w14:paraId="3D34EF91"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Localized</w:t>
            </w:r>
            <w:r w:rsidRPr="00653527">
              <w:rPr>
                <w:rStyle w:val="InlineCode"/>
              </w:rPr>
              <w:t>Control</w:t>
            </w:r>
            <w:r w:rsidRPr="0089699F">
              <w:rPr>
                <w:rStyle w:val="InlineCode"/>
              </w:rPr>
              <w:t>Type</w:t>
            </w:r>
            <w:r w:rsidRPr="00A81C91">
              <w:t>: “timecard”</w:t>
            </w:r>
          </w:p>
          <w:p w14:paraId="32D756F5"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Name</w:t>
            </w:r>
            <w:r w:rsidRPr="00A81C91">
              <w:t>: date of the grid (e.g., “Mon, March 02, 2009”)</w:t>
            </w:r>
          </w:p>
        </w:tc>
        <w:tc>
          <w:tcPr>
            <w:tcW w:w="2440" w:type="dxa"/>
          </w:tcPr>
          <w:p w14:paraId="0A2FC136" w14:textId="77777777" w:rsidR="00094486" w:rsidRDefault="00094486" w:rsidP="00317556">
            <w:pPr>
              <w:pStyle w:val="TableText"/>
              <w:suppressAutoHyphens/>
              <w:ind w:right="120"/>
            </w:pPr>
            <w:r>
              <w:t>Grid Item Pattern</w:t>
            </w:r>
          </w:p>
          <w:p w14:paraId="6513DDAD"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Column</w:t>
            </w:r>
            <w:r>
              <w:t>: 1 through 7</w:t>
            </w:r>
          </w:p>
          <w:p w14:paraId="462C245E"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ColumnSpan</w:t>
            </w:r>
            <w:r>
              <w:t>: 1</w:t>
            </w:r>
          </w:p>
          <w:p w14:paraId="267C00EB"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ContainingGrid</w:t>
            </w:r>
            <w:r>
              <w:t>: Parent Control</w:t>
            </w:r>
          </w:p>
          <w:p w14:paraId="7E3BF7E2"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Row</w:t>
            </w:r>
            <w:r>
              <w:t>: 1</w:t>
            </w:r>
          </w:p>
          <w:p w14:paraId="5DA18200"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RowSpan</w:t>
            </w:r>
            <w:r>
              <w:t>: 1</w:t>
            </w:r>
          </w:p>
          <w:p w14:paraId="18051F3B" w14:textId="77777777" w:rsidR="00094486" w:rsidRDefault="00094486" w:rsidP="00317556">
            <w:pPr>
              <w:pStyle w:val="ListEnd"/>
              <w:suppressAutoHyphens/>
              <w:ind w:right="120"/>
            </w:pPr>
          </w:p>
          <w:p w14:paraId="178BDD1F" w14:textId="77777777" w:rsidR="00094486" w:rsidRDefault="00094486" w:rsidP="00317556">
            <w:pPr>
              <w:pStyle w:val="TableText"/>
              <w:suppressAutoHyphens/>
              <w:ind w:right="120"/>
            </w:pPr>
            <w:r>
              <w:t>Selection Item Pattern</w:t>
            </w:r>
          </w:p>
          <w:p w14:paraId="6BAEBB10"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IsSelected</w:t>
            </w:r>
            <w:r>
              <w:t>: True if the grid item is selected, false otherwise</w:t>
            </w:r>
          </w:p>
          <w:p w14:paraId="294B359F"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SelectionContainer</w:t>
            </w:r>
            <w:r>
              <w:t>: Parent table/grid control</w:t>
            </w:r>
          </w:p>
          <w:p w14:paraId="4554E250" w14:textId="77777777" w:rsidR="00094486" w:rsidRDefault="00094486" w:rsidP="00317556">
            <w:pPr>
              <w:pStyle w:val="ListEnd"/>
              <w:suppressAutoHyphens/>
              <w:ind w:right="120"/>
            </w:pPr>
            <w:r>
              <w:br/>
            </w:r>
          </w:p>
          <w:p w14:paraId="647AF0D3" w14:textId="77777777" w:rsidR="00094486" w:rsidRDefault="00094486" w:rsidP="00317556">
            <w:pPr>
              <w:pStyle w:val="TableText"/>
              <w:suppressAutoHyphens/>
              <w:ind w:right="120"/>
            </w:pPr>
            <w:r>
              <w:t>(No Properties for Table Item Pattern)</w:t>
            </w:r>
          </w:p>
        </w:tc>
      </w:tr>
      <w:tr w:rsidR="00094486" w:rsidRPr="002D4A4C" w14:paraId="797CAAF1" w14:textId="77777777" w:rsidTr="00317556">
        <w:tc>
          <w:tcPr>
            <w:tcW w:w="845" w:type="dxa"/>
          </w:tcPr>
          <w:p w14:paraId="4F48D35B" w14:textId="77777777" w:rsidR="00094486" w:rsidRPr="002D4A4C" w:rsidRDefault="00094486" w:rsidP="00317556">
            <w:pPr>
              <w:pStyle w:val="TableText"/>
              <w:suppressAutoHyphens/>
              <w:ind w:right="58"/>
            </w:pPr>
            <w:r>
              <w:fldChar w:fldCharType="begin"/>
            </w:r>
            <w:r>
              <w:instrText xml:space="preserve"> XE "</w:instrText>
            </w:r>
            <w:r w:rsidRPr="00DF0865">
              <w:instrText>26805.c03.03.04.113.1</w:instrText>
            </w:r>
            <w:r>
              <w:instrText xml:space="preserve">" </w:instrText>
            </w:r>
            <w:r>
              <w:fldChar w:fldCharType="end"/>
            </w:r>
            <w:r w:rsidRPr="002D4A4C">
              <w:t>Header</w:t>
            </w:r>
            <w:r>
              <w:t xml:space="preserve">: </w:t>
            </w:r>
            <w:r w:rsidRPr="002D4A4C">
              <w:t>Days</w:t>
            </w:r>
          </w:p>
        </w:tc>
        <w:tc>
          <w:tcPr>
            <w:tcW w:w="920" w:type="dxa"/>
          </w:tcPr>
          <w:p w14:paraId="37E117E9" w14:textId="77777777" w:rsidR="00094486" w:rsidRPr="00C04003" w:rsidRDefault="00094486" w:rsidP="00317556">
            <w:pPr>
              <w:pStyle w:val="TableText"/>
              <w:suppressAutoHyphens/>
              <w:ind w:right="58"/>
            </w:pPr>
            <w:r w:rsidRPr="00C04003">
              <w:t>Header</w:t>
            </w:r>
          </w:p>
        </w:tc>
        <w:tc>
          <w:tcPr>
            <w:tcW w:w="855" w:type="dxa"/>
          </w:tcPr>
          <w:p w14:paraId="515F14EB" w14:textId="77777777" w:rsidR="00094486" w:rsidRPr="00C04003" w:rsidRDefault="00094486" w:rsidP="00317556">
            <w:pPr>
              <w:pStyle w:val="TableText"/>
              <w:suppressAutoHyphens/>
              <w:ind w:right="58"/>
            </w:pPr>
            <w:r w:rsidRPr="00C04003">
              <w:t>None</w:t>
            </w:r>
          </w:p>
        </w:tc>
        <w:tc>
          <w:tcPr>
            <w:tcW w:w="2880" w:type="dxa"/>
          </w:tcPr>
          <w:p w14:paraId="47B25BF4"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AutomationId</w:t>
            </w:r>
            <w:r w:rsidRPr="00A81C91">
              <w:t>: “Header”</w:t>
            </w:r>
          </w:p>
          <w:p w14:paraId="207E7EA7"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Bounding</w:t>
            </w:r>
            <w:r w:rsidRPr="00653527">
              <w:rPr>
                <w:rStyle w:val="InlineCode"/>
              </w:rPr>
              <w:t>Rectangle</w:t>
            </w:r>
            <w:r w:rsidRPr="00A81C91">
              <w:t xml:space="preserve">: </w:t>
            </w:r>
            <w:r w:rsidRPr="00123928">
              <w:t>Coor</w:t>
            </w:r>
            <w:r>
              <w:softHyphen/>
            </w:r>
            <w:r w:rsidRPr="00123928">
              <w:t>dinates of grid item onscreen</w:t>
            </w:r>
          </w:p>
          <w:p w14:paraId="2FCD8C6F"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Control</w:t>
            </w:r>
            <w:r w:rsidRPr="00653527">
              <w:rPr>
                <w:rStyle w:val="InlineCode"/>
              </w:rPr>
              <w:t>Type</w:t>
            </w:r>
            <w:r w:rsidRPr="00A81C91">
              <w:t>: Header</w:t>
            </w:r>
          </w:p>
          <w:p w14:paraId="7B9147E7"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IsContentElement</w:t>
            </w:r>
            <w:r w:rsidRPr="00A81C91">
              <w:t>: False</w:t>
            </w:r>
          </w:p>
          <w:p w14:paraId="0F8050FF"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IsControlElement</w:t>
            </w:r>
            <w:r w:rsidRPr="00A81C91">
              <w:t>: True</w:t>
            </w:r>
          </w:p>
          <w:p w14:paraId="48B005A7"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IsKeyboardFocusable</w:t>
            </w:r>
            <w:r w:rsidRPr="00A81C91">
              <w:t>: False</w:t>
            </w:r>
          </w:p>
          <w:p w14:paraId="23D5A84B"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Labeled By</w:t>
            </w:r>
            <w:r w:rsidRPr="00A81C91">
              <w:t>: Null</w:t>
            </w:r>
          </w:p>
          <w:p w14:paraId="56A609CE"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Localized</w:t>
            </w:r>
            <w:r w:rsidRPr="00653527">
              <w:rPr>
                <w:rStyle w:val="InlineCode"/>
              </w:rPr>
              <w:t>Control</w:t>
            </w:r>
            <w:r w:rsidRPr="0089699F">
              <w:rPr>
                <w:rStyle w:val="InlineCode"/>
              </w:rPr>
              <w:t>Type</w:t>
            </w:r>
            <w:r w:rsidRPr="00A81C91">
              <w:t>: “header”</w:t>
            </w:r>
          </w:p>
          <w:p w14:paraId="3AD30565"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Orientation</w:t>
            </w:r>
            <w:r w:rsidRPr="00A81C91">
              <w:t>: Horizontal</w:t>
            </w:r>
          </w:p>
          <w:p w14:paraId="4C82BA33"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Name</w:t>
            </w:r>
            <w:r w:rsidRPr="00A81C91">
              <w:t>: “” (</w:t>
            </w:r>
            <w:r>
              <w:t>N</w:t>
            </w:r>
            <w:r w:rsidRPr="00A81C91">
              <w:t>ameless because there is no other header in this control)</w:t>
            </w:r>
          </w:p>
          <w:p w14:paraId="4E2E0D72" w14:textId="77777777" w:rsidR="00094486" w:rsidRDefault="00094486" w:rsidP="00317556">
            <w:pPr>
              <w:pStyle w:val="ListEnd"/>
              <w:suppressAutoHyphens/>
              <w:ind w:right="58"/>
            </w:pPr>
          </w:p>
        </w:tc>
        <w:tc>
          <w:tcPr>
            <w:tcW w:w="2440" w:type="dxa"/>
          </w:tcPr>
          <w:p w14:paraId="57C69CDD" w14:textId="77777777" w:rsidR="00094486" w:rsidRDefault="00094486" w:rsidP="00317556">
            <w:pPr>
              <w:pStyle w:val="TableText"/>
              <w:suppressAutoHyphens/>
              <w:ind w:right="120"/>
            </w:pPr>
          </w:p>
        </w:tc>
      </w:tr>
      <w:tr w:rsidR="00094486" w:rsidRPr="002D4A4C" w14:paraId="35400356" w14:textId="77777777" w:rsidTr="00317556">
        <w:tc>
          <w:tcPr>
            <w:tcW w:w="845" w:type="dxa"/>
          </w:tcPr>
          <w:p w14:paraId="3EB6C587" w14:textId="77777777" w:rsidR="00094486" w:rsidRDefault="00094486" w:rsidP="00317556">
            <w:pPr>
              <w:pStyle w:val="TableText"/>
              <w:suppressAutoHyphens/>
              <w:ind w:right="58"/>
            </w:pPr>
            <w:r>
              <w:fldChar w:fldCharType="begin"/>
            </w:r>
            <w:r>
              <w:instrText xml:space="preserve"> XE "</w:instrText>
            </w:r>
            <w:r w:rsidRPr="00593EFD">
              <w:instrText>26805.c03.03.04.114.1</w:instrText>
            </w:r>
            <w:r>
              <w:instrText xml:space="preserve">" </w:instrText>
            </w:r>
            <w:r>
              <w:fldChar w:fldCharType="end"/>
            </w:r>
            <w:r w:rsidRPr="002D4A4C">
              <w:t>Header Items</w:t>
            </w:r>
            <w:r>
              <w:t xml:space="preserve">: </w:t>
            </w:r>
            <w:r w:rsidRPr="002D4A4C">
              <w:t>Days of Week</w:t>
            </w:r>
          </w:p>
        </w:tc>
        <w:tc>
          <w:tcPr>
            <w:tcW w:w="920" w:type="dxa"/>
          </w:tcPr>
          <w:p w14:paraId="04C4AE21" w14:textId="77777777" w:rsidR="00094486" w:rsidRDefault="00094486" w:rsidP="00317556">
            <w:pPr>
              <w:pStyle w:val="TableText"/>
              <w:suppressAutoHyphens/>
              <w:ind w:right="58"/>
            </w:pPr>
            <w:r w:rsidRPr="00C04003">
              <w:t>Header Item</w:t>
            </w:r>
          </w:p>
        </w:tc>
        <w:tc>
          <w:tcPr>
            <w:tcW w:w="855" w:type="dxa"/>
          </w:tcPr>
          <w:p w14:paraId="0858D28D" w14:textId="77777777" w:rsidR="00094486" w:rsidRDefault="00094486" w:rsidP="00317556">
            <w:pPr>
              <w:pStyle w:val="TableText"/>
              <w:suppressAutoHyphens/>
              <w:ind w:right="58"/>
            </w:pPr>
            <w:r w:rsidRPr="00C04003">
              <w:t>None</w:t>
            </w:r>
          </w:p>
        </w:tc>
        <w:tc>
          <w:tcPr>
            <w:tcW w:w="2880" w:type="dxa"/>
          </w:tcPr>
          <w:p w14:paraId="5292254B"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AutomationId</w:t>
            </w:r>
            <w:r w:rsidRPr="00A81C91">
              <w:t xml:space="preserve">: “H#” (# is replaced by the </w:t>
            </w:r>
            <w:r>
              <w:t>numer from 1 through 7 where</w:t>
            </w:r>
            <w:r w:rsidRPr="00A81C91">
              <w:t xml:space="preserve"> H1 </w:t>
            </w:r>
            <w:r>
              <w:t xml:space="preserve">is </w:t>
            </w:r>
            <w:r w:rsidRPr="00A81C91">
              <w:t>for Sunday)</w:t>
            </w:r>
          </w:p>
          <w:p w14:paraId="4BAD7F51"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Bounding</w:t>
            </w:r>
            <w:r w:rsidRPr="00653527">
              <w:rPr>
                <w:rStyle w:val="InlineCode"/>
              </w:rPr>
              <w:t>Rectangle</w:t>
            </w:r>
            <w:r w:rsidRPr="00A81C91">
              <w:t>: coor</w:t>
            </w:r>
            <w:r>
              <w:softHyphen/>
            </w:r>
            <w:r w:rsidRPr="00A81C91">
              <w:t>dinate of header item on screen</w:t>
            </w:r>
          </w:p>
          <w:p w14:paraId="59FA34CB"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ClickablePoint</w:t>
            </w:r>
            <w:r w:rsidRPr="00A81C91">
              <w:t>: any point on screen clicked to select or focus the associated column</w:t>
            </w:r>
          </w:p>
          <w:p w14:paraId="6EC83EF0"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Control</w:t>
            </w:r>
            <w:r w:rsidRPr="00653527">
              <w:rPr>
                <w:rStyle w:val="InlineCode"/>
              </w:rPr>
              <w:t>Type</w:t>
            </w:r>
            <w:r w:rsidRPr="00A81C91">
              <w:t>: HeaderItem</w:t>
            </w:r>
          </w:p>
          <w:p w14:paraId="13236C4F"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IsContentElement</w:t>
            </w:r>
            <w:r w:rsidRPr="00A81C91">
              <w:t>: False</w:t>
            </w:r>
          </w:p>
          <w:p w14:paraId="50FED48F"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IsControlElement</w:t>
            </w:r>
            <w:r w:rsidRPr="00A81C91">
              <w:t>: True</w:t>
            </w:r>
          </w:p>
          <w:p w14:paraId="5B2D6530"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IsKeyboardFocusable</w:t>
            </w:r>
            <w:r w:rsidRPr="00A81C91">
              <w:t>: False</w:t>
            </w:r>
          </w:p>
          <w:p w14:paraId="778FCA36"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Labeled</w:t>
            </w:r>
            <w:r w:rsidRPr="00653527">
              <w:rPr>
                <w:rStyle w:val="InlineCode"/>
              </w:rPr>
              <w:t>By</w:t>
            </w:r>
            <w:r w:rsidRPr="00A81C91">
              <w:t>: Null</w:t>
            </w:r>
          </w:p>
          <w:p w14:paraId="624D6969" w14:textId="77777777" w:rsidR="00094486" w:rsidRPr="00123928" w:rsidRDefault="00094486" w:rsidP="00094486">
            <w:pPr>
              <w:pStyle w:val="TableBullList"/>
              <w:tabs>
                <w:tab w:val="clear" w:pos="240"/>
                <w:tab w:val="clear" w:pos="780"/>
                <w:tab w:val="num" w:pos="210"/>
              </w:tabs>
              <w:suppressAutoHyphens/>
              <w:ind w:left="210" w:right="58" w:hanging="180"/>
            </w:pPr>
            <w:r w:rsidRPr="00ED1C86">
              <w:rPr>
                <w:rStyle w:val="InlineCode"/>
              </w:rPr>
              <w:t>Localized</w:t>
            </w:r>
            <w:r w:rsidRPr="00653527">
              <w:rPr>
                <w:rStyle w:val="InlineCode"/>
              </w:rPr>
              <w:t>Control</w:t>
            </w:r>
            <w:r w:rsidRPr="0089699F">
              <w:rPr>
                <w:rStyle w:val="InlineCode"/>
              </w:rPr>
              <w:t>Type</w:t>
            </w:r>
            <w:r w:rsidRPr="00A81C91">
              <w:t>: “header item”</w:t>
            </w:r>
          </w:p>
          <w:p w14:paraId="4ED1BB48" w14:textId="77777777" w:rsidR="00094486" w:rsidRDefault="00094486" w:rsidP="00094486">
            <w:pPr>
              <w:pStyle w:val="TableBullList"/>
              <w:tabs>
                <w:tab w:val="clear" w:pos="240"/>
                <w:tab w:val="clear" w:pos="780"/>
                <w:tab w:val="num" w:pos="210"/>
              </w:tabs>
              <w:suppressAutoHyphens/>
              <w:ind w:left="210" w:right="58" w:hanging="180"/>
            </w:pPr>
            <w:r w:rsidRPr="00ED1C86">
              <w:rPr>
                <w:rStyle w:val="InlineCode"/>
              </w:rPr>
              <w:t>Name</w:t>
            </w:r>
            <w:r w:rsidRPr="00A81C91">
              <w:t>: label string of the element (e.g., “Su” for Sunday header item)</w:t>
            </w:r>
          </w:p>
          <w:p w14:paraId="5F0AA6B3" w14:textId="77777777" w:rsidR="00094486" w:rsidRDefault="00094486" w:rsidP="00317556">
            <w:pPr>
              <w:pStyle w:val="ListEnd"/>
              <w:suppressAutoHyphens/>
              <w:ind w:right="58"/>
              <w:contextualSpacing/>
            </w:pPr>
          </w:p>
        </w:tc>
        <w:tc>
          <w:tcPr>
            <w:tcW w:w="2440" w:type="dxa"/>
          </w:tcPr>
          <w:p w14:paraId="36AA104C" w14:textId="77777777" w:rsidR="00094486" w:rsidRDefault="00094486" w:rsidP="00317556">
            <w:pPr>
              <w:pStyle w:val="TableText"/>
              <w:suppressAutoHyphens/>
              <w:ind w:right="120"/>
              <w:contextualSpacing/>
            </w:pPr>
          </w:p>
        </w:tc>
      </w:tr>
    </w:tbl>
    <w:p w14:paraId="73CCB7E8" w14:textId="77777777" w:rsidR="00094486" w:rsidRDefault="00094486" w:rsidP="00094486">
      <w:pPr>
        <w:pStyle w:val="SeeAlso"/>
      </w:pPr>
      <w:r>
        <w:fldChar w:fldCharType="begin"/>
      </w:r>
      <w:r>
        <w:instrText xml:space="preserve"> XE "</w:instrText>
      </w:r>
      <w:r w:rsidRPr="00822837">
        <w:instrText>26805.c03.03.04.115.1</w:instrText>
      </w:r>
      <w:r>
        <w:instrText xml:space="preserve">" </w:instrText>
      </w:r>
      <w:r>
        <w:fldChar w:fldCharType="end"/>
      </w:r>
      <w:r>
        <w:t xml:space="preserve">Go further: For the UIA Community Promise and best practices and guidance on maximizing usability with interoperable implementations, go to </w:t>
      </w:r>
      <w:r w:rsidRPr="007F4072">
        <w:t>http://go.microsoft.com/fwlink/</w:t>
      </w:r>
      <w:r>
        <w:br/>
      </w:r>
      <w:r w:rsidRPr="007F4072">
        <w:t>?LinkId=150842</w:t>
      </w:r>
      <w:r>
        <w:t>.</w:t>
      </w:r>
    </w:p>
    <w:p w14:paraId="0FB82BEE" w14:textId="77777777" w:rsidR="00094486" w:rsidRDefault="00094486" w:rsidP="00094486">
      <w:pPr>
        <w:pStyle w:val="SeeAlso"/>
      </w:pPr>
    </w:p>
    <w:p w14:paraId="277A0BA0" w14:textId="77777777" w:rsidR="00094486" w:rsidRDefault="00094486" w:rsidP="00094486">
      <w:pPr>
        <w:pStyle w:val="SeeAlso"/>
      </w:pPr>
    </w:p>
    <w:p w14:paraId="101CBB84" w14:textId="77777777" w:rsidR="00094486" w:rsidRDefault="00094486" w:rsidP="00094486">
      <w:pPr>
        <w:pStyle w:val="SeeAlso"/>
      </w:pPr>
    </w:p>
    <w:p w14:paraId="395267E2" w14:textId="77777777" w:rsidR="00094486" w:rsidRDefault="00094486" w:rsidP="00094486">
      <w:pPr>
        <w:pStyle w:val="SeeAlso"/>
      </w:pPr>
    </w:p>
    <w:p w14:paraId="29681408" w14:textId="77777777" w:rsidR="00094486" w:rsidRDefault="00094486" w:rsidP="00094486">
      <w:pPr>
        <w:pStyle w:val="SeeAlso"/>
      </w:pPr>
    </w:p>
    <w:p w14:paraId="18D542F6" w14:textId="77777777" w:rsidR="00094486" w:rsidRDefault="00094486" w:rsidP="00094486">
      <w:pPr>
        <w:pStyle w:val="SeeAlso"/>
      </w:pPr>
    </w:p>
    <w:p w14:paraId="487698DB" w14:textId="77777777" w:rsidR="00094486" w:rsidRDefault="00094486" w:rsidP="00094486">
      <w:pPr>
        <w:pStyle w:val="SeeAlso"/>
      </w:pPr>
      <w:r>
        <w:fldChar w:fldCharType="begin"/>
      </w:r>
      <w:r>
        <w:instrText xml:space="preserve"> XE "</w:instrText>
      </w:r>
      <w:r w:rsidRPr="003D5F15">
        <w:instrText>26805.c03.03.04.115.9</w:instrText>
      </w:r>
      <w:r>
        <w:instrText xml:space="preserve">" </w:instrText>
      </w:r>
      <w:r>
        <w:fldChar w:fldCharType="end"/>
      </w:r>
    </w:p>
    <w:p w14:paraId="08D2D9F6" w14:textId="77777777" w:rsidR="00094486" w:rsidRDefault="00094486" w:rsidP="00094486">
      <w:pPr>
        <w:pStyle w:val="Heading1"/>
        <w:rPr>
          <w:b w:val="0"/>
          <w:bCs w:val="0"/>
        </w:rPr>
      </w:pPr>
      <w:r w:rsidRPr="0083620B">
        <w:t>Process B: Control Does Not Map to a UIA Control Type</w:t>
      </w:r>
    </w:p>
    <w:p w14:paraId="1C006206" w14:textId="77777777" w:rsidR="00094486" w:rsidRDefault="00094486" w:rsidP="00094486">
      <w:r>
        <w:fldChar w:fldCharType="begin"/>
      </w:r>
      <w:r>
        <w:instrText xml:space="preserve"> XE "</w:instrText>
      </w:r>
      <w:r w:rsidRPr="00DD548A">
        <w:instrText>26805.c03.04.01.116.1</w:instrText>
      </w:r>
      <w:r>
        <w:instrText xml:space="preserve">" </w:instrText>
      </w:r>
      <w:r>
        <w:fldChar w:fldCharType="end"/>
      </w:r>
      <w:r>
        <w:t xml:space="preserve">So far, we have walked through designing solutions for custom controls if the controls can map directly to Control Types in UIA. What if your custom control does </w:t>
      </w:r>
      <w:r w:rsidRPr="001B0478">
        <w:rPr>
          <w:i/>
        </w:rPr>
        <w:t>not</w:t>
      </w:r>
      <w:r>
        <w:t xml:space="preserve"> map to a UIA Control Type? If you find yourself in this situation, then you need to take every step to be absolutely sure that your control cannot be mapped to another Control Type. To avoid unnecessary development, documentation, and help costs associated with custom controls, complete the following steps:</w:t>
      </w:r>
      <w:r>
        <w:fldChar w:fldCharType="begin"/>
      </w:r>
      <w:r>
        <w:instrText xml:space="preserve"> XE "</w:instrText>
      </w:r>
      <w:r w:rsidRPr="0012322F">
        <w:instrText>26805.c03.04.01.116.9</w:instrText>
      </w:r>
      <w:r>
        <w:instrText xml:space="preserve">" </w:instrText>
      </w:r>
      <w:r>
        <w:fldChar w:fldCharType="end"/>
      </w:r>
    </w:p>
    <w:p w14:paraId="55BD47BC" w14:textId="77777777" w:rsidR="00094486" w:rsidRDefault="00094486" w:rsidP="00094486">
      <w:pPr>
        <w:pStyle w:val="NumList"/>
      </w:pPr>
      <w:r>
        <w:fldChar w:fldCharType="begin"/>
      </w:r>
      <w:r>
        <w:instrText xml:space="preserve"> XE "</w:instrText>
      </w:r>
      <w:r w:rsidRPr="009514C1">
        <w:instrText>26805.c03.04.01.117.1</w:instrText>
      </w:r>
      <w:r>
        <w:instrText xml:space="preserve">" </w:instrText>
      </w:r>
      <w:r>
        <w:fldChar w:fldCharType="end"/>
      </w:r>
      <w:r>
        <w:tab/>
        <w:t>1.</w:t>
      </w:r>
      <w:r>
        <w:tab/>
        <w:t>Try to identify all Patterns and Properties required to describe them.</w:t>
      </w:r>
      <w:r>
        <w:fldChar w:fldCharType="begin"/>
      </w:r>
      <w:r>
        <w:instrText xml:space="preserve"> XE "</w:instrText>
      </w:r>
      <w:r w:rsidRPr="007B37C0">
        <w:instrText>26805.c03.04.01.117.9</w:instrText>
      </w:r>
      <w:r>
        <w:instrText xml:space="preserve">" </w:instrText>
      </w:r>
      <w:r>
        <w:fldChar w:fldCharType="end"/>
      </w:r>
    </w:p>
    <w:p w14:paraId="5975E30B" w14:textId="77777777" w:rsidR="00094486" w:rsidRDefault="00094486" w:rsidP="00094486">
      <w:pPr>
        <w:pStyle w:val="NumList"/>
      </w:pPr>
      <w:r>
        <w:fldChar w:fldCharType="begin"/>
      </w:r>
      <w:r>
        <w:instrText xml:space="preserve"> XE "</w:instrText>
      </w:r>
      <w:r w:rsidRPr="008A4F5B">
        <w:instrText>26805.c03.04.01.118.1</w:instrText>
      </w:r>
      <w:r>
        <w:instrText xml:space="preserve">" </w:instrText>
      </w:r>
      <w:r>
        <w:fldChar w:fldCharType="end"/>
      </w:r>
      <w:r>
        <w:tab/>
        <w:t>2.</w:t>
      </w:r>
      <w:r>
        <w:tab/>
        <w:t>Look at the UIA Control Type list again to see if there is a Control Type sufficient to map to your control. If there is a Control Type that can be used for your control, fill out the appropriate columns in your implementation table with the control’s requirements.</w:t>
      </w:r>
      <w:r>
        <w:fldChar w:fldCharType="begin"/>
      </w:r>
      <w:r>
        <w:instrText xml:space="preserve"> XE "</w:instrText>
      </w:r>
      <w:r w:rsidRPr="008512A9">
        <w:instrText>26805.c03.04.01.118.9</w:instrText>
      </w:r>
      <w:r>
        <w:instrText xml:space="preserve">" </w:instrText>
      </w:r>
      <w:r>
        <w:fldChar w:fldCharType="end"/>
      </w:r>
    </w:p>
    <w:p w14:paraId="1A93FE7B" w14:textId="77777777" w:rsidR="00094486" w:rsidRDefault="00094486" w:rsidP="00094486">
      <w:pPr>
        <w:pStyle w:val="ListPara"/>
      </w:pPr>
      <w:r>
        <w:fldChar w:fldCharType="begin"/>
      </w:r>
      <w:r>
        <w:instrText xml:space="preserve"> XE "</w:instrText>
      </w:r>
      <w:r w:rsidRPr="00144DF3">
        <w:instrText>26805.c03.04.01.119.1</w:instrText>
      </w:r>
      <w:r>
        <w:instrText xml:space="preserve">" </w:instrText>
      </w:r>
      <w:r>
        <w:fldChar w:fldCharType="end"/>
      </w:r>
      <w:r>
        <w:t xml:space="preserve">Note that because UIA allows you to add extra Control Patterns and Properties to an existing Control Type (unless prohibited by the UIA Control Type Specification) without making it into a completely new custom control, it is not necessary to match your custom control exactly to a UIA Control Type. You can also offer a customized description of the element based on the existing Control Type with an alternative </w:t>
      </w:r>
      <w:r w:rsidRPr="0083620B">
        <w:rPr>
          <w:rStyle w:val="InlineCode"/>
        </w:rPr>
        <w:t>LocalizedControlType</w:t>
      </w:r>
      <w:r>
        <w:t xml:space="preserve"> Property value.</w:t>
      </w:r>
      <w:r>
        <w:fldChar w:fldCharType="begin"/>
      </w:r>
      <w:r>
        <w:instrText xml:space="preserve"> XE "</w:instrText>
      </w:r>
      <w:r w:rsidRPr="009E3F9D">
        <w:instrText>26805.c03.04.01.119.9</w:instrText>
      </w:r>
      <w:r>
        <w:instrText xml:space="preserve">" </w:instrText>
      </w:r>
      <w:r>
        <w:fldChar w:fldCharType="end"/>
      </w:r>
    </w:p>
    <w:p w14:paraId="3A967439" w14:textId="77777777" w:rsidR="00094486" w:rsidRDefault="00094486" w:rsidP="00094486">
      <w:pPr>
        <w:pStyle w:val="NumList"/>
      </w:pPr>
      <w:r>
        <w:fldChar w:fldCharType="begin"/>
      </w:r>
      <w:r>
        <w:instrText xml:space="preserve"> XE "</w:instrText>
      </w:r>
      <w:r w:rsidRPr="00D16448">
        <w:instrText>26805.c03.04.01.120.1</w:instrText>
      </w:r>
      <w:r>
        <w:instrText xml:space="preserve">" </w:instrText>
      </w:r>
      <w:r>
        <w:fldChar w:fldCharType="end"/>
      </w:r>
      <w:r>
        <w:tab/>
        <w:t>3.</w:t>
      </w:r>
      <w:r>
        <w:tab/>
        <w:t xml:space="preserve">If there is absolutely no Control Type that can be used for your control, the “Custom” Control Type can be applied. Fill out the appropriate columns in your implementation table with the control’s requirements, and fill out the </w:t>
      </w:r>
      <w:r w:rsidRPr="008907E0">
        <w:rPr>
          <w:rStyle w:val="InlineCode"/>
        </w:rPr>
        <w:t>LocalizedControlType</w:t>
      </w:r>
      <w:r>
        <w:t xml:space="preserve"> Property with a string that would make sense to AT users.</w:t>
      </w:r>
      <w:r>
        <w:fldChar w:fldCharType="begin"/>
      </w:r>
      <w:r>
        <w:instrText xml:space="preserve"> XE "</w:instrText>
      </w:r>
      <w:r w:rsidRPr="008F1C3A">
        <w:instrText>26805.c03.04.01.120.9</w:instrText>
      </w:r>
      <w:r>
        <w:instrText xml:space="preserve">" </w:instrText>
      </w:r>
      <w:r>
        <w:fldChar w:fldCharType="end"/>
      </w:r>
    </w:p>
    <w:p w14:paraId="38F589BF" w14:textId="77777777" w:rsidR="00094486" w:rsidRDefault="00094486" w:rsidP="00094486">
      <w:pPr>
        <w:pStyle w:val="NumList"/>
      </w:pPr>
      <w:r>
        <w:fldChar w:fldCharType="begin"/>
      </w:r>
      <w:r>
        <w:instrText xml:space="preserve"> XE "</w:instrText>
      </w:r>
      <w:r w:rsidRPr="0085427F">
        <w:instrText>26805.c03.04.01.121.1</w:instrText>
      </w:r>
      <w:r>
        <w:instrText xml:space="preserve">" </w:instrText>
      </w:r>
      <w:r>
        <w:fldChar w:fldCharType="end"/>
      </w:r>
      <w:r>
        <w:tab/>
        <w:t>4.</w:t>
      </w:r>
      <w:r>
        <w:tab/>
        <w:t>Document and publish your custom Control Type specifications where it is publicly available, following the process defined by a UIA working group of the AIA, so that the specification of the custom control is clear to the users and AT makers. To facilitate the publishing process, it may also be helpful to ask a member of the AIA to publish your specification.</w:t>
      </w:r>
    </w:p>
    <w:p w14:paraId="3EB23276" w14:textId="77777777" w:rsidR="00094486" w:rsidRDefault="00094486" w:rsidP="00094486">
      <w:pPr>
        <w:pStyle w:val="NumList"/>
      </w:pPr>
    </w:p>
    <w:p w14:paraId="5546BD0C" w14:textId="77777777" w:rsidR="00094486" w:rsidRDefault="00094486" w:rsidP="00094486">
      <w:pPr>
        <w:pStyle w:val="NumList"/>
      </w:pPr>
    </w:p>
    <w:p w14:paraId="15CF4995" w14:textId="77777777" w:rsidR="00094486" w:rsidRDefault="00094486" w:rsidP="00094486">
      <w:pPr>
        <w:pStyle w:val="NumList"/>
      </w:pPr>
    </w:p>
    <w:p w14:paraId="4C4692E6" w14:textId="77777777" w:rsidR="00094486" w:rsidRDefault="00094486" w:rsidP="00094486">
      <w:pPr>
        <w:pStyle w:val="NumList"/>
      </w:pPr>
    </w:p>
    <w:p w14:paraId="4A7E5D1E" w14:textId="77777777" w:rsidR="00094486" w:rsidRDefault="00094486" w:rsidP="00094486">
      <w:pPr>
        <w:pStyle w:val="NumList"/>
      </w:pPr>
    </w:p>
    <w:p w14:paraId="6CC72063" w14:textId="77777777" w:rsidR="00094486" w:rsidRDefault="00094486" w:rsidP="00094486">
      <w:pPr>
        <w:pStyle w:val="NumList"/>
      </w:pPr>
    </w:p>
    <w:p w14:paraId="2E3263A9" w14:textId="77777777" w:rsidR="00094486" w:rsidRDefault="00094486" w:rsidP="00094486">
      <w:pPr>
        <w:pStyle w:val="Heading1"/>
      </w:pPr>
      <w:r>
        <w:t>Methods and Events</w:t>
      </w:r>
    </w:p>
    <w:p w14:paraId="5E26213C" w14:textId="77777777" w:rsidR="00094486" w:rsidRDefault="00094486" w:rsidP="00094486">
      <w:r>
        <w:fldChar w:fldCharType="begin"/>
      </w:r>
      <w:r>
        <w:instrText xml:space="preserve"> XE "</w:instrText>
      </w:r>
      <w:r w:rsidRPr="00414B42">
        <w:instrText>26805.c03.05.01.122.1</w:instrText>
      </w:r>
      <w:r>
        <w:instrText xml:space="preserve">" </w:instrText>
      </w:r>
      <w:r>
        <w:fldChar w:fldCharType="end"/>
      </w:r>
      <w:r>
        <w:t xml:space="preserve">After determining your Control Types, Patterns, and Properties, you also need to know what UIA Methods and Events are required. Methods, as you may recall from Chapter 1, </w:t>
      </w:r>
      <w:r w:rsidRPr="00F65ED5">
        <w:t>provide a way to expose a control's functionality</w:t>
      </w:r>
      <w:r>
        <w:t xml:space="preserve"> per the UIA Specification. Events in UIA are raised to notify clients, such as screen readers or screen magnifiers, that there is a change to the Automation Element in the UI. Determining these Methods and Events is straightforward and usually only requires checking the corresponding Method and Event specifications for Control Patterns and Properties that your control supports. Table 3-12 lists the Properties and Methods that are required to expose the functionality of the three Control Patterns in the timecard data grid.</w:t>
      </w:r>
      <w:r>
        <w:fldChar w:fldCharType="begin"/>
      </w:r>
      <w:r>
        <w:instrText xml:space="preserve"> XE "</w:instrText>
      </w:r>
      <w:r w:rsidRPr="00C044F6">
        <w:instrText>26805.c03.05.01.122.9</w:instrText>
      </w:r>
      <w:r>
        <w:instrText xml:space="preserve">" </w:instrText>
      </w:r>
      <w:r>
        <w:fldChar w:fldCharType="end"/>
      </w:r>
    </w:p>
    <w:p w14:paraId="77D5E8A3" w14:textId="77777777" w:rsidR="00094486" w:rsidRPr="00030D38" w:rsidRDefault="00094486" w:rsidP="00094486">
      <w:pPr>
        <w:pStyle w:val="TableNum-Title"/>
      </w:pPr>
      <w:r w:rsidRPr="00030D38">
        <w:fldChar w:fldCharType="begin"/>
      </w:r>
      <w:r w:rsidRPr="00030D38">
        <w:instrText xml:space="preserve"> XE "26805.c03.05.01.123.1" </w:instrText>
      </w:r>
      <w:r w:rsidRPr="00030D38">
        <w:fldChar w:fldCharType="end"/>
      </w:r>
      <w:r w:rsidRPr="00030D38">
        <w:t>TABLE 3-1</w:t>
      </w:r>
      <w:r>
        <w:t>2</w:t>
      </w:r>
      <w:r>
        <w:rPr>
          <w:rFonts w:ascii="Cambria Math" w:hAnsi="Cambria Math" w:cs="Cambria Math"/>
        </w:rPr>
        <w:t> </w:t>
      </w:r>
      <w:r w:rsidRPr="00030D38">
        <w:t>Control Properties and Methods for the employee timecard’s Control Patterns</w:t>
      </w:r>
      <w:r w:rsidRPr="00030D38">
        <w:fldChar w:fldCharType="begin"/>
      </w:r>
      <w:r w:rsidRPr="00030D38">
        <w:instrText xml:space="preserve"> XE "26805.c03.05.01.123.9" </w:instrText>
      </w:r>
      <w:r w:rsidRPr="00030D38">
        <w:fldChar w:fldCharType="end"/>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2577"/>
        <w:gridCol w:w="2688"/>
        <w:gridCol w:w="2465"/>
      </w:tblGrid>
      <w:tr w:rsidR="00094486" w14:paraId="045B8630" w14:textId="77777777" w:rsidTr="00317556">
        <w:trPr>
          <w:tblHeader/>
        </w:trPr>
        <w:tc>
          <w:tcPr>
            <w:tcW w:w="3009" w:type="dxa"/>
            <w:tcBorders>
              <w:top w:val="nil"/>
              <w:left w:val="nil"/>
              <w:bottom w:val="nil"/>
              <w:right w:val="nil"/>
            </w:tcBorders>
            <w:shd w:val="clear" w:color="auto" w:fill="D9D9D9"/>
          </w:tcPr>
          <w:p w14:paraId="644AC05B" w14:textId="77777777" w:rsidR="00094486" w:rsidRDefault="00094486" w:rsidP="00317556">
            <w:pPr>
              <w:pStyle w:val="TableHead"/>
            </w:pPr>
            <w:r>
              <w:fldChar w:fldCharType="begin"/>
            </w:r>
            <w:r>
              <w:instrText xml:space="preserve"> XE "</w:instrText>
            </w:r>
            <w:r w:rsidRPr="00B3424E">
              <w:instrText>26805.c03.05.01.124.1</w:instrText>
            </w:r>
            <w:r>
              <w:instrText xml:space="preserve">" </w:instrText>
            </w:r>
            <w:r>
              <w:fldChar w:fldCharType="end"/>
            </w:r>
            <w:r>
              <w:t>Control Pattern</w:t>
            </w:r>
          </w:p>
        </w:tc>
        <w:tc>
          <w:tcPr>
            <w:tcW w:w="3024" w:type="dxa"/>
            <w:tcBorders>
              <w:top w:val="nil"/>
              <w:left w:val="nil"/>
              <w:bottom w:val="nil"/>
              <w:right w:val="nil"/>
            </w:tcBorders>
            <w:shd w:val="clear" w:color="auto" w:fill="D9D9D9"/>
          </w:tcPr>
          <w:p w14:paraId="22C248BD" w14:textId="77777777" w:rsidR="00094486" w:rsidRDefault="00094486" w:rsidP="00317556">
            <w:pPr>
              <w:pStyle w:val="TableHead"/>
            </w:pPr>
            <w:r>
              <w:t>Control Properties</w:t>
            </w:r>
          </w:p>
        </w:tc>
        <w:tc>
          <w:tcPr>
            <w:tcW w:w="2773" w:type="dxa"/>
            <w:tcBorders>
              <w:top w:val="nil"/>
              <w:left w:val="nil"/>
              <w:bottom w:val="nil"/>
              <w:right w:val="nil"/>
            </w:tcBorders>
            <w:shd w:val="clear" w:color="auto" w:fill="D9D9D9"/>
          </w:tcPr>
          <w:p w14:paraId="126D40CC" w14:textId="77777777" w:rsidR="00094486" w:rsidRDefault="00094486" w:rsidP="00317556">
            <w:pPr>
              <w:pStyle w:val="TableHead"/>
            </w:pPr>
            <w:r>
              <w:t>Methods</w:t>
            </w:r>
          </w:p>
        </w:tc>
      </w:tr>
      <w:tr w:rsidR="00094486" w14:paraId="4156E020" w14:textId="77777777" w:rsidTr="00317556">
        <w:tc>
          <w:tcPr>
            <w:tcW w:w="3009" w:type="dxa"/>
          </w:tcPr>
          <w:p w14:paraId="46379C21" w14:textId="77777777" w:rsidR="00094486" w:rsidRDefault="00094486" w:rsidP="00317556">
            <w:pPr>
              <w:pStyle w:val="TableText"/>
            </w:pPr>
            <w:r>
              <w:fldChar w:fldCharType="begin"/>
            </w:r>
            <w:r>
              <w:instrText xml:space="preserve"> XE "</w:instrText>
            </w:r>
            <w:r w:rsidRPr="00712908">
              <w:instrText>26805.c03.05.01.125.1</w:instrText>
            </w:r>
            <w:r>
              <w:instrText xml:space="preserve">" </w:instrText>
            </w:r>
            <w:r>
              <w:fldChar w:fldCharType="end"/>
            </w:r>
            <w:r>
              <w:t>Grid</w:t>
            </w:r>
          </w:p>
        </w:tc>
        <w:tc>
          <w:tcPr>
            <w:tcW w:w="3024" w:type="dxa"/>
          </w:tcPr>
          <w:p w14:paraId="5E6D7CC5" w14:textId="77777777" w:rsidR="00094486" w:rsidRPr="00660CFD" w:rsidRDefault="00094486" w:rsidP="00317556">
            <w:pPr>
              <w:pStyle w:val="TableText"/>
              <w:rPr>
                <w:rStyle w:val="InlineCode"/>
              </w:rPr>
            </w:pPr>
            <w:r w:rsidRPr="00660CFD">
              <w:rPr>
                <w:rStyle w:val="InlineCode"/>
              </w:rPr>
              <w:t>ColumnCount</w:t>
            </w:r>
          </w:p>
          <w:p w14:paraId="29588927" w14:textId="77777777" w:rsidR="00094486" w:rsidRDefault="00094486" w:rsidP="00317556">
            <w:pPr>
              <w:pStyle w:val="TableText"/>
            </w:pPr>
            <w:r w:rsidRPr="00660CFD">
              <w:rPr>
                <w:rStyle w:val="InlineCode"/>
              </w:rPr>
              <w:t>RowCount</w:t>
            </w:r>
          </w:p>
        </w:tc>
        <w:tc>
          <w:tcPr>
            <w:tcW w:w="2773" w:type="dxa"/>
          </w:tcPr>
          <w:p w14:paraId="4492731C" w14:textId="77777777" w:rsidR="00094486" w:rsidRDefault="00094486" w:rsidP="00317556">
            <w:pPr>
              <w:pStyle w:val="TableText"/>
            </w:pPr>
            <w:r w:rsidRPr="00D604EC">
              <w:rPr>
                <w:rStyle w:val="InlineCode"/>
              </w:rPr>
              <w:t>GetItem</w:t>
            </w:r>
          </w:p>
        </w:tc>
      </w:tr>
      <w:tr w:rsidR="00094486" w14:paraId="4AA53F69" w14:textId="77777777" w:rsidTr="00317556">
        <w:tc>
          <w:tcPr>
            <w:tcW w:w="3009" w:type="dxa"/>
          </w:tcPr>
          <w:p w14:paraId="3CE0F521" w14:textId="77777777" w:rsidR="00094486" w:rsidRDefault="00094486" w:rsidP="00317556">
            <w:pPr>
              <w:pStyle w:val="TableText"/>
            </w:pPr>
            <w:r>
              <w:fldChar w:fldCharType="begin"/>
            </w:r>
            <w:r>
              <w:instrText xml:space="preserve"> XE "</w:instrText>
            </w:r>
            <w:r w:rsidRPr="00974166">
              <w:instrText>26805.c03.05.01.126.1</w:instrText>
            </w:r>
            <w:r>
              <w:instrText xml:space="preserve">" </w:instrText>
            </w:r>
            <w:r>
              <w:fldChar w:fldCharType="end"/>
            </w:r>
            <w:r>
              <w:t>Selection</w:t>
            </w:r>
          </w:p>
        </w:tc>
        <w:tc>
          <w:tcPr>
            <w:tcW w:w="3024" w:type="dxa"/>
          </w:tcPr>
          <w:p w14:paraId="1D28D419" w14:textId="77777777" w:rsidR="00094486" w:rsidRPr="00660CFD" w:rsidRDefault="00094486" w:rsidP="00317556">
            <w:pPr>
              <w:pStyle w:val="TableText"/>
              <w:rPr>
                <w:rStyle w:val="InlineCode"/>
              </w:rPr>
            </w:pPr>
            <w:r w:rsidRPr="00660CFD">
              <w:rPr>
                <w:rStyle w:val="InlineCode"/>
              </w:rPr>
              <w:t>CanSelectMultiple</w:t>
            </w:r>
          </w:p>
          <w:p w14:paraId="425D8625" w14:textId="77777777" w:rsidR="00094486" w:rsidRPr="00660CFD" w:rsidRDefault="00094486" w:rsidP="00317556">
            <w:pPr>
              <w:pStyle w:val="TableText"/>
              <w:rPr>
                <w:rStyle w:val="InlineCode"/>
              </w:rPr>
            </w:pPr>
            <w:r w:rsidRPr="00660CFD">
              <w:rPr>
                <w:rStyle w:val="InlineCode"/>
              </w:rPr>
              <w:t>IsSelectionRequired</w:t>
            </w:r>
          </w:p>
        </w:tc>
        <w:tc>
          <w:tcPr>
            <w:tcW w:w="2773" w:type="dxa"/>
          </w:tcPr>
          <w:p w14:paraId="18F002B9" w14:textId="77777777" w:rsidR="00094486" w:rsidRPr="00660CFD" w:rsidRDefault="00094486" w:rsidP="00317556">
            <w:pPr>
              <w:pStyle w:val="TableText"/>
              <w:rPr>
                <w:rStyle w:val="InlineCode"/>
              </w:rPr>
            </w:pPr>
            <w:r w:rsidRPr="00660CFD">
              <w:rPr>
                <w:rStyle w:val="InlineCode"/>
              </w:rPr>
              <w:t>GetSelection</w:t>
            </w:r>
          </w:p>
        </w:tc>
      </w:tr>
      <w:tr w:rsidR="00094486" w14:paraId="4E6D8824" w14:textId="77777777" w:rsidTr="00317556">
        <w:tc>
          <w:tcPr>
            <w:tcW w:w="3009" w:type="dxa"/>
            <w:tcBorders>
              <w:top w:val="nil"/>
              <w:left w:val="nil"/>
              <w:right w:val="nil"/>
            </w:tcBorders>
          </w:tcPr>
          <w:p w14:paraId="407E6E92" w14:textId="77777777" w:rsidR="00094486" w:rsidRDefault="00094486" w:rsidP="00317556">
            <w:pPr>
              <w:pStyle w:val="TableText"/>
            </w:pPr>
            <w:r>
              <w:fldChar w:fldCharType="begin"/>
            </w:r>
            <w:r>
              <w:instrText xml:space="preserve"> XE "</w:instrText>
            </w:r>
            <w:r w:rsidRPr="0061590D">
              <w:instrText>26805.c03.05.01.127.1</w:instrText>
            </w:r>
            <w:r>
              <w:instrText xml:space="preserve">" </w:instrText>
            </w:r>
            <w:r>
              <w:fldChar w:fldCharType="end"/>
            </w:r>
            <w:r>
              <w:t>Table</w:t>
            </w:r>
          </w:p>
        </w:tc>
        <w:tc>
          <w:tcPr>
            <w:tcW w:w="3024" w:type="dxa"/>
            <w:tcBorders>
              <w:top w:val="nil"/>
              <w:left w:val="nil"/>
              <w:right w:val="nil"/>
            </w:tcBorders>
          </w:tcPr>
          <w:p w14:paraId="4D649F32" w14:textId="77777777" w:rsidR="00094486" w:rsidRPr="00660CFD" w:rsidRDefault="00094486" w:rsidP="00317556">
            <w:pPr>
              <w:pStyle w:val="TableText"/>
              <w:rPr>
                <w:rStyle w:val="InlineCode"/>
              </w:rPr>
            </w:pPr>
            <w:r w:rsidRPr="00660CFD">
              <w:rPr>
                <w:rStyle w:val="InlineCode"/>
              </w:rPr>
              <w:t>RowOrColumnMajor</w:t>
            </w:r>
          </w:p>
        </w:tc>
        <w:tc>
          <w:tcPr>
            <w:tcW w:w="2773" w:type="dxa"/>
            <w:tcBorders>
              <w:top w:val="nil"/>
              <w:left w:val="nil"/>
              <w:right w:val="nil"/>
            </w:tcBorders>
          </w:tcPr>
          <w:p w14:paraId="283C17EF" w14:textId="77777777" w:rsidR="00094486" w:rsidRPr="00660CFD" w:rsidRDefault="00094486" w:rsidP="00317556">
            <w:pPr>
              <w:pStyle w:val="TableText"/>
              <w:rPr>
                <w:rStyle w:val="InlineCode"/>
              </w:rPr>
            </w:pPr>
            <w:r w:rsidRPr="00660CFD">
              <w:rPr>
                <w:rStyle w:val="InlineCode"/>
              </w:rPr>
              <w:t>GetColumnHeaders</w:t>
            </w:r>
          </w:p>
          <w:p w14:paraId="246EEC57" w14:textId="77777777" w:rsidR="00094486" w:rsidRPr="00660CFD" w:rsidRDefault="00094486" w:rsidP="00317556">
            <w:pPr>
              <w:pStyle w:val="TableText"/>
              <w:rPr>
                <w:rStyle w:val="InlineCode"/>
              </w:rPr>
            </w:pPr>
            <w:r w:rsidRPr="00660CFD">
              <w:rPr>
                <w:rStyle w:val="InlineCode"/>
              </w:rPr>
              <w:t>GetRowHeaders</w:t>
            </w:r>
          </w:p>
        </w:tc>
      </w:tr>
    </w:tbl>
    <w:p w14:paraId="5B0CB24E" w14:textId="77777777" w:rsidR="00094486" w:rsidRDefault="00094486" w:rsidP="00094486">
      <w:r>
        <w:fldChar w:fldCharType="begin"/>
      </w:r>
      <w:r>
        <w:instrText xml:space="preserve"> XE "</w:instrText>
      </w:r>
      <w:r w:rsidRPr="00E83113">
        <w:instrText>26805.c03.05.01.128.1</w:instrText>
      </w:r>
      <w:r>
        <w:instrText xml:space="preserve">" </w:instrText>
      </w:r>
      <w:r>
        <w:fldChar w:fldCharType="end"/>
      </w:r>
      <w:r>
        <w:t>As you learned in Chapter 1, there are many different UIA Events. The UIA Specification directs you on what Events you must raise for your custom control. Table 3-13 lists all the Events that are supported by the data grid element and whether the Event is applicable to our timecard application.</w:t>
      </w:r>
      <w:r>
        <w:fldChar w:fldCharType="begin"/>
      </w:r>
      <w:r>
        <w:instrText xml:space="preserve"> XE "</w:instrText>
      </w:r>
      <w:r w:rsidRPr="00906271">
        <w:instrText>26805.c03.05.01.128.9</w:instrText>
      </w:r>
      <w:r>
        <w:instrText xml:space="preserve">" </w:instrText>
      </w:r>
      <w:r>
        <w:fldChar w:fldCharType="end"/>
      </w:r>
    </w:p>
    <w:p w14:paraId="11214363" w14:textId="77777777" w:rsidR="00094486" w:rsidRPr="00030D38" w:rsidRDefault="00094486" w:rsidP="00094486">
      <w:pPr>
        <w:pStyle w:val="TableNum-Title"/>
      </w:pPr>
      <w:r w:rsidRPr="00030D38">
        <w:fldChar w:fldCharType="begin"/>
      </w:r>
      <w:r w:rsidRPr="00030D38">
        <w:instrText xml:space="preserve"> XE "26805.c03.05.01.129.1" </w:instrText>
      </w:r>
      <w:r w:rsidRPr="00030D38">
        <w:fldChar w:fldCharType="end"/>
      </w:r>
      <w:r w:rsidRPr="00030D38">
        <w:t>TABLE 3-1</w:t>
      </w:r>
      <w:r>
        <w:t>3</w:t>
      </w:r>
      <w:r>
        <w:rPr>
          <w:rFonts w:ascii="Cambria Math" w:hAnsi="Cambria Math" w:cs="Cambria Math"/>
        </w:rPr>
        <w:t> </w:t>
      </w:r>
      <w:r w:rsidRPr="00030D38">
        <w:t>Data Grid UI Automation Events applicable to the timecard’s custom grid control</w:t>
      </w:r>
      <w:r w:rsidRPr="00030D38">
        <w:fldChar w:fldCharType="begin"/>
      </w:r>
      <w:r w:rsidRPr="00030D38">
        <w:instrText xml:space="preserve"> XE "26805.c03.05.01.129.9" </w:instrText>
      </w:r>
      <w:r w:rsidRPr="00030D38">
        <w:fldChar w:fldCharType="end"/>
      </w:r>
    </w:p>
    <w:tbl>
      <w:tblPr>
        <w:tblW w:w="7840" w:type="dxa"/>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3354"/>
        <w:gridCol w:w="4486"/>
      </w:tblGrid>
      <w:tr w:rsidR="00094486" w14:paraId="573101A4" w14:textId="77777777" w:rsidTr="00317556">
        <w:trPr>
          <w:tblHeader/>
        </w:trPr>
        <w:tc>
          <w:tcPr>
            <w:tcW w:w="3354" w:type="dxa"/>
            <w:tcBorders>
              <w:top w:val="nil"/>
              <w:left w:val="nil"/>
              <w:bottom w:val="nil"/>
              <w:right w:val="nil"/>
            </w:tcBorders>
            <w:shd w:val="clear" w:color="auto" w:fill="D9D9D9"/>
          </w:tcPr>
          <w:p w14:paraId="4422F9C4" w14:textId="77777777" w:rsidR="00094486" w:rsidRPr="00FB5DB0" w:rsidRDefault="00094486" w:rsidP="00317556">
            <w:pPr>
              <w:pStyle w:val="TableHead"/>
              <w:rPr>
                <w:lang w:val="fr-FR"/>
              </w:rPr>
            </w:pPr>
            <w:r>
              <w:rPr>
                <w:lang w:val="fr-FR"/>
              </w:rPr>
              <w:fldChar w:fldCharType="begin"/>
            </w:r>
            <w:r>
              <w:instrText xml:space="preserve"> XE "</w:instrText>
            </w:r>
            <w:r w:rsidRPr="00DA03E1">
              <w:instrText>26805.c03.05.01.130.1</w:instrText>
            </w:r>
            <w:r>
              <w:instrText xml:space="preserve">" </w:instrText>
            </w:r>
            <w:r>
              <w:rPr>
                <w:lang w:val="fr-FR"/>
              </w:rPr>
              <w:fldChar w:fldCharType="end"/>
            </w:r>
            <w:r w:rsidRPr="00FB5DB0">
              <w:rPr>
                <w:lang w:val="fr-FR"/>
              </w:rPr>
              <w:t>UI Automation Event</w:t>
            </w:r>
          </w:p>
        </w:tc>
        <w:tc>
          <w:tcPr>
            <w:tcW w:w="4486" w:type="dxa"/>
            <w:tcBorders>
              <w:top w:val="nil"/>
              <w:left w:val="nil"/>
              <w:bottom w:val="nil"/>
              <w:right w:val="nil"/>
            </w:tcBorders>
            <w:shd w:val="clear" w:color="auto" w:fill="D9D9D9"/>
          </w:tcPr>
          <w:p w14:paraId="0CD4B504" w14:textId="77777777" w:rsidR="00094486" w:rsidRPr="00FB5DB0" w:rsidRDefault="00094486" w:rsidP="00317556">
            <w:pPr>
              <w:pStyle w:val="TableHead"/>
              <w:rPr>
                <w:lang w:val="fr-FR"/>
              </w:rPr>
            </w:pPr>
            <w:r w:rsidRPr="00FB5DB0">
              <w:rPr>
                <w:lang w:val="fr-FR"/>
              </w:rPr>
              <w:t>Supported</w:t>
            </w:r>
          </w:p>
        </w:tc>
      </w:tr>
      <w:tr w:rsidR="00094486" w14:paraId="634B0FFE" w14:textId="77777777" w:rsidTr="00317556">
        <w:tc>
          <w:tcPr>
            <w:tcW w:w="3354" w:type="dxa"/>
          </w:tcPr>
          <w:p w14:paraId="0E18CA58"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E03CC5">
              <w:instrText>26805.c03.05.01.131.1</w:instrText>
            </w:r>
            <w:r>
              <w:instrText xml:space="preserve">" </w:instrText>
            </w:r>
            <w:r>
              <w:rPr>
                <w:rStyle w:val="InlineCode"/>
              </w:rPr>
              <w:fldChar w:fldCharType="end"/>
            </w:r>
            <w:r w:rsidRPr="00765924">
              <w:rPr>
                <w:rStyle w:val="InlineCode"/>
              </w:rPr>
              <w:t>AutomationFocusChanged</w:t>
            </w:r>
            <w:r>
              <w:rPr>
                <w:rStyle w:val="InlineCode"/>
              </w:rPr>
              <w:t>Event</w:t>
            </w:r>
            <w:r w:rsidRPr="00765924">
              <w:rPr>
                <w:rStyle w:val="InlineCode"/>
              </w:rPr>
              <w:t xml:space="preserve"> </w:t>
            </w:r>
          </w:p>
        </w:tc>
        <w:tc>
          <w:tcPr>
            <w:tcW w:w="4486" w:type="dxa"/>
          </w:tcPr>
          <w:p w14:paraId="68175CAC" w14:textId="77777777" w:rsidR="00094486" w:rsidRPr="007866E6" w:rsidRDefault="00094486" w:rsidP="00317556">
            <w:pPr>
              <w:pStyle w:val="TableText"/>
            </w:pPr>
            <w:r>
              <w:t>Yes</w:t>
            </w:r>
          </w:p>
        </w:tc>
      </w:tr>
      <w:tr w:rsidR="00094486" w14:paraId="1649AB29" w14:textId="77777777" w:rsidTr="00317556">
        <w:tc>
          <w:tcPr>
            <w:tcW w:w="3354" w:type="dxa"/>
          </w:tcPr>
          <w:p w14:paraId="51B1777D"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A60BA2">
              <w:instrText>26805.c03.05.01.132.1</w:instrText>
            </w:r>
            <w:r>
              <w:instrText xml:space="preserve">" </w:instrText>
            </w:r>
            <w:r>
              <w:rPr>
                <w:rStyle w:val="InlineCode"/>
              </w:rPr>
              <w:fldChar w:fldCharType="end"/>
            </w:r>
            <w:r w:rsidRPr="00765924">
              <w:rPr>
                <w:rStyle w:val="InlineCode"/>
              </w:rPr>
              <w:t>BoundingRectangle</w:t>
            </w:r>
            <w:r>
              <w:rPr>
                <w:rStyle w:val="InlineCode"/>
              </w:rPr>
              <w:t>Property</w:t>
            </w:r>
            <w:r w:rsidRPr="00765924">
              <w:rPr>
                <w:rStyle w:val="InlineCode"/>
              </w:rPr>
              <w:t xml:space="preserve"> </w:t>
            </w:r>
            <w:r>
              <w:rPr>
                <w:rStyle w:val="InlineCode"/>
              </w:rPr>
              <w:t>Property</w:t>
            </w:r>
            <w:r w:rsidRPr="00765924">
              <w:rPr>
                <w:rStyle w:val="InlineCode"/>
              </w:rPr>
              <w:t xml:space="preserve">-changed </w:t>
            </w:r>
            <w:r>
              <w:rPr>
                <w:rStyle w:val="InlineCode"/>
              </w:rPr>
              <w:t>Event</w:t>
            </w:r>
          </w:p>
        </w:tc>
        <w:tc>
          <w:tcPr>
            <w:tcW w:w="4486" w:type="dxa"/>
          </w:tcPr>
          <w:p w14:paraId="2041C5B0" w14:textId="77777777" w:rsidR="00094486" w:rsidRPr="007866E6" w:rsidRDefault="00094486" w:rsidP="00317556">
            <w:pPr>
              <w:pStyle w:val="TableText"/>
            </w:pPr>
            <w:r>
              <w:t>Yes</w:t>
            </w:r>
          </w:p>
        </w:tc>
      </w:tr>
      <w:tr w:rsidR="00094486" w14:paraId="724273EB" w14:textId="77777777" w:rsidTr="00317556">
        <w:tc>
          <w:tcPr>
            <w:tcW w:w="3354" w:type="dxa"/>
          </w:tcPr>
          <w:p w14:paraId="2337FC8B"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5262D5">
              <w:instrText>26805.c03.05.01.133.1</w:instrText>
            </w:r>
            <w:r>
              <w:instrText xml:space="preserve">" </w:instrText>
            </w:r>
            <w:r>
              <w:rPr>
                <w:rStyle w:val="InlineCode"/>
              </w:rPr>
              <w:fldChar w:fldCharType="end"/>
            </w:r>
            <w:r w:rsidRPr="00765924">
              <w:rPr>
                <w:rStyle w:val="InlineCode"/>
              </w:rPr>
              <w:t>IsEnabled</w:t>
            </w:r>
            <w:r>
              <w:rPr>
                <w:rStyle w:val="InlineCode"/>
              </w:rPr>
              <w:t>Property</w:t>
            </w:r>
            <w:r w:rsidRPr="00765924">
              <w:rPr>
                <w:rStyle w:val="InlineCode"/>
              </w:rPr>
              <w:t xml:space="preserve"> </w:t>
            </w:r>
            <w:r>
              <w:rPr>
                <w:rStyle w:val="InlineCode"/>
              </w:rPr>
              <w:t>Property</w:t>
            </w:r>
            <w:r w:rsidRPr="00765924">
              <w:rPr>
                <w:rStyle w:val="InlineCode"/>
              </w:rPr>
              <w:t xml:space="preserve">-changed </w:t>
            </w:r>
            <w:r>
              <w:rPr>
                <w:rStyle w:val="InlineCode"/>
              </w:rPr>
              <w:t>Event</w:t>
            </w:r>
          </w:p>
        </w:tc>
        <w:tc>
          <w:tcPr>
            <w:tcW w:w="4486" w:type="dxa"/>
          </w:tcPr>
          <w:p w14:paraId="35E02043" w14:textId="77777777" w:rsidR="00094486" w:rsidRPr="007866E6" w:rsidRDefault="00094486" w:rsidP="00317556">
            <w:pPr>
              <w:pStyle w:val="TableText"/>
            </w:pPr>
            <w:r>
              <w:t>Yes</w:t>
            </w:r>
          </w:p>
        </w:tc>
      </w:tr>
      <w:tr w:rsidR="00094486" w14:paraId="56FAA471" w14:textId="77777777" w:rsidTr="00317556">
        <w:tc>
          <w:tcPr>
            <w:tcW w:w="3354" w:type="dxa"/>
          </w:tcPr>
          <w:p w14:paraId="7A65E671"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582D43">
              <w:instrText>26805.c03.05.01.134.1</w:instrText>
            </w:r>
            <w:r>
              <w:instrText xml:space="preserve">" </w:instrText>
            </w:r>
            <w:r>
              <w:rPr>
                <w:rStyle w:val="InlineCode"/>
              </w:rPr>
              <w:fldChar w:fldCharType="end"/>
            </w:r>
            <w:r w:rsidRPr="00765924">
              <w:rPr>
                <w:rStyle w:val="InlineCode"/>
              </w:rPr>
              <w:t>IsOffscreen</w:t>
            </w:r>
            <w:r>
              <w:rPr>
                <w:rStyle w:val="InlineCode"/>
              </w:rPr>
              <w:t>Property</w:t>
            </w:r>
            <w:r w:rsidRPr="00765924">
              <w:rPr>
                <w:rStyle w:val="InlineCode"/>
              </w:rPr>
              <w:t xml:space="preserve"> </w:t>
            </w:r>
            <w:r>
              <w:rPr>
                <w:rStyle w:val="InlineCode"/>
              </w:rPr>
              <w:t>Property</w:t>
            </w:r>
            <w:r w:rsidRPr="00765924">
              <w:rPr>
                <w:rStyle w:val="InlineCode"/>
              </w:rPr>
              <w:t xml:space="preserve">-changed </w:t>
            </w:r>
            <w:r>
              <w:rPr>
                <w:rStyle w:val="InlineCode"/>
              </w:rPr>
              <w:t>Event</w:t>
            </w:r>
          </w:p>
        </w:tc>
        <w:tc>
          <w:tcPr>
            <w:tcW w:w="4486" w:type="dxa"/>
          </w:tcPr>
          <w:p w14:paraId="324688CB" w14:textId="77777777" w:rsidR="00094486" w:rsidRPr="007866E6" w:rsidRDefault="00094486" w:rsidP="00317556">
            <w:pPr>
              <w:pStyle w:val="TableText"/>
            </w:pPr>
            <w:r>
              <w:t>Yes</w:t>
            </w:r>
          </w:p>
        </w:tc>
      </w:tr>
      <w:tr w:rsidR="00094486" w14:paraId="68F396CA" w14:textId="77777777" w:rsidTr="00317556">
        <w:tc>
          <w:tcPr>
            <w:tcW w:w="3354" w:type="dxa"/>
          </w:tcPr>
          <w:p w14:paraId="688374F1"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E009AF">
              <w:instrText>26805.c03.05.01.135.1</w:instrText>
            </w:r>
            <w:r>
              <w:instrText xml:space="preserve">" </w:instrText>
            </w:r>
            <w:r>
              <w:rPr>
                <w:rStyle w:val="InlineCode"/>
              </w:rPr>
              <w:fldChar w:fldCharType="end"/>
            </w:r>
            <w:r w:rsidRPr="00765924">
              <w:rPr>
                <w:rStyle w:val="InlineCode"/>
              </w:rPr>
              <w:t>LayoutInvalidated</w:t>
            </w:r>
            <w:r>
              <w:rPr>
                <w:rStyle w:val="InlineCode"/>
              </w:rPr>
              <w:t>Event</w:t>
            </w:r>
            <w:r w:rsidRPr="00765924">
              <w:rPr>
                <w:rStyle w:val="InlineCode"/>
              </w:rPr>
              <w:t xml:space="preserve"> </w:t>
            </w:r>
          </w:p>
        </w:tc>
        <w:tc>
          <w:tcPr>
            <w:tcW w:w="4486" w:type="dxa"/>
          </w:tcPr>
          <w:p w14:paraId="162A1EFD" w14:textId="77777777" w:rsidR="00094486" w:rsidRPr="007866E6" w:rsidRDefault="00094486" w:rsidP="00317556">
            <w:pPr>
              <w:pStyle w:val="TableText"/>
            </w:pPr>
            <w:r>
              <w:t>Not applicable. Timecard does not invalidate the layout.</w:t>
            </w:r>
          </w:p>
        </w:tc>
      </w:tr>
      <w:tr w:rsidR="00094486" w14:paraId="6662490C" w14:textId="77777777" w:rsidTr="00317556">
        <w:tc>
          <w:tcPr>
            <w:tcW w:w="3354" w:type="dxa"/>
          </w:tcPr>
          <w:p w14:paraId="63ECBD24"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704021">
              <w:instrText>26805.c03.05.01.136.1</w:instrText>
            </w:r>
            <w:r>
              <w:instrText xml:space="preserve">" </w:instrText>
            </w:r>
            <w:r>
              <w:rPr>
                <w:rStyle w:val="InlineCode"/>
              </w:rPr>
              <w:fldChar w:fldCharType="end"/>
            </w:r>
            <w:r w:rsidRPr="00765924">
              <w:rPr>
                <w:rStyle w:val="InlineCode"/>
              </w:rPr>
              <w:t>StructureChanged</w:t>
            </w:r>
            <w:r>
              <w:rPr>
                <w:rStyle w:val="InlineCode"/>
              </w:rPr>
              <w:t>Event</w:t>
            </w:r>
            <w:r w:rsidRPr="00765924">
              <w:rPr>
                <w:rStyle w:val="InlineCode"/>
              </w:rPr>
              <w:t xml:space="preserve"> </w:t>
            </w:r>
          </w:p>
        </w:tc>
        <w:tc>
          <w:tcPr>
            <w:tcW w:w="4486" w:type="dxa"/>
          </w:tcPr>
          <w:p w14:paraId="0C20EE4A" w14:textId="77777777" w:rsidR="00094486" w:rsidRPr="007866E6" w:rsidRDefault="00094486" w:rsidP="00317556">
            <w:pPr>
              <w:pStyle w:val="TableText"/>
            </w:pPr>
            <w:r>
              <w:t>Yes</w:t>
            </w:r>
          </w:p>
        </w:tc>
      </w:tr>
      <w:tr w:rsidR="00094486" w14:paraId="4D7BE01D" w14:textId="77777777" w:rsidTr="00317556">
        <w:tc>
          <w:tcPr>
            <w:tcW w:w="3354" w:type="dxa"/>
          </w:tcPr>
          <w:p w14:paraId="63994C17" w14:textId="77777777" w:rsidR="00094486" w:rsidRDefault="00094486" w:rsidP="00317556">
            <w:pPr>
              <w:pStyle w:val="TableText"/>
              <w:rPr>
                <w:rStyle w:val="InlineCode"/>
              </w:rPr>
            </w:pPr>
          </w:p>
          <w:p w14:paraId="0B08FC6E" w14:textId="77777777" w:rsidR="00094486" w:rsidRDefault="00094486" w:rsidP="00317556">
            <w:pPr>
              <w:pStyle w:val="TableText"/>
              <w:rPr>
                <w:rStyle w:val="InlineCode"/>
              </w:rPr>
            </w:pPr>
          </w:p>
          <w:p w14:paraId="72C8B4EA" w14:textId="77777777" w:rsidR="00094486" w:rsidRDefault="00094486" w:rsidP="00317556">
            <w:pPr>
              <w:pStyle w:val="TableText"/>
              <w:rPr>
                <w:rStyle w:val="InlineCode"/>
              </w:rPr>
            </w:pPr>
          </w:p>
          <w:p w14:paraId="18D1749D" w14:textId="77777777" w:rsidR="00094486" w:rsidRPr="00765924" w:rsidRDefault="00094486" w:rsidP="00317556">
            <w:pPr>
              <w:pStyle w:val="TableText"/>
              <w:rPr>
                <w:rStyle w:val="InlineCode"/>
              </w:rPr>
            </w:pPr>
            <w:r>
              <w:rPr>
                <w:rStyle w:val="InlineCode"/>
              </w:rPr>
              <w:br/>
            </w:r>
            <w:r>
              <w:rPr>
                <w:rStyle w:val="InlineCode"/>
              </w:rPr>
              <w:fldChar w:fldCharType="begin"/>
            </w:r>
            <w:r>
              <w:instrText xml:space="preserve"> XE "</w:instrText>
            </w:r>
            <w:r w:rsidRPr="00A93E5F">
              <w:instrText>26805.c03.05.01.137.1</w:instrText>
            </w:r>
            <w:r>
              <w:instrText xml:space="preserve">" </w:instrText>
            </w:r>
            <w:r>
              <w:rPr>
                <w:rStyle w:val="InlineCode"/>
              </w:rPr>
              <w:fldChar w:fldCharType="end"/>
            </w:r>
            <w:r w:rsidRPr="00765924">
              <w:rPr>
                <w:rStyle w:val="InlineCode"/>
              </w:rPr>
              <w:t>CurrentView</w:t>
            </w:r>
            <w:r>
              <w:rPr>
                <w:rStyle w:val="InlineCode"/>
              </w:rPr>
              <w:t>Property</w:t>
            </w:r>
            <w:r w:rsidRPr="00765924">
              <w:rPr>
                <w:rStyle w:val="InlineCode"/>
              </w:rPr>
              <w:t xml:space="preserve"> </w:t>
            </w:r>
            <w:r>
              <w:rPr>
                <w:rStyle w:val="InlineCode"/>
              </w:rPr>
              <w:t>Property</w:t>
            </w:r>
            <w:r w:rsidRPr="00765924">
              <w:rPr>
                <w:rStyle w:val="InlineCode"/>
              </w:rPr>
              <w:t xml:space="preserve">-changed </w:t>
            </w:r>
            <w:r>
              <w:rPr>
                <w:rStyle w:val="InlineCode"/>
              </w:rPr>
              <w:t>Event</w:t>
            </w:r>
            <w:r w:rsidRPr="00765924">
              <w:rPr>
                <w:rStyle w:val="InlineCode"/>
              </w:rPr>
              <w:t>.</w:t>
            </w:r>
          </w:p>
        </w:tc>
        <w:tc>
          <w:tcPr>
            <w:tcW w:w="4486" w:type="dxa"/>
          </w:tcPr>
          <w:p w14:paraId="36736B66" w14:textId="77777777" w:rsidR="00094486" w:rsidRDefault="00094486" w:rsidP="00317556">
            <w:pPr>
              <w:pStyle w:val="TableText"/>
            </w:pPr>
          </w:p>
          <w:p w14:paraId="04EC0306" w14:textId="77777777" w:rsidR="00094486" w:rsidRDefault="00094486" w:rsidP="00317556">
            <w:pPr>
              <w:pStyle w:val="TableText"/>
            </w:pPr>
          </w:p>
          <w:p w14:paraId="6D3C9DEC" w14:textId="77777777" w:rsidR="00094486" w:rsidRDefault="00094486" w:rsidP="00317556">
            <w:pPr>
              <w:pStyle w:val="TableText"/>
            </w:pPr>
          </w:p>
          <w:p w14:paraId="49834F09" w14:textId="77777777" w:rsidR="00094486" w:rsidRPr="007866E6" w:rsidRDefault="00094486" w:rsidP="00317556">
            <w:pPr>
              <w:pStyle w:val="TableText"/>
            </w:pPr>
            <w:r>
              <w:t>Not applicable. Timecard does not change its view mode.</w:t>
            </w:r>
          </w:p>
        </w:tc>
      </w:tr>
      <w:tr w:rsidR="00094486" w14:paraId="169989EE" w14:textId="77777777" w:rsidTr="00317556">
        <w:tc>
          <w:tcPr>
            <w:tcW w:w="3354" w:type="dxa"/>
          </w:tcPr>
          <w:p w14:paraId="24519C31"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823F04">
              <w:instrText>26805.c03.05.01.138.1</w:instrText>
            </w:r>
            <w:r>
              <w:instrText xml:space="preserve">" </w:instrText>
            </w:r>
            <w:r>
              <w:rPr>
                <w:rStyle w:val="InlineCode"/>
              </w:rPr>
              <w:fldChar w:fldCharType="end"/>
            </w:r>
            <w:r w:rsidRPr="00765924">
              <w:rPr>
                <w:rStyle w:val="InlineCode"/>
              </w:rPr>
              <w:t>HorizontallyScrollable</w:t>
            </w:r>
            <w:r>
              <w:rPr>
                <w:rStyle w:val="InlineCode"/>
              </w:rPr>
              <w:t>Property</w:t>
            </w:r>
            <w:r w:rsidRPr="00765924">
              <w:rPr>
                <w:rStyle w:val="InlineCode"/>
              </w:rPr>
              <w:t xml:space="preserve"> </w:t>
            </w:r>
            <w:r>
              <w:rPr>
                <w:rStyle w:val="InlineCode"/>
              </w:rPr>
              <w:t>Property</w:t>
            </w:r>
            <w:r w:rsidRPr="00765924">
              <w:rPr>
                <w:rStyle w:val="InlineCode"/>
              </w:rPr>
              <w:t xml:space="preserve">-changed </w:t>
            </w:r>
            <w:r>
              <w:rPr>
                <w:rStyle w:val="InlineCode"/>
              </w:rPr>
              <w:t>Event</w:t>
            </w:r>
          </w:p>
        </w:tc>
        <w:tc>
          <w:tcPr>
            <w:tcW w:w="4486" w:type="dxa"/>
          </w:tcPr>
          <w:p w14:paraId="69E1CD9A" w14:textId="77777777" w:rsidR="00094486" w:rsidRPr="007866E6" w:rsidRDefault="00094486" w:rsidP="00317556">
            <w:pPr>
              <w:pStyle w:val="TableText"/>
            </w:pPr>
            <w:r>
              <w:t>Not applicable. Timecard does not support scrolling.</w:t>
            </w:r>
          </w:p>
        </w:tc>
      </w:tr>
      <w:tr w:rsidR="00094486" w14:paraId="4DF3349F" w14:textId="77777777" w:rsidTr="00317556">
        <w:tc>
          <w:tcPr>
            <w:tcW w:w="3354" w:type="dxa"/>
          </w:tcPr>
          <w:p w14:paraId="1B4D220A"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AD0680">
              <w:instrText>26805.c03.05.01.139.1</w:instrText>
            </w:r>
            <w:r>
              <w:instrText xml:space="preserve">" </w:instrText>
            </w:r>
            <w:r>
              <w:rPr>
                <w:rStyle w:val="InlineCode"/>
              </w:rPr>
              <w:fldChar w:fldCharType="end"/>
            </w:r>
            <w:r w:rsidRPr="00765924">
              <w:rPr>
                <w:rStyle w:val="InlineCode"/>
              </w:rPr>
              <w:t>HorizontalScrollPercent</w:t>
            </w:r>
            <w:r>
              <w:rPr>
                <w:rStyle w:val="InlineCode"/>
              </w:rPr>
              <w:t>Property</w:t>
            </w:r>
            <w:r w:rsidRPr="00765924">
              <w:rPr>
                <w:rStyle w:val="InlineCode"/>
              </w:rPr>
              <w:t xml:space="preserve"> </w:t>
            </w:r>
            <w:r>
              <w:rPr>
                <w:rStyle w:val="InlineCode"/>
              </w:rPr>
              <w:t>Property</w:t>
            </w:r>
            <w:r w:rsidRPr="00765924">
              <w:rPr>
                <w:rStyle w:val="InlineCode"/>
              </w:rPr>
              <w:t xml:space="preserve">-changed </w:t>
            </w:r>
            <w:r>
              <w:rPr>
                <w:rStyle w:val="InlineCode"/>
              </w:rPr>
              <w:t>Event</w:t>
            </w:r>
          </w:p>
        </w:tc>
        <w:tc>
          <w:tcPr>
            <w:tcW w:w="4486" w:type="dxa"/>
          </w:tcPr>
          <w:p w14:paraId="791FA468" w14:textId="77777777" w:rsidR="00094486" w:rsidRPr="007866E6" w:rsidRDefault="00094486" w:rsidP="00317556">
            <w:pPr>
              <w:pStyle w:val="TableText"/>
            </w:pPr>
            <w:r>
              <w:t>Not applicable. Timecard does not support scrolling.</w:t>
            </w:r>
          </w:p>
        </w:tc>
      </w:tr>
      <w:tr w:rsidR="00094486" w14:paraId="0208D436" w14:textId="77777777" w:rsidTr="00317556">
        <w:tc>
          <w:tcPr>
            <w:tcW w:w="3354" w:type="dxa"/>
          </w:tcPr>
          <w:p w14:paraId="0636A7EF"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E75009">
              <w:instrText>26805.c03.05.01.140.1</w:instrText>
            </w:r>
            <w:r>
              <w:instrText xml:space="preserve">" </w:instrText>
            </w:r>
            <w:r>
              <w:rPr>
                <w:rStyle w:val="InlineCode"/>
              </w:rPr>
              <w:fldChar w:fldCharType="end"/>
            </w:r>
            <w:r w:rsidRPr="00765924">
              <w:rPr>
                <w:rStyle w:val="InlineCode"/>
              </w:rPr>
              <w:t>HorizontalViewSize</w:t>
            </w:r>
            <w:r>
              <w:rPr>
                <w:rStyle w:val="InlineCode"/>
              </w:rPr>
              <w:t>Property</w:t>
            </w:r>
            <w:r w:rsidRPr="00765924">
              <w:rPr>
                <w:rStyle w:val="InlineCode"/>
              </w:rPr>
              <w:t xml:space="preserve"> </w:t>
            </w:r>
            <w:r>
              <w:rPr>
                <w:rStyle w:val="InlineCode"/>
              </w:rPr>
              <w:t>Property</w:t>
            </w:r>
            <w:r w:rsidRPr="00765924">
              <w:rPr>
                <w:rStyle w:val="InlineCode"/>
              </w:rPr>
              <w:t xml:space="preserve">-changed </w:t>
            </w:r>
            <w:r>
              <w:rPr>
                <w:rStyle w:val="InlineCode"/>
              </w:rPr>
              <w:t>Event</w:t>
            </w:r>
          </w:p>
        </w:tc>
        <w:tc>
          <w:tcPr>
            <w:tcW w:w="4486" w:type="dxa"/>
          </w:tcPr>
          <w:p w14:paraId="79D52C13" w14:textId="77777777" w:rsidR="00094486" w:rsidRPr="007866E6" w:rsidRDefault="00094486" w:rsidP="00317556">
            <w:pPr>
              <w:pStyle w:val="TableText"/>
            </w:pPr>
            <w:r>
              <w:t>Not applicable. Timecard does not support scrolling.</w:t>
            </w:r>
          </w:p>
        </w:tc>
      </w:tr>
      <w:tr w:rsidR="00094486" w14:paraId="76CA3B96" w14:textId="77777777" w:rsidTr="00317556">
        <w:tc>
          <w:tcPr>
            <w:tcW w:w="3354" w:type="dxa"/>
          </w:tcPr>
          <w:p w14:paraId="27C1C01C"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DF6EA2">
              <w:instrText>26805.c03.05.01.141.1</w:instrText>
            </w:r>
            <w:r>
              <w:instrText xml:space="preserve">" </w:instrText>
            </w:r>
            <w:r>
              <w:rPr>
                <w:rStyle w:val="InlineCode"/>
              </w:rPr>
              <w:fldChar w:fldCharType="end"/>
            </w:r>
            <w:r w:rsidRPr="00765924">
              <w:rPr>
                <w:rStyle w:val="InlineCode"/>
              </w:rPr>
              <w:t>VerticalScrollPercent</w:t>
            </w:r>
            <w:r>
              <w:rPr>
                <w:rStyle w:val="InlineCode"/>
              </w:rPr>
              <w:t>Property</w:t>
            </w:r>
            <w:r w:rsidRPr="00765924">
              <w:rPr>
                <w:rStyle w:val="InlineCode"/>
              </w:rPr>
              <w:t xml:space="preserve"> </w:t>
            </w:r>
            <w:r>
              <w:rPr>
                <w:rStyle w:val="InlineCode"/>
              </w:rPr>
              <w:t>Property</w:t>
            </w:r>
            <w:r w:rsidRPr="00765924">
              <w:rPr>
                <w:rStyle w:val="InlineCode"/>
              </w:rPr>
              <w:t xml:space="preserve">-changed </w:t>
            </w:r>
            <w:r>
              <w:rPr>
                <w:rStyle w:val="InlineCode"/>
              </w:rPr>
              <w:t>Event</w:t>
            </w:r>
          </w:p>
        </w:tc>
        <w:tc>
          <w:tcPr>
            <w:tcW w:w="4486" w:type="dxa"/>
          </w:tcPr>
          <w:p w14:paraId="4EF3B742" w14:textId="77777777" w:rsidR="00094486" w:rsidRPr="007866E6" w:rsidRDefault="00094486" w:rsidP="00317556">
            <w:pPr>
              <w:pStyle w:val="TableText"/>
            </w:pPr>
            <w:r>
              <w:t>Not applicable. Timecard does not support scrolling.</w:t>
            </w:r>
          </w:p>
        </w:tc>
      </w:tr>
      <w:tr w:rsidR="00094486" w14:paraId="3ED1170E" w14:textId="77777777" w:rsidTr="00317556">
        <w:tc>
          <w:tcPr>
            <w:tcW w:w="3354" w:type="dxa"/>
          </w:tcPr>
          <w:p w14:paraId="475CD6D0"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9A6759">
              <w:instrText>26805.c03.05.01.142.1</w:instrText>
            </w:r>
            <w:r>
              <w:instrText xml:space="preserve">" </w:instrText>
            </w:r>
            <w:r>
              <w:rPr>
                <w:rStyle w:val="InlineCode"/>
              </w:rPr>
              <w:fldChar w:fldCharType="end"/>
            </w:r>
            <w:r w:rsidRPr="00765924">
              <w:rPr>
                <w:rStyle w:val="InlineCode"/>
              </w:rPr>
              <w:t>VerticallyScrollable</w:t>
            </w:r>
            <w:r>
              <w:rPr>
                <w:rStyle w:val="InlineCode"/>
              </w:rPr>
              <w:t>Property</w:t>
            </w:r>
            <w:r w:rsidRPr="00765924">
              <w:rPr>
                <w:rStyle w:val="InlineCode"/>
              </w:rPr>
              <w:t xml:space="preserve"> </w:t>
            </w:r>
            <w:r>
              <w:rPr>
                <w:rStyle w:val="InlineCode"/>
              </w:rPr>
              <w:t>Property</w:t>
            </w:r>
            <w:r w:rsidRPr="00765924">
              <w:rPr>
                <w:rStyle w:val="InlineCode"/>
              </w:rPr>
              <w:t xml:space="preserve">-changed </w:t>
            </w:r>
            <w:r>
              <w:rPr>
                <w:rStyle w:val="InlineCode"/>
              </w:rPr>
              <w:t>Event</w:t>
            </w:r>
          </w:p>
        </w:tc>
        <w:tc>
          <w:tcPr>
            <w:tcW w:w="4486" w:type="dxa"/>
          </w:tcPr>
          <w:p w14:paraId="4FA9C400" w14:textId="77777777" w:rsidR="00094486" w:rsidRPr="007866E6" w:rsidRDefault="00094486" w:rsidP="00317556">
            <w:pPr>
              <w:pStyle w:val="TableText"/>
            </w:pPr>
            <w:r>
              <w:t>Not applicable. Timecard does not support scrolling.</w:t>
            </w:r>
          </w:p>
        </w:tc>
      </w:tr>
      <w:tr w:rsidR="00094486" w14:paraId="74F201BD" w14:textId="77777777" w:rsidTr="00317556">
        <w:tc>
          <w:tcPr>
            <w:tcW w:w="3354" w:type="dxa"/>
          </w:tcPr>
          <w:p w14:paraId="766E52DE"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E31C49">
              <w:instrText>26805.c03.05.01.143.1</w:instrText>
            </w:r>
            <w:r>
              <w:instrText xml:space="preserve">" </w:instrText>
            </w:r>
            <w:r>
              <w:rPr>
                <w:rStyle w:val="InlineCode"/>
              </w:rPr>
              <w:fldChar w:fldCharType="end"/>
            </w:r>
            <w:r w:rsidRPr="00765924">
              <w:rPr>
                <w:rStyle w:val="InlineCode"/>
              </w:rPr>
              <w:t>VerticalViewSize</w:t>
            </w:r>
            <w:r>
              <w:rPr>
                <w:rStyle w:val="InlineCode"/>
              </w:rPr>
              <w:t>Property</w:t>
            </w:r>
            <w:r w:rsidRPr="00765924">
              <w:rPr>
                <w:rStyle w:val="InlineCode"/>
              </w:rPr>
              <w:t xml:space="preserve"> </w:t>
            </w:r>
            <w:r>
              <w:rPr>
                <w:rStyle w:val="InlineCode"/>
              </w:rPr>
              <w:t>Property</w:t>
            </w:r>
            <w:r w:rsidRPr="00765924">
              <w:rPr>
                <w:rStyle w:val="InlineCode"/>
              </w:rPr>
              <w:t xml:space="preserve">-changed </w:t>
            </w:r>
            <w:r>
              <w:rPr>
                <w:rStyle w:val="InlineCode"/>
              </w:rPr>
              <w:t>Event</w:t>
            </w:r>
          </w:p>
        </w:tc>
        <w:tc>
          <w:tcPr>
            <w:tcW w:w="4486" w:type="dxa"/>
          </w:tcPr>
          <w:p w14:paraId="016E063D" w14:textId="77777777" w:rsidR="00094486" w:rsidRPr="007866E6" w:rsidRDefault="00094486" w:rsidP="00317556">
            <w:pPr>
              <w:pStyle w:val="TableText"/>
            </w:pPr>
            <w:r>
              <w:t>Not applicable. Timecard does not support scrolling.</w:t>
            </w:r>
          </w:p>
        </w:tc>
      </w:tr>
      <w:tr w:rsidR="00094486" w14:paraId="52E21153" w14:textId="77777777" w:rsidTr="00317556">
        <w:tc>
          <w:tcPr>
            <w:tcW w:w="3354" w:type="dxa"/>
            <w:tcBorders>
              <w:top w:val="nil"/>
              <w:left w:val="nil"/>
              <w:right w:val="nil"/>
            </w:tcBorders>
          </w:tcPr>
          <w:p w14:paraId="0339969E" w14:textId="77777777" w:rsidR="00094486" w:rsidRPr="00765924" w:rsidRDefault="00094486" w:rsidP="00317556">
            <w:pPr>
              <w:pStyle w:val="TableText"/>
              <w:rPr>
                <w:rStyle w:val="InlineCode"/>
              </w:rPr>
            </w:pPr>
            <w:r>
              <w:rPr>
                <w:rStyle w:val="InlineCode"/>
              </w:rPr>
              <w:fldChar w:fldCharType="begin"/>
            </w:r>
            <w:r>
              <w:instrText xml:space="preserve"> XE "</w:instrText>
            </w:r>
            <w:r w:rsidRPr="00FA7417">
              <w:instrText>26805.c03.05.01.144.1</w:instrText>
            </w:r>
            <w:r>
              <w:instrText xml:space="preserve">" </w:instrText>
            </w:r>
            <w:r>
              <w:rPr>
                <w:rStyle w:val="InlineCode"/>
              </w:rPr>
              <w:fldChar w:fldCharType="end"/>
            </w:r>
            <w:r w:rsidRPr="00765924">
              <w:rPr>
                <w:rStyle w:val="InlineCode"/>
              </w:rPr>
              <w:t>Invalidated</w:t>
            </w:r>
            <w:r>
              <w:rPr>
                <w:rStyle w:val="InlineCode"/>
              </w:rPr>
              <w:t>Event</w:t>
            </w:r>
            <w:r w:rsidRPr="00765924">
              <w:rPr>
                <w:rStyle w:val="InlineCode"/>
              </w:rPr>
              <w:t xml:space="preserve"> </w:t>
            </w:r>
          </w:p>
        </w:tc>
        <w:tc>
          <w:tcPr>
            <w:tcW w:w="4486" w:type="dxa"/>
            <w:tcBorders>
              <w:top w:val="nil"/>
              <w:left w:val="nil"/>
              <w:right w:val="nil"/>
            </w:tcBorders>
          </w:tcPr>
          <w:p w14:paraId="5353DA14" w14:textId="77777777" w:rsidR="00094486" w:rsidRPr="007866E6" w:rsidRDefault="00094486" w:rsidP="00317556">
            <w:pPr>
              <w:pStyle w:val="TableText"/>
            </w:pPr>
            <w:r>
              <w:t>Yes</w:t>
            </w:r>
          </w:p>
        </w:tc>
      </w:tr>
    </w:tbl>
    <w:p w14:paraId="45BF88C0" w14:textId="77777777" w:rsidR="00094486" w:rsidRDefault="00094486" w:rsidP="00094486">
      <w:pPr>
        <w:pStyle w:val="Heading1"/>
      </w:pPr>
      <w:r>
        <w:t>Framework-Dependent Decisions</w:t>
      </w:r>
    </w:p>
    <w:p w14:paraId="5FEE014B" w14:textId="77777777" w:rsidR="00094486" w:rsidRDefault="00094486" w:rsidP="00094486">
      <w:r>
        <w:fldChar w:fldCharType="begin"/>
      </w:r>
      <w:r>
        <w:instrText xml:space="preserve"> XE "</w:instrText>
      </w:r>
      <w:r w:rsidRPr="00D245AB">
        <w:instrText>26805.c03.06.01.145.1</w:instrText>
      </w:r>
      <w:r>
        <w:instrText xml:space="preserve">" </w:instrText>
      </w:r>
      <w:r>
        <w:fldChar w:fldCharType="end"/>
      </w:r>
      <w:r>
        <w:t>This chapter focused on designing your custom controls to meet the UIA Specification, but the design stage does not stop here. Three areas that are framework-dependent that must be determined (if they have not already been determined) are:</w:t>
      </w:r>
      <w:r>
        <w:fldChar w:fldCharType="begin"/>
      </w:r>
      <w:r>
        <w:instrText xml:space="preserve"> XE "</w:instrText>
      </w:r>
      <w:r w:rsidRPr="00A46483">
        <w:instrText>26805.c03.06.01.145.9</w:instrText>
      </w:r>
      <w:r>
        <w:instrText xml:space="preserve">" </w:instrText>
      </w:r>
      <w:r>
        <w:fldChar w:fldCharType="end"/>
      </w:r>
    </w:p>
    <w:p w14:paraId="48B48864" w14:textId="77777777" w:rsidR="00094486" w:rsidRDefault="00094486" w:rsidP="00094486">
      <w:pPr>
        <w:pStyle w:val="NumList"/>
      </w:pPr>
      <w:r>
        <w:fldChar w:fldCharType="begin"/>
      </w:r>
      <w:r>
        <w:instrText xml:space="preserve"> XE "</w:instrText>
      </w:r>
      <w:r w:rsidRPr="00A66B7D">
        <w:instrText>26805.c03.06.01.146.1</w:instrText>
      </w:r>
      <w:r>
        <w:instrText xml:space="preserve">" </w:instrText>
      </w:r>
      <w:r>
        <w:fldChar w:fldCharType="end"/>
      </w:r>
      <w:r>
        <w:tab/>
        <w:t>1.</w:t>
      </w:r>
      <w:r>
        <w:tab/>
        <w:t>Your framework’s requirements for providing programmatic access to the controls, whether provided by the framework or custom. While standard controls of the UI framework may support the basics for programmatic access, the flexibility for accessibility can be limited to modifications.</w:t>
      </w:r>
      <w:r>
        <w:fldChar w:fldCharType="begin"/>
      </w:r>
      <w:r>
        <w:instrText xml:space="preserve"> XE "</w:instrText>
      </w:r>
      <w:r w:rsidRPr="004209BA">
        <w:instrText>26805.c03.06.01.146.9</w:instrText>
      </w:r>
      <w:r>
        <w:instrText xml:space="preserve">" </w:instrText>
      </w:r>
      <w:r>
        <w:fldChar w:fldCharType="end"/>
      </w:r>
    </w:p>
    <w:p w14:paraId="50E13E9E" w14:textId="77777777" w:rsidR="00094486" w:rsidRDefault="00094486" w:rsidP="00094486">
      <w:pPr>
        <w:pStyle w:val="NumList"/>
      </w:pPr>
      <w:r>
        <w:fldChar w:fldCharType="begin"/>
      </w:r>
      <w:r>
        <w:instrText xml:space="preserve"> XE "</w:instrText>
      </w:r>
      <w:r w:rsidRPr="00501297">
        <w:instrText>26805.c03.06.01.147.1</w:instrText>
      </w:r>
      <w:r>
        <w:instrText xml:space="preserve">" </w:instrText>
      </w:r>
      <w:r>
        <w:fldChar w:fldCharType="end"/>
      </w:r>
      <w:r>
        <w:tab/>
        <w:t>2.</w:t>
      </w:r>
      <w:r>
        <w:tab/>
        <w:t>Determine how UI elements will handle keyboard focus. Controls that are actionable, such as buttons and links, should receive keyboard focus. For Win32 common controls, use the control styles in the resource file, and handle the system focus as needed.</w:t>
      </w:r>
      <w:r>
        <w:fldChar w:fldCharType="begin"/>
      </w:r>
      <w:r>
        <w:instrText xml:space="preserve"> XE "</w:instrText>
      </w:r>
      <w:r w:rsidRPr="00250154">
        <w:instrText>26805.c03.06.01.147.9</w:instrText>
      </w:r>
      <w:r>
        <w:instrText xml:space="preserve">" </w:instrText>
      </w:r>
      <w:r>
        <w:fldChar w:fldCharType="end"/>
      </w:r>
    </w:p>
    <w:p w14:paraId="6C2C0884" w14:textId="77777777" w:rsidR="00094486" w:rsidRDefault="00094486" w:rsidP="00094486">
      <w:pPr>
        <w:pStyle w:val="NumList"/>
      </w:pPr>
      <w:r>
        <w:fldChar w:fldCharType="begin"/>
      </w:r>
      <w:r>
        <w:instrText xml:space="preserve"> XE "</w:instrText>
      </w:r>
      <w:r w:rsidRPr="007D7D34">
        <w:instrText>26805.c03.06.01.148.1</w:instrText>
      </w:r>
      <w:r>
        <w:instrText xml:space="preserve">" </w:instrText>
      </w:r>
      <w:r>
        <w:fldChar w:fldCharType="end"/>
      </w:r>
      <w:r>
        <w:tab/>
        <w:t>3.</w:t>
      </w:r>
      <w:r>
        <w:tab/>
        <w:t>Ensure that your UI adheres to other accessibility requirements discussed in the introduction of this book, such as high contrast, high dpi, and other system settings.</w:t>
      </w:r>
      <w:r>
        <w:fldChar w:fldCharType="begin"/>
      </w:r>
      <w:r>
        <w:instrText xml:space="preserve"> XE "</w:instrText>
      </w:r>
      <w:r w:rsidRPr="009C41BB">
        <w:instrText>26805.c03.06.01.148.9</w:instrText>
      </w:r>
      <w:r>
        <w:instrText xml:space="preserve">" </w:instrText>
      </w:r>
      <w:r>
        <w:fldChar w:fldCharType="end"/>
      </w:r>
    </w:p>
    <w:p w14:paraId="704F96FA" w14:textId="77777777" w:rsidR="00094486" w:rsidRDefault="00094486" w:rsidP="00094486">
      <w:pPr>
        <w:pStyle w:val="ListEnd"/>
      </w:pPr>
    </w:p>
    <w:p w14:paraId="385FEBBB" w14:textId="77777777" w:rsidR="00094486" w:rsidRDefault="00094486" w:rsidP="00094486">
      <w:r>
        <w:fldChar w:fldCharType="begin"/>
      </w:r>
      <w:r>
        <w:instrText xml:space="preserve"> XE "</w:instrText>
      </w:r>
      <w:r w:rsidRPr="006277A1">
        <w:instrText>26805.c03.06.01.149.1</w:instrText>
      </w:r>
      <w:r>
        <w:instrText xml:space="preserve">" </w:instrText>
      </w:r>
      <w:r>
        <w:fldChar w:fldCharType="end"/>
      </w:r>
      <w:r>
        <w:t>Once you have addressed these three areas, you are ready to take your designs into the implementation stage.</w:t>
      </w:r>
      <w:r>
        <w:fldChar w:fldCharType="begin"/>
      </w:r>
      <w:r>
        <w:instrText xml:space="preserve"> XE "</w:instrText>
      </w:r>
      <w:r w:rsidRPr="00AA1C3E">
        <w:instrText>26805.c03.06.01.149.9</w:instrText>
      </w:r>
      <w:r>
        <w:instrText xml:space="preserve">" </w:instrText>
      </w:r>
      <w:r>
        <w:fldChar w:fldCharType="end"/>
      </w:r>
    </w:p>
    <w:p w14:paraId="52E348F6" w14:textId="77777777" w:rsidR="00094486" w:rsidRDefault="00094486" w:rsidP="00094486">
      <w:pPr>
        <w:pStyle w:val="SeeAlso"/>
      </w:pPr>
      <w:r>
        <w:fldChar w:fldCharType="begin"/>
      </w:r>
      <w:r>
        <w:instrText xml:space="preserve"> XE "</w:instrText>
      </w:r>
      <w:r w:rsidRPr="00704962">
        <w:instrText>26805.c03.06.01.150.1</w:instrText>
      </w:r>
      <w:r>
        <w:instrText xml:space="preserve">" </w:instrText>
      </w:r>
      <w:r>
        <w:fldChar w:fldCharType="end"/>
      </w:r>
      <w:r>
        <w:t xml:space="preserve">Go further: For more information on adhering to accessibility requirements other than programmatic access, go to </w:t>
      </w:r>
      <w:r w:rsidRPr="007F4072">
        <w:t>http://go.microsoft.com/fwlink/?LinkId=150842</w:t>
      </w:r>
      <w:r>
        <w:t>.</w:t>
      </w:r>
      <w:r>
        <w:fldChar w:fldCharType="begin"/>
      </w:r>
      <w:r>
        <w:instrText xml:space="preserve"> XE "</w:instrText>
      </w:r>
      <w:r w:rsidRPr="001755FE">
        <w:instrText>26805.c03.06.01.150.9</w:instrText>
      </w:r>
      <w:r>
        <w:instrText xml:space="preserve">" </w:instrText>
      </w:r>
      <w:r>
        <w:fldChar w:fldCharType="end"/>
      </w:r>
    </w:p>
    <w:p w14:paraId="7472F203" w14:textId="77777777" w:rsidR="00094486" w:rsidRDefault="00094486" w:rsidP="00094486">
      <w:pPr>
        <w:pStyle w:val="Heading1"/>
      </w:pPr>
      <w:r w:rsidRPr="00050329">
        <w:t xml:space="preserve">Implementing </w:t>
      </w:r>
      <w:r>
        <w:t>Y</w:t>
      </w:r>
      <w:r w:rsidRPr="00050329">
        <w:t>our Native UI</w:t>
      </w:r>
      <w:r>
        <w:t xml:space="preserve">A </w:t>
      </w:r>
      <w:r w:rsidRPr="00050329">
        <w:t>Solution</w:t>
      </w:r>
    </w:p>
    <w:p w14:paraId="78BB4576" w14:textId="77777777" w:rsidR="00094486" w:rsidDel="007E607A" w:rsidRDefault="00094486" w:rsidP="00094486">
      <w:r>
        <w:fldChar w:fldCharType="begin"/>
      </w:r>
      <w:r>
        <w:instrText xml:space="preserve"> XE "</w:instrText>
      </w:r>
      <w:r w:rsidRPr="00D90356">
        <w:instrText>26805.c03.07.01.151.1</w:instrText>
      </w:r>
      <w:r>
        <w:instrText xml:space="preserve">" </w:instrText>
      </w:r>
      <w:r>
        <w:fldChar w:fldCharType="end"/>
      </w:r>
      <w:r>
        <w:t>Your next challenge is determining how to implement the native solutions you have designed over the last two chapters. How does your design actually map out to its implementation? How do you take the requirements in your implementation table and actually use the UIA framework to implement it? Because implementation is framework-dependent, this book does not provide specific implementation details, but depending on the complexity of your control, you do need to implement one or more of the UIA interfaces. These interfaces allow you to implement the Control Patterns, Properties, Methods, and Events that you specified in your implementation table.</w:t>
      </w:r>
      <w:r>
        <w:fldChar w:fldCharType="begin"/>
      </w:r>
      <w:r>
        <w:instrText xml:space="preserve"> XE "</w:instrText>
      </w:r>
      <w:r w:rsidRPr="00C3148B">
        <w:instrText>26805.c03.07.01.151.9</w:instrText>
      </w:r>
      <w:r>
        <w:instrText xml:space="preserve">" </w:instrText>
      </w:r>
      <w:r>
        <w:fldChar w:fldCharType="end"/>
      </w:r>
    </w:p>
    <w:p w14:paraId="4364C11E" w14:textId="77777777" w:rsidR="00094486" w:rsidRDefault="00094486" w:rsidP="00094486">
      <w:pPr>
        <w:pStyle w:val="SeeAlso"/>
      </w:pPr>
      <w:r>
        <w:fldChar w:fldCharType="begin"/>
      </w:r>
      <w:r>
        <w:instrText xml:space="preserve"> XE "</w:instrText>
      </w:r>
      <w:r w:rsidRPr="00F4280C">
        <w:instrText>26805.c03.07.01.152.1</w:instrText>
      </w:r>
      <w:r>
        <w:instrText xml:space="preserve">" </w:instrText>
      </w:r>
      <w:r>
        <w:fldChar w:fldCharType="end"/>
      </w:r>
      <w:r>
        <w:t xml:space="preserve">Go further: For more information </w:t>
      </w:r>
      <w:r w:rsidRPr="00E868CF">
        <w:t>on how to implement your solution</w:t>
      </w:r>
      <w:r>
        <w:t xml:space="preserve">, go to </w:t>
      </w:r>
      <w:r w:rsidRPr="007F4072">
        <w:t>http://go.microsoft.com/fwlink/?LinkId=150842</w:t>
      </w:r>
      <w:r>
        <w:t>.</w:t>
      </w:r>
      <w:r>
        <w:fldChar w:fldCharType="begin"/>
      </w:r>
      <w:r>
        <w:instrText xml:space="preserve"> XE "</w:instrText>
      </w:r>
      <w:r w:rsidRPr="001856BB">
        <w:instrText>26805.c03.07.01.152.9</w:instrText>
      </w:r>
      <w:r>
        <w:instrText xml:space="preserve">" </w:instrText>
      </w:r>
      <w:r>
        <w:fldChar w:fldCharType="end"/>
      </w:r>
    </w:p>
    <w:p w14:paraId="0B51827B" w14:textId="77777777" w:rsidR="00094486" w:rsidRDefault="00094486" w:rsidP="00094486">
      <w:pPr>
        <w:pStyle w:val="Heading1"/>
        <w:rPr>
          <w:b w:val="0"/>
          <w:bCs w:val="0"/>
          <w:i/>
          <w:iCs/>
        </w:rPr>
      </w:pPr>
      <w:r>
        <w:t>Rounding Up Native Solutions</w:t>
      </w:r>
    </w:p>
    <w:p w14:paraId="51074F59" w14:textId="77777777" w:rsidR="00094486" w:rsidRDefault="00094486" w:rsidP="00094486">
      <w:r>
        <w:fldChar w:fldCharType="begin"/>
      </w:r>
      <w:r>
        <w:instrText xml:space="preserve"> XE "</w:instrText>
      </w:r>
      <w:r w:rsidRPr="0010323D">
        <w:instrText>26805.c03.08.01.153.1</w:instrText>
      </w:r>
      <w:r>
        <w:instrText xml:space="preserve">" </w:instrText>
      </w:r>
      <w:r>
        <w:fldChar w:fldCharType="end"/>
      </w:r>
      <w:r>
        <w:t>As you design a logical hierarchy, you can see which controls are provided by the UI frame</w:t>
      </w:r>
      <w:r>
        <w:softHyphen/>
        <w:t>work and which are not. For controls that are not provided by the framework, you must create a native accessibility solution to implement those controls. In this chapter, we walked through the process of designing your implementation for those controls in UIA:</w:t>
      </w:r>
      <w:r>
        <w:fldChar w:fldCharType="begin"/>
      </w:r>
      <w:r>
        <w:instrText xml:space="preserve"> XE "</w:instrText>
      </w:r>
      <w:r w:rsidRPr="00D1539B">
        <w:instrText>26805.c03.08.01.153.9</w:instrText>
      </w:r>
      <w:r>
        <w:instrText xml:space="preserve">" </w:instrText>
      </w:r>
      <w:r>
        <w:fldChar w:fldCharType="end"/>
      </w:r>
    </w:p>
    <w:p w14:paraId="207BD8AF" w14:textId="77777777" w:rsidR="00094486" w:rsidRDefault="00094486" w:rsidP="00094486">
      <w:pPr>
        <w:pStyle w:val="BullList"/>
      </w:pPr>
      <w:r>
        <w:fldChar w:fldCharType="begin"/>
      </w:r>
      <w:r>
        <w:instrText xml:space="preserve"> XE "</w:instrText>
      </w:r>
      <w:r w:rsidRPr="00785938">
        <w:instrText>26805.c03.08.01.154.1</w:instrText>
      </w:r>
      <w:r>
        <w:instrText xml:space="preserve">" </w:instrText>
      </w:r>
      <w:r>
        <w:fldChar w:fldCharType="end"/>
      </w:r>
      <w:r>
        <w:t>For custom controls that map to a UIA Control Type, refer to the UI Automation Specifications and list all the Patterns and Properties necessary. If your control exhibits additional functionality other than those required by the UIA Specifications, then you must also include those Patterns and Properties in your table.</w:t>
      </w:r>
      <w:r>
        <w:fldChar w:fldCharType="begin"/>
      </w:r>
      <w:r>
        <w:instrText xml:space="preserve"> XE "</w:instrText>
      </w:r>
      <w:r w:rsidRPr="007F6B39">
        <w:instrText>26805.c03.08.01.154.9</w:instrText>
      </w:r>
      <w:r>
        <w:instrText xml:space="preserve">" </w:instrText>
      </w:r>
      <w:r>
        <w:fldChar w:fldCharType="end"/>
      </w:r>
    </w:p>
    <w:p w14:paraId="4A3472C3" w14:textId="77777777" w:rsidR="00094486" w:rsidRDefault="00094486" w:rsidP="00094486">
      <w:pPr>
        <w:pStyle w:val="BullList"/>
      </w:pPr>
      <w:r>
        <w:fldChar w:fldCharType="begin"/>
      </w:r>
      <w:r>
        <w:instrText xml:space="preserve"> XE "</w:instrText>
      </w:r>
      <w:r w:rsidRPr="004D6AFF">
        <w:instrText>26805.c03.08.01.155.1</w:instrText>
      </w:r>
      <w:r>
        <w:instrText xml:space="preserve">" </w:instrText>
      </w:r>
      <w:r>
        <w:fldChar w:fldCharType="end"/>
      </w:r>
      <w:r>
        <w:t>For custom controls that do not map to a UIA Control Type, you must identify and map the functionality to Control Patterns or Properties that best exhibits the functionality of your custom control and list those requirements in your implementation table.</w:t>
      </w:r>
      <w:r>
        <w:fldChar w:fldCharType="begin"/>
      </w:r>
      <w:r>
        <w:instrText xml:space="preserve"> XE "</w:instrText>
      </w:r>
      <w:r w:rsidRPr="00D72E28">
        <w:instrText>26805.c03.08.01.155.9</w:instrText>
      </w:r>
      <w:r>
        <w:instrText xml:space="preserve">" </w:instrText>
      </w:r>
      <w:r>
        <w:fldChar w:fldCharType="end"/>
      </w:r>
    </w:p>
    <w:p w14:paraId="59237DBA" w14:textId="77777777" w:rsidR="00094486" w:rsidRDefault="00094486" w:rsidP="00094486">
      <w:pPr>
        <w:pStyle w:val="ListEnd"/>
      </w:pPr>
    </w:p>
    <w:p w14:paraId="419B2F13" w14:textId="77777777" w:rsidR="00094486" w:rsidRDefault="00094486" w:rsidP="00094486">
      <w:r>
        <w:fldChar w:fldCharType="begin"/>
      </w:r>
      <w:r>
        <w:instrText xml:space="preserve"> XE "</w:instrText>
      </w:r>
      <w:r w:rsidRPr="00E5212E">
        <w:instrText>26805.c03.08.01.156.1</w:instrText>
      </w:r>
      <w:r>
        <w:instrText xml:space="preserve">" </w:instrText>
      </w:r>
      <w:r>
        <w:fldChar w:fldCharType="end"/>
      </w:r>
      <w:r>
        <w:t>Methods and Events are required for completing your UIA implementation. Although you still need to specify how you will implement Methods and Events, the UIA Specifications detail which Methods and Events are required for the specific Control Patterns and Properties.</w:t>
      </w:r>
      <w:r>
        <w:fldChar w:fldCharType="begin"/>
      </w:r>
      <w:r>
        <w:instrText xml:space="preserve"> XE "</w:instrText>
      </w:r>
      <w:r w:rsidRPr="005545A0">
        <w:instrText>26805.c03.08.01.156.9</w:instrText>
      </w:r>
      <w:r>
        <w:instrText xml:space="preserve">" </w:instrText>
      </w:r>
      <w:r>
        <w:fldChar w:fldCharType="end"/>
      </w:r>
    </w:p>
    <w:p w14:paraId="7969B1F5" w14:textId="77777777" w:rsidR="00094486" w:rsidRDefault="00094486" w:rsidP="00094486">
      <w:r>
        <w:fldChar w:fldCharType="begin"/>
      </w:r>
      <w:r>
        <w:instrText xml:space="preserve"> XE "</w:instrText>
      </w:r>
      <w:r w:rsidRPr="003B41B6">
        <w:instrText>26805.c03.08.01.157.1</w:instrText>
      </w:r>
      <w:r>
        <w:instrText xml:space="preserve">" </w:instrText>
      </w:r>
      <w:r>
        <w:fldChar w:fldCharType="end"/>
      </w:r>
      <w:r>
        <w:t>Implementation for each custom control varies, so after designing the native solutions for your custom controls, refer to the MSDN Web site on how to take your custom controls from the design stage to actually implementing them in your product. The next chapter provides a more in-depth discussion about testing the programmatic access and keyboard access of your implementation and delivery of your product.</w:t>
      </w:r>
      <w:r>
        <w:fldChar w:fldCharType="begin"/>
      </w:r>
      <w:r>
        <w:instrText xml:space="preserve"> XE "</w:instrText>
      </w:r>
      <w:r w:rsidRPr="008D75A7">
        <w:instrText>26805.c03.08.01.157.9</w:instrText>
      </w:r>
      <w:r>
        <w:instrText xml:space="preserve">" </w:instrText>
      </w:r>
      <w:r>
        <w:fldChar w:fldCharType="end"/>
      </w:r>
    </w:p>
    <w:p w14:paraId="66DCFDD6" w14:textId="77777777" w:rsidR="00094486" w:rsidRDefault="00094486" w:rsidP="00094486">
      <w:pPr>
        <w:pStyle w:val="SeeAlso"/>
      </w:pPr>
      <w:r>
        <w:fldChar w:fldCharType="begin"/>
      </w:r>
      <w:r>
        <w:instrText xml:space="preserve"> XE "</w:instrText>
      </w:r>
      <w:r w:rsidRPr="00080F2B">
        <w:instrText>26805.c03.08.01.158.1</w:instrText>
      </w:r>
      <w:r>
        <w:instrText xml:space="preserve">" </w:instrText>
      </w:r>
      <w:r>
        <w:fldChar w:fldCharType="end"/>
      </w:r>
      <w:r>
        <w:t>Go further: For</w:t>
      </w:r>
      <w:r w:rsidRPr="00E306A8">
        <w:t xml:space="preserve"> </w:t>
      </w:r>
      <w:r>
        <w:t xml:space="preserve">common frameworks and their accessibility guidelines, go to </w:t>
      </w:r>
      <w:r w:rsidRPr="007F4072">
        <w:t>http://go.microsoft.com/fwlink/?LinkId=150842</w:t>
      </w:r>
      <w:r>
        <w:t>.</w:t>
      </w:r>
      <w:r>
        <w:fldChar w:fldCharType="begin"/>
      </w:r>
      <w:r>
        <w:instrText xml:space="preserve"> XE "</w:instrText>
      </w:r>
      <w:r w:rsidRPr="00CB0A55">
        <w:instrText>26805.c03.08.01.158.9</w:instrText>
      </w:r>
      <w:r>
        <w:instrText xml:space="preserve">" </w:instrText>
      </w:r>
      <w:r>
        <w:fldChar w:fldCharType="end"/>
      </w:r>
    </w:p>
    <w:p w14:paraId="4702E211" w14:textId="77777777" w:rsidR="005026A3" w:rsidRDefault="005026A3" w:rsidP="005026A3">
      <w:r>
        <w:fldChar w:fldCharType="begin"/>
      </w:r>
      <w:r>
        <w:instrText xml:space="preserve"> XE "</w:instrText>
      </w:r>
      <w:r w:rsidRPr="00146AFC">
        <w:instrText>26805.c02.07.01.128.9</w:instrText>
      </w:r>
      <w:r>
        <w:instrText xml:space="preserve">" </w:instrText>
      </w:r>
      <w:r>
        <w:fldChar w:fldCharType="end"/>
      </w:r>
    </w:p>
    <w:p w14:paraId="54A79285" w14:textId="77777777" w:rsidR="00094486" w:rsidRDefault="00094486" w:rsidP="00094486">
      <w:pPr>
        <w:pStyle w:val="ChNumber"/>
      </w:pPr>
      <w:r>
        <w:t>Chapter 4</w:t>
      </w:r>
    </w:p>
    <w:p w14:paraId="3BACEB2F" w14:textId="77777777" w:rsidR="00094486" w:rsidRDefault="00094486" w:rsidP="00094486">
      <w:pPr>
        <w:pStyle w:val="ChTitle"/>
      </w:pPr>
      <w:r>
        <w:t>Testing and Delivery</w:t>
      </w:r>
    </w:p>
    <w:p w14:paraId="73C72F01" w14:textId="77777777" w:rsidR="00094486" w:rsidRDefault="00094486" w:rsidP="00094486">
      <w:r>
        <w:fldChar w:fldCharType="begin"/>
      </w:r>
      <w:r>
        <w:instrText xml:space="preserve"> XE "</w:instrText>
      </w:r>
      <w:r w:rsidRPr="00A4766C">
        <w:instrText>26805.c04.00.00.001.1</w:instrText>
      </w:r>
      <w:r>
        <w:instrText xml:space="preserve">" </w:instrText>
      </w:r>
      <w:r>
        <w:fldChar w:fldCharType="end"/>
      </w:r>
      <w:r>
        <w:t>In our final chapter, we end with a discussion on testing the programmatic access of the UI and the keyboard access in your product. Testing for these two things can be done through a combination of software test tools, manual testing, and user scenario testing with assistive technology (AT) devices. In addition, we discuss documenting your implementation for deliv</w:t>
      </w:r>
      <w:r>
        <w:softHyphen/>
        <w:t>ery and summarize our recommendation for incorporating accessibility into your product in seven steps.</w:t>
      </w:r>
      <w:r>
        <w:fldChar w:fldCharType="begin"/>
      </w:r>
      <w:r>
        <w:instrText xml:space="preserve"> XE "</w:instrText>
      </w:r>
      <w:r w:rsidRPr="00436C49">
        <w:instrText>26805.c04.00.00.001.9</w:instrText>
      </w:r>
      <w:r>
        <w:instrText xml:space="preserve">" </w:instrText>
      </w:r>
      <w:r>
        <w:fldChar w:fldCharType="end"/>
      </w:r>
    </w:p>
    <w:p w14:paraId="3B633DC3" w14:textId="77777777" w:rsidR="00094486" w:rsidRDefault="00094486" w:rsidP="00094486">
      <w:r>
        <w:fldChar w:fldCharType="begin"/>
      </w:r>
      <w:r>
        <w:instrText xml:space="preserve"> XE "</w:instrText>
      </w:r>
      <w:r w:rsidRPr="00C57C11">
        <w:instrText>26805.c04.00.00.002.1</w:instrText>
      </w:r>
      <w:r>
        <w:instrText xml:space="preserve">" </w:instrText>
      </w:r>
      <w:r>
        <w:fldChar w:fldCharType="end"/>
      </w:r>
      <w:r>
        <w:t>When it comes time to test your product, you want to focus on the most critical requirements or scenarios for your product first. For software that is complex, focus on the parts that are most critical to your scenarios or are most commonly used (for example, the Start menu in Windows). Once your core scenarios have been tested and verified, you can move onto any secondary requirements or scenarios.</w:t>
      </w:r>
      <w:r>
        <w:fldChar w:fldCharType="begin"/>
      </w:r>
      <w:r>
        <w:instrText xml:space="preserve"> XE "</w:instrText>
      </w:r>
      <w:r w:rsidRPr="003E44DB">
        <w:instrText>26805.c04.00.00.002.9</w:instrText>
      </w:r>
      <w:r>
        <w:instrText xml:space="preserve">" </w:instrText>
      </w:r>
      <w:r>
        <w:fldChar w:fldCharType="end"/>
      </w:r>
    </w:p>
    <w:p w14:paraId="69453A2E" w14:textId="77777777" w:rsidR="00094486" w:rsidRDefault="00094486" w:rsidP="00094486">
      <w:r>
        <w:fldChar w:fldCharType="begin"/>
      </w:r>
      <w:r>
        <w:instrText xml:space="preserve"> XE "</w:instrText>
      </w:r>
      <w:r w:rsidRPr="000A1F36">
        <w:instrText>26805.c04.00.00.003.1</w:instrText>
      </w:r>
      <w:r>
        <w:instrText xml:space="preserve">" </w:instrText>
      </w:r>
      <w:r>
        <w:fldChar w:fldCharType="end"/>
      </w:r>
      <w:r>
        <w:t>Programmatic access and keyboard access are two critical requirements for accessibility. Without them, many different users of AT (such as screen reader and on-screen keyboard users) would be affected and would not be able to use your product at all.</w:t>
      </w:r>
      <w:r>
        <w:fldChar w:fldCharType="begin"/>
      </w:r>
      <w:r>
        <w:instrText xml:space="preserve"> XE "</w:instrText>
      </w:r>
      <w:r w:rsidRPr="001548BA">
        <w:instrText>26805.c04.00.00.003.9</w:instrText>
      </w:r>
      <w:r>
        <w:instrText xml:space="preserve">" </w:instrText>
      </w:r>
      <w:r>
        <w:fldChar w:fldCharType="end"/>
      </w:r>
    </w:p>
    <w:p w14:paraId="1FD5D679" w14:textId="77777777" w:rsidR="00094486" w:rsidRDefault="00094486" w:rsidP="00094486">
      <w:r>
        <w:fldChar w:fldCharType="begin"/>
      </w:r>
      <w:r>
        <w:instrText xml:space="preserve"> XE "</w:instrText>
      </w:r>
      <w:r w:rsidRPr="00602FD0">
        <w:instrText>26805.c04.00.00.004.1</w:instrText>
      </w:r>
      <w:r>
        <w:instrText xml:space="preserve">" </w:instrText>
      </w:r>
      <w:r>
        <w:fldChar w:fldCharType="end"/>
      </w:r>
      <w:r>
        <w:t>To test programmatic access that is designed using UI Automation (UIA) on a Windows platform, Microsoft offers two types of test tools: (1) investigation tools and (2) a UIA testing framework called UIA Verify. Investigation tools are manual, ad-hoc test tools that allow you to quickly check the UI’s underlying structure and properties. Investigation tools can also help you check the implementation of your logical hierarchy as well. UIA Verify, on the other hand, provides automated testing, where the framework has the ability to integrate into the test code and conduct regular, automated testing or spot checks of UIA test scenarios. The goal of the test framework is to promote consistent implementation across products and platforms (even those other than the Windows operating system). Because the source code is available for the framework, the code can be ported or enhanced for more advanced testing scenarios.</w:t>
      </w:r>
      <w:r>
        <w:fldChar w:fldCharType="begin"/>
      </w:r>
      <w:r>
        <w:instrText xml:space="preserve"> XE "</w:instrText>
      </w:r>
      <w:r w:rsidRPr="00882D55">
        <w:instrText>26805.c04.00.00.004.9</w:instrText>
      </w:r>
      <w:r>
        <w:instrText xml:space="preserve">" </w:instrText>
      </w:r>
      <w:r>
        <w:fldChar w:fldCharType="end"/>
      </w:r>
    </w:p>
    <w:p w14:paraId="699198AD" w14:textId="77777777" w:rsidR="00094486" w:rsidRDefault="00094486" w:rsidP="00094486">
      <w:r>
        <w:fldChar w:fldCharType="begin"/>
      </w:r>
      <w:r>
        <w:instrText xml:space="preserve"> XE "</w:instrText>
      </w:r>
      <w:r w:rsidRPr="006A1C97">
        <w:instrText>26805.c04.00.00.005.1</w:instrText>
      </w:r>
      <w:r>
        <w:instrText xml:space="preserve">" </w:instrText>
      </w:r>
      <w:r>
        <w:fldChar w:fldCharType="end"/>
      </w:r>
      <w:r>
        <w:t>In addition to verifying the programmatic access, some of these tools can help you assess the implementation of your keyboard access, but, as you will learn, the tools can only go so far. So, it is important to manually verify that all of your scenarios can be accomplished with only the keyboard.</w:t>
      </w:r>
      <w:r>
        <w:fldChar w:fldCharType="begin"/>
      </w:r>
      <w:r>
        <w:instrText xml:space="preserve"> XE "</w:instrText>
      </w:r>
      <w:r w:rsidRPr="005619CD">
        <w:instrText>26805.c04.00.00.005.9</w:instrText>
      </w:r>
      <w:r>
        <w:instrText xml:space="preserve">" </w:instrText>
      </w:r>
      <w:r>
        <w:fldChar w:fldCharType="end"/>
      </w:r>
    </w:p>
    <w:p w14:paraId="119B11F2" w14:textId="77777777" w:rsidR="00094486" w:rsidRDefault="00094486" w:rsidP="00094486">
      <w:r>
        <w:fldChar w:fldCharType="begin"/>
      </w:r>
      <w:r>
        <w:instrText xml:space="preserve"> XE "</w:instrText>
      </w:r>
      <w:r w:rsidRPr="007F2479">
        <w:instrText>26805.c04.00.00.006.1</w:instrText>
      </w:r>
      <w:r>
        <w:instrText xml:space="preserve">" </w:instrText>
      </w:r>
      <w:r>
        <w:fldChar w:fldCharType="end"/>
      </w:r>
      <w:r>
        <w:t>Although test tools can aid in confirming that your implementation meets the UIA Specifi</w:t>
      </w:r>
      <w:r>
        <w:softHyphen/>
        <w:t>cation, ultimately, your end user’s experience is what’s vital to your product’s success. Not only should the “nuts and bolts” of your application work and meet your users’ needs as expected, but it should also be easy and intuitive for them to use, as well. In addition to obtaining feedback from a public beta release, observe users’ overall experiences with your product through usability testing. You can also do heuristic evaluations internally by having employees within your company try your product and give you feedback. Because acces</w:t>
      </w:r>
      <w:r>
        <w:softHyphen/>
        <w:t>sibility shares many requirements and best practices with many usability and UI design guidelines, you can focus on important user scenarios that impact many more users than you might have thought.</w:t>
      </w:r>
      <w:r>
        <w:fldChar w:fldCharType="begin"/>
      </w:r>
      <w:r>
        <w:instrText xml:space="preserve"> XE "</w:instrText>
      </w:r>
      <w:r w:rsidRPr="00EB6A6E">
        <w:instrText>26805.c04.00.00.006.9</w:instrText>
      </w:r>
      <w:r>
        <w:instrText xml:space="preserve">" </w:instrText>
      </w:r>
      <w:r>
        <w:fldChar w:fldCharType="end"/>
      </w:r>
    </w:p>
    <w:p w14:paraId="050C3660" w14:textId="77777777" w:rsidR="00094486" w:rsidRDefault="00094486" w:rsidP="00094486">
      <w:pPr>
        <w:pStyle w:val="Heading1"/>
      </w:pPr>
      <w:r>
        <w:t>Accessibility Testing and Test Automation</w:t>
      </w:r>
    </w:p>
    <w:p w14:paraId="408EC2F6" w14:textId="77777777" w:rsidR="00094486" w:rsidRPr="00823158" w:rsidRDefault="00094486" w:rsidP="00094486">
      <w:r>
        <w:fldChar w:fldCharType="begin"/>
      </w:r>
      <w:r>
        <w:instrText xml:space="preserve"> XE "</w:instrText>
      </w:r>
      <w:r w:rsidRPr="00B93311">
        <w:instrText>26805.c04.01.01.007.1</w:instrText>
      </w:r>
      <w:r>
        <w:instrText xml:space="preserve">" </w:instrText>
      </w:r>
      <w:r>
        <w:fldChar w:fldCharType="end"/>
      </w:r>
      <w:r w:rsidRPr="00A41FFC">
        <w:t xml:space="preserve">While programmatic access to the UI is crucial for making software accessible today, the implementation for it is often reused by automated test tools and ATs in many different ways. Screen readers, for instance, </w:t>
      </w:r>
      <w:r>
        <w:t>announce desktop actions and keyboard input in speech recog</w:t>
      </w:r>
      <w:r>
        <w:softHyphen/>
        <w:t>nition programs. On the other hand, automated test tools would use the accessibility API support for hit testing. Because of the diverse use of the accessibility API support, conflicts of interest can occur.</w:t>
      </w:r>
      <w:r>
        <w:fldChar w:fldCharType="begin"/>
      </w:r>
      <w:r>
        <w:instrText xml:space="preserve"> XE "</w:instrText>
      </w:r>
      <w:r w:rsidRPr="00A04F05">
        <w:instrText>26805.c04.01.01.007.9</w:instrText>
      </w:r>
      <w:r>
        <w:instrText xml:space="preserve">" </w:instrText>
      </w:r>
      <w:r>
        <w:fldChar w:fldCharType="end"/>
      </w:r>
    </w:p>
    <w:p w14:paraId="3FDA3926" w14:textId="77777777" w:rsidR="00094486" w:rsidRDefault="00094486" w:rsidP="00094486">
      <w:r>
        <w:fldChar w:fldCharType="begin"/>
      </w:r>
      <w:r>
        <w:instrText xml:space="preserve"> XE "</w:instrText>
      </w:r>
      <w:r w:rsidRPr="00A2400C">
        <w:instrText>26805.c04.01.01.008.1</w:instrText>
      </w:r>
      <w:r>
        <w:instrText xml:space="preserve">" </w:instrText>
      </w:r>
      <w:r>
        <w:fldChar w:fldCharType="end"/>
      </w:r>
      <w:r w:rsidRPr="00A41FFC">
        <w:t xml:space="preserve">Before UIA, test automation used Microsoft Active Accessibility (MSAA), </w:t>
      </w:r>
      <w:r>
        <w:t xml:space="preserve">properties, </w:t>
      </w:r>
      <w:r w:rsidRPr="00A41FFC">
        <w:t xml:space="preserve">such as </w:t>
      </w:r>
      <w:r w:rsidRPr="000359C5">
        <w:rPr>
          <w:rStyle w:val="InlineCode"/>
        </w:rPr>
        <w:t>accName</w:t>
      </w:r>
      <w:r w:rsidRPr="00A41FFC">
        <w:t xml:space="preserve">, as unique and persistent identifiers to keep track of UI elements on-screen. The </w:t>
      </w:r>
      <w:r w:rsidRPr="000359C5">
        <w:rPr>
          <w:rStyle w:val="InlineCode"/>
        </w:rPr>
        <w:t>Name</w:t>
      </w:r>
      <w:r w:rsidRPr="00A41FFC">
        <w:t xml:space="preserve"> property was never intended to be used as a unique identifier among siblings, and using it as such can lead to unwanted results, polluting the accessibility object model by rendering a non-“human readable” string. The same rule applies to invisible or layout elements in the accessibility objects. The </w:t>
      </w:r>
      <w:r w:rsidRPr="00407BF9">
        <w:rPr>
          <w:rStyle w:val="InlineCode"/>
        </w:rPr>
        <w:t>Name</w:t>
      </w:r>
      <w:r w:rsidRPr="00A41FFC">
        <w:t xml:space="preserve"> property should never </w:t>
      </w:r>
      <w:r>
        <w:t xml:space="preserve">be given a value of </w:t>
      </w:r>
      <w:r w:rsidRPr="00A41FFC">
        <w:t xml:space="preserve">“MyAppHost,” </w:t>
      </w:r>
      <w:r>
        <w:t xml:space="preserve">for instance, </w:t>
      </w:r>
      <w:r w:rsidRPr="00A41FFC">
        <w:t xml:space="preserve">even if it is a layout object that is invisible to the users, or screen reader users may hear “MyAppHost” somewhere in your application. With UIA, a few new properties such as </w:t>
      </w:r>
      <w:r w:rsidRPr="00F564C8">
        <w:rPr>
          <w:rStyle w:val="InlineCode"/>
        </w:rPr>
        <w:t>AutomationId</w:t>
      </w:r>
      <w:r w:rsidRPr="00A41FFC">
        <w:t xml:space="preserve">, </w:t>
      </w:r>
      <w:r w:rsidRPr="00F564C8">
        <w:rPr>
          <w:rStyle w:val="InlineCode"/>
        </w:rPr>
        <w:t>RuntimeId</w:t>
      </w:r>
      <w:r w:rsidRPr="00A41FFC">
        <w:t xml:space="preserve">, and </w:t>
      </w:r>
      <w:r w:rsidRPr="00F564C8">
        <w:rPr>
          <w:rStyle w:val="InlineCode"/>
        </w:rPr>
        <w:t>ClassName</w:t>
      </w:r>
      <w:r w:rsidRPr="00A41FFC">
        <w:t xml:space="preserve"> are introduced to help identify objects among</w:t>
      </w:r>
      <w:r>
        <w:t xml:space="preserve"> </w:t>
      </w:r>
      <w:r w:rsidRPr="00A41FFC">
        <w:t>siblings</w:t>
      </w:r>
      <w:r>
        <w:t>.</w:t>
      </w:r>
      <w:r>
        <w:fldChar w:fldCharType="begin"/>
      </w:r>
      <w:r>
        <w:instrText xml:space="preserve"> XE "</w:instrText>
      </w:r>
      <w:r w:rsidRPr="003701D7">
        <w:instrText>26805.c04.01.01.008.9</w:instrText>
      </w:r>
      <w:r>
        <w:instrText xml:space="preserve">" </w:instrText>
      </w:r>
      <w:r>
        <w:fldChar w:fldCharType="end"/>
      </w:r>
    </w:p>
    <w:p w14:paraId="31CF4238" w14:textId="77777777" w:rsidR="00094486" w:rsidRDefault="00094486" w:rsidP="00094486">
      <w:pPr>
        <w:pStyle w:val="SeeAlso"/>
      </w:pPr>
      <w:r>
        <w:fldChar w:fldCharType="begin"/>
      </w:r>
      <w:r>
        <w:instrText xml:space="preserve"> XE "</w:instrText>
      </w:r>
      <w:r w:rsidRPr="00A14A91">
        <w:instrText>26805.c04.01.01.009.1</w:instrText>
      </w:r>
      <w:r>
        <w:instrText xml:space="preserve">" </w:instrText>
      </w:r>
      <w:r>
        <w:fldChar w:fldCharType="end"/>
      </w:r>
      <w:r>
        <w:t xml:space="preserve">Go further: </w:t>
      </w:r>
      <w:r w:rsidRPr="00DB1B71">
        <w:t xml:space="preserve">For </w:t>
      </w:r>
      <w:r>
        <w:t>UIA</w:t>
      </w:r>
      <w:r w:rsidRPr="00DB1B71">
        <w:t xml:space="preserve"> Properties and definitions </w:t>
      </w:r>
      <w:r>
        <w:t xml:space="preserve">go to </w:t>
      </w:r>
      <w:r w:rsidRPr="007C448C">
        <w:t>http://go.microsoft.com/fwlink/?LinkId=150842</w:t>
      </w:r>
      <w:r>
        <w:t>.</w:t>
      </w:r>
      <w:r>
        <w:fldChar w:fldCharType="begin"/>
      </w:r>
      <w:r>
        <w:instrText xml:space="preserve"> XE "</w:instrText>
      </w:r>
      <w:r w:rsidRPr="00BA040F">
        <w:instrText>26805.c04.01.01.009.9</w:instrText>
      </w:r>
      <w:r>
        <w:instrText xml:space="preserve">" </w:instrText>
      </w:r>
      <w:r>
        <w:fldChar w:fldCharType="end"/>
      </w:r>
    </w:p>
    <w:p w14:paraId="772C28E5" w14:textId="77777777" w:rsidR="00094486" w:rsidRDefault="00094486" w:rsidP="00094486">
      <w:pPr>
        <w:pStyle w:val="Heading1"/>
      </w:pPr>
      <w:r>
        <w:t>Tools</w:t>
      </w:r>
    </w:p>
    <w:p w14:paraId="7429CF20" w14:textId="77777777" w:rsidR="00094486" w:rsidRDefault="00094486" w:rsidP="00094486">
      <w:r>
        <w:fldChar w:fldCharType="begin"/>
      </w:r>
      <w:r>
        <w:instrText xml:space="preserve"> XE "</w:instrText>
      </w:r>
      <w:r w:rsidRPr="00700EF7">
        <w:instrText>26805.c04.02.01.010.1</w:instrText>
      </w:r>
      <w:r>
        <w:instrText xml:space="preserve">" </w:instrText>
      </w:r>
      <w:r>
        <w:fldChar w:fldCharType="end"/>
      </w:r>
      <w:r>
        <w:t>For programmatic and keyboard requirements, there is no one tool that can verify your full implementation. Investigation tools and the UIA Verify framework are complementary. Investigation tools will allow you to manually check your implementation, while UIA Verify is automated and apply heuristics to help you verify that your implementation meets UIA Specification requirements. For keyboard access, manual testing should also be used to ensure access works for all navigation and user scenarios.</w:t>
      </w:r>
      <w:r>
        <w:fldChar w:fldCharType="begin"/>
      </w:r>
      <w:r>
        <w:instrText xml:space="preserve"> XE "</w:instrText>
      </w:r>
      <w:r w:rsidRPr="00BE6E54">
        <w:instrText>26805.c04.02.01.010.9</w:instrText>
      </w:r>
      <w:r>
        <w:instrText xml:space="preserve">" </w:instrText>
      </w:r>
      <w:r>
        <w:fldChar w:fldCharType="end"/>
      </w:r>
    </w:p>
    <w:p w14:paraId="02FBFB3C" w14:textId="77777777" w:rsidR="00094486" w:rsidRDefault="00094486" w:rsidP="00094486">
      <w:r>
        <w:fldChar w:fldCharType="begin"/>
      </w:r>
      <w:r>
        <w:instrText xml:space="preserve"> XE "</w:instrText>
      </w:r>
      <w:r w:rsidRPr="0058100E">
        <w:instrText>26805.c04.02.01.011.1</w:instrText>
      </w:r>
      <w:r>
        <w:instrText xml:space="preserve">" </w:instrText>
      </w:r>
      <w:r>
        <w:fldChar w:fldCharType="end"/>
      </w:r>
      <w:r>
        <w:t>Depending on your control framework, there may be a variety of tools you may need to use for testing. The tools that we introduce are available on the Windows platform and can test UIA implementations. Regardless of the tools you use, remember that tools are only indicators your implementation may be wrong (or right). Try to use a variety of tools to verify your implementation and, when possible, find users of ATs, such as screen readers, to use your UI.</w:t>
      </w:r>
      <w:r>
        <w:fldChar w:fldCharType="begin"/>
      </w:r>
      <w:r>
        <w:instrText xml:space="preserve"> XE "</w:instrText>
      </w:r>
      <w:r w:rsidRPr="00112081">
        <w:instrText>26805.c04.02.01.011.9</w:instrText>
      </w:r>
      <w:r>
        <w:instrText xml:space="preserve">" </w:instrText>
      </w:r>
      <w:r>
        <w:fldChar w:fldCharType="end"/>
      </w:r>
    </w:p>
    <w:p w14:paraId="17E1E2F9" w14:textId="77777777" w:rsidR="00094486" w:rsidRDefault="00094486" w:rsidP="00094486">
      <w:pPr>
        <w:pStyle w:val="Heading2"/>
        <w:rPr>
          <w:b w:val="0"/>
          <w:bCs w:val="0"/>
        </w:rPr>
      </w:pPr>
      <w:r>
        <w:t>Investigation Tools</w:t>
      </w:r>
    </w:p>
    <w:p w14:paraId="4FCD2A73" w14:textId="77777777" w:rsidR="00094486" w:rsidRDefault="00094486" w:rsidP="00094486">
      <w:r>
        <w:fldChar w:fldCharType="begin"/>
      </w:r>
      <w:r>
        <w:instrText xml:space="preserve"> XE "</w:instrText>
      </w:r>
      <w:r w:rsidRPr="00DB7C68">
        <w:instrText>26805.c04.02.02.012.1</w:instrText>
      </w:r>
      <w:r>
        <w:instrText xml:space="preserve">" </w:instrText>
      </w:r>
      <w:r>
        <w:fldChar w:fldCharType="end"/>
      </w:r>
      <w:r>
        <w:t>Investigation tools are manual test tools that allow you to quickly assess the UI for incorrect programmatic access implementations.</w:t>
      </w:r>
      <w:r>
        <w:fldChar w:fldCharType="begin"/>
      </w:r>
      <w:r>
        <w:instrText xml:space="preserve"> XE "</w:instrText>
      </w:r>
      <w:r w:rsidRPr="00F4480A">
        <w:instrText>26805.c04.02.02.012.9</w:instrText>
      </w:r>
      <w:r>
        <w:instrText xml:space="preserve">" </w:instrText>
      </w:r>
      <w:r>
        <w:fldChar w:fldCharType="end"/>
      </w:r>
    </w:p>
    <w:p w14:paraId="0CE24CE8" w14:textId="77777777" w:rsidR="00094486" w:rsidRDefault="00094486" w:rsidP="00094486">
      <w:r>
        <w:fldChar w:fldCharType="begin"/>
      </w:r>
      <w:r>
        <w:instrText xml:space="preserve"> XE "</w:instrText>
      </w:r>
      <w:r w:rsidRPr="00AE5BBB">
        <w:instrText>26805.c04.02.02.013.1</w:instrText>
      </w:r>
      <w:r>
        <w:instrText xml:space="preserve">" </w:instrText>
      </w:r>
      <w:r>
        <w:fldChar w:fldCharType="end"/>
      </w:r>
      <w:r>
        <w:t>Inspect Objects (Inspect) and UI Spy are two investigation tools in the Microsoft Windows Software Development Kit (SDK) that provide a view of the programmatic implementation for the UI that uses a Windows Automation API, such as MSAA or UIA. They allow you to view the UI’s underlying structure and properties, as well as interact with the elements, but they will only show you what was implemented and not indicate where your implementation is incor</w:t>
      </w:r>
      <w:r>
        <w:softHyphen/>
        <w:t>rect. As a result, you must understand the UI and all aspects of the accessibility framework that your product is built on, as well the output of results coming from the tool. Table 4-1 lists the pros and cons of these tools.</w:t>
      </w:r>
      <w:r>
        <w:fldChar w:fldCharType="begin"/>
      </w:r>
      <w:r>
        <w:instrText xml:space="preserve"> XE "</w:instrText>
      </w:r>
      <w:r w:rsidRPr="006A563B">
        <w:instrText>26805.c04.02.02.013.9</w:instrText>
      </w:r>
      <w:r>
        <w:instrText xml:space="preserve">" </w:instrText>
      </w:r>
      <w:r>
        <w:fldChar w:fldCharType="end"/>
      </w:r>
    </w:p>
    <w:p w14:paraId="60AD0C90" w14:textId="77777777" w:rsidR="00094486" w:rsidRPr="00850701" w:rsidRDefault="00094486" w:rsidP="00094486">
      <w:pPr>
        <w:pStyle w:val="TableNum-Title"/>
      </w:pPr>
      <w:r w:rsidRPr="00850701">
        <w:fldChar w:fldCharType="begin"/>
      </w:r>
      <w:r w:rsidRPr="00850701">
        <w:instrText xml:space="preserve"> XE "26805.c04.02.02.014.1" </w:instrText>
      </w:r>
      <w:r w:rsidRPr="00850701">
        <w:fldChar w:fldCharType="end"/>
      </w:r>
      <w:r w:rsidRPr="00850701">
        <w:t>TABLE 4-1</w:t>
      </w:r>
      <w:r>
        <w:rPr>
          <w:rFonts w:ascii="Cambria Math" w:hAnsi="Cambria Math" w:cs="Cambria Math"/>
        </w:rPr>
        <w:t> </w:t>
      </w:r>
      <w:r w:rsidRPr="00850701">
        <w:t>Pros and cons of investigation tools</w:t>
      </w:r>
      <w:r w:rsidRPr="00850701">
        <w:fldChar w:fldCharType="begin"/>
      </w:r>
      <w:r w:rsidRPr="00850701">
        <w:instrText xml:space="preserve"> XE "26805.c04.02.02.014.9" </w:instrText>
      </w:r>
      <w:r w:rsidRPr="00850701">
        <w:fldChar w:fldCharType="end"/>
      </w:r>
    </w:p>
    <w:tbl>
      <w:tblPr>
        <w:tblW w:w="0" w:type="auto"/>
        <w:tblInd w:w="860" w:type="dxa"/>
        <w:tblBorders>
          <w:insideH w:val="single" w:sz="8" w:space="0" w:color="C0C0C0"/>
        </w:tblBorders>
        <w:tblCellMar>
          <w:top w:w="40" w:type="dxa"/>
          <w:left w:w="60" w:type="dxa"/>
          <w:bottom w:w="40" w:type="dxa"/>
          <w:right w:w="60" w:type="dxa"/>
        </w:tblCellMar>
        <w:tblLook w:val="04A0" w:firstRow="1" w:lastRow="0" w:firstColumn="1" w:lastColumn="0" w:noHBand="0" w:noVBand="1"/>
      </w:tblPr>
      <w:tblGrid>
        <w:gridCol w:w="3850"/>
        <w:gridCol w:w="3880"/>
      </w:tblGrid>
      <w:tr w:rsidR="00094486" w14:paraId="15461AED" w14:textId="77777777" w:rsidTr="00317556">
        <w:tc>
          <w:tcPr>
            <w:tcW w:w="4403" w:type="dxa"/>
            <w:tcBorders>
              <w:top w:val="nil"/>
              <w:left w:val="nil"/>
              <w:bottom w:val="nil"/>
              <w:right w:val="nil"/>
              <w:tl2br w:val="nil"/>
              <w:tr2bl w:val="nil"/>
            </w:tcBorders>
            <w:shd w:val="clear" w:color="auto" w:fill="D9D9D9"/>
          </w:tcPr>
          <w:p w14:paraId="69C7D790" w14:textId="77777777" w:rsidR="00094486" w:rsidRDefault="00094486" w:rsidP="00317556">
            <w:pPr>
              <w:pStyle w:val="TableHead"/>
              <w:keepLines/>
              <w:ind w:right="58"/>
            </w:pPr>
            <w:r>
              <w:fldChar w:fldCharType="begin"/>
            </w:r>
            <w:r>
              <w:instrText xml:space="preserve"> XE "</w:instrText>
            </w:r>
            <w:r w:rsidRPr="00916C5E">
              <w:instrText>26805.c04.02.02.015.1</w:instrText>
            </w:r>
            <w:r>
              <w:instrText xml:space="preserve">" </w:instrText>
            </w:r>
            <w:r>
              <w:fldChar w:fldCharType="end"/>
            </w:r>
            <w:r>
              <w:t>Pros</w:t>
            </w:r>
          </w:p>
        </w:tc>
        <w:tc>
          <w:tcPr>
            <w:tcW w:w="4403" w:type="dxa"/>
            <w:tcBorders>
              <w:top w:val="nil"/>
              <w:left w:val="nil"/>
              <w:bottom w:val="nil"/>
              <w:right w:val="nil"/>
              <w:tl2br w:val="nil"/>
              <w:tr2bl w:val="nil"/>
            </w:tcBorders>
            <w:shd w:val="clear" w:color="auto" w:fill="D9D9D9"/>
          </w:tcPr>
          <w:p w14:paraId="32A594B1" w14:textId="77777777" w:rsidR="00094486" w:rsidRDefault="00094486" w:rsidP="00317556">
            <w:pPr>
              <w:pStyle w:val="TableHead"/>
              <w:keepLines/>
              <w:ind w:right="120"/>
            </w:pPr>
            <w:r>
              <w:t>Cons</w:t>
            </w:r>
          </w:p>
        </w:tc>
      </w:tr>
      <w:tr w:rsidR="00094486" w14:paraId="59AEBDEC" w14:textId="77777777" w:rsidTr="00317556">
        <w:tc>
          <w:tcPr>
            <w:tcW w:w="4403" w:type="dxa"/>
          </w:tcPr>
          <w:p w14:paraId="3D83BAA8" w14:textId="77777777" w:rsidR="00094486" w:rsidRDefault="00094486" w:rsidP="00094486">
            <w:pPr>
              <w:pStyle w:val="TableBullList"/>
              <w:tabs>
                <w:tab w:val="clear" w:pos="240"/>
                <w:tab w:val="clear" w:pos="780"/>
                <w:tab w:val="num" w:pos="220"/>
              </w:tabs>
              <w:suppressAutoHyphens/>
              <w:ind w:left="220" w:right="58" w:hanging="180"/>
              <w:contextualSpacing/>
            </w:pPr>
            <w:r>
              <w:fldChar w:fldCharType="begin"/>
            </w:r>
            <w:r>
              <w:instrText xml:space="preserve"> XE "</w:instrText>
            </w:r>
            <w:r w:rsidRPr="006A4F4A">
              <w:instrText>26805.c04.02.02.016.1</w:instrText>
            </w:r>
            <w:r>
              <w:instrText xml:space="preserve">" </w:instrText>
            </w:r>
            <w:r>
              <w:fldChar w:fldCharType="end"/>
            </w:r>
            <w:r>
              <w:t>Allows you to quickly investigate a UI.</w:t>
            </w:r>
          </w:p>
          <w:p w14:paraId="019CA098" w14:textId="77777777" w:rsidR="00094486" w:rsidRDefault="00094486" w:rsidP="00094486">
            <w:pPr>
              <w:pStyle w:val="TableBullList"/>
              <w:tabs>
                <w:tab w:val="clear" w:pos="240"/>
                <w:tab w:val="clear" w:pos="780"/>
                <w:tab w:val="num" w:pos="220"/>
              </w:tabs>
              <w:suppressAutoHyphens/>
              <w:ind w:left="220" w:right="58" w:hanging="180"/>
              <w:contextualSpacing/>
            </w:pPr>
            <w:r>
              <w:t>Provides a raw view of the programmatic access in your product.</w:t>
            </w:r>
          </w:p>
          <w:p w14:paraId="70C9875C" w14:textId="77777777" w:rsidR="00094486" w:rsidRDefault="00094486" w:rsidP="00317556">
            <w:pPr>
              <w:pStyle w:val="ListEnd"/>
              <w:suppressAutoHyphens/>
              <w:ind w:right="58"/>
            </w:pPr>
          </w:p>
        </w:tc>
        <w:tc>
          <w:tcPr>
            <w:tcW w:w="4403" w:type="dxa"/>
          </w:tcPr>
          <w:p w14:paraId="7E5AD1B3" w14:textId="77777777" w:rsidR="00094486" w:rsidRDefault="00094486" w:rsidP="00094486">
            <w:pPr>
              <w:pStyle w:val="TableBullList"/>
              <w:tabs>
                <w:tab w:val="clear" w:pos="240"/>
                <w:tab w:val="clear" w:pos="780"/>
                <w:tab w:val="num" w:pos="220"/>
              </w:tabs>
              <w:suppressAutoHyphens/>
              <w:ind w:left="220" w:right="58" w:hanging="180"/>
              <w:contextualSpacing/>
            </w:pPr>
            <w:r>
              <w:t>You must understand the UI as well as output results from the tool.</w:t>
            </w:r>
          </w:p>
          <w:p w14:paraId="7D2BC060" w14:textId="77777777" w:rsidR="00094486" w:rsidRDefault="00094486" w:rsidP="00094486">
            <w:pPr>
              <w:pStyle w:val="TableBullList"/>
              <w:tabs>
                <w:tab w:val="clear" w:pos="240"/>
                <w:tab w:val="clear" w:pos="780"/>
                <w:tab w:val="num" w:pos="220"/>
              </w:tabs>
              <w:suppressAutoHyphens/>
              <w:ind w:left="220" w:right="58" w:hanging="180"/>
              <w:contextualSpacing/>
            </w:pPr>
            <w:r>
              <w:t>Does not point out if there are problems with your implementation; you must rely on your knowledge to resolve any issues.</w:t>
            </w:r>
          </w:p>
          <w:p w14:paraId="128028ED" w14:textId="77777777" w:rsidR="00094486" w:rsidRDefault="00094486" w:rsidP="00317556">
            <w:pPr>
              <w:pStyle w:val="ListEnd"/>
              <w:suppressAutoHyphens/>
              <w:ind w:right="58"/>
            </w:pPr>
          </w:p>
        </w:tc>
      </w:tr>
    </w:tbl>
    <w:p w14:paraId="1FB8FEEC" w14:textId="77777777" w:rsidR="00094486" w:rsidRDefault="00094486" w:rsidP="00094486">
      <w:r>
        <w:fldChar w:fldCharType="begin"/>
      </w:r>
      <w:r>
        <w:instrText xml:space="preserve"> XE "</w:instrText>
      </w:r>
      <w:r w:rsidRPr="006D78B4">
        <w:instrText>26805.c04.02.02.017.1</w:instrText>
      </w:r>
      <w:r>
        <w:instrText xml:space="preserve">" </w:instrText>
      </w:r>
      <w:r>
        <w:fldChar w:fldCharType="end"/>
      </w:r>
      <w:r>
        <w:t xml:space="preserve">UI Spy also offers logging for UIA Events by types, as well as by scope. For instance, UI Spy can listen for </w:t>
      </w:r>
      <w:r w:rsidRPr="00A3613D">
        <w:rPr>
          <w:rStyle w:val="InlineCode"/>
        </w:rPr>
        <w:t>StructureChanged</w:t>
      </w:r>
      <w:r>
        <w:t xml:space="preserve"> UIA Events coming from a specific dialog box.</w:t>
      </w:r>
      <w:r>
        <w:fldChar w:fldCharType="begin"/>
      </w:r>
      <w:r>
        <w:instrText xml:space="preserve"> XE "</w:instrText>
      </w:r>
      <w:r w:rsidRPr="007B25CB">
        <w:instrText>26805.c04.02.02.017.9</w:instrText>
      </w:r>
      <w:r>
        <w:instrText xml:space="preserve">" </w:instrText>
      </w:r>
      <w:r>
        <w:fldChar w:fldCharType="end"/>
      </w:r>
    </w:p>
    <w:p w14:paraId="171864B3" w14:textId="77777777" w:rsidR="00094486" w:rsidRDefault="00094486" w:rsidP="00094486">
      <w:r>
        <w:fldChar w:fldCharType="begin"/>
      </w:r>
      <w:r>
        <w:instrText xml:space="preserve"> XE "</w:instrText>
      </w:r>
      <w:r w:rsidRPr="00534894">
        <w:instrText>26805.c04.02.02.018.1</w:instrText>
      </w:r>
      <w:r>
        <w:instrText xml:space="preserve">" </w:instrText>
      </w:r>
      <w:r>
        <w:fldChar w:fldCharType="end"/>
      </w:r>
      <w:r>
        <w:t>Accessible Event Watcher (AccEvent) is another investigation tool that will help you to assess your programmatic access. AccEvent is included in the MSAA SDK and allows you to review the WinEvents raised by the Windows Automation API.</w:t>
      </w:r>
      <w:r>
        <w:fldChar w:fldCharType="begin"/>
      </w:r>
      <w:r>
        <w:instrText xml:space="preserve"> XE "</w:instrText>
      </w:r>
      <w:r w:rsidRPr="003B6EF9">
        <w:instrText>26805.c04.02.02.018.9</w:instrText>
      </w:r>
      <w:r>
        <w:instrText xml:space="preserve">" </w:instrText>
      </w:r>
      <w:r>
        <w:fldChar w:fldCharType="end"/>
      </w:r>
    </w:p>
    <w:p w14:paraId="1DDBED03" w14:textId="77777777" w:rsidR="00094486" w:rsidRPr="003D24E0" w:rsidRDefault="00094486" w:rsidP="00094486">
      <w:pPr>
        <w:pStyle w:val="SeeAlso"/>
      </w:pPr>
      <w:r>
        <w:fldChar w:fldCharType="begin"/>
      </w:r>
      <w:r>
        <w:instrText xml:space="preserve"> XE "</w:instrText>
      </w:r>
      <w:r w:rsidRPr="00213F61">
        <w:instrText>26805.c04.02.02.019.1</w:instrText>
      </w:r>
      <w:r>
        <w:instrText xml:space="preserve">" </w:instrText>
      </w:r>
      <w:r>
        <w:fldChar w:fldCharType="end"/>
      </w:r>
      <w:r>
        <w:t xml:space="preserve">Go further: </w:t>
      </w:r>
      <w:r w:rsidRPr="001E22F7">
        <w:t>For the Microsoft Windows SDK,</w:t>
      </w:r>
      <w:r>
        <w:t xml:space="preserve"> go to </w:t>
      </w:r>
      <w:r w:rsidRPr="007C448C">
        <w:t>http://go.microsoft.com/fwlink/?LinkId=150842</w:t>
      </w:r>
      <w:r>
        <w:t>.</w:t>
      </w:r>
      <w:r>
        <w:fldChar w:fldCharType="begin"/>
      </w:r>
      <w:r>
        <w:instrText xml:space="preserve"> XE "</w:instrText>
      </w:r>
      <w:r w:rsidRPr="008944A6">
        <w:instrText>26805.c04.02.02.019.9</w:instrText>
      </w:r>
      <w:r>
        <w:instrText xml:space="preserve">" </w:instrText>
      </w:r>
      <w:r>
        <w:fldChar w:fldCharType="end"/>
      </w:r>
    </w:p>
    <w:p w14:paraId="19205898" w14:textId="77777777" w:rsidR="00094486" w:rsidRDefault="00094486" w:rsidP="00094486">
      <w:pPr>
        <w:pStyle w:val="Heading2"/>
        <w:rPr>
          <w:b w:val="0"/>
          <w:bCs w:val="0"/>
          <w:i/>
          <w:iCs/>
        </w:rPr>
      </w:pPr>
      <w:r>
        <w:t>UIA Verify Test Automation Framework</w:t>
      </w:r>
    </w:p>
    <w:p w14:paraId="08F38428" w14:textId="77777777" w:rsidR="00094486" w:rsidRDefault="00094486" w:rsidP="00094486">
      <w:r>
        <w:fldChar w:fldCharType="begin"/>
      </w:r>
      <w:r>
        <w:instrText xml:space="preserve"> XE "</w:instrText>
      </w:r>
      <w:r w:rsidRPr="00416382">
        <w:instrText>26805.c04.02.03.020.1</w:instrText>
      </w:r>
      <w:r>
        <w:instrText xml:space="preserve">" </w:instrText>
      </w:r>
      <w:r>
        <w:fldChar w:fldCharType="end"/>
      </w:r>
      <w:r>
        <w:t>I</w:t>
      </w:r>
      <w:r w:rsidRPr="005A70A6">
        <w:t xml:space="preserve">ntended to verify </w:t>
      </w:r>
      <w:r>
        <w:t xml:space="preserve">the </w:t>
      </w:r>
      <w:r w:rsidRPr="005A70A6">
        <w:t>implementation of the Windows Automation API</w:t>
      </w:r>
      <w:r>
        <w:t>, UIA Verify is a suite of test libraries that will help you test your UIA Provider implementations.</w:t>
      </w:r>
      <w:r>
        <w:fldChar w:fldCharType="begin"/>
      </w:r>
      <w:r>
        <w:instrText xml:space="preserve"> XE "</w:instrText>
      </w:r>
      <w:r w:rsidRPr="00043B72">
        <w:instrText>26805.c04.02.03.020.9</w:instrText>
      </w:r>
      <w:r>
        <w:instrText xml:space="preserve">" </w:instrText>
      </w:r>
      <w:r>
        <w:fldChar w:fldCharType="end"/>
      </w:r>
    </w:p>
    <w:p w14:paraId="0121AA35" w14:textId="77777777" w:rsidR="00094486" w:rsidRPr="005A70A6" w:rsidRDefault="00094486" w:rsidP="00094486">
      <w:r>
        <w:fldChar w:fldCharType="begin"/>
      </w:r>
      <w:r>
        <w:instrText xml:space="preserve"> XE "</w:instrText>
      </w:r>
      <w:r w:rsidRPr="00803DCD">
        <w:instrText>26805.c04.02.03.021.1</w:instrText>
      </w:r>
      <w:r>
        <w:instrText xml:space="preserve">" </w:instrText>
      </w:r>
      <w:r>
        <w:fldChar w:fldCharType="end"/>
      </w:r>
      <w:r>
        <w:t xml:space="preserve">Using UIA Verify, you can write an automated test driver that runs a set of UIA test scenarios per the UIA Specification. You can also use the visual, front-end UI to run spot tests on built-in test scenarios. The tool will report the test results in XML or HTML format, and you can use that as a source for investigation requirements. Not all errors are obvious, and some errors suggest checking the validity of the problem. For example, because we rarely see a button control that can be accessible without a name, the test will report an error if your button control is left without a </w:t>
      </w:r>
      <w:r w:rsidRPr="00501991">
        <w:rPr>
          <w:rStyle w:val="InlineCode"/>
        </w:rPr>
        <w:t>Name</w:t>
      </w:r>
      <w:r>
        <w:t xml:space="preserve"> Property.</w:t>
      </w:r>
      <w:r>
        <w:fldChar w:fldCharType="begin"/>
      </w:r>
      <w:r>
        <w:instrText xml:space="preserve"> XE "</w:instrText>
      </w:r>
      <w:r w:rsidRPr="0045518E">
        <w:instrText>26805.c04.02.03.021.9</w:instrText>
      </w:r>
      <w:r>
        <w:instrText xml:space="preserve">" </w:instrText>
      </w:r>
      <w:r>
        <w:fldChar w:fldCharType="end"/>
      </w:r>
    </w:p>
    <w:p w14:paraId="038B6529" w14:textId="77777777" w:rsidR="00094486" w:rsidRDefault="00094486" w:rsidP="00094486">
      <w:r>
        <w:fldChar w:fldCharType="begin"/>
      </w:r>
      <w:r>
        <w:instrText xml:space="preserve"> XE "</w:instrText>
      </w:r>
      <w:r w:rsidRPr="003F27AA">
        <w:instrText>26805.c04.02.03.022.1</w:instrText>
      </w:r>
      <w:r>
        <w:instrText xml:space="preserve">" </w:instrText>
      </w:r>
      <w:r>
        <w:fldChar w:fldCharType="end"/>
      </w:r>
      <w:r>
        <w:t>When UIA Verify alerts you to an error, use an investigation tool to look at the issue. Does the error seem reproducible? Visual UIA Verify, the front-end GUI of UIA Verify, can be handy to re-run the test with specific UI elements on screen. For some types of issues, you may need to use other investigation tools, such as Inspect or AccEvent, to keep track of object information at run time in greater details.</w:t>
      </w:r>
      <w:r>
        <w:fldChar w:fldCharType="begin"/>
      </w:r>
      <w:r>
        <w:instrText xml:space="preserve"> XE "</w:instrText>
      </w:r>
      <w:r w:rsidRPr="008F78E2">
        <w:instrText>26805.c04.02.03.022.9</w:instrText>
      </w:r>
      <w:r>
        <w:instrText xml:space="preserve">" </w:instrText>
      </w:r>
      <w:r>
        <w:fldChar w:fldCharType="end"/>
      </w:r>
    </w:p>
    <w:p w14:paraId="15B48853" w14:textId="77777777" w:rsidR="00094486" w:rsidRDefault="00094486" w:rsidP="00094486">
      <w:r>
        <w:fldChar w:fldCharType="begin"/>
      </w:r>
      <w:r>
        <w:instrText xml:space="preserve"> XE "</w:instrText>
      </w:r>
      <w:r w:rsidRPr="00D94ED3">
        <w:instrText>26805.c04.02.03.023.1</w:instrText>
      </w:r>
      <w:r>
        <w:instrText xml:space="preserve">" </w:instrText>
      </w:r>
      <w:r>
        <w:fldChar w:fldCharType="end"/>
      </w:r>
      <w:r>
        <w:t xml:space="preserve">UIA Verify provides bugs about your accessible implementation, but their results are not conclusive. For instance, suppose you had a button visually labeled “OK.” If you set its </w:t>
      </w:r>
      <w:r w:rsidRPr="008C0846">
        <w:rPr>
          <w:rStyle w:val="InlineCode"/>
        </w:rPr>
        <w:t>Name</w:t>
      </w:r>
      <w:r>
        <w:t xml:space="preserve"> property to “Cancel,” UIA Verify would only recognize that a button should have a programmatic name, but it would not be able to verify that the name is correct. In this case, UIA Verify would not raise an error. Final confirmation that the accessibility name matched the exact UI text on-screen would have to be done visually (optical character recognition technology may help to resolve such issues in the future, but it is still difficult to get to 100 percent accuracy as of today). Table 4-2 lists the pros and cons of UIA Verify.</w:t>
      </w:r>
      <w:r>
        <w:fldChar w:fldCharType="begin"/>
      </w:r>
      <w:r>
        <w:instrText xml:space="preserve"> XE "</w:instrText>
      </w:r>
      <w:r w:rsidRPr="00760624">
        <w:instrText>26805.c04.02.03.023.9</w:instrText>
      </w:r>
      <w:r>
        <w:instrText xml:space="preserve">" </w:instrText>
      </w:r>
      <w:r>
        <w:fldChar w:fldCharType="end"/>
      </w:r>
    </w:p>
    <w:p w14:paraId="49DEA07E" w14:textId="77777777" w:rsidR="00094486" w:rsidRPr="00526444" w:rsidRDefault="006C5A78" w:rsidP="00094486">
      <w:pPr>
        <w:pStyle w:val="TableNum-Title"/>
      </w:pPr>
      <w:r>
        <w:br w:type="page"/>
      </w:r>
      <w:r w:rsidR="00094486" w:rsidRPr="00526444">
        <w:fldChar w:fldCharType="begin"/>
      </w:r>
      <w:r w:rsidR="00094486" w:rsidRPr="00526444">
        <w:instrText xml:space="preserve"> XE "26805.c04.02.03.024.1" </w:instrText>
      </w:r>
      <w:r w:rsidR="00094486" w:rsidRPr="00526444">
        <w:fldChar w:fldCharType="end"/>
      </w:r>
      <w:r w:rsidR="00094486" w:rsidRPr="00526444">
        <w:t>TABLE 4-2</w:t>
      </w:r>
      <w:r w:rsidR="00094486">
        <w:rPr>
          <w:rFonts w:ascii="Cambria Math" w:hAnsi="Cambria Math" w:cs="Cambria Math"/>
        </w:rPr>
        <w:t> </w:t>
      </w:r>
      <w:r w:rsidR="00094486" w:rsidRPr="00526444">
        <w:t>Pros and cons of the UIA Verify Test Automation Framework</w:t>
      </w:r>
      <w:r w:rsidR="00094486" w:rsidRPr="00526444">
        <w:fldChar w:fldCharType="begin"/>
      </w:r>
      <w:r w:rsidR="00094486" w:rsidRPr="00526444">
        <w:instrText xml:space="preserve"> XE "26805.c04.02.03.024.9" </w:instrText>
      </w:r>
      <w:r w:rsidR="00094486" w:rsidRPr="00526444">
        <w:fldChar w:fldCharType="end"/>
      </w:r>
    </w:p>
    <w:tbl>
      <w:tblPr>
        <w:tblW w:w="0" w:type="auto"/>
        <w:tblInd w:w="860" w:type="dxa"/>
        <w:tblBorders>
          <w:insideH w:val="single" w:sz="8" w:space="0" w:color="C0C0C0"/>
        </w:tblBorders>
        <w:tblCellMar>
          <w:top w:w="40" w:type="dxa"/>
          <w:left w:w="60" w:type="dxa"/>
          <w:bottom w:w="40" w:type="dxa"/>
          <w:right w:w="60" w:type="dxa"/>
        </w:tblCellMar>
        <w:tblLook w:val="04A0" w:firstRow="1" w:lastRow="0" w:firstColumn="1" w:lastColumn="0" w:noHBand="0" w:noVBand="1"/>
      </w:tblPr>
      <w:tblGrid>
        <w:gridCol w:w="3878"/>
        <w:gridCol w:w="3852"/>
      </w:tblGrid>
      <w:tr w:rsidR="00094486" w14:paraId="3B8457DD" w14:textId="77777777" w:rsidTr="00317556">
        <w:tc>
          <w:tcPr>
            <w:tcW w:w="4403" w:type="dxa"/>
            <w:tcBorders>
              <w:top w:val="nil"/>
              <w:left w:val="nil"/>
              <w:bottom w:val="nil"/>
              <w:right w:val="nil"/>
              <w:tl2br w:val="nil"/>
              <w:tr2bl w:val="nil"/>
            </w:tcBorders>
            <w:shd w:val="clear" w:color="auto" w:fill="D9D9D9"/>
          </w:tcPr>
          <w:p w14:paraId="7CBFCF27" w14:textId="77777777" w:rsidR="00094486" w:rsidRDefault="00094486" w:rsidP="00317556">
            <w:pPr>
              <w:pStyle w:val="TableHead"/>
              <w:keepLines/>
              <w:ind w:right="58"/>
            </w:pPr>
            <w:r>
              <w:fldChar w:fldCharType="begin"/>
            </w:r>
            <w:r>
              <w:instrText xml:space="preserve"> XE "</w:instrText>
            </w:r>
            <w:r w:rsidRPr="000006C5">
              <w:instrText>26805.c04.02.03.025.1</w:instrText>
            </w:r>
            <w:r>
              <w:instrText xml:space="preserve">" </w:instrText>
            </w:r>
            <w:r>
              <w:fldChar w:fldCharType="end"/>
            </w:r>
            <w:r>
              <w:t>Pros</w:t>
            </w:r>
          </w:p>
        </w:tc>
        <w:tc>
          <w:tcPr>
            <w:tcW w:w="4403" w:type="dxa"/>
            <w:tcBorders>
              <w:top w:val="nil"/>
              <w:left w:val="nil"/>
              <w:bottom w:val="nil"/>
              <w:right w:val="nil"/>
              <w:tl2br w:val="nil"/>
              <w:tr2bl w:val="nil"/>
            </w:tcBorders>
            <w:shd w:val="clear" w:color="auto" w:fill="D9D9D9"/>
          </w:tcPr>
          <w:p w14:paraId="657B0539" w14:textId="77777777" w:rsidR="00094486" w:rsidRDefault="00094486" w:rsidP="00317556">
            <w:pPr>
              <w:pStyle w:val="TableHead"/>
              <w:keepLines/>
              <w:ind w:right="120"/>
            </w:pPr>
            <w:r>
              <w:t>Cons</w:t>
            </w:r>
          </w:p>
        </w:tc>
      </w:tr>
      <w:tr w:rsidR="00094486" w14:paraId="113DB108" w14:textId="77777777" w:rsidTr="00317556">
        <w:tc>
          <w:tcPr>
            <w:tcW w:w="4403" w:type="dxa"/>
          </w:tcPr>
          <w:p w14:paraId="5F2B924C" w14:textId="77777777" w:rsidR="00094486" w:rsidRDefault="00094486" w:rsidP="00094486">
            <w:pPr>
              <w:pStyle w:val="TableBullList"/>
              <w:tabs>
                <w:tab w:val="clear" w:pos="240"/>
                <w:tab w:val="clear" w:pos="780"/>
                <w:tab w:val="num" w:pos="220"/>
              </w:tabs>
              <w:suppressAutoHyphens/>
              <w:ind w:left="220" w:right="58" w:hanging="180"/>
              <w:contextualSpacing/>
            </w:pPr>
            <w:r>
              <w:fldChar w:fldCharType="begin"/>
            </w:r>
            <w:r>
              <w:instrText xml:space="preserve"> XE "</w:instrText>
            </w:r>
            <w:r w:rsidRPr="009A61F2">
              <w:instrText>26805.c04.02.03.026.1</w:instrText>
            </w:r>
            <w:r>
              <w:instrText xml:space="preserve">" </w:instrText>
            </w:r>
            <w:r>
              <w:fldChar w:fldCharType="end"/>
            </w:r>
            <w:r>
              <w:t>Can identify problems in your implementation.</w:t>
            </w:r>
          </w:p>
          <w:p w14:paraId="259865B9" w14:textId="77777777" w:rsidR="00094486" w:rsidRDefault="00094486" w:rsidP="00094486">
            <w:pPr>
              <w:pStyle w:val="TableBullList"/>
              <w:tabs>
                <w:tab w:val="clear" w:pos="240"/>
                <w:tab w:val="clear" w:pos="780"/>
                <w:tab w:val="num" w:pos="220"/>
              </w:tabs>
              <w:suppressAutoHyphens/>
              <w:ind w:left="220" w:right="58" w:hanging="180"/>
              <w:contextualSpacing/>
            </w:pPr>
            <w:r>
              <w:t>Provides recommendations on how to them.</w:t>
            </w:r>
          </w:p>
          <w:p w14:paraId="62832433" w14:textId="77777777" w:rsidR="00094486" w:rsidRDefault="00094486" w:rsidP="00094486">
            <w:pPr>
              <w:pStyle w:val="TableBullList"/>
              <w:tabs>
                <w:tab w:val="clear" w:pos="240"/>
                <w:tab w:val="clear" w:pos="780"/>
                <w:tab w:val="num" w:pos="220"/>
              </w:tabs>
              <w:suppressAutoHyphens/>
              <w:ind w:left="220" w:right="58" w:hanging="180"/>
              <w:contextualSpacing/>
            </w:pPr>
            <w:r>
              <w:t>Can quickly give a rough idea on how well your implementation is working.</w:t>
            </w:r>
          </w:p>
          <w:p w14:paraId="5C10A8FE" w14:textId="77777777" w:rsidR="00094486" w:rsidRDefault="00094486" w:rsidP="00317556">
            <w:pPr>
              <w:pStyle w:val="ListEnd"/>
              <w:suppressAutoHyphens/>
              <w:ind w:right="58"/>
            </w:pPr>
          </w:p>
        </w:tc>
        <w:tc>
          <w:tcPr>
            <w:tcW w:w="4403" w:type="dxa"/>
          </w:tcPr>
          <w:p w14:paraId="06300AC5" w14:textId="77777777" w:rsidR="00094486" w:rsidRDefault="00094486" w:rsidP="00094486">
            <w:pPr>
              <w:pStyle w:val="TableBullList"/>
              <w:tabs>
                <w:tab w:val="clear" w:pos="240"/>
                <w:tab w:val="clear" w:pos="780"/>
                <w:tab w:val="num" w:pos="220"/>
              </w:tabs>
              <w:suppressAutoHyphens/>
              <w:ind w:left="220" w:right="58" w:hanging="180"/>
              <w:contextualSpacing/>
            </w:pPr>
            <w:r>
              <w:t>Cannot fully review your implementation.</w:t>
            </w:r>
          </w:p>
          <w:p w14:paraId="7C19C9A8" w14:textId="77777777" w:rsidR="00094486" w:rsidRDefault="00094486" w:rsidP="00094486">
            <w:pPr>
              <w:pStyle w:val="TableBullList"/>
              <w:tabs>
                <w:tab w:val="clear" w:pos="240"/>
                <w:tab w:val="clear" w:pos="780"/>
                <w:tab w:val="num" w:pos="220"/>
              </w:tabs>
              <w:suppressAutoHyphens/>
              <w:ind w:left="220" w:right="58" w:hanging="180"/>
              <w:contextualSpacing/>
            </w:pPr>
            <w:r>
              <w:t>Errors indicated by UIA Verify are not conclusive.</w:t>
            </w:r>
          </w:p>
          <w:p w14:paraId="045A24AD" w14:textId="77777777" w:rsidR="00094486" w:rsidRDefault="00094486" w:rsidP="00317556">
            <w:pPr>
              <w:pStyle w:val="TableBullList"/>
              <w:numPr>
                <w:ilvl w:val="0"/>
                <w:numId w:val="0"/>
              </w:numPr>
              <w:ind w:left="220"/>
            </w:pPr>
          </w:p>
        </w:tc>
      </w:tr>
    </w:tbl>
    <w:p w14:paraId="06BD2B85" w14:textId="77777777" w:rsidR="00094486" w:rsidRDefault="00094486" w:rsidP="00094486"/>
    <w:p w14:paraId="223B35DB" w14:textId="77777777" w:rsidR="00094486" w:rsidRDefault="00094486" w:rsidP="00094486">
      <w:r>
        <w:fldChar w:fldCharType="begin"/>
      </w:r>
      <w:r>
        <w:instrText xml:space="preserve"> XE "</w:instrText>
      </w:r>
      <w:r w:rsidRPr="000E19B2">
        <w:instrText>26805.c04.02.03.027.1</w:instrText>
      </w:r>
      <w:r>
        <w:instrText xml:space="preserve">" </w:instrText>
      </w:r>
      <w:r>
        <w:fldChar w:fldCharType="end"/>
      </w:r>
      <w:r>
        <w:t xml:space="preserve">Table 4-3 provides a summary and resource links for the investigation and verification </w:t>
      </w:r>
      <w:r>
        <w:br/>
        <w:t>test tools mentioned for testing the programmatic access and keyboard access of Win32 applications.</w:t>
      </w:r>
      <w:r>
        <w:fldChar w:fldCharType="begin"/>
      </w:r>
      <w:r>
        <w:instrText xml:space="preserve"> XE "</w:instrText>
      </w:r>
      <w:r w:rsidRPr="00D12B87">
        <w:instrText>26805.c04.02.03.027.9</w:instrText>
      </w:r>
      <w:r>
        <w:instrText xml:space="preserve">" </w:instrText>
      </w:r>
      <w:r>
        <w:fldChar w:fldCharType="end"/>
      </w:r>
    </w:p>
    <w:p w14:paraId="548DD04C" w14:textId="77777777" w:rsidR="00094486" w:rsidRPr="00526444" w:rsidRDefault="00094486" w:rsidP="00094486">
      <w:pPr>
        <w:pStyle w:val="TableNum-Title"/>
      </w:pPr>
      <w:r w:rsidRPr="00526444">
        <w:fldChar w:fldCharType="begin"/>
      </w:r>
      <w:r w:rsidRPr="00526444">
        <w:instrText xml:space="preserve"> XE "26805.c04.02.03.028.1" </w:instrText>
      </w:r>
      <w:r w:rsidRPr="00526444">
        <w:fldChar w:fldCharType="end"/>
      </w:r>
      <w:r w:rsidRPr="00526444">
        <w:t>TABLE 4-3</w:t>
      </w:r>
      <w:r>
        <w:rPr>
          <w:rFonts w:ascii="Cambria Math" w:hAnsi="Cambria Math" w:cs="Cambria Math"/>
        </w:rPr>
        <w:t> </w:t>
      </w:r>
      <w:r w:rsidRPr="00526444">
        <w:t>Tools for Testing Programmatic and Keyboard Access</w:t>
      </w:r>
      <w:r w:rsidRPr="00526444">
        <w:fldChar w:fldCharType="begin"/>
      </w:r>
      <w:r w:rsidRPr="00526444">
        <w:instrText xml:space="preserve"> XE "26805.c04.02.03.028.9" </w:instrText>
      </w:r>
      <w:r w:rsidRPr="00526444">
        <w:fldChar w:fldCharType="end"/>
      </w:r>
    </w:p>
    <w:tbl>
      <w:tblPr>
        <w:tblW w:w="7840" w:type="dxa"/>
        <w:tblInd w:w="860" w:type="dxa"/>
        <w:tblBorders>
          <w:insideH w:val="single" w:sz="8" w:space="0" w:color="C0C0C0"/>
        </w:tblBorders>
        <w:tblLayout w:type="fixed"/>
        <w:tblCellMar>
          <w:top w:w="40" w:type="dxa"/>
          <w:left w:w="60" w:type="dxa"/>
          <w:bottom w:w="40" w:type="dxa"/>
          <w:right w:w="60" w:type="dxa"/>
        </w:tblCellMar>
        <w:tblLook w:val="01E0" w:firstRow="1" w:lastRow="1" w:firstColumn="1" w:lastColumn="1" w:noHBand="0" w:noVBand="0"/>
      </w:tblPr>
      <w:tblGrid>
        <w:gridCol w:w="2268"/>
        <w:gridCol w:w="5572"/>
      </w:tblGrid>
      <w:tr w:rsidR="00094486" w14:paraId="28EB0D8F" w14:textId="77777777" w:rsidTr="00317556">
        <w:trPr>
          <w:tblHeader/>
        </w:trPr>
        <w:tc>
          <w:tcPr>
            <w:tcW w:w="2268" w:type="dxa"/>
            <w:tcBorders>
              <w:top w:val="nil"/>
              <w:left w:val="nil"/>
              <w:bottom w:val="nil"/>
              <w:right w:val="nil"/>
            </w:tcBorders>
            <w:shd w:val="clear" w:color="auto" w:fill="D9D9D9"/>
          </w:tcPr>
          <w:p w14:paraId="5F7CE739" w14:textId="77777777" w:rsidR="00094486" w:rsidRDefault="00094486" w:rsidP="00317556">
            <w:pPr>
              <w:pStyle w:val="TableHead"/>
              <w:keepLines/>
              <w:ind w:right="58"/>
            </w:pPr>
            <w:r>
              <w:fldChar w:fldCharType="begin"/>
            </w:r>
            <w:r>
              <w:instrText xml:space="preserve"> XE "</w:instrText>
            </w:r>
            <w:r w:rsidRPr="00CD71C2">
              <w:instrText>26805.c04.02.03.029.1</w:instrText>
            </w:r>
            <w:r>
              <w:instrText xml:space="preserve">" </w:instrText>
            </w:r>
            <w:r>
              <w:fldChar w:fldCharType="end"/>
            </w:r>
            <w:r>
              <w:t>Tool</w:t>
            </w:r>
          </w:p>
        </w:tc>
        <w:tc>
          <w:tcPr>
            <w:tcW w:w="5572" w:type="dxa"/>
            <w:tcBorders>
              <w:top w:val="nil"/>
              <w:left w:val="nil"/>
              <w:bottom w:val="nil"/>
              <w:right w:val="nil"/>
            </w:tcBorders>
            <w:shd w:val="clear" w:color="auto" w:fill="D9D9D9"/>
          </w:tcPr>
          <w:p w14:paraId="55BF59F6" w14:textId="77777777" w:rsidR="00094486" w:rsidRDefault="00094486" w:rsidP="00317556">
            <w:pPr>
              <w:pStyle w:val="TableHead"/>
              <w:keepLines/>
              <w:ind w:right="120"/>
            </w:pPr>
            <w:r>
              <w:t>Description</w:t>
            </w:r>
          </w:p>
        </w:tc>
      </w:tr>
      <w:tr w:rsidR="00094486" w14:paraId="0B5A844A" w14:textId="77777777" w:rsidTr="00317556">
        <w:tc>
          <w:tcPr>
            <w:tcW w:w="2268" w:type="dxa"/>
          </w:tcPr>
          <w:p w14:paraId="5C73DC99" w14:textId="77777777" w:rsidR="00094486" w:rsidRDefault="00094486" w:rsidP="00317556">
            <w:pPr>
              <w:pStyle w:val="TableText"/>
              <w:suppressAutoHyphens/>
              <w:ind w:right="58"/>
            </w:pPr>
            <w:r>
              <w:fldChar w:fldCharType="begin"/>
            </w:r>
            <w:r>
              <w:instrText xml:space="preserve"> XE "</w:instrText>
            </w:r>
            <w:r w:rsidRPr="00E664BB">
              <w:instrText>26805.c04.02.03.030.1</w:instrText>
            </w:r>
            <w:r>
              <w:instrText xml:space="preserve">" </w:instrText>
            </w:r>
            <w:r>
              <w:fldChar w:fldCharType="end"/>
            </w:r>
            <w:r>
              <w:t>Inspect Objects (Inspect)</w:t>
            </w:r>
          </w:p>
        </w:tc>
        <w:tc>
          <w:tcPr>
            <w:tcW w:w="5572" w:type="dxa"/>
          </w:tcPr>
          <w:p w14:paraId="63E2B584" w14:textId="77777777" w:rsidR="00094486" w:rsidRDefault="00094486" w:rsidP="00317556">
            <w:pPr>
              <w:pStyle w:val="TableText"/>
              <w:suppressAutoHyphens/>
              <w:ind w:right="120"/>
            </w:pPr>
            <w:r>
              <w:t>Investigation tool that allows you to examine the element’s patterns and properties as well as navigate the tree. Inspect allows you to interact with the elements through the accessibility APIs and navigate the elements by keyboard, mouse, or navigation methods provided by the framework.</w:t>
            </w:r>
          </w:p>
        </w:tc>
      </w:tr>
      <w:tr w:rsidR="00094486" w14:paraId="5FB0CC33" w14:textId="77777777" w:rsidTr="00317556">
        <w:tc>
          <w:tcPr>
            <w:tcW w:w="2268" w:type="dxa"/>
          </w:tcPr>
          <w:p w14:paraId="2A91BD9C" w14:textId="77777777" w:rsidR="00094486" w:rsidRPr="008D2DCF" w:rsidRDefault="00094486" w:rsidP="00317556">
            <w:pPr>
              <w:pStyle w:val="TableText"/>
              <w:suppressAutoHyphens/>
              <w:ind w:right="58"/>
            </w:pPr>
            <w:r>
              <w:fldChar w:fldCharType="begin"/>
            </w:r>
            <w:r>
              <w:instrText xml:space="preserve"> XE "</w:instrText>
            </w:r>
            <w:r w:rsidRPr="00315A21">
              <w:instrText>26805.c04.02.03.031.1</w:instrText>
            </w:r>
            <w:r>
              <w:instrText xml:space="preserve">" </w:instrText>
            </w:r>
            <w:r>
              <w:fldChar w:fldCharType="end"/>
            </w:r>
            <w:r>
              <w:t>Accessible Event Watcher (AccEvent)</w:t>
            </w:r>
          </w:p>
        </w:tc>
        <w:tc>
          <w:tcPr>
            <w:tcW w:w="5572" w:type="dxa"/>
          </w:tcPr>
          <w:p w14:paraId="3423E263" w14:textId="77777777" w:rsidR="00094486" w:rsidRDefault="00094486" w:rsidP="00317556">
            <w:pPr>
              <w:pStyle w:val="TableText"/>
              <w:suppressAutoHyphens/>
              <w:ind w:right="120"/>
            </w:pPr>
            <w:r>
              <w:t>Investigation tool that allows you to review events raised by the Windows Automation API. You can scope the events you want to listen to, the properties that should be included with those events, and which window to listen to for the events.</w:t>
            </w:r>
          </w:p>
        </w:tc>
      </w:tr>
      <w:tr w:rsidR="00094486" w14:paraId="389E231D" w14:textId="77777777" w:rsidTr="00317556">
        <w:tc>
          <w:tcPr>
            <w:tcW w:w="2268" w:type="dxa"/>
          </w:tcPr>
          <w:p w14:paraId="1C96B15F" w14:textId="77777777" w:rsidR="00094486" w:rsidRDefault="00094486" w:rsidP="00317556">
            <w:pPr>
              <w:pStyle w:val="TableText"/>
              <w:suppressAutoHyphens/>
              <w:ind w:right="58"/>
            </w:pPr>
            <w:r>
              <w:fldChar w:fldCharType="begin"/>
            </w:r>
            <w:r>
              <w:instrText xml:space="preserve"> XE "</w:instrText>
            </w:r>
            <w:r w:rsidRPr="00861B4B">
              <w:instrText>26805.c04.02.03.032.1</w:instrText>
            </w:r>
            <w:r>
              <w:instrText xml:space="preserve">" </w:instrText>
            </w:r>
            <w:r>
              <w:fldChar w:fldCharType="end"/>
            </w:r>
            <w:r w:rsidRPr="008D2DCF">
              <w:t>UI Spy</w:t>
            </w:r>
          </w:p>
        </w:tc>
        <w:tc>
          <w:tcPr>
            <w:tcW w:w="5572" w:type="dxa"/>
          </w:tcPr>
          <w:p w14:paraId="5C1F521E" w14:textId="77777777" w:rsidR="00094486" w:rsidRDefault="00094486" w:rsidP="00317556">
            <w:pPr>
              <w:pStyle w:val="TableText"/>
              <w:suppressAutoHyphens/>
              <w:ind w:right="120"/>
            </w:pPr>
            <w:r>
              <w:t xml:space="preserve">Investigation tool that allows you to examine the UIA Tree, Elements, and Events. </w:t>
            </w:r>
            <w:r w:rsidRPr="007866CD">
              <w:t xml:space="preserve">UI Spy enables developers and testers to view and interact with the user interface (UI) elements of an application. By viewing the application's UI hierarchical structure, </w:t>
            </w:r>
            <w:r>
              <w:t>P</w:t>
            </w:r>
            <w:r w:rsidRPr="007866CD">
              <w:t xml:space="preserve">roperty values, and raised </w:t>
            </w:r>
            <w:r>
              <w:t>E</w:t>
            </w:r>
            <w:r w:rsidRPr="007866CD">
              <w:t>vents, developers and testers can verify that the UI they are creating is programmatically accessible to assistive technology devices such as screen readers</w:t>
            </w:r>
            <w:r>
              <w:t>.</w:t>
            </w:r>
          </w:p>
        </w:tc>
      </w:tr>
      <w:tr w:rsidR="00094486" w14:paraId="0AAC224F" w14:textId="77777777" w:rsidTr="00317556">
        <w:tc>
          <w:tcPr>
            <w:tcW w:w="2268" w:type="dxa"/>
            <w:tcBorders>
              <w:top w:val="nil"/>
              <w:left w:val="nil"/>
              <w:right w:val="nil"/>
            </w:tcBorders>
          </w:tcPr>
          <w:p w14:paraId="25B5DDB0" w14:textId="77777777" w:rsidR="00094486" w:rsidRDefault="00094486" w:rsidP="00317556">
            <w:pPr>
              <w:pStyle w:val="TableText"/>
              <w:suppressAutoHyphens/>
              <w:ind w:right="58"/>
              <w:contextualSpacing/>
            </w:pPr>
            <w:r>
              <w:fldChar w:fldCharType="begin"/>
            </w:r>
            <w:r>
              <w:instrText xml:space="preserve"> XE "</w:instrText>
            </w:r>
            <w:r w:rsidRPr="00465376">
              <w:instrText>26805.c04.02.03.033.1</w:instrText>
            </w:r>
            <w:r>
              <w:instrText xml:space="preserve">" </w:instrText>
            </w:r>
            <w:r>
              <w:fldChar w:fldCharType="end"/>
            </w:r>
            <w:r>
              <w:t>UI Automation Verify (UIA Verify) Test Automation Framework</w:t>
            </w:r>
          </w:p>
        </w:tc>
        <w:tc>
          <w:tcPr>
            <w:tcW w:w="5572" w:type="dxa"/>
            <w:tcBorders>
              <w:top w:val="nil"/>
              <w:left w:val="nil"/>
              <w:right w:val="nil"/>
            </w:tcBorders>
          </w:tcPr>
          <w:p w14:paraId="4D066DB9" w14:textId="77777777" w:rsidR="00094486" w:rsidRPr="00354874" w:rsidRDefault="00094486" w:rsidP="00317556">
            <w:pPr>
              <w:pStyle w:val="TableText"/>
              <w:suppressAutoHyphens/>
              <w:ind w:right="120"/>
              <w:contextualSpacing/>
              <w:rPr>
                <w:color w:val="1F497D"/>
              </w:rPr>
            </w:pPr>
            <w:r>
              <w:t>Verification tool that c</w:t>
            </w:r>
            <w:r w:rsidRPr="007866CD">
              <w:t xml:space="preserve">hecks your implementation at run time to confirm </w:t>
            </w:r>
            <w:r>
              <w:t xml:space="preserve">whether the UIA Provider is </w:t>
            </w:r>
            <w:r w:rsidRPr="007866CD">
              <w:t xml:space="preserve">implementing correct tree, </w:t>
            </w:r>
            <w:r>
              <w:t>P</w:t>
            </w:r>
            <w:r w:rsidRPr="007866CD">
              <w:t xml:space="preserve">atterns, and </w:t>
            </w:r>
            <w:r>
              <w:t>P</w:t>
            </w:r>
            <w:r w:rsidRPr="007866CD">
              <w:t>roperties</w:t>
            </w:r>
            <w:r>
              <w:t>. The UIA Verify facilitates manual and automated testing of the UIA Providers.</w:t>
            </w:r>
          </w:p>
        </w:tc>
      </w:tr>
    </w:tbl>
    <w:p w14:paraId="08ACEAD9" w14:textId="77777777" w:rsidR="00094486" w:rsidRDefault="00094486" w:rsidP="00094486">
      <w:pPr>
        <w:pStyle w:val="SeeAlso"/>
      </w:pPr>
      <w:r>
        <w:fldChar w:fldCharType="begin"/>
      </w:r>
      <w:r>
        <w:instrText xml:space="preserve"> XE "</w:instrText>
      </w:r>
      <w:r w:rsidRPr="00FF6678">
        <w:instrText>26805.c04.02.03.034.1</w:instrText>
      </w:r>
      <w:r>
        <w:instrText xml:space="preserve">" </w:instrText>
      </w:r>
      <w:r>
        <w:fldChar w:fldCharType="end"/>
      </w:r>
      <w:r>
        <w:t xml:space="preserve">Go further: For more information and to download test tools, go to </w:t>
      </w:r>
      <w:r w:rsidRPr="007C448C">
        <w:t>http://go.microsoft.com/fwlink/?LinkId=150842</w:t>
      </w:r>
      <w:r>
        <w:t>.</w:t>
      </w:r>
      <w:r>
        <w:fldChar w:fldCharType="begin"/>
      </w:r>
      <w:r>
        <w:instrText xml:space="preserve"> XE "</w:instrText>
      </w:r>
      <w:r w:rsidRPr="00713BD4">
        <w:instrText>26805.c04.02.03.034.9</w:instrText>
      </w:r>
      <w:r>
        <w:instrText xml:space="preserve">" </w:instrText>
      </w:r>
      <w:r>
        <w:fldChar w:fldCharType="end"/>
      </w:r>
    </w:p>
    <w:p w14:paraId="6CBA3882" w14:textId="77777777" w:rsidR="00094486" w:rsidRDefault="00094486" w:rsidP="00094486">
      <w:pPr>
        <w:pStyle w:val="Heading1"/>
      </w:pPr>
      <w:r>
        <w:t>Keyboard</w:t>
      </w:r>
    </w:p>
    <w:p w14:paraId="3F16BD7A" w14:textId="77777777" w:rsidR="00094486" w:rsidRDefault="00094486" w:rsidP="00094486">
      <w:r>
        <w:fldChar w:fldCharType="begin"/>
      </w:r>
      <w:r>
        <w:instrText xml:space="preserve"> XE "</w:instrText>
      </w:r>
      <w:r w:rsidRPr="004B358E">
        <w:instrText>26805.c04.03.01.035.1</w:instrText>
      </w:r>
      <w:r>
        <w:instrText xml:space="preserve">" </w:instrText>
      </w:r>
      <w:r>
        <w:fldChar w:fldCharType="end"/>
      </w:r>
      <w:r>
        <w:t>Because all applications must be navigable using only a keyboard, be sure to test your keyboard access. Try unplugging your mouse, and use only a keyboard to access all the functionality of your software. Ensure that the navigation via keyboard follows the order of controls that need keyboard focus.</w:t>
      </w:r>
      <w:r>
        <w:fldChar w:fldCharType="begin"/>
      </w:r>
      <w:r>
        <w:instrText xml:space="preserve"> XE "</w:instrText>
      </w:r>
      <w:r w:rsidRPr="005A16A1">
        <w:instrText>26805.c04.03.01.035.9</w:instrText>
      </w:r>
      <w:r>
        <w:instrText xml:space="preserve">" </w:instrText>
      </w:r>
      <w:r>
        <w:fldChar w:fldCharType="end"/>
      </w:r>
    </w:p>
    <w:p w14:paraId="666FBAAC" w14:textId="77777777" w:rsidR="00094486" w:rsidRDefault="00094486" w:rsidP="00094486">
      <w:pPr>
        <w:pStyle w:val="SeeAlso"/>
      </w:pPr>
      <w:r>
        <w:fldChar w:fldCharType="begin"/>
      </w:r>
      <w:r>
        <w:instrText xml:space="preserve"> XE "</w:instrText>
      </w:r>
      <w:r w:rsidRPr="004655F6">
        <w:instrText>26805.c04.03.01.036.1</w:instrText>
      </w:r>
      <w:r>
        <w:instrText xml:space="preserve">" </w:instrText>
      </w:r>
      <w:r>
        <w:fldChar w:fldCharType="end"/>
      </w:r>
      <w:r>
        <w:t xml:space="preserve">Go further: For more information on testing keyboard accessibility and guidelines on designing keyboard access, go to </w:t>
      </w:r>
      <w:r w:rsidRPr="007C448C">
        <w:t>http://go.microsoft.com/fwlink/?LinkId=150842</w:t>
      </w:r>
      <w:r>
        <w:t>.</w:t>
      </w:r>
      <w:r>
        <w:fldChar w:fldCharType="begin"/>
      </w:r>
      <w:r>
        <w:instrText xml:space="preserve"> XE "</w:instrText>
      </w:r>
      <w:r w:rsidRPr="0042150C">
        <w:instrText>26805.c04.03.01.036.9</w:instrText>
      </w:r>
      <w:r>
        <w:instrText xml:space="preserve">" </w:instrText>
      </w:r>
      <w:r>
        <w:fldChar w:fldCharType="end"/>
      </w:r>
    </w:p>
    <w:p w14:paraId="67595204" w14:textId="77777777" w:rsidR="00094486" w:rsidRDefault="00094486" w:rsidP="00094486">
      <w:pPr>
        <w:pStyle w:val="Heading1"/>
        <w:rPr>
          <w:i/>
          <w:iCs/>
        </w:rPr>
      </w:pPr>
      <w:r>
        <w:t>Users and AT Devices</w:t>
      </w:r>
    </w:p>
    <w:p w14:paraId="68AC551E" w14:textId="77777777" w:rsidR="00094486" w:rsidRDefault="00094486" w:rsidP="00094486">
      <w:r>
        <w:fldChar w:fldCharType="begin"/>
      </w:r>
      <w:r>
        <w:instrText xml:space="preserve"> XE "</w:instrText>
      </w:r>
      <w:r w:rsidRPr="00B6771A">
        <w:instrText>26805.c04.04.01.037.1</w:instrText>
      </w:r>
      <w:r>
        <w:instrText xml:space="preserve">" </w:instrText>
      </w:r>
      <w:r>
        <w:fldChar w:fldCharType="end"/>
      </w:r>
      <w:r>
        <w:t>Throughout the development cycle, it is important to keep your users in mind. The earlier you can get feedback from actual users on your product, the less costly it is to incorporate their changes into your product. Although you may supplement your testing with third-party AT programs to test your work, beware that ATs can be complex, and you can very easily mis</w:t>
      </w:r>
      <w:r>
        <w:softHyphen/>
        <w:t>interpret the information you receive from them. So, it’s a good idea to get users of AT to interact with your application by using the AT devices to (1) alert you to problems that your test tools might have missed and (2) to assess your users’ experience with your product. If an issue does arise when using AT programs, try to isolate the scenario, and analyze the cause using the test tools mentioned in this chapter.</w:t>
      </w:r>
      <w:r>
        <w:fldChar w:fldCharType="begin"/>
      </w:r>
      <w:r>
        <w:instrText xml:space="preserve"> XE "</w:instrText>
      </w:r>
      <w:r w:rsidRPr="0094710A">
        <w:instrText>26805.c04.04.01.037.9</w:instrText>
      </w:r>
      <w:r>
        <w:instrText xml:space="preserve">" </w:instrText>
      </w:r>
      <w:r>
        <w:fldChar w:fldCharType="end"/>
      </w:r>
    </w:p>
    <w:p w14:paraId="364A4ECB" w14:textId="77777777" w:rsidR="00094486" w:rsidRDefault="00094486" w:rsidP="00094486">
      <w:pPr>
        <w:pStyle w:val="Heading1"/>
      </w:pPr>
      <w:r>
        <w:t>Delivery</w:t>
      </w:r>
    </w:p>
    <w:p w14:paraId="5BBD94FD" w14:textId="77777777" w:rsidR="00094486" w:rsidRDefault="00094486" w:rsidP="00094486">
      <w:r>
        <w:fldChar w:fldCharType="begin"/>
      </w:r>
      <w:r>
        <w:instrText xml:space="preserve"> XE "</w:instrText>
      </w:r>
      <w:r w:rsidRPr="00E71E57">
        <w:instrText>26805.c04.05.01.038.1</w:instrText>
      </w:r>
      <w:r>
        <w:instrText xml:space="preserve">" </w:instrText>
      </w:r>
      <w:r>
        <w:fldChar w:fldCharType="end"/>
      </w:r>
      <w:r>
        <w:t>Once your product has gone through testing, and necessary corrections have been made, it’s time to deliver your product. Make sure that your implementation is properly documented and that the documentation is available in accessible formats. In your documentation, be sure to address the following questions:</w:t>
      </w:r>
      <w:r>
        <w:fldChar w:fldCharType="begin"/>
      </w:r>
      <w:r>
        <w:instrText xml:space="preserve"> XE "</w:instrText>
      </w:r>
      <w:r w:rsidRPr="008C2FD8">
        <w:instrText>26805.c04.05.01.038.9</w:instrText>
      </w:r>
      <w:r>
        <w:instrText xml:space="preserve">" </w:instrText>
      </w:r>
      <w:r>
        <w:fldChar w:fldCharType="end"/>
      </w:r>
    </w:p>
    <w:p w14:paraId="1309A68C" w14:textId="77777777" w:rsidR="00094486" w:rsidRDefault="00094486" w:rsidP="00094486">
      <w:pPr>
        <w:pStyle w:val="BullList"/>
      </w:pPr>
      <w:r>
        <w:fldChar w:fldCharType="begin"/>
      </w:r>
      <w:r>
        <w:instrText xml:space="preserve"> XE "</w:instrText>
      </w:r>
      <w:r w:rsidRPr="00CF45E3">
        <w:instrText>26805.c04.05.01.039.1</w:instrText>
      </w:r>
      <w:r>
        <w:instrText xml:space="preserve">" </w:instrText>
      </w:r>
      <w:r>
        <w:fldChar w:fldCharType="end"/>
      </w:r>
      <w:r>
        <w:t>How did you address your users’ needs? What did your programmatic access provide?</w:t>
      </w:r>
      <w:r>
        <w:fldChar w:fldCharType="begin"/>
      </w:r>
      <w:r>
        <w:instrText xml:space="preserve"> XE "</w:instrText>
      </w:r>
      <w:r w:rsidRPr="00E94D60">
        <w:instrText>26805.c04.05.01.039.9</w:instrText>
      </w:r>
      <w:r>
        <w:instrText xml:space="preserve">" </w:instrText>
      </w:r>
      <w:r>
        <w:fldChar w:fldCharType="end"/>
      </w:r>
    </w:p>
    <w:p w14:paraId="74470D44" w14:textId="77777777" w:rsidR="00094486" w:rsidRDefault="00094486" w:rsidP="00094486">
      <w:pPr>
        <w:pStyle w:val="BullList"/>
      </w:pPr>
      <w:r>
        <w:fldChar w:fldCharType="begin"/>
      </w:r>
      <w:r>
        <w:instrText xml:space="preserve"> XE "</w:instrText>
      </w:r>
      <w:r w:rsidRPr="00073CCF">
        <w:instrText>26805.c04.05.01.040.1</w:instrText>
      </w:r>
      <w:r>
        <w:instrText xml:space="preserve">" </w:instrText>
      </w:r>
      <w:r>
        <w:fldChar w:fldCharType="end"/>
      </w:r>
      <w:r>
        <w:t>How do you use your software with a keyboard? Do you expose a new UI that may be difficult to learn without the ability to see the screen? Your users may not use a mouse, so describing how to navigate a new UI by keyboard is very valuable information.</w:t>
      </w:r>
      <w:r>
        <w:fldChar w:fldCharType="begin"/>
      </w:r>
      <w:r>
        <w:instrText xml:space="preserve"> XE "</w:instrText>
      </w:r>
      <w:r w:rsidRPr="00CF6F91">
        <w:instrText>26805.c04.05.01.040.9</w:instrText>
      </w:r>
      <w:r>
        <w:instrText xml:space="preserve">" </w:instrText>
      </w:r>
      <w:r>
        <w:fldChar w:fldCharType="end"/>
      </w:r>
    </w:p>
    <w:p w14:paraId="64D4E3AF" w14:textId="77777777" w:rsidR="00094486" w:rsidRDefault="00094486" w:rsidP="00094486">
      <w:pPr>
        <w:pStyle w:val="BullList"/>
      </w:pPr>
      <w:r>
        <w:fldChar w:fldCharType="begin"/>
      </w:r>
      <w:r>
        <w:instrText xml:space="preserve"> XE "</w:instrText>
      </w:r>
      <w:r w:rsidRPr="007E534A">
        <w:instrText>26805.c04.05.01.041.1</w:instrText>
      </w:r>
      <w:r>
        <w:instrText xml:space="preserve">" </w:instrText>
      </w:r>
      <w:r>
        <w:fldChar w:fldCharType="end"/>
      </w:r>
      <w:r>
        <w:t>What is the structure and implementation of your design? While end-users may not necessarily be interested in the technical details, AT vendors would find your specification very useful for optimizing the user experience.</w:t>
      </w:r>
      <w:r>
        <w:fldChar w:fldCharType="begin"/>
      </w:r>
      <w:r>
        <w:instrText xml:space="preserve"> XE "</w:instrText>
      </w:r>
      <w:r w:rsidRPr="00D429BB">
        <w:instrText>26805.c04.05.01.041.9</w:instrText>
      </w:r>
      <w:r>
        <w:instrText xml:space="preserve">" </w:instrText>
      </w:r>
      <w:r>
        <w:fldChar w:fldCharType="end"/>
      </w:r>
    </w:p>
    <w:p w14:paraId="562FA5B0" w14:textId="77777777" w:rsidR="00094486" w:rsidRDefault="00094486" w:rsidP="00094486">
      <w:pPr>
        <w:pStyle w:val="BullList"/>
      </w:pPr>
      <w:r>
        <w:fldChar w:fldCharType="begin"/>
      </w:r>
      <w:r>
        <w:instrText xml:space="preserve"> XE "</w:instrText>
      </w:r>
      <w:r w:rsidRPr="00DC4A7B">
        <w:instrText>26805.c04.05.01.042.1</w:instrText>
      </w:r>
      <w:r>
        <w:instrText xml:space="preserve">" </w:instrText>
      </w:r>
      <w:r>
        <w:fldChar w:fldCharType="end"/>
      </w:r>
      <w:r>
        <w:t>What did you not implement? Explain what was not implemented and what is not supported in your accessibility documentation. Document any workarounds if available.</w:t>
      </w:r>
      <w:r>
        <w:fldChar w:fldCharType="begin"/>
      </w:r>
      <w:r>
        <w:instrText xml:space="preserve"> XE "</w:instrText>
      </w:r>
      <w:r w:rsidRPr="0042201F">
        <w:instrText>26805.c04.05.01.042.9</w:instrText>
      </w:r>
      <w:r>
        <w:instrText xml:space="preserve">" </w:instrText>
      </w:r>
      <w:r>
        <w:fldChar w:fldCharType="end"/>
      </w:r>
    </w:p>
    <w:p w14:paraId="7CF4271A" w14:textId="77777777" w:rsidR="00094486" w:rsidRDefault="00094486" w:rsidP="00094486">
      <w:pPr>
        <w:pStyle w:val="ListEnd"/>
      </w:pPr>
    </w:p>
    <w:p w14:paraId="3D8D0C4D" w14:textId="77777777" w:rsidR="00094486" w:rsidRDefault="00094486" w:rsidP="00094486">
      <w:pPr>
        <w:pStyle w:val="SeeAlso"/>
      </w:pPr>
      <w:r>
        <w:fldChar w:fldCharType="begin"/>
      </w:r>
      <w:r>
        <w:instrText xml:space="preserve"> XE "</w:instrText>
      </w:r>
      <w:r w:rsidRPr="005A5B02">
        <w:instrText>26805.c04.05.01.043.1</w:instrText>
      </w:r>
      <w:r>
        <w:instrText xml:space="preserve">" </w:instrText>
      </w:r>
      <w:r>
        <w:fldChar w:fldCharType="end"/>
      </w:r>
      <w:r>
        <w:t xml:space="preserve">Go further: For examples on declarations of conformance, go to </w:t>
      </w:r>
      <w:r w:rsidRPr="007C448C">
        <w:rPr>
          <w:rFonts w:cs="Times New Roman"/>
        </w:rPr>
        <w:t>http://go.microsoft.com/fwlink/?LinkId=150842</w:t>
      </w:r>
      <w:r>
        <w:t>.</w:t>
      </w:r>
      <w:r>
        <w:fldChar w:fldCharType="begin"/>
      </w:r>
      <w:r>
        <w:instrText xml:space="preserve"> XE "</w:instrText>
      </w:r>
      <w:r w:rsidRPr="00EA12DB">
        <w:instrText>26805.c04.05.01.043.9</w:instrText>
      </w:r>
      <w:r>
        <w:instrText xml:space="preserve">" </w:instrText>
      </w:r>
      <w:r>
        <w:fldChar w:fldCharType="end"/>
      </w:r>
    </w:p>
    <w:p w14:paraId="671DC98D" w14:textId="77777777" w:rsidR="00094486" w:rsidRDefault="00094486" w:rsidP="00094486">
      <w:pPr>
        <w:pStyle w:val="Heading1"/>
        <w:rPr>
          <w:b w:val="0"/>
          <w:bCs w:val="0"/>
          <w:i/>
          <w:iCs/>
        </w:rPr>
      </w:pPr>
      <w:r>
        <w:t>Conclusion: 7 Steps to a Better Computing World</w:t>
      </w:r>
    </w:p>
    <w:p w14:paraId="7CCA0F6B" w14:textId="77777777" w:rsidR="00094486" w:rsidRDefault="00094486" w:rsidP="00094486">
      <w:r>
        <w:fldChar w:fldCharType="begin"/>
      </w:r>
      <w:r>
        <w:instrText xml:space="preserve"> XE "</w:instrText>
      </w:r>
      <w:r w:rsidRPr="00F97095">
        <w:instrText>26805.c04.06.01.044.1</w:instrText>
      </w:r>
      <w:r>
        <w:instrText xml:space="preserve">" </w:instrText>
      </w:r>
      <w:r>
        <w:fldChar w:fldCharType="end"/>
      </w:r>
      <w:r>
        <w:t>We now leave you with seven steps that we recommend for incorporating accessibility into your software development lifecycle:</w:t>
      </w:r>
      <w:r>
        <w:fldChar w:fldCharType="begin"/>
      </w:r>
      <w:r>
        <w:instrText xml:space="preserve"> XE "</w:instrText>
      </w:r>
      <w:r w:rsidRPr="002F204D">
        <w:instrText>26805.c04.06.01.044.9</w:instrText>
      </w:r>
      <w:r>
        <w:instrText xml:space="preserve">" </w:instrText>
      </w:r>
      <w:r>
        <w:fldChar w:fldCharType="end"/>
      </w:r>
    </w:p>
    <w:p w14:paraId="6EBE7CF8" w14:textId="77777777" w:rsidR="00094486" w:rsidRDefault="00094486" w:rsidP="00094486">
      <w:pPr>
        <w:pStyle w:val="NumList"/>
      </w:pPr>
      <w:r>
        <w:fldChar w:fldCharType="begin"/>
      </w:r>
      <w:r>
        <w:instrText xml:space="preserve"> XE "</w:instrText>
      </w:r>
      <w:r w:rsidRPr="00076BDC">
        <w:instrText>26805.c04.06.01.045.1</w:instrText>
      </w:r>
      <w:r>
        <w:instrText xml:space="preserve">" </w:instrText>
      </w:r>
      <w:r>
        <w:fldChar w:fldCharType="end"/>
      </w:r>
      <w:r>
        <w:tab/>
        <w:t>1.</w:t>
      </w:r>
      <w:r>
        <w:tab/>
        <w:t xml:space="preserve">Decide if accessibility is an important aspect to your </w:t>
      </w:r>
      <w:r w:rsidRPr="005B6BDF">
        <w:t>software. If it is, learn and appreciate how it enables real users to live, work, and play</w:t>
      </w:r>
      <w:r>
        <w:t>,</w:t>
      </w:r>
      <w:r w:rsidRPr="005B6BDF">
        <w:t xml:space="preserve"> to help</w:t>
      </w:r>
      <w:r>
        <w:t xml:space="preserve"> guide your design.</w:t>
      </w:r>
      <w:r>
        <w:fldChar w:fldCharType="begin"/>
      </w:r>
      <w:r>
        <w:instrText xml:space="preserve"> XE "</w:instrText>
      </w:r>
      <w:r w:rsidRPr="0078068B">
        <w:instrText>26805.c04.06.01.045.9</w:instrText>
      </w:r>
      <w:r>
        <w:instrText xml:space="preserve">" </w:instrText>
      </w:r>
      <w:r>
        <w:fldChar w:fldCharType="end"/>
      </w:r>
    </w:p>
    <w:p w14:paraId="1CCD351A" w14:textId="77777777" w:rsidR="00094486" w:rsidRDefault="00094486" w:rsidP="00094486">
      <w:pPr>
        <w:pStyle w:val="NumList"/>
      </w:pPr>
      <w:r>
        <w:fldChar w:fldCharType="begin"/>
      </w:r>
      <w:r>
        <w:instrText xml:space="preserve"> XE "</w:instrText>
      </w:r>
      <w:r w:rsidRPr="00C15B06">
        <w:instrText>26805.c04.06.01.046.1</w:instrText>
      </w:r>
      <w:r>
        <w:instrText xml:space="preserve">" </w:instrText>
      </w:r>
      <w:r>
        <w:fldChar w:fldCharType="end"/>
      </w:r>
      <w:r>
        <w:tab/>
        <w:t>2.</w:t>
      </w:r>
      <w:r>
        <w:tab/>
        <w:t>As you design solutions for your requirements, use controls provided by your framework (standard controls) as much as possible, and avoid any unnecessary effort and costs of custom controls.</w:t>
      </w:r>
      <w:r>
        <w:fldChar w:fldCharType="begin"/>
      </w:r>
      <w:r>
        <w:instrText xml:space="preserve"> XE "</w:instrText>
      </w:r>
      <w:r w:rsidRPr="005646A8">
        <w:instrText>26805.c04.06.01.046.9</w:instrText>
      </w:r>
      <w:r>
        <w:instrText xml:space="preserve">" </w:instrText>
      </w:r>
      <w:r>
        <w:fldChar w:fldCharType="end"/>
      </w:r>
    </w:p>
    <w:p w14:paraId="077AD56E" w14:textId="77777777" w:rsidR="00094486" w:rsidRDefault="00094486" w:rsidP="00094486">
      <w:pPr>
        <w:pStyle w:val="NumList"/>
      </w:pPr>
      <w:r>
        <w:fldChar w:fldCharType="begin"/>
      </w:r>
      <w:r>
        <w:instrText xml:space="preserve"> XE "</w:instrText>
      </w:r>
      <w:r w:rsidRPr="00301B43">
        <w:instrText>26805.c04.06.01.047.1</w:instrText>
      </w:r>
      <w:r>
        <w:instrText xml:space="preserve">" </w:instrText>
      </w:r>
      <w:r>
        <w:fldChar w:fldCharType="end"/>
      </w:r>
      <w:r>
        <w:tab/>
        <w:t>3.</w:t>
      </w:r>
      <w:r>
        <w:tab/>
        <w:t>Design a logical hierarchy for your product, noting where the standard controls, any custom controls, and keyboard focus are in the UI.</w:t>
      </w:r>
      <w:r>
        <w:fldChar w:fldCharType="begin"/>
      </w:r>
      <w:r>
        <w:instrText xml:space="preserve"> XE "</w:instrText>
      </w:r>
      <w:r w:rsidRPr="005B3D7B">
        <w:instrText>26805.c04.06.01.047.9</w:instrText>
      </w:r>
      <w:r>
        <w:instrText xml:space="preserve">" </w:instrText>
      </w:r>
      <w:r>
        <w:fldChar w:fldCharType="end"/>
      </w:r>
    </w:p>
    <w:p w14:paraId="0E5A8C2B" w14:textId="77777777" w:rsidR="00094486" w:rsidRDefault="00094486" w:rsidP="00094486">
      <w:pPr>
        <w:pStyle w:val="NumList"/>
      </w:pPr>
      <w:r>
        <w:fldChar w:fldCharType="begin"/>
      </w:r>
      <w:r>
        <w:instrText xml:space="preserve"> XE "</w:instrText>
      </w:r>
      <w:r w:rsidRPr="00AE78B3">
        <w:instrText>26805.c04.06.01.048.1</w:instrText>
      </w:r>
      <w:r>
        <w:instrText xml:space="preserve">" </w:instrText>
      </w:r>
      <w:r>
        <w:fldChar w:fldCharType="end"/>
      </w:r>
      <w:r>
        <w:tab/>
        <w:t>4.</w:t>
      </w:r>
      <w:r>
        <w:tab/>
        <w:t>Design basic accessibility system settings (such as keyboard navigation, high contrast, and high dpi) into your product, according to your framework’s accessibility requirements.</w:t>
      </w:r>
      <w:r>
        <w:fldChar w:fldCharType="begin"/>
      </w:r>
      <w:r>
        <w:instrText xml:space="preserve"> XE "</w:instrText>
      </w:r>
      <w:r w:rsidRPr="00633FCB">
        <w:instrText>26805.c04.06.01.048.9</w:instrText>
      </w:r>
      <w:r>
        <w:instrText xml:space="preserve">" </w:instrText>
      </w:r>
      <w:r>
        <w:fldChar w:fldCharType="end"/>
      </w:r>
    </w:p>
    <w:p w14:paraId="42C011BB" w14:textId="77777777" w:rsidR="00094486" w:rsidRDefault="00094486" w:rsidP="00094486">
      <w:pPr>
        <w:pStyle w:val="NumList"/>
      </w:pPr>
      <w:r>
        <w:fldChar w:fldCharType="begin"/>
      </w:r>
      <w:r>
        <w:instrText xml:space="preserve"> XE "</w:instrText>
      </w:r>
      <w:r w:rsidRPr="00267A1A">
        <w:instrText>26805.c04.06.01.049.1</w:instrText>
      </w:r>
      <w:r>
        <w:instrText xml:space="preserve">" </w:instrText>
      </w:r>
      <w:r>
        <w:fldChar w:fldCharType="end"/>
      </w:r>
      <w:r>
        <w:tab/>
        <w:t>5.</w:t>
      </w:r>
      <w:r>
        <w:tab/>
        <w:t>Implement your design, using the Microsoft Accessibility Developer Center and your framework’s accessibility specification as a reference point.</w:t>
      </w:r>
      <w:r>
        <w:fldChar w:fldCharType="begin"/>
      </w:r>
      <w:r>
        <w:instrText xml:space="preserve"> XE "</w:instrText>
      </w:r>
      <w:r w:rsidRPr="00563014">
        <w:instrText>26805.c04.06.01.049.9</w:instrText>
      </w:r>
      <w:r>
        <w:instrText xml:space="preserve">" </w:instrText>
      </w:r>
      <w:r>
        <w:fldChar w:fldCharType="end"/>
      </w:r>
    </w:p>
    <w:p w14:paraId="5D75110B" w14:textId="77777777" w:rsidR="00094486" w:rsidRDefault="00094486" w:rsidP="00094486">
      <w:pPr>
        <w:pStyle w:val="NumList"/>
      </w:pPr>
      <w:r>
        <w:fldChar w:fldCharType="begin"/>
      </w:r>
      <w:r>
        <w:instrText xml:space="preserve"> XE "</w:instrText>
      </w:r>
      <w:r w:rsidRPr="00536613">
        <w:instrText>26805.c04.06.01.050.1</w:instrText>
      </w:r>
      <w:r>
        <w:instrText xml:space="preserve">" </w:instrText>
      </w:r>
      <w:r>
        <w:fldChar w:fldCharType="end"/>
      </w:r>
      <w:r>
        <w:tab/>
        <w:t>6.</w:t>
      </w:r>
      <w:r>
        <w:tab/>
        <w:t>Test your product to ensure that end users will be able to take advantage of the accessibility techniques implemented in it.</w:t>
      </w:r>
      <w:r>
        <w:fldChar w:fldCharType="begin"/>
      </w:r>
      <w:r>
        <w:instrText xml:space="preserve"> XE "</w:instrText>
      </w:r>
      <w:r w:rsidRPr="004639F3">
        <w:instrText>26805.c04.06.01.050.9</w:instrText>
      </w:r>
      <w:r>
        <w:instrText xml:space="preserve">" </w:instrText>
      </w:r>
      <w:r>
        <w:fldChar w:fldCharType="end"/>
      </w:r>
    </w:p>
    <w:p w14:paraId="6F1BB23A" w14:textId="77777777" w:rsidR="00094486" w:rsidRDefault="00094486" w:rsidP="00094486">
      <w:pPr>
        <w:pStyle w:val="NumList"/>
      </w:pPr>
      <w:r>
        <w:fldChar w:fldCharType="begin"/>
      </w:r>
      <w:r>
        <w:instrText xml:space="preserve"> XE "</w:instrText>
      </w:r>
      <w:r w:rsidRPr="00DC0119">
        <w:instrText>26805.c04.06.01.051.1</w:instrText>
      </w:r>
      <w:r>
        <w:instrText xml:space="preserve">" </w:instrText>
      </w:r>
      <w:r>
        <w:fldChar w:fldCharType="end"/>
      </w:r>
      <w:r>
        <w:tab/>
        <w:t>7.</w:t>
      </w:r>
      <w:r>
        <w:tab/>
        <w:t>Deliver your finished product and document your accessible implementation.</w:t>
      </w:r>
      <w:r>
        <w:fldChar w:fldCharType="begin"/>
      </w:r>
      <w:r>
        <w:instrText xml:space="preserve"> XE "</w:instrText>
      </w:r>
      <w:r w:rsidRPr="008912E1">
        <w:instrText>26805.c04.06.01.051.9</w:instrText>
      </w:r>
      <w:r>
        <w:instrText xml:space="preserve">" </w:instrText>
      </w:r>
      <w:r>
        <w:fldChar w:fldCharType="end"/>
      </w:r>
    </w:p>
    <w:p w14:paraId="1491561B" w14:textId="77777777" w:rsidR="00094486" w:rsidRDefault="00094486" w:rsidP="00094486">
      <w:pPr>
        <w:pStyle w:val="ListEnd"/>
      </w:pPr>
    </w:p>
    <w:p w14:paraId="26A1072D" w14:textId="77777777" w:rsidR="00094486" w:rsidRDefault="00094486" w:rsidP="00094486">
      <w:r>
        <w:fldChar w:fldCharType="begin"/>
      </w:r>
      <w:r>
        <w:instrText xml:space="preserve"> XE "</w:instrText>
      </w:r>
      <w:r w:rsidRPr="00C9115E">
        <w:instrText>26805.c04.06.01.052.1</w:instrText>
      </w:r>
      <w:r>
        <w:instrText xml:space="preserve">" </w:instrText>
      </w:r>
      <w:r>
        <w:fldChar w:fldCharType="end"/>
      </w:r>
      <w:r>
        <w:t xml:space="preserve">It’s very easy to get lost in the details of providing accessibility in your software, but with UIA, we believe that you can create flexible and intuitive products that support accessibility. With </w:t>
      </w:r>
      <w:r w:rsidRPr="00C12924">
        <w:t xml:space="preserve">the number of accessible technology users </w:t>
      </w:r>
      <w:r>
        <w:t>expected to rise to 70 million by 2010, up from 57 million in 2003 (Forrester 2004), and with more than half of computer users today that could benefit from accessible technology (Forrester 2003), creating accessible products makes good business sense and is the right thing to do. Not only are you addressing the needs of those who need it, you are working to make the experience for all of your users better.</w:t>
      </w:r>
      <w:r>
        <w:fldChar w:fldCharType="begin"/>
      </w:r>
      <w:r>
        <w:instrText xml:space="preserve"> XE "</w:instrText>
      </w:r>
      <w:r w:rsidRPr="00810CA2">
        <w:instrText>26805.c04.06.01.052.9</w:instrText>
      </w:r>
      <w:r>
        <w:instrText xml:space="preserve">" </w:instrText>
      </w:r>
      <w:r>
        <w:fldChar w:fldCharType="end"/>
      </w:r>
    </w:p>
    <w:p w14:paraId="0A9D1A20" w14:textId="77777777" w:rsidR="00094486" w:rsidRDefault="00094486" w:rsidP="00094486">
      <w:pPr>
        <w:pStyle w:val="SeeAlso"/>
      </w:pPr>
      <w:r>
        <w:fldChar w:fldCharType="begin"/>
      </w:r>
      <w:r>
        <w:instrText xml:space="preserve"> XE "</w:instrText>
      </w:r>
      <w:r w:rsidRPr="00BF05C3">
        <w:instrText>26805.c04.06.01.053.1</w:instrText>
      </w:r>
      <w:r>
        <w:instrText xml:space="preserve">" </w:instrText>
      </w:r>
      <w:r>
        <w:fldChar w:fldCharType="end"/>
      </w:r>
      <w:r>
        <w:t xml:space="preserve">Go further: For more information on developing accessible products and to share ideas with other accessibility developers, go to </w:t>
      </w:r>
      <w:r w:rsidRPr="007C448C">
        <w:t>http://go.microsoft.com/fwlink/?LinkId=150842</w:t>
      </w:r>
      <w:r>
        <w:t>.</w:t>
      </w:r>
      <w:r>
        <w:fldChar w:fldCharType="begin"/>
      </w:r>
      <w:r>
        <w:instrText xml:space="preserve"> XE "</w:instrText>
      </w:r>
      <w:r w:rsidRPr="0062368B">
        <w:instrText>26805.c04.06.01.053.9</w:instrText>
      </w:r>
      <w:r>
        <w:instrText xml:space="preserve">" </w:instrText>
      </w:r>
      <w:r>
        <w:fldChar w:fldCharType="end"/>
      </w:r>
    </w:p>
    <w:p w14:paraId="47FFE9C2" w14:textId="77777777" w:rsidR="00094486" w:rsidRDefault="00094486" w:rsidP="00094486">
      <w:pPr>
        <w:pStyle w:val="Heading1"/>
      </w:pPr>
      <w:r>
        <w:t>References</w:t>
      </w:r>
    </w:p>
    <w:p w14:paraId="3FB790CB" w14:textId="77777777" w:rsidR="00094486" w:rsidRDefault="00094486" w:rsidP="00094486">
      <w:pPr>
        <w:ind w:left="1080" w:hanging="302"/>
      </w:pPr>
      <w:r>
        <w:fldChar w:fldCharType="begin"/>
      </w:r>
      <w:r>
        <w:instrText xml:space="preserve"> XE "</w:instrText>
      </w:r>
      <w:r w:rsidRPr="00864FE3">
        <w:instrText>26805.c04.07.01.054.1</w:instrText>
      </w:r>
      <w:r>
        <w:instrText xml:space="preserve">" </w:instrText>
      </w:r>
      <w:r>
        <w:fldChar w:fldCharType="end"/>
      </w:r>
      <w:r>
        <w:t>Forrester Research, Inc. 2004. “Accessible Technology in Computing: E</w:t>
      </w:r>
      <w:r w:rsidRPr="00BD7523">
        <w:t xml:space="preserve">xamining </w:t>
      </w:r>
      <w:r>
        <w:t>A</w:t>
      </w:r>
      <w:r w:rsidRPr="00BD7523">
        <w:t xml:space="preserve">wareness, </w:t>
      </w:r>
      <w:r>
        <w:t>Use, and F</w:t>
      </w:r>
      <w:r w:rsidRPr="00BD7523">
        <w:t xml:space="preserve">uture </w:t>
      </w:r>
      <w:r>
        <w:t>P</w:t>
      </w:r>
      <w:r w:rsidRPr="00BD7523">
        <w:t>otential.</w:t>
      </w:r>
      <w:r>
        <w:t>”</w:t>
      </w:r>
      <w:r w:rsidRPr="00BD7523">
        <w:t xml:space="preserve"> Cambridge, MA</w:t>
      </w:r>
      <w:r>
        <w:t>. 41.</w:t>
      </w:r>
      <w:r>
        <w:fldChar w:fldCharType="begin"/>
      </w:r>
      <w:r>
        <w:instrText xml:space="preserve"> XE "</w:instrText>
      </w:r>
      <w:r w:rsidRPr="00451294">
        <w:instrText>26805.c04.07.01.054.9</w:instrText>
      </w:r>
      <w:r>
        <w:instrText xml:space="preserve">" </w:instrText>
      </w:r>
      <w:r>
        <w:fldChar w:fldCharType="end"/>
      </w:r>
    </w:p>
    <w:p w14:paraId="003A8302" w14:textId="77777777" w:rsidR="00094486" w:rsidRDefault="00094486" w:rsidP="00094486">
      <w:pPr>
        <w:ind w:left="1080" w:hanging="302"/>
        <w:sectPr w:rsidR="00094486" w:rsidSect="00317556">
          <w:headerReference w:type="even" r:id="rId36"/>
          <w:headerReference w:type="default" r:id="rId37"/>
          <w:footerReference w:type="first" r:id="rId38"/>
          <w:pgSz w:w="10620" w:h="12960" w:code="167"/>
          <w:pgMar w:top="965" w:right="835" w:bottom="907" w:left="1195" w:header="720" w:footer="720" w:gutter="0"/>
          <w:pgNumType w:start="45"/>
          <w:cols w:space="720"/>
          <w:titlePg/>
          <w:docGrid w:linePitch="360"/>
        </w:sectPr>
      </w:pPr>
      <w:r>
        <w:fldChar w:fldCharType="begin"/>
      </w:r>
      <w:r>
        <w:instrText xml:space="preserve"> XE "</w:instrText>
      </w:r>
      <w:r w:rsidRPr="008756F9">
        <w:instrText>26805.c04.07.01.055.1</w:instrText>
      </w:r>
      <w:r>
        <w:instrText xml:space="preserve">" </w:instrText>
      </w:r>
      <w:r>
        <w:fldChar w:fldCharType="end"/>
      </w:r>
      <w:r>
        <w:t>——. 2003</w:t>
      </w:r>
      <w:r w:rsidRPr="00BD7523">
        <w:t xml:space="preserve">. </w:t>
      </w:r>
      <w:r>
        <w:t>“The Wide Range of Abilities and Its Impact on T</w:t>
      </w:r>
      <w:r w:rsidRPr="00BD7523">
        <w:t>echnology.</w:t>
      </w:r>
      <w:r>
        <w:t>”</w:t>
      </w:r>
      <w:r w:rsidRPr="00BD7523">
        <w:t xml:space="preserve"> Cambridge, MA. </w:t>
      </w:r>
      <w:r>
        <w:t>10.</w:t>
      </w:r>
    </w:p>
    <w:p w14:paraId="5FC08D3C" w14:textId="77777777" w:rsidR="00094486" w:rsidRDefault="00094486" w:rsidP="00094486">
      <w:pPr>
        <w:ind w:left="1080" w:hanging="302"/>
      </w:pPr>
    </w:p>
    <w:p w14:paraId="78F728C3" w14:textId="77777777" w:rsidR="00094486" w:rsidRDefault="00094486" w:rsidP="00094486">
      <w:pPr>
        <w:pStyle w:val="ChNumber"/>
      </w:pPr>
      <w:r>
        <w:t>Appendix A</w:t>
      </w:r>
    </w:p>
    <w:p w14:paraId="3CE3B3A1" w14:textId="77777777" w:rsidR="00094486" w:rsidRDefault="00094486" w:rsidP="00094486">
      <w:pPr>
        <w:pStyle w:val="ChTitle"/>
        <w:rPr>
          <w:kern w:val="36"/>
        </w:rPr>
      </w:pPr>
      <w:bookmarkStart w:id="14" w:name="msaa.windows_automation_API_overview"/>
      <w:bookmarkStart w:id="15" w:name="microsoft_active_accessibility_and_ui_au"/>
      <w:bookmarkEnd w:id="14"/>
      <w:bookmarkEnd w:id="15"/>
      <w:r w:rsidRPr="00A26EA1">
        <w:rPr>
          <w:kern w:val="36"/>
        </w:rPr>
        <w:t>Windows Automation API: Overview</w:t>
      </w:r>
    </w:p>
    <w:p w14:paraId="066F0BD2" w14:textId="77777777" w:rsidR="00094486" w:rsidRPr="0048355F" w:rsidRDefault="00094486" w:rsidP="00094486">
      <w:r>
        <w:t>Source: “</w:t>
      </w:r>
      <w:r w:rsidRPr="00532702">
        <w:t>Windows Automation API SDK</w:t>
      </w:r>
      <w:r>
        <w:t>”</w:t>
      </w:r>
      <w:r w:rsidRPr="0048355F">
        <w:t xml:space="preserve"> from the Microsoft Developer Network (MSDN) </w:t>
      </w:r>
      <w:r>
        <w:br/>
      </w:r>
      <w:r w:rsidRPr="0048355F">
        <w:t xml:space="preserve">Web site. To view this content online, go to </w:t>
      </w:r>
      <w:r>
        <w:rPr>
          <w:i/>
        </w:rPr>
        <w:t>http://msdn.microsoft.com/en-us/library/</w:t>
      </w:r>
      <w:r>
        <w:rPr>
          <w:i/>
        </w:rPr>
        <w:br/>
        <w:t>aa163327.aspx</w:t>
      </w:r>
      <w:r>
        <w:t>.</w:t>
      </w:r>
    </w:p>
    <w:p w14:paraId="6D253314" w14:textId="77777777" w:rsidR="00094486" w:rsidRPr="00AE2C66" w:rsidRDefault="00094486" w:rsidP="00094486">
      <w:r w:rsidRPr="00AE2C66">
        <w:fldChar w:fldCharType="begin"/>
      </w:r>
      <w:r w:rsidRPr="00AE2C66">
        <w:instrText xml:space="preserve"> XE "26805.z01.00.00.001.1" </w:instrText>
      </w:r>
      <w:r w:rsidRPr="00AE2C66">
        <w:fldChar w:fldCharType="end"/>
      </w:r>
      <w:r w:rsidRPr="00AE2C66">
        <w:t>Windows offers two application programming interface (API) specifications for user interface accessibility and software test automation: Microsoft Active Accessibility, and User Interface Automation (UI Automation). Microsoft Active Accessibility is the legacy API that was intro</w:t>
      </w:r>
      <w:r>
        <w:softHyphen/>
      </w:r>
      <w:r w:rsidRPr="00AE2C66">
        <w:t>duced in Windows 95 as a platform add-in. UI Automation is a Windows implementation of the User Interface Automation specification.</w:t>
      </w:r>
      <w:r w:rsidRPr="00AE2C66">
        <w:fldChar w:fldCharType="begin"/>
      </w:r>
      <w:r w:rsidRPr="00AE2C66">
        <w:instrText xml:space="preserve"> XE "26805.z01.00.00.001.9" </w:instrText>
      </w:r>
      <w:r w:rsidRPr="00AE2C66">
        <w:fldChar w:fldCharType="end"/>
      </w:r>
    </w:p>
    <w:p w14:paraId="47258485" w14:textId="77777777" w:rsidR="00094486" w:rsidRPr="00A26EA1" w:rsidRDefault="00094486" w:rsidP="00094486">
      <w:r>
        <w:fldChar w:fldCharType="begin"/>
      </w:r>
      <w:r>
        <w:instrText xml:space="preserve"> XE "</w:instrText>
      </w:r>
      <w:r w:rsidRPr="00B67C96">
        <w:instrText>26805.z01.00.00.002.1</w:instrText>
      </w:r>
      <w:r>
        <w:instrText xml:space="preserve">" </w:instrText>
      </w:r>
      <w:r>
        <w:fldChar w:fldCharType="end"/>
      </w:r>
      <w:r w:rsidRPr="00A26EA1">
        <w:t>This section provides a high-level overview of Microsoft Windows Automation API 3.0, which includes the legacy Microsoft Active Accessibility API and the new UI Automation API. The overview highlights the similarities and differences between Microsoft Active Accessibility and UI Automation, describes the components and features that enable the two technologies to work together, and provides guidelines for choosing which technology to implement.</w:t>
      </w:r>
      <w:r>
        <w:fldChar w:fldCharType="begin"/>
      </w:r>
      <w:r>
        <w:instrText xml:space="preserve"> XE "</w:instrText>
      </w:r>
      <w:r w:rsidRPr="00F8058F">
        <w:instrText>26805.z01.00.00.002.9</w:instrText>
      </w:r>
      <w:r>
        <w:instrText xml:space="preserve">" </w:instrText>
      </w:r>
      <w:r>
        <w:fldChar w:fldCharType="end"/>
      </w:r>
    </w:p>
    <w:p w14:paraId="0559BEB5" w14:textId="77777777" w:rsidR="00094486" w:rsidRDefault="00094486" w:rsidP="00094486">
      <w:r>
        <w:fldChar w:fldCharType="begin"/>
      </w:r>
      <w:r>
        <w:instrText xml:space="preserve"> XE "</w:instrText>
      </w:r>
      <w:r w:rsidRPr="00060C6F">
        <w:instrText>26805.z01.00.00.003.1</w:instrText>
      </w:r>
      <w:r>
        <w:instrText xml:space="preserve">" </w:instrText>
      </w:r>
      <w:r>
        <w:fldChar w:fldCharType="end"/>
      </w:r>
      <w:r w:rsidRPr="00A26EA1">
        <w:t>This section includes the following topics:</w:t>
      </w:r>
      <w:r>
        <w:fldChar w:fldCharType="begin"/>
      </w:r>
      <w:r>
        <w:instrText xml:space="preserve"> XE "</w:instrText>
      </w:r>
      <w:r w:rsidRPr="00CB724D">
        <w:instrText>26805.z01.00.00.003.9</w:instrText>
      </w:r>
      <w:r>
        <w:instrText xml:space="preserve">" </w:instrText>
      </w:r>
      <w:r>
        <w:fldChar w:fldCharType="end"/>
      </w:r>
    </w:p>
    <w:p w14:paraId="5EF5D7CE" w14:textId="77777777" w:rsidR="00094486" w:rsidRDefault="00094486" w:rsidP="00094486">
      <w:pPr>
        <w:pStyle w:val="BullList"/>
      </w:pPr>
      <w:r>
        <w:fldChar w:fldCharType="begin"/>
      </w:r>
      <w:r>
        <w:instrText xml:space="preserve"> XE "</w:instrText>
      </w:r>
      <w:r w:rsidRPr="007C5A18">
        <w:instrText>26805.z01.00.00.004.1</w:instrText>
      </w:r>
      <w:r>
        <w:instrText xml:space="preserve">" </w:instrText>
      </w:r>
      <w:r>
        <w:fldChar w:fldCharType="end"/>
      </w:r>
      <w:r>
        <w:t>Microsoft Active Accessibility and UI Automation Compared</w:t>
      </w:r>
      <w:r>
        <w:fldChar w:fldCharType="begin"/>
      </w:r>
      <w:r>
        <w:instrText xml:space="preserve"> XE "</w:instrText>
      </w:r>
      <w:r w:rsidRPr="004F3ADC">
        <w:instrText>26805.z01.00.00.004.9</w:instrText>
      </w:r>
      <w:r>
        <w:instrText xml:space="preserve">" </w:instrText>
      </w:r>
      <w:r>
        <w:fldChar w:fldCharType="end"/>
      </w:r>
    </w:p>
    <w:p w14:paraId="1864E091" w14:textId="77777777" w:rsidR="00094486" w:rsidRDefault="00094486" w:rsidP="00094486">
      <w:pPr>
        <w:pStyle w:val="BullList"/>
      </w:pPr>
      <w:r>
        <w:fldChar w:fldCharType="begin"/>
      </w:r>
      <w:r>
        <w:instrText xml:space="preserve"> XE "</w:instrText>
      </w:r>
      <w:r w:rsidRPr="000A5B95">
        <w:instrText>26805.z01.00.00.005.1</w:instrText>
      </w:r>
      <w:r>
        <w:instrText xml:space="preserve">" </w:instrText>
      </w:r>
      <w:r>
        <w:fldChar w:fldCharType="end"/>
      </w:r>
      <w:r>
        <w:t>Architecture and Interoperability</w:t>
      </w:r>
      <w:r>
        <w:fldChar w:fldCharType="begin"/>
      </w:r>
      <w:r>
        <w:instrText xml:space="preserve"> XE "</w:instrText>
      </w:r>
      <w:r w:rsidRPr="00F63E5B">
        <w:instrText>26805.z01.00.00.005.9</w:instrText>
      </w:r>
      <w:r>
        <w:instrText xml:space="preserve">" </w:instrText>
      </w:r>
      <w:r>
        <w:fldChar w:fldCharType="end"/>
      </w:r>
    </w:p>
    <w:p w14:paraId="7107CF46" w14:textId="77777777" w:rsidR="00094486" w:rsidRDefault="00094486" w:rsidP="00094486">
      <w:pPr>
        <w:pStyle w:val="BullList"/>
      </w:pPr>
      <w:r>
        <w:fldChar w:fldCharType="begin"/>
      </w:r>
      <w:r>
        <w:instrText xml:space="preserve"> XE "</w:instrText>
      </w:r>
      <w:r w:rsidRPr="000278A7">
        <w:instrText>26805.z01.00.00.006.1</w:instrText>
      </w:r>
      <w:r>
        <w:instrText xml:space="preserve">" </w:instrText>
      </w:r>
      <w:r>
        <w:fldChar w:fldCharType="end"/>
      </w:r>
      <w:r>
        <w:t>Limitations of Microsoft Active Accessibility</w:t>
      </w:r>
      <w:r>
        <w:fldChar w:fldCharType="begin"/>
      </w:r>
      <w:r>
        <w:instrText xml:space="preserve"> XE "</w:instrText>
      </w:r>
      <w:r w:rsidRPr="001C5902">
        <w:instrText>26805.z01.00.00.006.9</w:instrText>
      </w:r>
      <w:r>
        <w:instrText xml:space="preserve">" </w:instrText>
      </w:r>
      <w:r>
        <w:fldChar w:fldCharType="end"/>
      </w:r>
    </w:p>
    <w:p w14:paraId="53A79DE6" w14:textId="77777777" w:rsidR="00094486" w:rsidRDefault="00094486" w:rsidP="00094486">
      <w:pPr>
        <w:pStyle w:val="BullList"/>
      </w:pPr>
      <w:r>
        <w:fldChar w:fldCharType="begin"/>
      </w:r>
      <w:r>
        <w:instrText xml:space="preserve"> XE "</w:instrText>
      </w:r>
      <w:r w:rsidRPr="008B617E">
        <w:instrText>26805.z01.00.00.007.1</w:instrText>
      </w:r>
      <w:r>
        <w:instrText xml:space="preserve">" </w:instrText>
      </w:r>
      <w:r>
        <w:fldChar w:fldCharType="end"/>
      </w:r>
      <w:r>
        <w:t>UI Automation Specification</w:t>
      </w:r>
      <w:r>
        <w:fldChar w:fldCharType="begin"/>
      </w:r>
      <w:r>
        <w:instrText xml:space="preserve"> XE "</w:instrText>
      </w:r>
      <w:r w:rsidRPr="00CA4960">
        <w:instrText>26805.z01.00.00.007.9</w:instrText>
      </w:r>
      <w:r>
        <w:instrText xml:space="preserve">" </w:instrText>
      </w:r>
      <w:r>
        <w:fldChar w:fldCharType="end"/>
      </w:r>
    </w:p>
    <w:p w14:paraId="606168EE" w14:textId="77777777" w:rsidR="00094486" w:rsidRDefault="00094486" w:rsidP="00094486">
      <w:pPr>
        <w:pStyle w:val="BullList"/>
      </w:pPr>
      <w:r>
        <w:fldChar w:fldCharType="begin"/>
      </w:r>
      <w:r>
        <w:instrText xml:space="preserve"> XE "</w:instrText>
      </w:r>
      <w:r w:rsidRPr="00D15C77">
        <w:instrText>26805.z01.00.00.008.1</w:instrText>
      </w:r>
      <w:r>
        <w:instrText xml:space="preserve">" </w:instrText>
      </w:r>
      <w:r>
        <w:fldChar w:fldCharType="end"/>
      </w:r>
      <w:r>
        <w:t>The IAccessibleEX Interface</w:t>
      </w:r>
      <w:r>
        <w:fldChar w:fldCharType="begin"/>
      </w:r>
      <w:r>
        <w:instrText xml:space="preserve"> XE "</w:instrText>
      </w:r>
      <w:r w:rsidRPr="00420641">
        <w:instrText>26805.z01.00.00.008.9</w:instrText>
      </w:r>
      <w:r>
        <w:instrText xml:space="preserve">" </w:instrText>
      </w:r>
      <w:r>
        <w:fldChar w:fldCharType="end"/>
      </w:r>
    </w:p>
    <w:p w14:paraId="14034D47" w14:textId="77777777" w:rsidR="00094486" w:rsidRDefault="00094486" w:rsidP="00094486">
      <w:pPr>
        <w:pStyle w:val="BullList"/>
      </w:pPr>
      <w:r>
        <w:fldChar w:fldCharType="begin"/>
      </w:r>
      <w:r>
        <w:instrText xml:space="preserve"> XE "</w:instrText>
      </w:r>
      <w:r w:rsidRPr="007B3851">
        <w:instrText>26805.z01.00.00.009.1</w:instrText>
      </w:r>
      <w:r>
        <w:instrText xml:space="preserve">" </w:instrText>
      </w:r>
      <w:r>
        <w:fldChar w:fldCharType="end"/>
      </w:r>
      <w:r>
        <w:t>Choosing Microsoft Active Accessibility, UI Automation, or IAccessibleEx</w:t>
      </w:r>
      <w:r>
        <w:fldChar w:fldCharType="begin"/>
      </w:r>
      <w:r>
        <w:instrText xml:space="preserve"> XE "</w:instrText>
      </w:r>
      <w:r w:rsidRPr="003938B1">
        <w:instrText>26805.z01.00.00.009.9</w:instrText>
      </w:r>
      <w:r>
        <w:instrText xml:space="preserve">" </w:instrText>
      </w:r>
      <w:r>
        <w:fldChar w:fldCharType="end"/>
      </w:r>
    </w:p>
    <w:p w14:paraId="5DB855F6" w14:textId="77777777" w:rsidR="00094486" w:rsidRDefault="00094486" w:rsidP="00094486">
      <w:pPr>
        <w:pStyle w:val="BullList"/>
        <w:numPr>
          <w:ilvl w:val="0"/>
          <w:numId w:val="0"/>
        </w:numPr>
        <w:ind w:left="1140" w:hanging="360"/>
      </w:pPr>
    </w:p>
    <w:p w14:paraId="03C6AEEA" w14:textId="77777777" w:rsidR="00094486" w:rsidRDefault="00094486" w:rsidP="00094486">
      <w:pPr>
        <w:pStyle w:val="BullList"/>
        <w:numPr>
          <w:ilvl w:val="0"/>
          <w:numId w:val="0"/>
        </w:numPr>
        <w:ind w:left="1140" w:hanging="360"/>
      </w:pPr>
    </w:p>
    <w:p w14:paraId="7830F3BD" w14:textId="77777777" w:rsidR="00094486" w:rsidRPr="00A26EA1" w:rsidRDefault="00094486" w:rsidP="00094486">
      <w:pPr>
        <w:pStyle w:val="Heading1"/>
        <w:rPr>
          <w:kern w:val="36"/>
        </w:rPr>
      </w:pPr>
      <w:r w:rsidRPr="00A26EA1">
        <w:rPr>
          <w:kern w:val="36"/>
        </w:rPr>
        <w:t>Microsoft Active Accessibility and UI Automation Compared</w:t>
      </w:r>
    </w:p>
    <w:p w14:paraId="0903845D" w14:textId="77777777" w:rsidR="00094486" w:rsidRPr="00A26EA1" w:rsidRDefault="00094486" w:rsidP="00094486">
      <w:r>
        <w:fldChar w:fldCharType="begin"/>
      </w:r>
      <w:r>
        <w:instrText xml:space="preserve"> XE "</w:instrText>
      </w:r>
      <w:r w:rsidRPr="00F6757C">
        <w:instrText>26805.z01.01.01.010.1</w:instrText>
      </w:r>
      <w:r>
        <w:instrText xml:space="preserve">" </w:instrText>
      </w:r>
      <w:r>
        <w:fldChar w:fldCharType="end"/>
      </w:r>
      <w:r w:rsidRPr="00A26EA1">
        <w:t xml:space="preserve">Although Microsoft Active Accessibility and Microsoft UI Automation are two different technologies, the basic design principles are similar. Both expose the UI object model as a hierarchical tree, rooted at the desktop. Microsoft Active Accessibility represents individual </w:t>
      </w:r>
      <w:r>
        <w:br/>
      </w:r>
      <w:r w:rsidRPr="00A26EA1">
        <w:t xml:space="preserve">UI elements as </w:t>
      </w:r>
      <w:r w:rsidRPr="00A26EA1">
        <w:rPr>
          <w:i/>
          <w:iCs/>
        </w:rPr>
        <w:t>accessible objects</w:t>
      </w:r>
      <w:r w:rsidRPr="00A26EA1">
        <w:t xml:space="preserve">, and UI Automation represents them as </w:t>
      </w:r>
      <w:r w:rsidRPr="00A26EA1">
        <w:rPr>
          <w:i/>
          <w:iCs/>
        </w:rPr>
        <w:t>automation elements</w:t>
      </w:r>
      <w:r w:rsidRPr="00A26EA1">
        <w:t xml:space="preserve">. Both refer to the accessibility tool or software automation program as the </w:t>
      </w:r>
      <w:r w:rsidRPr="00A26EA1">
        <w:rPr>
          <w:i/>
          <w:iCs/>
        </w:rPr>
        <w:t>client</w:t>
      </w:r>
      <w:r w:rsidRPr="00A26EA1">
        <w:t>. However, Microsoft Active Accessibility refers to the application or control offering the UI for accessi</w:t>
      </w:r>
      <w:r>
        <w:softHyphen/>
      </w:r>
      <w:r w:rsidRPr="00A26EA1">
        <w:t xml:space="preserve">bility as the </w:t>
      </w:r>
      <w:r w:rsidRPr="00A26EA1">
        <w:rPr>
          <w:i/>
          <w:iCs/>
        </w:rPr>
        <w:t>server</w:t>
      </w:r>
      <w:r w:rsidRPr="00A26EA1">
        <w:t xml:space="preserve">, while UI Automation refers to this as the </w:t>
      </w:r>
      <w:r w:rsidRPr="00A26EA1">
        <w:rPr>
          <w:i/>
          <w:iCs/>
        </w:rPr>
        <w:t>provider</w:t>
      </w:r>
      <w:r w:rsidRPr="00A26EA1">
        <w:t>.</w:t>
      </w:r>
      <w:r>
        <w:fldChar w:fldCharType="begin"/>
      </w:r>
      <w:r>
        <w:instrText xml:space="preserve"> XE "</w:instrText>
      </w:r>
      <w:r w:rsidRPr="000006CE">
        <w:instrText>26805.z01.01.01.010.9</w:instrText>
      </w:r>
      <w:r>
        <w:instrText xml:space="preserve">" </w:instrText>
      </w:r>
      <w:r>
        <w:fldChar w:fldCharType="end"/>
      </w:r>
    </w:p>
    <w:p w14:paraId="66F98A12" w14:textId="77777777" w:rsidR="00094486" w:rsidRPr="00A26EA1" w:rsidRDefault="00094486" w:rsidP="00094486">
      <w:r>
        <w:fldChar w:fldCharType="begin"/>
      </w:r>
      <w:r>
        <w:instrText xml:space="preserve"> XE "</w:instrText>
      </w:r>
      <w:r w:rsidRPr="00915E6A">
        <w:instrText>26805.z01.01.01.011.1</w:instrText>
      </w:r>
      <w:r>
        <w:instrText xml:space="preserve">" </w:instrText>
      </w:r>
      <w:r>
        <w:fldChar w:fldCharType="end"/>
      </w:r>
      <w:r w:rsidRPr="00A26EA1">
        <w:t xml:space="preserve">Microsoft Active Accessibility offers a single COM interface with a fixed, small set of properties. UI Automation offers a richer set of properties, as well as a set of extended interfaces called </w:t>
      </w:r>
      <w:r>
        <w:t>C</w:t>
      </w:r>
      <w:r w:rsidRPr="00A26EA1">
        <w:t xml:space="preserve">ontrol </w:t>
      </w:r>
      <w:r>
        <w:t>P</w:t>
      </w:r>
      <w:r w:rsidRPr="00A26EA1">
        <w:t>atterns to manipulate accessible objects in ways Microsoft Active Accessibility cannot.</w:t>
      </w:r>
      <w:r>
        <w:fldChar w:fldCharType="begin"/>
      </w:r>
      <w:r>
        <w:instrText xml:space="preserve"> XE "</w:instrText>
      </w:r>
      <w:r w:rsidRPr="00635897">
        <w:instrText>26805.z01.01.01.011.9</w:instrText>
      </w:r>
      <w:r>
        <w:instrText xml:space="preserve">" </w:instrText>
      </w:r>
      <w:r>
        <w:fldChar w:fldCharType="end"/>
      </w:r>
    </w:p>
    <w:p w14:paraId="0E32CDC7" w14:textId="77777777" w:rsidR="00094486" w:rsidRPr="00A26EA1" w:rsidRDefault="00094486" w:rsidP="00094486">
      <w:r>
        <w:fldChar w:fldCharType="begin"/>
      </w:r>
      <w:r>
        <w:instrText xml:space="preserve"> XE "</w:instrText>
      </w:r>
      <w:r w:rsidRPr="008279B0">
        <w:instrText>26805.z01.01.01.012.1</w:instrText>
      </w:r>
      <w:r>
        <w:instrText xml:space="preserve">" </w:instrText>
      </w:r>
      <w:r>
        <w:fldChar w:fldCharType="end"/>
      </w:r>
      <w:r w:rsidRPr="00A26EA1">
        <w:t>While UI Automation previously had both managed and unmanaged APIs for providers, the original release had no unmanaged interfaces for clients. Now, UI Automation clients can be written entirely in unmanaged code.</w:t>
      </w:r>
      <w:r>
        <w:fldChar w:fldCharType="begin"/>
      </w:r>
      <w:r>
        <w:instrText xml:space="preserve"> XE "</w:instrText>
      </w:r>
      <w:r w:rsidRPr="00C15EB3">
        <w:instrText>26805.z01.01.01.012.9</w:instrText>
      </w:r>
      <w:r>
        <w:instrText xml:space="preserve">" </w:instrText>
      </w:r>
      <w:r>
        <w:fldChar w:fldCharType="end"/>
      </w:r>
    </w:p>
    <w:p w14:paraId="4E0CFAB9" w14:textId="77777777" w:rsidR="00094486" w:rsidRPr="00A26EA1" w:rsidRDefault="00094486" w:rsidP="00094486">
      <w:r>
        <w:fldChar w:fldCharType="begin"/>
      </w:r>
      <w:r>
        <w:instrText xml:space="preserve"> XE "</w:instrText>
      </w:r>
      <w:r w:rsidRPr="00D0290B">
        <w:instrText>26805.z01.01.01.013.1</w:instrText>
      </w:r>
      <w:r>
        <w:instrText xml:space="preserve">" </w:instrText>
      </w:r>
      <w:r>
        <w:fldChar w:fldCharType="end"/>
      </w:r>
      <w:r w:rsidRPr="00A26EA1">
        <w:t xml:space="preserve">The latest framework also provides support for transitioning from Microsoft Active Accessibility servers to UI Automation providers. </w:t>
      </w:r>
      <w:r w:rsidRPr="00D01B67">
        <w:t>The IAccessibleEx</w:t>
      </w:r>
      <w:r w:rsidRPr="00A26EA1">
        <w:t xml:space="preserve"> interface specification enables support for specific UI Automation </w:t>
      </w:r>
      <w:r>
        <w:t>P</w:t>
      </w:r>
      <w:r w:rsidRPr="00A26EA1">
        <w:t xml:space="preserve">atterns and </w:t>
      </w:r>
      <w:r>
        <w:t>P</w:t>
      </w:r>
      <w:r w:rsidRPr="00A26EA1">
        <w:t>roperties to be added to legacy Microsoft Active Accessibility servers without needing to rewrite the entire implementation. The specification also allows in-process Microsoft Active Accessibility clients to access UI Automation provider interfaces directly, rather than through UI Automation client interfaces.</w:t>
      </w:r>
      <w:r>
        <w:fldChar w:fldCharType="begin"/>
      </w:r>
      <w:r>
        <w:instrText xml:space="preserve"> XE "</w:instrText>
      </w:r>
      <w:r w:rsidRPr="00B123DE">
        <w:instrText>26805.z01.01.01.013.9</w:instrText>
      </w:r>
      <w:r>
        <w:instrText xml:space="preserve">" </w:instrText>
      </w:r>
      <w:r>
        <w:fldChar w:fldCharType="end"/>
      </w:r>
    </w:p>
    <w:p w14:paraId="62FB6438" w14:textId="77777777" w:rsidR="00094486" w:rsidRPr="00A26EA1" w:rsidRDefault="00094486" w:rsidP="00094486">
      <w:r>
        <w:fldChar w:fldCharType="begin"/>
      </w:r>
      <w:r>
        <w:instrText xml:space="preserve"> XE "</w:instrText>
      </w:r>
      <w:r w:rsidRPr="00C41F6A">
        <w:instrText>26805.z01.01.01.014.1</w:instrText>
      </w:r>
      <w:r>
        <w:instrText xml:space="preserve">" </w:instrText>
      </w:r>
      <w:r>
        <w:fldChar w:fldCharType="end"/>
      </w:r>
      <w:r w:rsidRPr="00A26EA1">
        <w:t>The ecosystem of Windows automation technologies, called the Windows Automation API, includes classic Microsoft Active Accessibility and Windows implementations of the UI Auto</w:t>
      </w:r>
      <w:r>
        <w:softHyphen/>
      </w:r>
      <w:r w:rsidRPr="00A26EA1">
        <w:t xml:space="preserve">mation specification. The UI Automation specification is implemented on many Microsoft products, including Windows 7, Windows Vista, Windows Server 2008, Windows Presentation Foundation (WPF), and </w:t>
      </w:r>
      <w:r>
        <w:t xml:space="preserve">Microsoft </w:t>
      </w:r>
      <w:r w:rsidRPr="00A26EA1">
        <w:t>Silverlight.</w:t>
      </w:r>
      <w:r>
        <w:fldChar w:fldCharType="begin"/>
      </w:r>
      <w:r>
        <w:instrText xml:space="preserve"> XE "</w:instrText>
      </w:r>
      <w:r w:rsidRPr="00BF3E9B">
        <w:instrText>26805.z01.01.01.014.9</w:instrText>
      </w:r>
      <w:r>
        <w:instrText xml:space="preserve">" </w:instrText>
      </w:r>
      <w:r>
        <w:fldChar w:fldCharType="end"/>
      </w:r>
    </w:p>
    <w:p w14:paraId="6140B074" w14:textId="77777777" w:rsidR="00094486" w:rsidRPr="00A26EA1" w:rsidRDefault="00094486" w:rsidP="00094486">
      <w:pPr>
        <w:pStyle w:val="Heading1"/>
        <w:rPr>
          <w:kern w:val="36"/>
        </w:rPr>
      </w:pPr>
      <w:bookmarkStart w:id="16" w:name="msaa.architecture_and_interoperability"/>
      <w:bookmarkEnd w:id="16"/>
      <w:r w:rsidRPr="00A26EA1">
        <w:rPr>
          <w:kern w:val="36"/>
        </w:rPr>
        <w:t>Architecture and Interoperability</w:t>
      </w:r>
    </w:p>
    <w:p w14:paraId="09BE3281" w14:textId="77777777" w:rsidR="00094486" w:rsidRPr="00A26EA1" w:rsidRDefault="00094486" w:rsidP="00094486">
      <w:r>
        <w:fldChar w:fldCharType="begin"/>
      </w:r>
      <w:r>
        <w:instrText xml:space="preserve"> XE "</w:instrText>
      </w:r>
      <w:r w:rsidRPr="00F55CF8">
        <w:instrText>26805.z01.02.01.015.1</w:instrText>
      </w:r>
      <w:r>
        <w:instrText xml:space="preserve">" </w:instrText>
      </w:r>
      <w:r>
        <w:fldChar w:fldCharType="end"/>
      </w:r>
      <w:r w:rsidRPr="00A26EA1">
        <w:t>This section briefly describes the architecture of the Windows Automation technologies Microsoft Active Accessibility and Microsoft UI Automation, and the components that allow interoperability between applications based on the two different technologies.</w:t>
      </w:r>
      <w:r>
        <w:fldChar w:fldCharType="begin"/>
      </w:r>
      <w:r>
        <w:instrText xml:space="preserve"> XE "</w:instrText>
      </w:r>
      <w:r w:rsidRPr="003E0A41">
        <w:instrText>26805.z01.02.01.015.9</w:instrText>
      </w:r>
      <w:r>
        <w:instrText xml:space="preserve">" </w:instrText>
      </w:r>
      <w:r>
        <w:fldChar w:fldCharType="end"/>
      </w:r>
    </w:p>
    <w:p w14:paraId="60A4229A" w14:textId="77777777" w:rsidR="00094486" w:rsidRPr="00A26EA1" w:rsidRDefault="00094486" w:rsidP="00094486">
      <w:pPr>
        <w:pStyle w:val="Heading2"/>
      </w:pPr>
      <w:bookmarkStart w:id="17" w:name="microsoft_active_accessibility_architect"/>
      <w:bookmarkEnd w:id="17"/>
      <w:r>
        <w:br w:type="page"/>
      </w:r>
      <w:r w:rsidRPr="00A26EA1">
        <w:t>Microsoft Active Accessibility Architecture</w:t>
      </w:r>
    </w:p>
    <w:p w14:paraId="13D06070" w14:textId="77777777" w:rsidR="00094486" w:rsidRPr="00A26EA1" w:rsidRDefault="00094486" w:rsidP="00094486">
      <w:r>
        <w:fldChar w:fldCharType="begin"/>
      </w:r>
      <w:r>
        <w:instrText xml:space="preserve"> XE "</w:instrText>
      </w:r>
      <w:r w:rsidRPr="000C00E9">
        <w:instrText>26805.z01.02.02.016.1</w:instrText>
      </w:r>
      <w:r>
        <w:instrText xml:space="preserve">" </w:instrText>
      </w:r>
      <w:r>
        <w:fldChar w:fldCharType="end"/>
      </w:r>
      <w:r w:rsidRPr="00A26EA1">
        <w:t>Microsoft Active Accessibility exposes basic information about custom controls such as control name, location on screen, and type of control, as well as state information such as visibility and enabled/disabled status. The UI is represented as a hierarchy of accessible objects; changes and action</w:t>
      </w:r>
      <w:r>
        <w:t>s are represented as WinEvents.</w:t>
      </w:r>
      <w:r>
        <w:fldChar w:fldCharType="begin"/>
      </w:r>
      <w:r>
        <w:instrText xml:space="preserve"> XE "</w:instrText>
      </w:r>
      <w:r w:rsidRPr="00ED24CB">
        <w:instrText>26805.z01.02.02.016.9</w:instrText>
      </w:r>
      <w:r>
        <w:instrText xml:space="preserve">" </w:instrText>
      </w:r>
      <w:r>
        <w:fldChar w:fldCharType="end"/>
      </w:r>
    </w:p>
    <w:p w14:paraId="3C107125" w14:textId="77777777" w:rsidR="00094486" w:rsidRDefault="00094486" w:rsidP="00094486">
      <w:r>
        <w:fldChar w:fldCharType="begin"/>
      </w:r>
      <w:r>
        <w:instrText xml:space="preserve"> XE "</w:instrText>
      </w:r>
      <w:r w:rsidRPr="005E6F8D">
        <w:instrText>26805.z01.02.02.017.1</w:instrText>
      </w:r>
      <w:r>
        <w:instrText xml:space="preserve">" </w:instrText>
      </w:r>
      <w:r>
        <w:fldChar w:fldCharType="end"/>
      </w:r>
      <w:r w:rsidRPr="00A26EA1">
        <w:t>Microsoft Active Accessibility consists of the following components:</w:t>
      </w:r>
      <w:r>
        <w:fldChar w:fldCharType="begin"/>
      </w:r>
      <w:r>
        <w:instrText xml:space="preserve"> XE "</w:instrText>
      </w:r>
      <w:r w:rsidRPr="00003650">
        <w:instrText>26805.z01.02.02.017.9</w:instrText>
      </w:r>
      <w:r>
        <w:instrText xml:space="preserve">" </w:instrText>
      </w:r>
      <w:r>
        <w:fldChar w:fldCharType="end"/>
      </w:r>
    </w:p>
    <w:p w14:paraId="5DD164B8" w14:textId="77777777" w:rsidR="00094486" w:rsidRDefault="00094486" w:rsidP="00094486">
      <w:pPr>
        <w:pStyle w:val="Term-DefinitionBulleted"/>
      </w:pPr>
      <w:r w:rsidRPr="005121FF">
        <w:rPr>
          <w:b/>
        </w:rPr>
        <w:fldChar w:fldCharType="begin"/>
      </w:r>
      <w:r w:rsidRPr="005121FF">
        <w:rPr>
          <w:b/>
        </w:rPr>
        <w:instrText xml:space="preserve"> XE "26805.z01.02.02.018.1" </w:instrText>
      </w:r>
      <w:r w:rsidRPr="005121FF">
        <w:rPr>
          <w:b/>
        </w:rPr>
        <w:fldChar w:fldCharType="end"/>
      </w:r>
      <w:r w:rsidRPr="005121FF">
        <w:rPr>
          <w:b/>
        </w:rPr>
        <w:t>Accessible object</w:t>
      </w:r>
      <w:r>
        <w:rPr>
          <w:rFonts w:ascii="Cambria Math" w:hAnsi="Cambria Math" w:cs="Cambria Math"/>
        </w:rPr>
        <w:t> </w:t>
      </w:r>
      <w:r w:rsidRPr="00A26EA1">
        <w:t xml:space="preserve">A logical UI element (such as a button) that is represented by an </w:t>
      </w:r>
      <w:r>
        <w:t>IAccessible</w:t>
      </w:r>
      <w:r w:rsidRPr="00A26EA1">
        <w:t xml:space="preserve"> COM interface and an inte</w:t>
      </w:r>
      <w:r>
        <w:t>ger child identifier (ChildID).</w:t>
      </w:r>
      <w:r>
        <w:fldChar w:fldCharType="begin"/>
      </w:r>
      <w:r>
        <w:instrText xml:space="preserve"> XE "</w:instrText>
      </w:r>
      <w:r w:rsidRPr="001A4327">
        <w:instrText>26805.z01.02.02.018.9</w:instrText>
      </w:r>
      <w:r>
        <w:instrText xml:space="preserve">" </w:instrText>
      </w:r>
      <w:r>
        <w:fldChar w:fldCharType="end"/>
      </w:r>
    </w:p>
    <w:p w14:paraId="4511BD3C" w14:textId="77777777" w:rsidR="00094486" w:rsidRDefault="00094486" w:rsidP="00094486">
      <w:pPr>
        <w:pStyle w:val="Term-DefinitionBulleted"/>
      </w:pPr>
      <w:r w:rsidRPr="005121FF">
        <w:rPr>
          <w:b/>
        </w:rPr>
        <w:fldChar w:fldCharType="begin"/>
      </w:r>
      <w:r w:rsidRPr="005121FF">
        <w:rPr>
          <w:b/>
        </w:rPr>
        <w:instrText xml:space="preserve"> XE "26805.z01.02.02.019.1" </w:instrText>
      </w:r>
      <w:r w:rsidRPr="005121FF">
        <w:rPr>
          <w:b/>
        </w:rPr>
        <w:fldChar w:fldCharType="end"/>
      </w:r>
      <w:r w:rsidRPr="005121FF">
        <w:rPr>
          <w:b/>
        </w:rPr>
        <w:t>WinEvents</w:t>
      </w:r>
      <w:r>
        <w:rPr>
          <w:rFonts w:ascii="Cambria Math" w:hAnsi="Cambria Math" w:cs="Cambria Math"/>
        </w:rPr>
        <w:t> </w:t>
      </w:r>
      <w:r w:rsidRPr="00A26EA1">
        <w:t>An event system that enables servers to notify clients whe</w:t>
      </w:r>
      <w:r>
        <w:t>n an accessible object changes.</w:t>
      </w:r>
      <w:r>
        <w:fldChar w:fldCharType="begin"/>
      </w:r>
      <w:r>
        <w:instrText xml:space="preserve"> XE "</w:instrText>
      </w:r>
      <w:r w:rsidRPr="00B92224">
        <w:instrText>26805.z01.02.02.019.9</w:instrText>
      </w:r>
      <w:r>
        <w:instrText xml:space="preserve">" </w:instrText>
      </w:r>
      <w:r>
        <w:fldChar w:fldCharType="end"/>
      </w:r>
    </w:p>
    <w:p w14:paraId="54959132" w14:textId="77777777" w:rsidR="00094486" w:rsidRDefault="00094486" w:rsidP="00094486">
      <w:pPr>
        <w:pStyle w:val="Term-DefinitionBulleted"/>
      </w:pPr>
      <w:r w:rsidRPr="005121FF">
        <w:rPr>
          <w:b/>
        </w:rPr>
        <w:fldChar w:fldCharType="begin"/>
      </w:r>
      <w:r w:rsidRPr="005121FF">
        <w:rPr>
          <w:b/>
        </w:rPr>
        <w:instrText xml:space="preserve"> XE "26805.z01.02.02.020.1" </w:instrText>
      </w:r>
      <w:r w:rsidRPr="005121FF">
        <w:rPr>
          <w:b/>
        </w:rPr>
        <w:fldChar w:fldCharType="end"/>
      </w:r>
      <w:r w:rsidRPr="005121FF">
        <w:rPr>
          <w:b/>
        </w:rPr>
        <w:t>OLEACC.dll</w:t>
      </w:r>
      <w:r>
        <w:rPr>
          <w:rFonts w:ascii="Cambria Math" w:hAnsi="Cambria Math" w:cs="Cambria Math"/>
        </w:rPr>
        <w:t> </w:t>
      </w:r>
      <w:r w:rsidRPr="00A26EA1">
        <w:t>The run-time, dynamic-link library that provides the Microsoft Active Accessibility API and the accessibility system framework. OLEACC implements proxy objects tha</w:t>
      </w:r>
      <w:r>
        <w:t>t</w:t>
      </w:r>
      <w:r w:rsidRPr="00A26EA1">
        <w:t xml:space="preserve"> provide default accessibility information for standard UI elements, including USER controls, U</w:t>
      </w:r>
      <w:r>
        <w:t>SER menus, and common controls.</w:t>
      </w:r>
      <w:r w:rsidRPr="009B0F1B">
        <w:t xml:space="preserve"> </w:t>
      </w:r>
      <w:r>
        <w:fldChar w:fldCharType="begin"/>
      </w:r>
      <w:r>
        <w:instrText xml:space="preserve"> XE "</w:instrText>
      </w:r>
      <w:r w:rsidRPr="00D203BD">
        <w:instrText>26805.z01.02.02.020.9</w:instrText>
      </w:r>
      <w:r>
        <w:instrText xml:space="preserve">" </w:instrText>
      </w:r>
      <w:r>
        <w:fldChar w:fldCharType="end"/>
      </w:r>
    </w:p>
    <w:p w14:paraId="08F0024F" w14:textId="77777777" w:rsidR="00094486" w:rsidRDefault="00094486" w:rsidP="00094486">
      <w:pPr>
        <w:pStyle w:val="ListEnd"/>
      </w:pPr>
    </w:p>
    <w:p w14:paraId="7A954DB0" w14:textId="77777777" w:rsidR="00094486" w:rsidRPr="00A26EA1" w:rsidRDefault="00094486" w:rsidP="00094486">
      <w:r>
        <w:fldChar w:fldCharType="begin"/>
      </w:r>
      <w:r>
        <w:instrText xml:space="preserve"> XE "</w:instrText>
      </w:r>
      <w:r w:rsidRPr="00A978D2">
        <w:instrText>26805.z01.02.02.021.1</w:instrText>
      </w:r>
      <w:r>
        <w:instrText xml:space="preserve">" </w:instrText>
      </w:r>
      <w:r>
        <w:fldChar w:fldCharType="end"/>
      </w:r>
      <w:r w:rsidRPr="00A26EA1">
        <w:t>For Microsoft Active Accessibility, the system component of the accessibility framework (OLEACC) helps the communication between accessibility tools and applications, as the following illustration shows.</w:t>
      </w:r>
      <w:r>
        <w:fldChar w:fldCharType="begin"/>
      </w:r>
      <w:r>
        <w:instrText xml:space="preserve"> XE "</w:instrText>
      </w:r>
      <w:r w:rsidRPr="00FB395D">
        <w:instrText>26805.z01.02.02.021.9</w:instrText>
      </w:r>
      <w:r>
        <w:instrText xml:space="preserve">" </w:instrText>
      </w:r>
      <w:r>
        <w:fldChar w:fldCharType="end"/>
      </w:r>
    </w:p>
    <w:p w14:paraId="4CD25398" w14:textId="5D6EF235" w:rsidR="00094486" w:rsidRPr="00A26EA1" w:rsidRDefault="00094486" w:rsidP="00094486">
      <w:pPr>
        <w:pStyle w:val="Fig-Graphic"/>
      </w:pPr>
      <w:r>
        <w:fldChar w:fldCharType="begin"/>
      </w:r>
      <w:r>
        <w:instrText xml:space="preserve"> XE "</w:instrText>
      </w:r>
      <w:r w:rsidRPr="00CA0B7D">
        <w:instrText>26805.z01.02.02.022.1</w:instrText>
      </w:r>
      <w:r>
        <w:instrText xml:space="preserve">" </w:instrText>
      </w:r>
      <w:r>
        <w:fldChar w:fldCharType="end"/>
      </w:r>
      <w:r w:rsidR="000D7FDB">
        <w:rPr>
          <w:noProof/>
        </w:rPr>
        <w:drawing>
          <wp:inline distT="0" distB="0" distL="0" distR="0" wp14:anchorId="5B0ACBAB" wp14:editId="12F1B30F">
            <wp:extent cx="4171950" cy="1657350"/>
            <wp:effectExtent l="0" t="0" r="0" b="0"/>
            <wp:docPr id="17" name="Picture 5" descr="Diagram of the Microsoft Active Accessibilit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of the Microsoft Active Accessibility Archite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1950" cy="1657350"/>
                    </a:xfrm>
                    <a:prstGeom prst="rect">
                      <a:avLst/>
                    </a:prstGeom>
                    <a:noFill/>
                    <a:ln>
                      <a:noFill/>
                    </a:ln>
                  </pic:spPr>
                </pic:pic>
              </a:graphicData>
            </a:graphic>
          </wp:inline>
        </w:drawing>
      </w:r>
      <w:r>
        <w:fldChar w:fldCharType="begin"/>
      </w:r>
      <w:r>
        <w:instrText xml:space="preserve"> XE "</w:instrText>
      </w:r>
      <w:r w:rsidRPr="000D4570">
        <w:instrText>26805.z01.02.02.022.9</w:instrText>
      </w:r>
      <w:r>
        <w:instrText xml:space="preserve">" </w:instrText>
      </w:r>
      <w:r>
        <w:fldChar w:fldCharType="end"/>
      </w:r>
    </w:p>
    <w:p w14:paraId="3BDDD565" w14:textId="77777777" w:rsidR="00094486" w:rsidRDefault="00094486" w:rsidP="00094486">
      <w:r>
        <w:fldChar w:fldCharType="begin"/>
      </w:r>
      <w:r>
        <w:instrText xml:space="preserve"> XE "</w:instrText>
      </w:r>
      <w:r w:rsidRPr="006D5DD4">
        <w:instrText>26805.z01.02.02.023.1</w:instrText>
      </w:r>
      <w:r>
        <w:instrText xml:space="preserve">" </w:instrText>
      </w:r>
      <w:r>
        <w:fldChar w:fldCharType="end"/>
      </w:r>
      <w:r w:rsidRPr="00A26EA1">
        <w:t>The applications (Microsoft Active Accessibility servers) provide UI accessibility information to tools (Microsoft Active Accessibility clients), which interact with the UI on behalf of users. The code boundary is both a programmatic and a process boundary.</w:t>
      </w:r>
      <w:r w:rsidRPr="009B0F1B">
        <w:t xml:space="preserve"> </w:t>
      </w:r>
      <w:r>
        <w:fldChar w:fldCharType="begin"/>
      </w:r>
      <w:r>
        <w:instrText xml:space="preserve"> XE "</w:instrText>
      </w:r>
      <w:r w:rsidRPr="00EE5CD5">
        <w:instrText>26805.z01.02.02.023.9</w:instrText>
      </w:r>
      <w:r>
        <w:instrText xml:space="preserve">" </w:instrText>
      </w:r>
      <w:r>
        <w:fldChar w:fldCharType="end"/>
      </w:r>
    </w:p>
    <w:p w14:paraId="4850621A" w14:textId="77777777" w:rsidR="00094486" w:rsidRDefault="00094486" w:rsidP="00094486"/>
    <w:p w14:paraId="4ED05430" w14:textId="77777777" w:rsidR="00094486" w:rsidRPr="00A26EA1" w:rsidRDefault="00094486" w:rsidP="00094486">
      <w:pPr>
        <w:pStyle w:val="Heading1"/>
      </w:pPr>
      <w:bookmarkStart w:id="18" w:name="ui_automation_architecture"/>
      <w:bookmarkEnd w:id="18"/>
      <w:r w:rsidRPr="00A26EA1">
        <w:t>UI Automation Architecture</w:t>
      </w:r>
    </w:p>
    <w:p w14:paraId="293A9FFD" w14:textId="77777777" w:rsidR="00094486" w:rsidRPr="00A26EA1" w:rsidRDefault="00094486" w:rsidP="00094486">
      <w:r>
        <w:fldChar w:fldCharType="begin"/>
      </w:r>
      <w:r>
        <w:instrText xml:space="preserve"> XE "</w:instrText>
      </w:r>
      <w:r w:rsidRPr="00865EA9">
        <w:instrText>26805.z01.02.03.024.1</w:instrText>
      </w:r>
      <w:r>
        <w:instrText xml:space="preserve">" </w:instrText>
      </w:r>
      <w:r>
        <w:fldChar w:fldCharType="end"/>
      </w:r>
      <w:r w:rsidRPr="00A26EA1">
        <w:t xml:space="preserve">With UI Automation, the UI Automation Core component (UIAutomationCore.dll) is loaded into both the accessibility tools' and applications' processes. The core component manages cross-process communication, provides higher level services such as searching for elements by </w:t>
      </w:r>
      <w:r>
        <w:t>P</w:t>
      </w:r>
      <w:r w:rsidRPr="00A26EA1">
        <w:t xml:space="preserve">roperty values, and enables bulk fetching or caching of </w:t>
      </w:r>
      <w:r>
        <w:t>P</w:t>
      </w:r>
      <w:r w:rsidRPr="00A26EA1">
        <w:t>roperties, which provides better performance than the Microsoft Active Accessibility implementation.</w:t>
      </w:r>
      <w:r>
        <w:fldChar w:fldCharType="begin"/>
      </w:r>
      <w:r>
        <w:instrText xml:space="preserve"> XE "</w:instrText>
      </w:r>
      <w:r w:rsidRPr="008276DC">
        <w:instrText>26805.z01.02.03.024.9</w:instrText>
      </w:r>
      <w:r>
        <w:instrText xml:space="preserve">" </w:instrText>
      </w:r>
      <w:r>
        <w:fldChar w:fldCharType="end"/>
      </w:r>
    </w:p>
    <w:p w14:paraId="49186BA0" w14:textId="77777777" w:rsidR="00094486" w:rsidRPr="00A26EA1" w:rsidRDefault="00094486" w:rsidP="00094486">
      <w:r>
        <w:fldChar w:fldCharType="begin"/>
      </w:r>
      <w:r>
        <w:instrText xml:space="preserve"> XE "</w:instrText>
      </w:r>
      <w:r w:rsidRPr="00FB327E">
        <w:instrText>26805.z01.02.03.025.1</w:instrText>
      </w:r>
      <w:r>
        <w:instrText xml:space="preserve">" </w:instrText>
      </w:r>
      <w:r>
        <w:fldChar w:fldCharType="end"/>
      </w:r>
      <w:r w:rsidRPr="00A26EA1">
        <w:t>UI Automation includes proxy objects that provide UI information about standard UI elements such as USER controls, USER menus, and common controls. It also includes proxies that enable UI Automation clients to get UI information from Microsoft Active Accessibility servers.</w:t>
      </w:r>
      <w:r>
        <w:fldChar w:fldCharType="begin"/>
      </w:r>
      <w:r>
        <w:instrText xml:space="preserve"> XE "</w:instrText>
      </w:r>
      <w:r w:rsidRPr="00D865F4">
        <w:instrText>26805.z01.02.03.025.9</w:instrText>
      </w:r>
      <w:r>
        <w:instrText xml:space="preserve">" </w:instrText>
      </w:r>
      <w:r>
        <w:fldChar w:fldCharType="end"/>
      </w:r>
    </w:p>
    <w:p w14:paraId="48E5B43D" w14:textId="77777777" w:rsidR="00094486" w:rsidRPr="00A26EA1" w:rsidRDefault="00094486" w:rsidP="00094486">
      <w:r>
        <w:fldChar w:fldCharType="begin"/>
      </w:r>
      <w:r>
        <w:instrText xml:space="preserve"> XE "</w:instrText>
      </w:r>
      <w:r w:rsidRPr="00A32EEC">
        <w:instrText>26805.z01.02.03.026.1</w:instrText>
      </w:r>
      <w:r>
        <w:instrText xml:space="preserve">" </w:instrText>
      </w:r>
      <w:r>
        <w:fldChar w:fldCharType="end"/>
      </w:r>
      <w:r w:rsidRPr="00A26EA1">
        <w:t>The following illustration shows the relationships among the various components in UI Automation providers (Accessibility Tools) and clients (Applications).</w:t>
      </w:r>
      <w:r>
        <w:fldChar w:fldCharType="begin"/>
      </w:r>
      <w:r>
        <w:instrText xml:space="preserve"> XE "</w:instrText>
      </w:r>
      <w:r w:rsidRPr="00302758">
        <w:instrText>26805.z01.02.03.026.9</w:instrText>
      </w:r>
      <w:r>
        <w:instrText xml:space="preserve">" </w:instrText>
      </w:r>
      <w:r>
        <w:fldChar w:fldCharType="end"/>
      </w:r>
    </w:p>
    <w:p w14:paraId="2F405D35" w14:textId="061B886D" w:rsidR="00094486" w:rsidRPr="00A26EA1" w:rsidRDefault="000D7FDB" w:rsidP="00094486">
      <w:pPr>
        <w:pStyle w:val="Fig-Graphic"/>
      </w:pPr>
      <w:r>
        <w:rPr>
          <w:noProof/>
        </w:rPr>
        <w:drawing>
          <wp:inline distT="0" distB="0" distL="0" distR="0" wp14:anchorId="108F97E0" wp14:editId="2AF14CC9">
            <wp:extent cx="4829175" cy="2447925"/>
            <wp:effectExtent l="0" t="0" r="0" b="0"/>
            <wp:docPr id="18" name="Picture 4" descr="Diagram of the UI Autom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of the UI Automation Archite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9175" cy="2447925"/>
                    </a:xfrm>
                    <a:prstGeom prst="rect">
                      <a:avLst/>
                    </a:prstGeom>
                    <a:noFill/>
                    <a:ln>
                      <a:noFill/>
                    </a:ln>
                  </pic:spPr>
                </pic:pic>
              </a:graphicData>
            </a:graphic>
          </wp:inline>
        </w:drawing>
      </w:r>
      <w:r w:rsidR="00094486">
        <w:fldChar w:fldCharType="begin"/>
      </w:r>
      <w:r w:rsidR="00094486">
        <w:instrText xml:space="preserve"> XE "</w:instrText>
      </w:r>
      <w:r w:rsidR="00094486" w:rsidRPr="004F0D48">
        <w:instrText>26805.z01.02.03.028.1</w:instrText>
      </w:r>
      <w:r w:rsidR="00094486">
        <w:instrText xml:space="preserve">" </w:instrText>
      </w:r>
      <w:r w:rsidR="00094486">
        <w:fldChar w:fldCharType="end"/>
      </w:r>
      <w:r w:rsidR="00094486" w:rsidRPr="00E309A2">
        <w:rPr>
          <w:snapToGrid w:val="0"/>
          <w:w w:val="0"/>
          <w:sz w:val="0"/>
          <w:szCs w:val="0"/>
          <w:u w:color="000000"/>
          <w:bdr w:val="none" w:sz="0" w:space="0" w:color="000000"/>
          <w:shd w:val="clear" w:color="000000" w:fill="000000"/>
          <w:lang w:val="x-none" w:eastAsia="x-none" w:bidi="x-none"/>
        </w:rPr>
        <w:t xml:space="preserve"> </w:t>
      </w:r>
      <w:r w:rsidR="00094486">
        <w:fldChar w:fldCharType="begin"/>
      </w:r>
      <w:r w:rsidR="00094486">
        <w:instrText xml:space="preserve"> XE "</w:instrText>
      </w:r>
      <w:r w:rsidR="00094486" w:rsidRPr="00614FD9">
        <w:instrText>26805.z01.02.03.028.9</w:instrText>
      </w:r>
      <w:r w:rsidR="00094486">
        <w:instrText xml:space="preserve">" </w:instrText>
      </w:r>
      <w:r w:rsidR="00094486">
        <w:fldChar w:fldCharType="end"/>
      </w:r>
    </w:p>
    <w:p w14:paraId="534473F3" w14:textId="77777777" w:rsidR="00094486" w:rsidRPr="00A26EA1" w:rsidRDefault="00094486" w:rsidP="00094486">
      <w:pPr>
        <w:pStyle w:val="Heading2"/>
      </w:pPr>
      <w:bookmarkStart w:id="19" w:name="interoperability_between_microsoft_activ"/>
      <w:bookmarkEnd w:id="19"/>
      <w:r w:rsidRPr="00A26EA1">
        <w:t>Interoperability Between Microsoft Active Accessibility-Based Applications and UI Automation-Based Applications</w:t>
      </w:r>
    </w:p>
    <w:p w14:paraId="042105E0" w14:textId="77777777" w:rsidR="00094486" w:rsidRPr="00A26EA1" w:rsidRDefault="00094486" w:rsidP="00094486">
      <w:r>
        <w:fldChar w:fldCharType="begin"/>
      </w:r>
      <w:r>
        <w:instrText xml:space="preserve"> XE "</w:instrText>
      </w:r>
      <w:r w:rsidRPr="005232B5">
        <w:instrText>26805.z01.02.04.030.1</w:instrText>
      </w:r>
      <w:r>
        <w:instrText xml:space="preserve">" </w:instrText>
      </w:r>
      <w:r>
        <w:fldChar w:fldCharType="end"/>
      </w:r>
      <w:r w:rsidRPr="00A26EA1">
        <w:t xml:space="preserve">The UI Automation to Microsoft Active Accessibility Bridge enables Microsoft Active Accessibility clients to access UI Automation providers by converting the UI Automation object model to a Microsoft Active Accessibility object model. The following illustration </w:t>
      </w:r>
      <w:r>
        <w:br/>
      </w:r>
      <w:r w:rsidRPr="00A26EA1">
        <w:t>shows the role of the UI Automation-to-Microsoft Active Accessibility Bridge.</w:t>
      </w:r>
      <w:r>
        <w:fldChar w:fldCharType="begin"/>
      </w:r>
      <w:r>
        <w:instrText xml:space="preserve"> XE "</w:instrText>
      </w:r>
      <w:r w:rsidRPr="00A73C34">
        <w:instrText>26805.z01.02.04.030.9</w:instrText>
      </w:r>
      <w:r>
        <w:instrText xml:space="preserve">" </w:instrText>
      </w:r>
      <w:r>
        <w:fldChar w:fldCharType="end"/>
      </w:r>
    </w:p>
    <w:p w14:paraId="01EB18A1" w14:textId="0E8DBBAD" w:rsidR="00094486" w:rsidRPr="00A26EA1" w:rsidRDefault="00094486" w:rsidP="00094486">
      <w:pPr>
        <w:pStyle w:val="Fig-Graphic"/>
      </w:pPr>
      <w:r>
        <w:fldChar w:fldCharType="begin"/>
      </w:r>
      <w:r>
        <w:instrText xml:space="preserve"> XE "</w:instrText>
      </w:r>
      <w:r w:rsidRPr="00D5561F">
        <w:instrText>26805.z01.02.04.031.1</w:instrText>
      </w:r>
      <w:r>
        <w:instrText xml:space="preserve">" </w:instrText>
      </w:r>
      <w:r>
        <w:fldChar w:fldCharType="end"/>
      </w:r>
      <w:r w:rsidR="000D7FDB">
        <w:rPr>
          <w:noProof/>
        </w:rPr>
        <w:drawing>
          <wp:inline distT="0" distB="0" distL="0" distR="0" wp14:anchorId="66F3E402" wp14:editId="025B95C8">
            <wp:extent cx="4533900" cy="2295525"/>
            <wp:effectExtent l="0" t="0" r="0" b="0"/>
            <wp:docPr id="19" name="Picture 3" descr="Diagram of the UI Automation-to-Microsoft Active Accessibility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of the UI Automation-to-Microsoft Active Accessibility Brid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3900" cy="2295525"/>
                    </a:xfrm>
                    <a:prstGeom prst="rect">
                      <a:avLst/>
                    </a:prstGeom>
                    <a:noFill/>
                    <a:ln>
                      <a:noFill/>
                    </a:ln>
                  </pic:spPr>
                </pic:pic>
              </a:graphicData>
            </a:graphic>
          </wp:inline>
        </w:drawing>
      </w:r>
      <w:r>
        <w:fldChar w:fldCharType="begin"/>
      </w:r>
      <w:r>
        <w:instrText xml:space="preserve"> XE "</w:instrText>
      </w:r>
      <w:r w:rsidRPr="004F427C">
        <w:instrText>26805.z01.02.04.031.9</w:instrText>
      </w:r>
      <w:r>
        <w:instrText xml:space="preserve">" </w:instrText>
      </w:r>
      <w:r>
        <w:fldChar w:fldCharType="end"/>
      </w:r>
    </w:p>
    <w:p w14:paraId="331C7915" w14:textId="77777777" w:rsidR="00094486" w:rsidRPr="00A26EA1" w:rsidRDefault="00094486" w:rsidP="00094486">
      <w:r>
        <w:fldChar w:fldCharType="begin"/>
      </w:r>
      <w:r>
        <w:instrText xml:space="preserve"> XE "</w:instrText>
      </w:r>
      <w:r w:rsidRPr="00EE0AE0">
        <w:instrText>26805.z01.02.04.032.1</w:instrText>
      </w:r>
      <w:r>
        <w:instrText xml:space="preserve">" </w:instrText>
      </w:r>
      <w:r>
        <w:fldChar w:fldCharType="end"/>
      </w:r>
      <w:r w:rsidRPr="00A26EA1">
        <w:t>Similarly, the Microsoft Active Accessibility-to-UI Automation Proxy translates Microsoft Active Accessibility-based server object models for UI Automation clients. The following illustration shows the role of the Microsoft Active Accessibility-to-UI Automation Proxy.</w:t>
      </w:r>
      <w:r>
        <w:fldChar w:fldCharType="begin"/>
      </w:r>
      <w:r>
        <w:instrText xml:space="preserve"> XE "</w:instrText>
      </w:r>
      <w:r w:rsidRPr="00906796">
        <w:instrText>26805.z01.02.04.032.9</w:instrText>
      </w:r>
      <w:r>
        <w:instrText xml:space="preserve">" </w:instrText>
      </w:r>
      <w:r>
        <w:fldChar w:fldCharType="end"/>
      </w:r>
    </w:p>
    <w:p w14:paraId="665DF4FE" w14:textId="22059F38" w:rsidR="00094486" w:rsidRPr="00A26EA1" w:rsidRDefault="00094486" w:rsidP="00094486">
      <w:pPr>
        <w:pStyle w:val="Fig-Graphic"/>
      </w:pPr>
      <w:r>
        <w:fldChar w:fldCharType="begin"/>
      </w:r>
      <w:r>
        <w:instrText xml:space="preserve"> XE "</w:instrText>
      </w:r>
      <w:r w:rsidRPr="00F33246">
        <w:instrText>26805.z01.02.04.033.1</w:instrText>
      </w:r>
      <w:r>
        <w:instrText xml:space="preserve">" </w:instrText>
      </w:r>
      <w:r>
        <w:fldChar w:fldCharType="end"/>
      </w:r>
      <w:r w:rsidR="000D7FDB">
        <w:rPr>
          <w:noProof/>
        </w:rPr>
        <w:drawing>
          <wp:inline distT="0" distB="0" distL="0" distR="0" wp14:anchorId="59C2DD08" wp14:editId="19EC870C">
            <wp:extent cx="4829175" cy="2447925"/>
            <wp:effectExtent l="0" t="0" r="0" b="0"/>
            <wp:docPr id="20" name="Picture 2" descr="Diagram of the Microsoft Active Accessibility-to-UI Automation 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of the Microsoft Active Accessibility-to-UI Automation Prox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9175" cy="2447925"/>
                    </a:xfrm>
                    <a:prstGeom prst="rect">
                      <a:avLst/>
                    </a:prstGeom>
                    <a:noFill/>
                    <a:ln>
                      <a:noFill/>
                    </a:ln>
                  </pic:spPr>
                </pic:pic>
              </a:graphicData>
            </a:graphic>
          </wp:inline>
        </w:drawing>
      </w:r>
      <w:r>
        <w:fldChar w:fldCharType="begin"/>
      </w:r>
      <w:r>
        <w:instrText xml:space="preserve"> XE "</w:instrText>
      </w:r>
      <w:r w:rsidRPr="0049714D">
        <w:instrText>26805.z01.02.04.033.9</w:instrText>
      </w:r>
      <w:r>
        <w:instrText xml:space="preserve">" </w:instrText>
      </w:r>
      <w:r>
        <w:fldChar w:fldCharType="end"/>
      </w:r>
    </w:p>
    <w:p w14:paraId="3D8CA75D" w14:textId="77777777" w:rsidR="00094486" w:rsidRPr="00A26EA1" w:rsidRDefault="00094486" w:rsidP="00094486">
      <w:r>
        <w:fldChar w:fldCharType="begin"/>
      </w:r>
      <w:r>
        <w:instrText xml:space="preserve"> XE "</w:instrText>
      </w:r>
      <w:r w:rsidRPr="00AC43EC">
        <w:instrText>26805.z01.02.04.034.1</w:instrText>
      </w:r>
      <w:r>
        <w:instrText xml:space="preserve">" </w:instrText>
      </w:r>
      <w:r>
        <w:fldChar w:fldCharType="end"/>
      </w:r>
      <w:r w:rsidRPr="00A26EA1">
        <w:t xml:space="preserve">By using the </w:t>
      </w:r>
      <w:r w:rsidRPr="00D01B67">
        <w:t>IAccessibleEx</w:t>
      </w:r>
      <w:r w:rsidRPr="00A26EA1">
        <w:t xml:space="preserve"> interface, you can improve existing Microsoft Active Accessibility Server implementations by adding only required UI Automation object model information. The Microsoft Active Accessibility-to-UI Automation Proxy takes care of incorporating the added UI Automation object model. For more information, see</w:t>
      </w:r>
      <w:r>
        <w:t xml:space="preserve"> the section of this appendix titled</w:t>
      </w:r>
      <w:r w:rsidRPr="00A26EA1">
        <w:t xml:space="preserve"> </w:t>
      </w:r>
      <w:r>
        <w:t>“</w:t>
      </w:r>
      <w:r w:rsidRPr="00F76FBD">
        <w:t>The IAccessibleEx Interface</w:t>
      </w:r>
      <w:r w:rsidRPr="003023BF">
        <w:t>.</w:t>
      </w:r>
      <w:r>
        <w:t>”</w:t>
      </w:r>
      <w:r>
        <w:fldChar w:fldCharType="begin"/>
      </w:r>
      <w:r>
        <w:instrText xml:space="preserve"> XE "</w:instrText>
      </w:r>
      <w:r w:rsidRPr="00C4639A">
        <w:instrText>26805.z01.02.04.034.9</w:instrText>
      </w:r>
      <w:r>
        <w:instrText xml:space="preserve">" </w:instrText>
      </w:r>
      <w:r>
        <w:fldChar w:fldCharType="end"/>
      </w:r>
    </w:p>
    <w:p w14:paraId="57FD749F" w14:textId="77777777" w:rsidR="00094486" w:rsidRPr="00A26EA1" w:rsidRDefault="00094486" w:rsidP="00094486">
      <w:pPr>
        <w:pStyle w:val="Heading1"/>
        <w:rPr>
          <w:kern w:val="36"/>
        </w:rPr>
      </w:pPr>
      <w:bookmarkStart w:id="20" w:name="msaa.limitations_of_microsoft_active_acc"/>
      <w:bookmarkEnd w:id="20"/>
      <w:r w:rsidRPr="00A26EA1">
        <w:rPr>
          <w:kern w:val="36"/>
        </w:rPr>
        <w:t>Limitations of Microsoft Active Accessibility</w:t>
      </w:r>
    </w:p>
    <w:p w14:paraId="316FEFCC" w14:textId="77777777" w:rsidR="00094486" w:rsidRPr="00A26EA1" w:rsidRDefault="00094486" w:rsidP="00094486">
      <w:r>
        <w:fldChar w:fldCharType="begin"/>
      </w:r>
      <w:r>
        <w:instrText xml:space="preserve"> XE "</w:instrText>
      </w:r>
      <w:r w:rsidRPr="009E044B">
        <w:instrText>26805.z01.03.01.035.1</w:instrText>
      </w:r>
      <w:r>
        <w:instrText xml:space="preserve">" </w:instrText>
      </w:r>
      <w:r>
        <w:fldChar w:fldCharType="end"/>
      </w:r>
      <w:r w:rsidRPr="00A26EA1">
        <w:t xml:space="preserve">Microsoft designed the Microsoft Active Accessibility object model about the same time as Windows 95 released. The model is based on “roles” defined a decade ago, and you cannot support new UI behaviors or merge two or more roles together. There is no text object model, for example, to help assistive technologies deal with complex Web content. UI Automation overcomes these limitations by introducing </w:t>
      </w:r>
      <w:r>
        <w:t>C</w:t>
      </w:r>
      <w:r w:rsidRPr="00A26EA1">
        <w:t xml:space="preserve">ontrol </w:t>
      </w:r>
      <w:r>
        <w:t>P</w:t>
      </w:r>
      <w:r w:rsidRPr="00A26EA1">
        <w:t xml:space="preserve">atterns that enable objects to support more than one role, and the UI Automation Text </w:t>
      </w:r>
      <w:r>
        <w:t>C</w:t>
      </w:r>
      <w:r w:rsidRPr="00A26EA1">
        <w:t xml:space="preserve">ontrol </w:t>
      </w:r>
      <w:r>
        <w:t>P</w:t>
      </w:r>
      <w:r w:rsidRPr="00A26EA1">
        <w:t>attern offers a full-fledged text object model.</w:t>
      </w:r>
      <w:r>
        <w:fldChar w:fldCharType="begin"/>
      </w:r>
      <w:r>
        <w:instrText xml:space="preserve"> XE "</w:instrText>
      </w:r>
      <w:r w:rsidRPr="00943CEF">
        <w:instrText>26805.z01.03.01.035.9</w:instrText>
      </w:r>
      <w:r>
        <w:instrText xml:space="preserve">" </w:instrText>
      </w:r>
      <w:r>
        <w:fldChar w:fldCharType="end"/>
      </w:r>
    </w:p>
    <w:p w14:paraId="2E4F3E80" w14:textId="77777777" w:rsidR="00094486" w:rsidRPr="00A26EA1" w:rsidRDefault="00094486" w:rsidP="00094486">
      <w:r>
        <w:fldChar w:fldCharType="begin"/>
      </w:r>
      <w:r>
        <w:instrText xml:space="preserve"> XE "</w:instrText>
      </w:r>
      <w:r w:rsidRPr="00136533">
        <w:instrText>26805.z01.03.01.036.1</w:instrText>
      </w:r>
      <w:r>
        <w:instrText xml:space="preserve">" </w:instrText>
      </w:r>
      <w:r>
        <w:fldChar w:fldCharType="end"/>
      </w:r>
      <w:r w:rsidRPr="00A26EA1">
        <w:t xml:space="preserve">Another limitation involves navigating the object model. Microsoft Active Accessibility represents the UI as a hierarchy of accessible objects. Clients navigate from one accessible object to another using interfaces and methods available from the accessible object. Servers can expose the children of an accessible object with properties of </w:t>
      </w:r>
      <w:r w:rsidRPr="003023BF">
        <w:t>the IAccessible interface, or with the standard IEnumVARIANT COM interface. Clients, however, must be able</w:t>
      </w:r>
      <w:r w:rsidRPr="00A26EA1">
        <w:t xml:space="preserve"> to deal with both approaches for any server. This ambiguity means extra work for client implementers, and broken accessible object models for server implementers.</w:t>
      </w:r>
      <w:r>
        <w:fldChar w:fldCharType="begin"/>
      </w:r>
      <w:r>
        <w:instrText xml:space="preserve"> XE "</w:instrText>
      </w:r>
      <w:r w:rsidRPr="00116660">
        <w:instrText>26805.z01.03.01.036.9</w:instrText>
      </w:r>
      <w:r>
        <w:instrText xml:space="preserve">" </w:instrText>
      </w:r>
      <w:r>
        <w:fldChar w:fldCharType="end"/>
      </w:r>
    </w:p>
    <w:p w14:paraId="311D82BA" w14:textId="77777777" w:rsidR="00094486" w:rsidRPr="00A26EA1" w:rsidRDefault="00094486" w:rsidP="00094486">
      <w:r>
        <w:fldChar w:fldCharType="begin"/>
      </w:r>
      <w:r>
        <w:instrText xml:space="preserve"> XE "</w:instrText>
      </w:r>
      <w:r w:rsidRPr="003E1BBC">
        <w:instrText>26805.z01.03.01.037.1</w:instrText>
      </w:r>
      <w:r>
        <w:instrText xml:space="preserve">" </w:instrText>
      </w:r>
      <w:r>
        <w:fldChar w:fldCharType="end"/>
      </w:r>
      <w:r w:rsidRPr="00A26EA1">
        <w:t xml:space="preserve">UI Automation represents the UI as a hierarchical tree of </w:t>
      </w:r>
      <w:r>
        <w:t>A</w:t>
      </w:r>
      <w:r w:rsidRPr="00A26EA1">
        <w:t xml:space="preserve">utomation </w:t>
      </w:r>
      <w:r>
        <w:t>E</w:t>
      </w:r>
      <w:r w:rsidRPr="00A26EA1">
        <w:t>lements, and provides a single interface for navigating the tree. Clients can customize the view of elements in the tree by scoping an</w:t>
      </w:r>
      <w:r>
        <w:t>d</w:t>
      </w:r>
      <w:r w:rsidRPr="00A26EA1">
        <w:t xml:space="preserve"> filtering.</w:t>
      </w:r>
      <w:r>
        <w:fldChar w:fldCharType="begin"/>
      </w:r>
      <w:r>
        <w:instrText xml:space="preserve"> XE "</w:instrText>
      </w:r>
      <w:r w:rsidRPr="00B4661E">
        <w:instrText>26805.z01.03.01.037.9</w:instrText>
      </w:r>
      <w:r>
        <w:instrText xml:space="preserve">" </w:instrText>
      </w:r>
      <w:r>
        <w:fldChar w:fldCharType="end"/>
      </w:r>
    </w:p>
    <w:p w14:paraId="542CE552" w14:textId="77777777" w:rsidR="00094486" w:rsidRPr="00A26EA1" w:rsidRDefault="00094486" w:rsidP="00094486">
      <w:r>
        <w:fldChar w:fldCharType="begin"/>
      </w:r>
      <w:r>
        <w:instrText xml:space="preserve"> XE "</w:instrText>
      </w:r>
      <w:r w:rsidRPr="00B738CA">
        <w:instrText>26805.z01.03.01.038.1</w:instrText>
      </w:r>
      <w:r>
        <w:instrText xml:space="preserve">" </w:instrText>
      </w:r>
      <w:r>
        <w:fldChar w:fldCharType="end"/>
      </w:r>
      <w:r w:rsidRPr="00A26EA1">
        <w:t xml:space="preserve">Finally, Microsoft Active Accessibility properties and functions cannot be extended without breaking or changing </w:t>
      </w:r>
      <w:r w:rsidRPr="003023BF">
        <w:t>the IAccessible COM</w:t>
      </w:r>
      <w:r w:rsidRPr="00A26EA1">
        <w:t xml:space="preserve"> interface specification. The result is that new control behavior cannot be exposed through the objec</w:t>
      </w:r>
      <w:r>
        <w:t>t model; it tends to be static.</w:t>
      </w:r>
      <w:r>
        <w:fldChar w:fldCharType="begin"/>
      </w:r>
      <w:r>
        <w:instrText xml:space="preserve"> XE "</w:instrText>
      </w:r>
      <w:r w:rsidRPr="00B66D77">
        <w:instrText>26805.z01.03.01.038.9</w:instrText>
      </w:r>
      <w:r>
        <w:instrText xml:space="preserve">" </w:instrText>
      </w:r>
      <w:r>
        <w:fldChar w:fldCharType="end"/>
      </w:r>
    </w:p>
    <w:p w14:paraId="59666D21" w14:textId="77777777" w:rsidR="00094486" w:rsidRPr="00A26EA1" w:rsidRDefault="00094486" w:rsidP="00094486">
      <w:r>
        <w:fldChar w:fldCharType="begin"/>
      </w:r>
      <w:r>
        <w:instrText xml:space="preserve"> XE "</w:instrText>
      </w:r>
      <w:r w:rsidRPr="00507882">
        <w:instrText>26805.z01.03.01.039.1</w:instrText>
      </w:r>
      <w:r>
        <w:instrText xml:space="preserve">" </w:instrText>
      </w:r>
      <w:r>
        <w:fldChar w:fldCharType="end"/>
      </w:r>
      <w:r w:rsidRPr="00A26EA1">
        <w:t xml:space="preserve">With UI Automation, as new UI elements are created, application developers can introduce custom </w:t>
      </w:r>
      <w:r>
        <w:t>P</w:t>
      </w:r>
      <w:r w:rsidRPr="00A26EA1">
        <w:t xml:space="preserve">roperties, </w:t>
      </w:r>
      <w:r>
        <w:t>C</w:t>
      </w:r>
      <w:r w:rsidRPr="00A26EA1">
        <w:t xml:space="preserve">ontrol </w:t>
      </w:r>
      <w:r>
        <w:t>P</w:t>
      </w:r>
      <w:r w:rsidRPr="00A26EA1">
        <w:t xml:space="preserve">atterns, and </w:t>
      </w:r>
      <w:r>
        <w:t>E</w:t>
      </w:r>
      <w:r w:rsidRPr="00A26EA1">
        <w:t>vents to describe the new elements.</w:t>
      </w:r>
      <w:r>
        <w:fldChar w:fldCharType="begin"/>
      </w:r>
      <w:r>
        <w:instrText xml:space="preserve"> XE "</w:instrText>
      </w:r>
      <w:r w:rsidRPr="000030E4">
        <w:instrText>26805.z01.03.01.039.9</w:instrText>
      </w:r>
      <w:r>
        <w:instrText xml:space="preserve">" </w:instrText>
      </w:r>
      <w:r>
        <w:fldChar w:fldCharType="end"/>
      </w:r>
    </w:p>
    <w:p w14:paraId="49756BDF" w14:textId="77777777" w:rsidR="00094486" w:rsidRPr="00A26EA1" w:rsidRDefault="00094486" w:rsidP="00094486">
      <w:pPr>
        <w:pStyle w:val="Heading1"/>
        <w:rPr>
          <w:kern w:val="36"/>
        </w:rPr>
      </w:pPr>
      <w:bookmarkStart w:id="21" w:name="msaa.ui_automation_specification"/>
      <w:bookmarkEnd w:id="21"/>
      <w:r w:rsidRPr="00A26EA1">
        <w:rPr>
          <w:kern w:val="36"/>
        </w:rPr>
        <w:t>UI Automation Specification</w:t>
      </w:r>
    </w:p>
    <w:p w14:paraId="38B81E88" w14:textId="77777777" w:rsidR="00094486" w:rsidRPr="00A26EA1" w:rsidRDefault="00094486" w:rsidP="00094486">
      <w:r>
        <w:fldChar w:fldCharType="begin"/>
      </w:r>
      <w:r>
        <w:instrText xml:space="preserve"> XE "</w:instrText>
      </w:r>
      <w:r w:rsidRPr="009778D0">
        <w:instrText>26805.z01.04.01.040.1</w:instrText>
      </w:r>
      <w:r>
        <w:instrText xml:space="preserve">" </w:instrText>
      </w:r>
      <w:r>
        <w:fldChar w:fldCharType="end"/>
      </w:r>
      <w:r w:rsidRPr="00A26EA1">
        <w:t>The UI Automation specification provides flexible programmatic access to UI elements on the Windows desktop, enabling assistive technology products such as screen readers to provide information about the UI to end users and to manipulate the UI by means other than stan</w:t>
      </w:r>
      <w:r>
        <w:softHyphen/>
      </w:r>
      <w:r w:rsidRPr="00A26EA1">
        <w:t>dard input. The specification can be supported across platforms other than Windows.</w:t>
      </w:r>
      <w:r>
        <w:fldChar w:fldCharType="begin"/>
      </w:r>
      <w:r>
        <w:instrText xml:space="preserve"> XE "</w:instrText>
      </w:r>
      <w:r w:rsidRPr="00725534">
        <w:instrText>26805.z01.04.01.040.9</w:instrText>
      </w:r>
      <w:r>
        <w:instrText xml:space="preserve">" </w:instrText>
      </w:r>
      <w:r>
        <w:fldChar w:fldCharType="end"/>
      </w:r>
    </w:p>
    <w:p w14:paraId="0A781D0E" w14:textId="77777777" w:rsidR="00094486" w:rsidRPr="00A26EA1" w:rsidRDefault="00094486" w:rsidP="00094486">
      <w:r>
        <w:br w:type="page"/>
      </w:r>
      <w:r>
        <w:fldChar w:fldCharType="begin"/>
      </w:r>
      <w:r>
        <w:instrText xml:space="preserve"> XE "</w:instrText>
      </w:r>
      <w:r w:rsidRPr="00F26395">
        <w:instrText>26805.z01.04.01.041.1</w:instrText>
      </w:r>
      <w:r>
        <w:instrText xml:space="preserve">" </w:instrText>
      </w:r>
      <w:r>
        <w:fldChar w:fldCharType="end"/>
      </w:r>
      <w:r w:rsidRPr="00A26EA1">
        <w:t>The implementation of UI Automation specification in Windows is also called UI Automation (UI Automation). UI Automation is broader in scope than just an interface definition. UI Automation provides:</w:t>
      </w:r>
      <w:r>
        <w:fldChar w:fldCharType="begin"/>
      </w:r>
      <w:r>
        <w:instrText xml:space="preserve"> XE "</w:instrText>
      </w:r>
      <w:r w:rsidRPr="00C35D21">
        <w:instrText>26805.z01.04.01.041.9</w:instrText>
      </w:r>
      <w:r>
        <w:instrText xml:space="preserve">" </w:instrText>
      </w:r>
      <w:r>
        <w:fldChar w:fldCharType="end"/>
      </w:r>
    </w:p>
    <w:p w14:paraId="3CFF46CD" w14:textId="77777777" w:rsidR="00094486" w:rsidRDefault="00094486" w:rsidP="00094486">
      <w:pPr>
        <w:pStyle w:val="BullList"/>
      </w:pPr>
      <w:r>
        <w:fldChar w:fldCharType="begin"/>
      </w:r>
      <w:r>
        <w:instrText xml:space="preserve"> XE "</w:instrText>
      </w:r>
      <w:r w:rsidRPr="00E56FE2">
        <w:instrText>26805.z01.04.01.042.1</w:instrText>
      </w:r>
      <w:r>
        <w:instrText xml:space="preserve">" </w:instrText>
      </w:r>
      <w:r>
        <w:fldChar w:fldCharType="end"/>
      </w:r>
      <w:r w:rsidRPr="00A26EA1">
        <w:t>An object model and functions that make it easy for client applications to receive events, retrieve property valu</w:t>
      </w:r>
      <w:r>
        <w:t>es, and manipulate UI elements.</w:t>
      </w:r>
      <w:r>
        <w:fldChar w:fldCharType="begin"/>
      </w:r>
      <w:r>
        <w:instrText xml:space="preserve"> XE "</w:instrText>
      </w:r>
      <w:r w:rsidRPr="00686E60">
        <w:instrText>26805.z01.04.01.042.9</w:instrText>
      </w:r>
      <w:r>
        <w:instrText xml:space="preserve">" </w:instrText>
      </w:r>
      <w:r>
        <w:fldChar w:fldCharType="end"/>
      </w:r>
    </w:p>
    <w:p w14:paraId="284C0077" w14:textId="77777777" w:rsidR="00094486" w:rsidRDefault="00094486" w:rsidP="00094486">
      <w:pPr>
        <w:pStyle w:val="BullList"/>
      </w:pPr>
      <w:r>
        <w:fldChar w:fldCharType="begin"/>
      </w:r>
      <w:r>
        <w:instrText xml:space="preserve"> XE "</w:instrText>
      </w:r>
      <w:r w:rsidRPr="00991A36">
        <w:instrText>26805.z01.04.01.043.1</w:instrText>
      </w:r>
      <w:r>
        <w:instrText xml:space="preserve">" </w:instrText>
      </w:r>
      <w:r>
        <w:fldChar w:fldCharType="end"/>
      </w:r>
      <w:r w:rsidRPr="00A26EA1">
        <w:t>A core infrastructure for finding and fetc</w:t>
      </w:r>
      <w:r>
        <w:t>hing across process boundaries.</w:t>
      </w:r>
      <w:r>
        <w:fldChar w:fldCharType="begin"/>
      </w:r>
      <w:r>
        <w:instrText xml:space="preserve"> XE "</w:instrText>
      </w:r>
      <w:r w:rsidRPr="004A745F">
        <w:instrText>26805.z01.04.01.043.9</w:instrText>
      </w:r>
      <w:r>
        <w:instrText xml:space="preserve">" </w:instrText>
      </w:r>
      <w:r>
        <w:fldChar w:fldCharType="end"/>
      </w:r>
    </w:p>
    <w:p w14:paraId="06BA8E7B" w14:textId="77777777" w:rsidR="00094486" w:rsidRDefault="00094486" w:rsidP="00094486">
      <w:pPr>
        <w:pStyle w:val="BullList"/>
      </w:pPr>
      <w:r>
        <w:fldChar w:fldCharType="begin"/>
      </w:r>
      <w:r>
        <w:instrText xml:space="preserve"> XE "</w:instrText>
      </w:r>
      <w:r w:rsidRPr="00CA2B88">
        <w:instrText>26805.z01.04.01.044.1</w:instrText>
      </w:r>
      <w:r>
        <w:instrText xml:space="preserve">" </w:instrText>
      </w:r>
      <w:r>
        <w:fldChar w:fldCharType="end"/>
      </w:r>
      <w:r w:rsidRPr="00A26EA1">
        <w:t>A set of interfaces for provide</w:t>
      </w:r>
      <w:r>
        <w:t>r</w:t>
      </w:r>
      <w:r w:rsidRPr="00A26EA1">
        <w:t>s to express the tree structure, general properties, an</w:t>
      </w:r>
      <w:r>
        <w:t>d functionality of UI elements.</w:t>
      </w:r>
      <w:r>
        <w:fldChar w:fldCharType="begin"/>
      </w:r>
      <w:r>
        <w:instrText xml:space="preserve"> XE "</w:instrText>
      </w:r>
      <w:r w:rsidRPr="00595941">
        <w:instrText>26805.z01.04.01.044.9</w:instrText>
      </w:r>
      <w:r>
        <w:instrText xml:space="preserve">" </w:instrText>
      </w:r>
      <w:r>
        <w:fldChar w:fldCharType="end"/>
      </w:r>
    </w:p>
    <w:p w14:paraId="3DF8AF78" w14:textId="77777777" w:rsidR="00094486" w:rsidRDefault="00094486" w:rsidP="00094486">
      <w:pPr>
        <w:pStyle w:val="BullList"/>
      </w:pPr>
      <w:r>
        <w:fldChar w:fldCharType="begin"/>
      </w:r>
      <w:r>
        <w:instrText xml:space="preserve"> XE "</w:instrText>
      </w:r>
      <w:r w:rsidRPr="008C1EF3">
        <w:instrText>26805.z01.04.01.045.1</w:instrText>
      </w:r>
      <w:r>
        <w:instrText xml:space="preserve">" </w:instrText>
      </w:r>
      <w:r>
        <w:fldChar w:fldCharType="end"/>
      </w:r>
      <w:r w:rsidRPr="00A26EA1">
        <w:t xml:space="preserve">A </w:t>
      </w:r>
      <w:r>
        <w:t>”Control Type“</w:t>
      </w:r>
      <w:r w:rsidRPr="00A26EA1">
        <w:t xml:space="preserve"> property that allows clients and providers to clearly indicate the common properties, functionality</w:t>
      </w:r>
      <w:r>
        <w:t>, and structure of a UI object.</w:t>
      </w:r>
      <w:r>
        <w:fldChar w:fldCharType="begin"/>
      </w:r>
      <w:r>
        <w:instrText xml:space="preserve"> XE "</w:instrText>
      </w:r>
      <w:r w:rsidRPr="0007790B">
        <w:instrText>26805.z01.04.01.045.9</w:instrText>
      </w:r>
      <w:r>
        <w:instrText xml:space="preserve">" </w:instrText>
      </w:r>
      <w:r>
        <w:fldChar w:fldCharType="end"/>
      </w:r>
    </w:p>
    <w:p w14:paraId="08705D92" w14:textId="77777777" w:rsidR="00094486" w:rsidRDefault="00094486" w:rsidP="00094486">
      <w:pPr>
        <w:pStyle w:val="ListEnd"/>
      </w:pPr>
    </w:p>
    <w:p w14:paraId="59C26EBF" w14:textId="77777777" w:rsidR="00094486" w:rsidRPr="00A26EA1" w:rsidRDefault="00094486" w:rsidP="00094486">
      <w:r>
        <w:fldChar w:fldCharType="begin"/>
      </w:r>
      <w:r>
        <w:instrText xml:space="preserve"> XE "</w:instrText>
      </w:r>
      <w:r w:rsidRPr="001931FF">
        <w:instrText>26805.z01.04.01.046.1</w:instrText>
      </w:r>
      <w:r>
        <w:instrText xml:space="preserve">" </w:instrText>
      </w:r>
      <w:r>
        <w:fldChar w:fldCharType="end"/>
      </w:r>
      <w:r w:rsidRPr="00A26EA1">
        <w:t>UI Automation improves on Microsoft Active Accessibility by:</w:t>
      </w:r>
      <w:r>
        <w:fldChar w:fldCharType="begin"/>
      </w:r>
      <w:r>
        <w:instrText xml:space="preserve"> XE "</w:instrText>
      </w:r>
      <w:r w:rsidRPr="00016418">
        <w:instrText>26805.z01.04.01.046.9</w:instrText>
      </w:r>
      <w:r>
        <w:instrText xml:space="preserve">" </w:instrText>
      </w:r>
      <w:r>
        <w:fldChar w:fldCharType="end"/>
      </w:r>
    </w:p>
    <w:p w14:paraId="131F84E2" w14:textId="77777777" w:rsidR="00094486" w:rsidRDefault="00094486" w:rsidP="00094486">
      <w:pPr>
        <w:pStyle w:val="BullList"/>
      </w:pPr>
      <w:r>
        <w:fldChar w:fldCharType="begin"/>
      </w:r>
      <w:r>
        <w:instrText xml:space="preserve"> XE "</w:instrText>
      </w:r>
      <w:r w:rsidRPr="006452A6">
        <w:instrText>26805.z01.04.01.047.1</w:instrText>
      </w:r>
      <w:r>
        <w:instrText xml:space="preserve">" </w:instrText>
      </w:r>
      <w:r>
        <w:fldChar w:fldCharType="end"/>
      </w:r>
      <w:r w:rsidRPr="00A26EA1">
        <w:t>Enabling efficient out-of-process clients, while continu</w:t>
      </w:r>
      <w:r>
        <w:t>ing to allow in-process access.</w:t>
      </w:r>
      <w:r>
        <w:fldChar w:fldCharType="begin"/>
      </w:r>
      <w:r>
        <w:instrText xml:space="preserve"> XE "</w:instrText>
      </w:r>
      <w:r w:rsidRPr="00286FAD">
        <w:instrText>26805.z01.04.01.047.9</w:instrText>
      </w:r>
      <w:r>
        <w:instrText xml:space="preserve">" </w:instrText>
      </w:r>
      <w:r>
        <w:fldChar w:fldCharType="end"/>
      </w:r>
    </w:p>
    <w:p w14:paraId="3B39905E" w14:textId="77777777" w:rsidR="00094486" w:rsidRDefault="00094486" w:rsidP="00094486">
      <w:pPr>
        <w:pStyle w:val="BullList"/>
      </w:pPr>
      <w:r>
        <w:fldChar w:fldCharType="begin"/>
      </w:r>
      <w:r>
        <w:instrText xml:space="preserve"> XE "</w:instrText>
      </w:r>
      <w:r w:rsidRPr="00D83C91">
        <w:instrText>26805.z01.04.01.048.1</w:instrText>
      </w:r>
      <w:r>
        <w:instrText xml:space="preserve">" </w:instrText>
      </w:r>
      <w:r>
        <w:fldChar w:fldCharType="end"/>
      </w:r>
      <w:r w:rsidRPr="00A26EA1">
        <w:t>Exposing more information about the UI in a way that allows clients to be out-of-p</w:t>
      </w:r>
      <w:r>
        <w:t>rocess.</w:t>
      </w:r>
      <w:r>
        <w:fldChar w:fldCharType="begin"/>
      </w:r>
      <w:r>
        <w:instrText xml:space="preserve"> XE "</w:instrText>
      </w:r>
      <w:r w:rsidRPr="00E34821">
        <w:instrText>26805.z01.04.01.048.9</w:instrText>
      </w:r>
      <w:r>
        <w:instrText xml:space="preserve">" </w:instrText>
      </w:r>
      <w:r>
        <w:fldChar w:fldCharType="end"/>
      </w:r>
    </w:p>
    <w:p w14:paraId="2A643DD1" w14:textId="77777777" w:rsidR="00094486" w:rsidRDefault="00094486" w:rsidP="00094486">
      <w:pPr>
        <w:pStyle w:val="BullList"/>
      </w:pPr>
      <w:r>
        <w:fldChar w:fldCharType="begin"/>
      </w:r>
      <w:r>
        <w:instrText xml:space="preserve"> XE "</w:instrText>
      </w:r>
      <w:r w:rsidRPr="00EF62E1">
        <w:instrText>26805.z01.04.01.049.1</w:instrText>
      </w:r>
      <w:r>
        <w:instrText xml:space="preserve">" </w:instrText>
      </w:r>
      <w:r>
        <w:fldChar w:fldCharType="end"/>
      </w:r>
      <w:r w:rsidRPr="00A26EA1">
        <w:t xml:space="preserve">Coexisting with and leveraging Microsoft Active Accessibility without inheriting its limitations. For more information, see </w:t>
      </w:r>
      <w:r>
        <w:t>the section of this appendix titled “Limitations of Microsoft Active Accessibility</w:t>
      </w:r>
      <w:r w:rsidRPr="00A26EA1">
        <w:t>.</w:t>
      </w:r>
      <w:r>
        <w:t>”</w:t>
      </w:r>
      <w:r>
        <w:fldChar w:fldCharType="begin"/>
      </w:r>
      <w:r>
        <w:instrText xml:space="preserve"> XE "</w:instrText>
      </w:r>
      <w:r w:rsidRPr="00467F3F">
        <w:instrText>26805.z01.04.01.049.9</w:instrText>
      </w:r>
      <w:r>
        <w:instrText xml:space="preserve">" </w:instrText>
      </w:r>
      <w:r>
        <w:fldChar w:fldCharType="end"/>
      </w:r>
    </w:p>
    <w:p w14:paraId="62A44255" w14:textId="77777777" w:rsidR="00094486" w:rsidRDefault="00094486" w:rsidP="00094486">
      <w:pPr>
        <w:pStyle w:val="ListEnd"/>
      </w:pPr>
    </w:p>
    <w:p w14:paraId="529194B0" w14:textId="77777777" w:rsidR="00094486" w:rsidRPr="00A26EA1" w:rsidRDefault="00094486" w:rsidP="00094486">
      <w:r>
        <w:fldChar w:fldCharType="begin"/>
      </w:r>
      <w:r>
        <w:instrText xml:space="preserve"> XE "</w:instrText>
      </w:r>
      <w:r w:rsidRPr="00790661">
        <w:instrText>26805.z01.04.01.051.1</w:instrText>
      </w:r>
      <w:r>
        <w:instrText xml:space="preserve">" </w:instrText>
      </w:r>
      <w:r>
        <w:fldChar w:fldCharType="end"/>
      </w:r>
      <w:r w:rsidRPr="00A26EA1">
        <w:t>The implementation of the UI Automation specification in Windows features COM-based interfaces and managed interfaces.</w:t>
      </w:r>
      <w:r>
        <w:fldChar w:fldCharType="begin"/>
      </w:r>
      <w:r>
        <w:instrText xml:space="preserve"> XE "</w:instrText>
      </w:r>
      <w:r w:rsidRPr="00621DC7">
        <w:instrText>26805.z01.04.01.051.9</w:instrText>
      </w:r>
      <w:r>
        <w:instrText xml:space="preserve">" </w:instrText>
      </w:r>
      <w:r>
        <w:fldChar w:fldCharType="end"/>
      </w:r>
    </w:p>
    <w:p w14:paraId="36020DAA" w14:textId="77777777" w:rsidR="00094486" w:rsidRPr="00A26EA1" w:rsidRDefault="00094486" w:rsidP="00094486">
      <w:pPr>
        <w:pStyle w:val="Heading2"/>
      </w:pPr>
      <w:bookmarkStart w:id="22" w:name="ui_automation_elements"/>
      <w:bookmarkEnd w:id="22"/>
      <w:r w:rsidRPr="00A26EA1">
        <w:t>UI Automation Elements</w:t>
      </w:r>
    </w:p>
    <w:p w14:paraId="07D2F18D" w14:textId="77777777" w:rsidR="00094486" w:rsidRPr="00A26EA1" w:rsidRDefault="00094486" w:rsidP="00094486">
      <w:r>
        <w:fldChar w:fldCharType="begin"/>
      </w:r>
      <w:r>
        <w:instrText xml:space="preserve"> XE "</w:instrText>
      </w:r>
      <w:r w:rsidRPr="00450EB6">
        <w:instrText>26805.z01.04.02.052.1</w:instrText>
      </w:r>
      <w:r>
        <w:instrText xml:space="preserve">" </w:instrText>
      </w:r>
      <w:r>
        <w:fldChar w:fldCharType="end"/>
      </w:r>
      <w:r w:rsidRPr="00A26EA1">
        <w:t xml:space="preserve">UI Automation exposes every piece of the UI to client applications as an </w:t>
      </w:r>
      <w:r w:rsidRPr="00A26EA1">
        <w:rPr>
          <w:i/>
          <w:iCs/>
        </w:rPr>
        <w:t>automation element</w:t>
      </w:r>
      <w:r w:rsidRPr="00A26EA1">
        <w:t xml:space="preserve">. Providers supply </w:t>
      </w:r>
      <w:r>
        <w:t>P</w:t>
      </w:r>
      <w:r w:rsidRPr="00A26EA1">
        <w:t>roperty values for each element. Elements are exposed as a tree structure, with t</w:t>
      </w:r>
      <w:r>
        <w:t>he desktop as the root element.</w:t>
      </w:r>
      <w:r>
        <w:fldChar w:fldCharType="begin"/>
      </w:r>
      <w:r>
        <w:instrText xml:space="preserve"> XE "</w:instrText>
      </w:r>
      <w:r w:rsidRPr="00C344F0">
        <w:instrText>26805.z01.04.02.052.9</w:instrText>
      </w:r>
      <w:r>
        <w:instrText xml:space="preserve">" </w:instrText>
      </w:r>
      <w:r>
        <w:fldChar w:fldCharType="end"/>
      </w:r>
    </w:p>
    <w:p w14:paraId="428969F1" w14:textId="77777777" w:rsidR="00094486" w:rsidRDefault="00094486" w:rsidP="00094486">
      <w:r>
        <w:fldChar w:fldCharType="begin"/>
      </w:r>
      <w:r>
        <w:instrText xml:space="preserve"> XE "</w:instrText>
      </w:r>
      <w:r w:rsidRPr="00570638">
        <w:instrText>26805.z01.04.02.053.1</w:instrText>
      </w:r>
      <w:r>
        <w:instrText xml:space="preserve">" </w:instrText>
      </w:r>
      <w:r>
        <w:fldChar w:fldCharType="end"/>
      </w:r>
      <w:r w:rsidRPr="00A26EA1">
        <w:t xml:space="preserve">Automation </w:t>
      </w:r>
      <w:r>
        <w:t>E</w:t>
      </w:r>
      <w:r w:rsidRPr="00A26EA1">
        <w:t xml:space="preserve">lements expose common properties of the UI elements they represent. One of these properties is the </w:t>
      </w:r>
      <w:r>
        <w:t>Control Type</w:t>
      </w:r>
      <w:r w:rsidRPr="00A26EA1">
        <w:t>, which describes its basic appearance and functionality (for example, a button or a check box).</w:t>
      </w:r>
      <w:r w:rsidRPr="004D31F0">
        <w:t xml:space="preserve"> </w:t>
      </w:r>
      <w:r>
        <w:fldChar w:fldCharType="begin"/>
      </w:r>
      <w:r>
        <w:instrText xml:space="preserve"> XE "</w:instrText>
      </w:r>
      <w:r w:rsidRPr="00376D49">
        <w:instrText>26805.z01.04.02.053.9</w:instrText>
      </w:r>
      <w:r>
        <w:instrText xml:space="preserve">" </w:instrText>
      </w:r>
      <w:r>
        <w:fldChar w:fldCharType="end"/>
      </w:r>
    </w:p>
    <w:p w14:paraId="2CB2137A" w14:textId="77777777" w:rsidR="00094486" w:rsidRDefault="00094486" w:rsidP="00094486"/>
    <w:p w14:paraId="46A1E964" w14:textId="77777777" w:rsidR="00094486" w:rsidRPr="00A26EA1" w:rsidRDefault="00094486" w:rsidP="00094486"/>
    <w:p w14:paraId="4C837266" w14:textId="77777777" w:rsidR="00094486" w:rsidRPr="00A26EA1" w:rsidRDefault="00094486" w:rsidP="00094486">
      <w:pPr>
        <w:pStyle w:val="Heading2"/>
      </w:pPr>
      <w:bookmarkStart w:id="23" w:name="ui_automation_tree"/>
      <w:bookmarkEnd w:id="23"/>
      <w:r w:rsidRPr="00A26EA1">
        <w:t>UI Automation Tree</w:t>
      </w:r>
    </w:p>
    <w:p w14:paraId="69C8A16C" w14:textId="77777777" w:rsidR="00094486" w:rsidRPr="00A26EA1" w:rsidRDefault="00094486" w:rsidP="00094486">
      <w:r>
        <w:fldChar w:fldCharType="begin"/>
      </w:r>
      <w:r>
        <w:instrText xml:space="preserve"> XE "</w:instrText>
      </w:r>
      <w:r w:rsidRPr="00EF63C5">
        <w:instrText>26805.z01.04.03.054.1</w:instrText>
      </w:r>
      <w:r>
        <w:instrText xml:space="preserve">" </w:instrText>
      </w:r>
      <w:r>
        <w:fldChar w:fldCharType="end"/>
      </w:r>
      <w:r w:rsidRPr="00A26EA1">
        <w:t>The UI Automation tree represents the entire UI: the root element is the current desktop, and child elements are application windows. Each of these child elements can contain elements representing menus, buttons, toolbars, and so on. These elements in turn can contain elements like list items, as the following illustration shows.</w:t>
      </w:r>
      <w:r>
        <w:fldChar w:fldCharType="begin"/>
      </w:r>
      <w:r>
        <w:instrText xml:space="preserve"> XE "</w:instrText>
      </w:r>
      <w:r w:rsidRPr="000160B2">
        <w:instrText>26805.z01.04.03.054.9</w:instrText>
      </w:r>
      <w:r>
        <w:instrText xml:space="preserve">" </w:instrText>
      </w:r>
      <w:r>
        <w:fldChar w:fldCharType="end"/>
      </w:r>
    </w:p>
    <w:p w14:paraId="50E59B6D" w14:textId="01A9BBC2" w:rsidR="00094486" w:rsidRPr="00A26EA1" w:rsidRDefault="000D7FDB" w:rsidP="00094486">
      <w:pPr>
        <w:pStyle w:val="Fig-Graphic"/>
      </w:pPr>
      <w:r>
        <w:rPr>
          <w:noProof/>
        </w:rPr>
        <w:drawing>
          <wp:inline distT="0" distB="0" distL="0" distR="0" wp14:anchorId="118F19A8" wp14:editId="4B0B0ACA">
            <wp:extent cx="3314700" cy="3781425"/>
            <wp:effectExtent l="0" t="0" r="0" b="0"/>
            <wp:docPr id="21" name="Picture 1" descr="Illustration of the Run dialog box in Windows and its UI Automation Tre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llustration of the Run dialog box in Windows and its UI Automation Tree structu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4700" cy="3781425"/>
                    </a:xfrm>
                    <a:prstGeom prst="rect">
                      <a:avLst/>
                    </a:prstGeom>
                    <a:noFill/>
                    <a:ln>
                      <a:noFill/>
                    </a:ln>
                  </pic:spPr>
                </pic:pic>
              </a:graphicData>
            </a:graphic>
          </wp:inline>
        </w:drawing>
      </w:r>
      <w:r w:rsidR="00094486">
        <w:fldChar w:fldCharType="begin"/>
      </w:r>
      <w:r w:rsidR="00094486">
        <w:instrText xml:space="preserve"> XE "</w:instrText>
      </w:r>
      <w:r w:rsidR="00094486" w:rsidRPr="0009538B">
        <w:instrText>26805.z01.04.03.055.1</w:instrText>
      </w:r>
      <w:r w:rsidR="00094486">
        <w:instrText xml:space="preserve">" </w:instrText>
      </w:r>
      <w:r w:rsidR="00094486">
        <w:fldChar w:fldCharType="end"/>
      </w:r>
      <w:r w:rsidR="00094486">
        <w:fldChar w:fldCharType="begin"/>
      </w:r>
      <w:r w:rsidR="00094486">
        <w:instrText xml:space="preserve"> XE "</w:instrText>
      </w:r>
      <w:r w:rsidR="00094486" w:rsidRPr="00B61180">
        <w:instrText>26805.z01.04.03.055.9</w:instrText>
      </w:r>
      <w:r w:rsidR="00094486">
        <w:instrText xml:space="preserve">" </w:instrText>
      </w:r>
      <w:r w:rsidR="00094486">
        <w:fldChar w:fldCharType="end"/>
      </w:r>
    </w:p>
    <w:p w14:paraId="138893B8" w14:textId="77777777" w:rsidR="00094486" w:rsidRPr="00A26EA1" w:rsidRDefault="00094486" w:rsidP="00094486">
      <w:r>
        <w:fldChar w:fldCharType="begin"/>
      </w:r>
      <w:r>
        <w:instrText xml:space="preserve"> XE "</w:instrText>
      </w:r>
      <w:r w:rsidRPr="007B0290">
        <w:instrText>26805.z01.04.03.056.1</w:instrText>
      </w:r>
      <w:r>
        <w:instrText xml:space="preserve">" </w:instrText>
      </w:r>
      <w:r>
        <w:fldChar w:fldCharType="end"/>
      </w:r>
      <w:r w:rsidRPr="00A26EA1">
        <w:t>Be aware that the order of the siblings in the UI Automation tree is quite important. Objects that are next to each other visually should also be next to each other in the UI Automation tree.</w:t>
      </w:r>
      <w:r>
        <w:fldChar w:fldCharType="begin"/>
      </w:r>
      <w:r>
        <w:instrText xml:space="preserve"> XE "</w:instrText>
      </w:r>
      <w:r w:rsidRPr="00563A11">
        <w:instrText>26805.z01.04.03.056.9</w:instrText>
      </w:r>
      <w:r>
        <w:instrText xml:space="preserve">" </w:instrText>
      </w:r>
      <w:r>
        <w:fldChar w:fldCharType="end"/>
      </w:r>
    </w:p>
    <w:p w14:paraId="7997BBA1" w14:textId="77777777" w:rsidR="00094486" w:rsidRPr="00A26EA1" w:rsidRDefault="00094486" w:rsidP="00094486">
      <w:r>
        <w:fldChar w:fldCharType="begin"/>
      </w:r>
      <w:r>
        <w:instrText xml:space="preserve"> XE "</w:instrText>
      </w:r>
      <w:r w:rsidRPr="00931A96">
        <w:instrText>26805.z01.04.03.057.1</w:instrText>
      </w:r>
      <w:r>
        <w:instrText xml:space="preserve">" </w:instrText>
      </w:r>
      <w:r>
        <w:fldChar w:fldCharType="end"/>
      </w:r>
      <w:r w:rsidRPr="00A26EA1">
        <w:t>UI Automation providers for a particular control support navigation among the child elements of that control. However, providers are not concerned with navigation between these control sub-trees. This is managed by the UI Automation core, using information from the default window providers.</w:t>
      </w:r>
      <w:r>
        <w:fldChar w:fldCharType="begin"/>
      </w:r>
      <w:r>
        <w:instrText xml:space="preserve"> XE "</w:instrText>
      </w:r>
      <w:r w:rsidRPr="00C26D46">
        <w:instrText>26805.z01.04.03.057.9</w:instrText>
      </w:r>
      <w:r>
        <w:instrText xml:space="preserve">" </w:instrText>
      </w:r>
      <w:r>
        <w:fldChar w:fldCharType="end"/>
      </w:r>
    </w:p>
    <w:p w14:paraId="4D05FBC2" w14:textId="77777777" w:rsidR="00094486" w:rsidRDefault="00094486" w:rsidP="00094486">
      <w:r>
        <w:fldChar w:fldCharType="begin"/>
      </w:r>
      <w:r>
        <w:instrText xml:space="preserve"> XE "</w:instrText>
      </w:r>
      <w:r w:rsidRPr="00986CFD">
        <w:instrText>26805.z01.04.03.058.1</w:instrText>
      </w:r>
      <w:r>
        <w:instrText xml:space="preserve">" </w:instrText>
      </w:r>
      <w:r>
        <w:fldChar w:fldCharType="end"/>
      </w:r>
      <w:r w:rsidRPr="00A26EA1">
        <w:t>To help clients process UI information more effectively, the framework supports alternative views of the automation tree: raw view, control view, and content view. As the following table shows, the type of filtering determines the views, and the client defines the scope of a view.</w:t>
      </w:r>
    </w:p>
    <w:p w14:paraId="79982D72" w14:textId="77777777" w:rsidR="00094486" w:rsidRPr="00A26EA1" w:rsidRDefault="00094486" w:rsidP="00094486">
      <w:r>
        <w:br w:type="page"/>
      </w:r>
      <w:r>
        <w:fldChar w:fldCharType="begin"/>
      </w:r>
      <w:r>
        <w:instrText xml:space="preserve"> XE "</w:instrText>
      </w:r>
      <w:r w:rsidRPr="009224A5">
        <w:instrText>26805.z01.04.03.058.9</w:instrText>
      </w:r>
      <w:r>
        <w:instrText xml:space="preserve">" </w:instrText>
      </w:r>
      <w:r>
        <w:fldChar w:fldCharType="end"/>
      </w:r>
    </w:p>
    <w:tbl>
      <w:tblPr>
        <w:tblW w:w="4405" w:type="pct"/>
        <w:tblInd w:w="860" w:type="dxa"/>
        <w:tblBorders>
          <w:insideH w:val="single" w:sz="8" w:space="0" w:color="C0C0C0"/>
        </w:tblBorders>
        <w:tblCellMar>
          <w:top w:w="40" w:type="dxa"/>
          <w:left w:w="60" w:type="dxa"/>
          <w:bottom w:w="40" w:type="dxa"/>
          <w:right w:w="60" w:type="dxa"/>
        </w:tblCellMar>
        <w:tblLook w:val="04A0" w:firstRow="1" w:lastRow="0" w:firstColumn="1" w:lastColumn="0" w:noHBand="0" w:noVBand="1"/>
      </w:tblPr>
      <w:tblGrid>
        <w:gridCol w:w="1697"/>
        <w:gridCol w:w="5871"/>
      </w:tblGrid>
      <w:tr w:rsidR="00094486" w:rsidRPr="00A26EA1" w14:paraId="7963DD40" w14:textId="77777777" w:rsidTr="00317556">
        <w:trPr>
          <w:trHeight w:val="327"/>
        </w:trPr>
        <w:tc>
          <w:tcPr>
            <w:tcW w:w="1121" w:type="pct"/>
            <w:tcBorders>
              <w:top w:val="nil"/>
              <w:left w:val="nil"/>
              <w:bottom w:val="nil"/>
              <w:right w:val="nil"/>
              <w:tl2br w:val="nil"/>
              <w:tr2bl w:val="nil"/>
            </w:tcBorders>
            <w:shd w:val="clear" w:color="auto" w:fill="D9D9D9"/>
          </w:tcPr>
          <w:p w14:paraId="5E1464CD" w14:textId="77777777" w:rsidR="00094486" w:rsidRPr="00A26EA1" w:rsidRDefault="00094486" w:rsidP="00317556">
            <w:pPr>
              <w:pStyle w:val="TableHead"/>
              <w:keepLines/>
              <w:ind w:right="58"/>
            </w:pPr>
            <w:r>
              <w:fldChar w:fldCharType="begin"/>
            </w:r>
            <w:r>
              <w:instrText xml:space="preserve"> XE "</w:instrText>
            </w:r>
            <w:r w:rsidRPr="006E3D8F">
              <w:instrText>26805.z01.04.03.059.1</w:instrText>
            </w:r>
            <w:r>
              <w:instrText xml:space="preserve">" </w:instrText>
            </w:r>
            <w:r>
              <w:fldChar w:fldCharType="end"/>
            </w:r>
            <w:r w:rsidRPr="00A26EA1">
              <w:t>Automation Tree</w:t>
            </w:r>
          </w:p>
        </w:tc>
        <w:tc>
          <w:tcPr>
            <w:tcW w:w="3879" w:type="pct"/>
            <w:tcBorders>
              <w:top w:val="nil"/>
              <w:left w:val="nil"/>
              <w:bottom w:val="nil"/>
              <w:right w:val="nil"/>
              <w:tl2br w:val="nil"/>
              <w:tr2bl w:val="nil"/>
            </w:tcBorders>
            <w:shd w:val="clear" w:color="auto" w:fill="D9D9D9"/>
          </w:tcPr>
          <w:p w14:paraId="4F6BE603" w14:textId="77777777" w:rsidR="00094486" w:rsidRPr="00A26EA1" w:rsidRDefault="00094486" w:rsidP="00317556">
            <w:pPr>
              <w:pStyle w:val="TableHead"/>
              <w:keepLines/>
              <w:ind w:right="58"/>
            </w:pPr>
            <w:r w:rsidRPr="00A26EA1">
              <w:t>Description</w:t>
            </w:r>
          </w:p>
        </w:tc>
      </w:tr>
      <w:tr w:rsidR="00094486" w:rsidRPr="00A26EA1" w14:paraId="38950868" w14:textId="77777777" w:rsidTr="00317556">
        <w:trPr>
          <w:trHeight w:val="316"/>
        </w:trPr>
        <w:tc>
          <w:tcPr>
            <w:tcW w:w="1121" w:type="pct"/>
          </w:tcPr>
          <w:p w14:paraId="072BCA21" w14:textId="77777777" w:rsidR="00094486" w:rsidRPr="00A26EA1" w:rsidRDefault="00094486" w:rsidP="00317556">
            <w:pPr>
              <w:pStyle w:val="TableText"/>
              <w:suppressAutoHyphens/>
              <w:ind w:right="58"/>
            </w:pPr>
            <w:r>
              <w:fldChar w:fldCharType="begin"/>
            </w:r>
            <w:r>
              <w:instrText xml:space="preserve"> XE "</w:instrText>
            </w:r>
            <w:r w:rsidRPr="00E91A1E">
              <w:instrText>26805.z01.04.03.060.1</w:instrText>
            </w:r>
            <w:r>
              <w:instrText xml:space="preserve">" </w:instrText>
            </w:r>
            <w:r>
              <w:fldChar w:fldCharType="end"/>
            </w:r>
            <w:r w:rsidRPr="00A26EA1">
              <w:t>Raw view</w:t>
            </w:r>
          </w:p>
        </w:tc>
        <w:tc>
          <w:tcPr>
            <w:tcW w:w="3879" w:type="pct"/>
          </w:tcPr>
          <w:p w14:paraId="35F5FA6D" w14:textId="77777777" w:rsidR="00094486" w:rsidRPr="00A26EA1" w:rsidRDefault="00094486" w:rsidP="00317556">
            <w:pPr>
              <w:pStyle w:val="TableText"/>
              <w:suppressAutoHyphens/>
              <w:ind w:right="120"/>
            </w:pPr>
            <w:r w:rsidRPr="00A26EA1">
              <w:t xml:space="preserve">The full tree of </w:t>
            </w:r>
            <w:r>
              <w:t>A</w:t>
            </w:r>
            <w:r w:rsidRPr="00A26EA1">
              <w:t xml:space="preserve">utomation </w:t>
            </w:r>
            <w:r>
              <w:t>E</w:t>
            </w:r>
            <w:r w:rsidRPr="00A26EA1">
              <w:t>lement objects for which the desktop is the root.</w:t>
            </w:r>
          </w:p>
        </w:tc>
      </w:tr>
      <w:tr w:rsidR="00094486" w:rsidRPr="00A26EA1" w14:paraId="7C3EE5A4" w14:textId="77777777" w:rsidTr="00317556">
        <w:trPr>
          <w:trHeight w:val="316"/>
        </w:trPr>
        <w:tc>
          <w:tcPr>
            <w:tcW w:w="1121" w:type="pct"/>
          </w:tcPr>
          <w:p w14:paraId="48704B55" w14:textId="77777777" w:rsidR="00094486" w:rsidRPr="00A26EA1" w:rsidRDefault="00094486" w:rsidP="00317556">
            <w:pPr>
              <w:pStyle w:val="TableText"/>
              <w:suppressAutoHyphens/>
              <w:ind w:right="58"/>
            </w:pPr>
            <w:r>
              <w:fldChar w:fldCharType="begin"/>
            </w:r>
            <w:r>
              <w:instrText xml:space="preserve"> XE "</w:instrText>
            </w:r>
            <w:r w:rsidRPr="008E472C">
              <w:instrText>26805.z01.04.03.061.1</w:instrText>
            </w:r>
            <w:r>
              <w:instrText xml:space="preserve">" </w:instrText>
            </w:r>
            <w:r>
              <w:fldChar w:fldCharType="end"/>
            </w:r>
            <w:r w:rsidRPr="00A26EA1">
              <w:t>Control view</w:t>
            </w:r>
          </w:p>
        </w:tc>
        <w:tc>
          <w:tcPr>
            <w:tcW w:w="3879" w:type="pct"/>
          </w:tcPr>
          <w:p w14:paraId="1706D5A5" w14:textId="77777777" w:rsidR="00094486" w:rsidRPr="00A26EA1" w:rsidRDefault="00094486" w:rsidP="00317556">
            <w:pPr>
              <w:pStyle w:val="TableText"/>
              <w:suppressAutoHyphens/>
              <w:ind w:right="120"/>
            </w:pPr>
            <w:r w:rsidRPr="00A26EA1">
              <w:t>A subset of the raw view that closely maps to the UI structure as the user perceives it.</w:t>
            </w:r>
          </w:p>
        </w:tc>
      </w:tr>
      <w:tr w:rsidR="00094486" w:rsidRPr="00A26EA1" w14:paraId="7944FA8B" w14:textId="77777777" w:rsidTr="00317556">
        <w:trPr>
          <w:trHeight w:val="561"/>
        </w:trPr>
        <w:tc>
          <w:tcPr>
            <w:tcW w:w="1121" w:type="pct"/>
          </w:tcPr>
          <w:p w14:paraId="13FCC874" w14:textId="77777777" w:rsidR="00094486" w:rsidRPr="00A26EA1" w:rsidRDefault="00094486" w:rsidP="00317556">
            <w:pPr>
              <w:pStyle w:val="TableText"/>
              <w:suppressAutoHyphens/>
              <w:ind w:right="58"/>
              <w:contextualSpacing/>
            </w:pPr>
            <w:r>
              <w:fldChar w:fldCharType="begin"/>
            </w:r>
            <w:r>
              <w:instrText xml:space="preserve"> XE "</w:instrText>
            </w:r>
            <w:r w:rsidRPr="00C63351">
              <w:instrText>26805.z01.04.03.062.1</w:instrText>
            </w:r>
            <w:r>
              <w:instrText xml:space="preserve">" </w:instrText>
            </w:r>
            <w:r>
              <w:fldChar w:fldCharType="end"/>
            </w:r>
            <w:r w:rsidRPr="00A26EA1">
              <w:t>Content view</w:t>
            </w:r>
          </w:p>
        </w:tc>
        <w:tc>
          <w:tcPr>
            <w:tcW w:w="3879" w:type="pct"/>
          </w:tcPr>
          <w:p w14:paraId="63A2D7FD" w14:textId="77777777" w:rsidR="00094486" w:rsidRPr="00A26EA1" w:rsidRDefault="00094486" w:rsidP="00317556">
            <w:pPr>
              <w:pStyle w:val="TableText"/>
              <w:suppressAutoHyphens/>
              <w:ind w:right="120"/>
              <w:contextualSpacing/>
            </w:pPr>
            <w:r w:rsidRPr="00A26EA1">
              <w:t>A subset of the control view that contains content most relevant to the user, like the values in a drop-down combo box.</w:t>
            </w:r>
          </w:p>
        </w:tc>
      </w:tr>
    </w:tbl>
    <w:p w14:paraId="664CAD71" w14:textId="77777777" w:rsidR="00094486" w:rsidRPr="00A26EA1" w:rsidRDefault="00094486" w:rsidP="00094486">
      <w:pPr>
        <w:pStyle w:val="Heading2"/>
      </w:pPr>
      <w:bookmarkStart w:id="24" w:name="ui_automation_properties"/>
      <w:bookmarkEnd w:id="24"/>
      <w:r w:rsidRPr="00A26EA1">
        <w:t>UI Automation Properties</w:t>
      </w:r>
    </w:p>
    <w:p w14:paraId="26A6A723" w14:textId="77777777" w:rsidR="00094486" w:rsidRPr="00A26EA1" w:rsidRDefault="00094486" w:rsidP="00094486">
      <w:r>
        <w:fldChar w:fldCharType="begin"/>
      </w:r>
      <w:r>
        <w:instrText xml:space="preserve"> XE "</w:instrText>
      </w:r>
      <w:r w:rsidRPr="000F753B">
        <w:instrText>26805.z01.04.04.063.1</w:instrText>
      </w:r>
      <w:r>
        <w:instrText xml:space="preserve">" </w:instrText>
      </w:r>
      <w:r>
        <w:fldChar w:fldCharType="end"/>
      </w:r>
      <w:r w:rsidRPr="00A26EA1">
        <w:t xml:space="preserve">The UI Automation specification defines two kinds of properties: </w:t>
      </w:r>
      <w:r>
        <w:t>A</w:t>
      </w:r>
      <w:r w:rsidRPr="00A26EA1">
        <w:t xml:space="preserve">utomation </w:t>
      </w:r>
      <w:r>
        <w:t>E</w:t>
      </w:r>
      <w:r w:rsidRPr="00A26EA1">
        <w:t xml:space="preserve">lement </w:t>
      </w:r>
      <w:r>
        <w:t>P</w:t>
      </w:r>
      <w:r w:rsidRPr="00A26EA1">
        <w:t xml:space="preserve">roperties and </w:t>
      </w:r>
      <w:r>
        <w:t>C</w:t>
      </w:r>
      <w:r w:rsidRPr="00A26EA1">
        <w:t xml:space="preserve">ontrol </w:t>
      </w:r>
      <w:r>
        <w:t>P</w:t>
      </w:r>
      <w:r w:rsidRPr="00A26EA1">
        <w:t xml:space="preserve">attern </w:t>
      </w:r>
      <w:r>
        <w:t>P</w:t>
      </w:r>
      <w:r w:rsidRPr="00A26EA1">
        <w:t xml:space="preserve">roperties. Automation </w:t>
      </w:r>
      <w:r>
        <w:t>E</w:t>
      </w:r>
      <w:r w:rsidRPr="00A26EA1">
        <w:t xml:space="preserve">lement </w:t>
      </w:r>
      <w:r>
        <w:t>P</w:t>
      </w:r>
      <w:r w:rsidRPr="00A26EA1">
        <w:t xml:space="preserve">roperties apply to most controls, providing fundamental information about the element, such as its name. Control </w:t>
      </w:r>
      <w:r>
        <w:t>P</w:t>
      </w:r>
      <w:r w:rsidRPr="00A26EA1">
        <w:t xml:space="preserve">attern </w:t>
      </w:r>
      <w:r>
        <w:t>P</w:t>
      </w:r>
      <w:r w:rsidRPr="00A26EA1">
        <w:t xml:space="preserve">roperties apply to </w:t>
      </w:r>
      <w:r>
        <w:t>C</w:t>
      </w:r>
      <w:r w:rsidRPr="00A26EA1">
        <w:t xml:space="preserve">ontrol </w:t>
      </w:r>
      <w:r>
        <w:t>P</w:t>
      </w:r>
      <w:r w:rsidRPr="00A26EA1">
        <w:t>atterns, which are described next.</w:t>
      </w:r>
      <w:r>
        <w:fldChar w:fldCharType="begin"/>
      </w:r>
      <w:r>
        <w:instrText xml:space="preserve"> XE "</w:instrText>
      </w:r>
      <w:r w:rsidRPr="0034190E">
        <w:instrText>26805.z01.04.04.063.9</w:instrText>
      </w:r>
      <w:r>
        <w:instrText xml:space="preserve">" </w:instrText>
      </w:r>
      <w:r>
        <w:fldChar w:fldCharType="end"/>
      </w:r>
    </w:p>
    <w:p w14:paraId="6266B072" w14:textId="77777777" w:rsidR="00094486" w:rsidRPr="00A26EA1" w:rsidRDefault="00094486" w:rsidP="00094486">
      <w:r>
        <w:fldChar w:fldCharType="begin"/>
      </w:r>
      <w:r>
        <w:instrText xml:space="preserve"> XE "</w:instrText>
      </w:r>
      <w:r w:rsidRPr="00237445">
        <w:instrText>26805.z01.04.04.064.1</w:instrText>
      </w:r>
      <w:r>
        <w:instrText xml:space="preserve">" </w:instrText>
      </w:r>
      <w:r>
        <w:fldChar w:fldCharType="end"/>
      </w:r>
      <w:r w:rsidRPr="00A26EA1">
        <w:t xml:space="preserve">Unlike with Microsoft Active Accessibility, every UI Automation </w:t>
      </w:r>
      <w:r>
        <w:t>P</w:t>
      </w:r>
      <w:r w:rsidRPr="00A26EA1">
        <w:t xml:space="preserve">roperty is identified by a GUID and a programmatic name, which makes new </w:t>
      </w:r>
      <w:r>
        <w:t>P</w:t>
      </w:r>
      <w:r w:rsidRPr="00A26EA1">
        <w:t>roperties easier to introduce.</w:t>
      </w:r>
      <w:r>
        <w:fldChar w:fldCharType="begin"/>
      </w:r>
      <w:r>
        <w:instrText xml:space="preserve"> XE "</w:instrText>
      </w:r>
      <w:r w:rsidRPr="008D60E2">
        <w:instrText>26805.z01.04.04.064.9</w:instrText>
      </w:r>
      <w:r>
        <w:instrText xml:space="preserve">" </w:instrText>
      </w:r>
      <w:r>
        <w:fldChar w:fldCharType="end"/>
      </w:r>
    </w:p>
    <w:p w14:paraId="188BF13D" w14:textId="77777777" w:rsidR="00094486" w:rsidRPr="00A26EA1" w:rsidRDefault="00094486" w:rsidP="00094486">
      <w:pPr>
        <w:pStyle w:val="Heading2"/>
      </w:pPr>
      <w:bookmarkStart w:id="25" w:name="ui_automation_control_patterns"/>
      <w:bookmarkEnd w:id="25"/>
      <w:r w:rsidRPr="00A26EA1">
        <w:t>UI Automation Control Patterns</w:t>
      </w:r>
    </w:p>
    <w:p w14:paraId="4BB2733F" w14:textId="77777777" w:rsidR="00094486" w:rsidRPr="00A26EA1" w:rsidRDefault="00094486" w:rsidP="00094486">
      <w:r>
        <w:fldChar w:fldCharType="begin"/>
      </w:r>
      <w:r>
        <w:instrText xml:space="preserve"> XE "</w:instrText>
      </w:r>
      <w:r w:rsidRPr="00AE60B8">
        <w:instrText>26805.z01.04.05.065.1</w:instrText>
      </w:r>
      <w:r>
        <w:instrText xml:space="preserve">" </w:instrText>
      </w:r>
      <w:r>
        <w:fldChar w:fldCharType="end"/>
      </w:r>
      <w:r w:rsidRPr="00A26EA1">
        <w:t xml:space="preserve">A </w:t>
      </w:r>
      <w:r>
        <w:t>C</w:t>
      </w:r>
      <w:r w:rsidRPr="00A26EA1">
        <w:t xml:space="preserve">ontrol </w:t>
      </w:r>
      <w:r>
        <w:t>P</w:t>
      </w:r>
      <w:r w:rsidRPr="00A26EA1">
        <w:t xml:space="preserve">attern describes a particular aspect of the functionality of an </w:t>
      </w:r>
      <w:r>
        <w:t>A</w:t>
      </w:r>
      <w:r w:rsidRPr="00A26EA1">
        <w:t xml:space="preserve">utomation </w:t>
      </w:r>
      <w:r>
        <w:t>E</w:t>
      </w:r>
      <w:r w:rsidRPr="00A26EA1">
        <w:t xml:space="preserve">lement. For example, a simple </w:t>
      </w:r>
      <w:r>
        <w:t>”</w:t>
      </w:r>
      <w:r w:rsidRPr="00A26EA1">
        <w:t>click-able</w:t>
      </w:r>
      <w:r>
        <w:t>“</w:t>
      </w:r>
      <w:r w:rsidRPr="00A26EA1">
        <w:t xml:space="preserve"> control like a button or hyperlink should support the Invoke </w:t>
      </w:r>
      <w:r>
        <w:t>C</w:t>
      </w:r>
      <w:r w:rsidRPr="00A26EA1">
        <w:t xml:space="preserve">ontrol </w:t>
      </w:r>
      <w:r>
        <w:t>P</w:t>
      </w:r>
      <w:r w:rsidRPr="00A26EA1">
        <w:t xml:space="preserve">attern to represent the </w:t>
      </w:r>
      <w:r>
        <w:t>”</w:t>
      </w:r>
      <w:r w:rsidRPr="00A26EA1">
        <w:t>click</w:t>
      </w:r>
      <w:r>
        <w:t>“</w:t>
      </w:r>
      <w:r w:rsidRPr="00A26EA1">
        <w:t xml:space="preserve"> action.</w:t>
      </w:r>
      <w:r>
        <w:fldChar w:fldCharType="begin"/>
      </w:r>
      <w:r>
        <w:instrText xml:space="preserve"> XE "</w:instrText>
      </w:r>
      <w:r w:rsidRPr="0081006B">
        <w:instrText>26805.z01.04.05.065.9</w:instrText>
      </w:r>
      <w:r>
        <w:instrText xml:space="preserve">" </w:instrText>
      </w:r>
      <w:r>
        <w:fldChar w:fldCharType="end"/>
      </w:r>
    </w:p>
    <w:p w14:paraId="17FC19AC" w14:textId="77777777" w:rsidR="00094486" w:rsidRPr="00A26EA1" w:rsidRDefault="00094486" w:rsidP="00094486">
      <w:r>
        <w:fldChar w:fldCharType="begin"/>
      </w:r>
      <w:r>
        <w:instrText xml:space="preserve"> XE "</w:instrText>
      </w:r>
      <w:r w:rsidRPr="00A32F48">
        <w:instrText>26805.z01.04.05.066.1</w:instrText>
      </w:r>
      <w:r>
        <w:instrText xml:space="preserve">" </w:instrText>
      </w:r>
      <w:r>
        <w:fldChar w:fldCharType="end"/>
      </w:r>
      <w:r w:rsidRPr="00A26EA1">
        <w:t xml:space="preserve">Each </w:t>
      </w:r>
      <w:r>
        <w:t>Control Pattern</w:t>
      </w:r>
      <w:r w:rsidRPr="00A26EA1">
        <w:t xml:space="preserve"> is a canonical representation of possible UI features and functions. The current implementation of UI Automat</w:t>
      </w:r>
      <w:r>
        <w:t>i</w:t>
      </w:r>
      <w:r w:rsidRPr="00A26EA1">
        <w:t xml:space="preserve">on defines 22 </w:t>
      </w:r>
      <w:r>
        <w:t>Control Pattern</w:t>
      </w:r>
      <w:r w:rsidRPr="00A26EA1">
        <w:t>s. The Windows Auto</w:t>
      </w:r>
      <w:r>
        <w:softHyphen/>
      </w:r>
      <w:r w:rsidRPr="00A26EA1">
        <w:t xml:space="preserve">mation API can also support custom </w:t>
      </w:r>
      <w:r>
        <w:t>Control Pattern</w:t>
      </w:r>
      <w:r w:rsidRPr="00A26EA1">
        <w:t xml:space="preserve">s. Unlike Microsoft Active Accessibility role or state properties, one </w:t>
      </w:r>
      <w:r>
        <w:t>A</w:t>
      </w:r>
      <w:r w:rsidRPr="00A26EA1">
        <w:t xml:space="preserve">utomation </w:t>
      </w:r>
      <w:r>
        <w:t>E</w:t>
      </w:r>
      <w:r w:rsidRPr="00A26EA1">
        <w:t xml:space="preserve">lement can support multiple UI Automation </w:t>
      </w:r>
      <w:r>
        <w:t>Control Pattern</w:t>
      </w:r>
      <w:r w:rsidRPr="00A26EA1">
        <w:t>s.</w:t>
      </w:r>
      <w:r>
        <w:fldChar w:fldCharType="begin"/>
      </w:r>
      <w:r>
        <w:instrText xml:space="preserve"> XE "</w:instrText>
      </w:r>
      <w:r w:rsidRPr="00DF32A6">
        <w:instrText>26805.z01.04.05.066.9</w:instrText>
      </w:r>
      <w:r>
        <w:instrText xml:space="preserve">" </w:instrText>
      </w:r>
      <w:r>
        <w:fldChar w:fldCharType="end"/>
      </w:r>
    </w:p>
    <w:p w14:paraId="3D719089" w14:textId="77777777" w:rsidR="00094486" w:rsidRPr="00A26EA1" w:rsidRDefault="00094486" w:rsidP="00094486">
      <w:pPr>
        <w:pStyle w:val="Heading2"/>
      </w:pPr>
      <w:bookmarkStart w:id="26" w:name="ui_automation_control_types"/>
      <w:bookmarkEnd w:id="26"/>
      <w:r w:rsidRPr="00A26EA1">
        <w:t>UI Automation Control Types</w:t>
      </w:r>
    </w:p>
    <w:p w14:paraId="48C2A253" w14:textId="77777777" w:rsidR="00094486" w:rsidRPr="00A26EA1" w:rsidRDefault="00094486" w:rsidP="00094486">
      <w:r>
        <w:fldChar w:fldCharType="begin"/>
      </w:r>
      <w:r>
        <w:instrText xml:space="preserve"> XE "</w:instrText>
      </w:r>
      <w:r w:rsidRPr="00C327E5">
        <w:instrText>26805.z01.04.06.067.1</w:instrText>
      </w:r>
      <w:r>
        <w:instrText xml:space="preserve">" </w:instrText>
      </w:r>
      <w:r>
        <w:fldChar w:fldCharType="end"/>
      </w:r>
      <w:r w:rsidRPr="00A26EA1">
        <w:t xml:space="preserve">A </w:t>
      </w:r>
      <w:r>
        <w:t>Control Type</w:t>
      </w:r>
      <w:r w:rsidRPr="00A26EA1">
        <w:t xml:space="preserve"> is an </w:t>
      </w:r>
      <w:r>
        <w:t>A</w:t>
      </w:r>
      <w:r w:rsidRPr="00A26EA1">
        <w:t xml:space="preserve">utomation </w:t>
      </w:r>
      <w:r>
        <w:t>E</w:t>
      </w:r>
      <w:r w:rsidRPr="00A26EA1">
        <w:t xml:space="preserve">lement </w:t>
      </w:r>
      <w:r>
        <w:t>P</w:t>
      </w:r>
      <w:r w:rsidRPr="00A26EA1">
        <w:t xml:space="preserve">roperty that specifies a well-known control that the element represents. Currently, UI Automation defines </w:t>
      </w:r>
      <w:r>
        <w:t>38</w:t>
      </w:r>
      <w:r w:rsidRPr="00A26EA1">
        <w:t xml:space="preserve"> </w:t>
      </w:r>
      <w:r>
        <w:t>Control Type</w:t>
      </w:r>
      <w:r w:rsidRPr="00A26EA1">
        <w:t>s, including Button, CheckBox, ComboBox, DataGrid, Document, Hyperlink, Image, ToolTip, Tree, and Window.</w:t>
      </w:r>
      <w:r>
        <w:fldChar w:fldCharType="begin"/>
      </w:r>
      <w:r>
        <w:instrText xml:space="preserve"> XE "</w:instrText>
      </w:r>
      <w:r w:rsidRPr="00E91DB7">
        <w:instrText>26805.z01.04.06.067.9</w:instrText>
      </w:r>
      <w:r>
        <w:instrText xml:space="preserve">" </w:instrText>
      </w:r>
      <w:r>
        <w:fldChar w:fldCharType="end"/>
      </w:r>
    </w:p>
    <w:p w14:paraId="6DDA19B9" w14:textId="77777777" w:rsidR="00094486" w:rsidRPr="00A26EA1" w:rsidRDefault="00094486" w:rsidP="00094486">
      <w:r>
        <w:fldChar w:fldCharType="begin"/>
      </w:r>
      <w:r>
        <w:instrText xml:space="preserve"> XE "</w:instrText>
      </w:r>
      <w:r w:rsidRPr="00274ECA">
        <w:instrText>26805.z01.04.06.068.1</w:instrText>
      </w:r>
      <w:r>
        <w:instrText xml:space="preserve">" </w:instrText>
      </w:r>
      <w:r>
        <w:fldChar w:fldCharType="end"/>
      </w:r>
      <w:r w:rsidRPr="00A26EA1">
        <w:t xml:space="preserve">Before you can assign a </w:t>
      </w:r>
      <w:r>
        <w:t>Control Type</w:t>
      </w:r>
      <w:r w:rsidRPr="00A26EA1">
        <w:t xml:space="preserve"> to an element, the element needs to meet certain con</w:t>
      </w:r>
      <w:r>
        <w:softHyphen/>
      </w:r>
      <w:r w:rsidRPr="00A26EA1">
        <w:t xml:space="preserve">ditions, including a particular automation tree structure, </w:t>
      </w:r>
      <w:r>
        <w:t>P</w:t>
      </w:r>
      <w:r w:rsidRPr="00A26EA1">
        <w:t xml:space="preserve">roperty values, </w:t>
      </w:r>
      <w:r>
        <w:t>Control Pattern</w:t>
      </w:r>
      <w:r w:rsidRPr="00A26EA1">
        <w:t xml:space="preserve">s, and </w:t>
      </w:r>
      <w:r>
        <w:t>E</w:t>
      </w:r>
      <w:r w:rsidRPr="00A26EA1">
        <w:t xml:space="preserve">vents. However, you are not limited to these. You can extend a control with custom </w:t>
      </w:r>
      <w:r>
        <w:t>P</w:t>
      </w:r>
      <w:r w:rsidRPr="00A26EA1">
        <w:t xml:space="preserve">atterns and </w:t>
      </w:r>
      <w:r>
        <w:t>P</w:t>
      </w:r>
      <w:r w:rsidRPr="00A26EA1">
        <w:t>roperties, as well as with the pre-defined ones.</w:t>
      </w:r>
      <w:r>
        <w:fldChar w:fldCharType="begin"/>
      </w:r>
      <w:r>
        <w:instrText xml:space="preserve"> XE "</w:instrText>
      </w:r>
      <w:r w:rsidRPr="001855C5">
        <w:instrText>26805.z01.04.06.068.9</w:instrText>
      </w:r>
      <w:r>
        <w:instrText xml:space="preserve">" </w:instrText>
      </w:r>
      <w:r>
        <w:fldChar w:fldCharType="end"/>
      </w:r>
    </w:p>
    <w:p w14:paraId="6319CAA9" w14:textId="77777777" w:rsidR="00094486" w:rsidRPr="00A26EA1" w:rsidRDefault="00094486" w:rsidP="00094486">
      <w:r>
        <w:fldChar w:fldCharType="begin"/>
      </w:r>
      <w:r>
        <w:instrText xml:space="preserve"> XE "</w:instrText>
      </w:r>
      <w:r w:rsidRPr="00AC0BF4">
        <w:instrText>26805.z01.04.06.069.1</w:instrText>
      </w:r>
      <w:r>
        <w:instrText xml:space="preserve">" </w:instrText>
      </w:r>
      <w:r>
        <w:fldChar w:fldCharType="end"/>
      </w:r>
      <w:r w:rsidRPr="00A26EA1">
        <w:t xml:space="preserve">The total number of pre-defined </w:t>
      </w:r>
      <w:r>
        <w:t>Control Type</w:t>
      </w:r>
      <w:r w:rsidRPr="00A26EA1">
        <w:t xml:space="preserve">s is significantly lower than Microsoft Active Accessibility accRole definitions, because UI Automation </w:t>
      </w:r>
      <w:r>
        <w:t>Control Type</w:t>
      </w:r>
      <w:r w:rsidRPr="00A26EA1">
        <w:t>s can be combined to express a larger set of features while Microsoft Active Accessibility roles cannot.</w:t>
      </w:r>
      <w:r>
        <w:fldChar w:fldCharType="begin"/>
      </w:r>
      <w:r>
        <w:instrText xml:space="preserve"> XE "</w:instrText>
      </w:r>
      <w:r w:rsidRPr="001C67C6">
        <w:instrText>26805.z01.04.06.069.9</w:instrText>
      </w:r>
      <w:r>
        <w:instrText xml:space="preserve">" </w:instrText>
      </w:r>
      <w:r>
        <w:fldChar w:fldCharType="end"/>
      </w:r>
    </w:p>
    <w:p w14:paraId="6F80AA5B" w14:textId="77777777" w:rsidR="00094486" w:rsidRPr="00A26EA1" w:rsidRDefault="00094486" w:rsidP="00094486">
      <w:pPr>
        <w:pStyle w:val="Heading2"/>
      </w:pPr>
      <w:bookmarkStart w:id="27" w:name="ui_automation_events"/>
      <w:bookmarkEnd w:id="27"/>
      <w:r w:rsidRPr="00A26EA1">
        <w:t>UI Automation Events</w:t>
      </w:r>
    </w:p>
    <w:p w14:paraId="361453A7" w14:textId="77777777" w:rsidR="00094486" w:rsidRPr="00A26EA1" w:rsidRDefault="00094486" w:rsidP="00094486">
      <w:r>
        <w:fldChar w:fldCharType="begin"/>
      </w:r>
      <w:r>
        <w:instrText xml:space="preserve"> XE "</w:instrText>
      </w:r>
      <w:r w:rsidRPr="00746EEA">
        <w:instrText>26805.z01.04.07.070.1</w:instrText>
      </w:r>
      <w:r>
        <w:instrText xml:space="preserve">" </w:instrText>
      </w:r>
      <w:r>
        <w:fldChar w:fldCharType="end"/>
      </w:r>
      <w:r w:rsidRPr="00A26EA1">
        <w:t xml:space="preserve">UI Automation </w:t>
      </w:r>
      <w:r>
        <w:t>E</w:t>
      </w:r>
      <w:r w:rsidRPr="00A26EA1">
        <w:t xml:space="preserve">vents notify applications of changes to, and actions taken with </w:t>
      </w:r>
      <w:r>
        <w:t>A</w:t>
      </w:r>
      <w:r w:rsidRPr="00A26EA1">
        <w:t xml:space="preserve">utomation </w:t>
      </w:r>
      <w:r>
        <w:t>E</w:t>
      </w:r>
      <w:r w:rsidRPr="00A26EA1">
        <w:t xml:space="preserve">lements. There are four different types of UI Automation </w:t>
      </w:r>
      <w:r>
        <w:t>E</w:t>
      </w:r>
      <w:r w:rsidRPr="00A26EA1">
        <w:t xml:space="preserve">vents, and they do not necessarily mean that the visual state of the UI has changed. The UI Automation </w:t>
      </w:r>
      <w:r>
        <w:t>E</w:t>
      </w:r>
      <w:r w:rsidRPr="00A26EA1">
        <w:t>vent model is indepen</w:t>
      </w:r>
      <w:r>
        <w:softHyphen/>
      </w:r>
      <w:r w:rsidRPr="00A26EA1">
        <w:t xml:space="preserve">dent of the WinEvent framework in Windows, although the Windows Automation API makes UI Automation </w:t>
      </w:r>
      <w:r>
        <w:t>E</w:t>
      </w:r>
      <w:r w:rsidRPr="00A26EA1">
        <w:t>vents interoperable with the Microsoft Active Accessibility framework.</w:t>
      </w:r>
      <w:r>
        <w:fldChar w:fldCharType="begin"/>
      </w:r>
      <w:r>
        <w:instrText xml:space="preserve"> XE "</w:instrText>
      </w:r>
      <w:r w:rsidRPr="003A3585">
        <w:instrText>26805.z01.04.07.070.9</w:instrText>
      </w:r>
      <w:r>
        <w:instrText xml:space="preserve">" </w:instrText>
      </w:r>
      <w:r>
        <w:fldChar w:fldCharType="end"/>
      </w:r>
    </w:p>
    <w:p w14:paraId="44DA0B67" w14:textId="77777777" w:rsidR="00094486" w:rsidRPr="00A26EA1" w:rsidRDefault="00094486" w:rsidP="00094486">
      <w:pPr>
        <w:pStyle w:val="Heading1"/>
        <w:rPr>
          <w:kern w:val="36"/>
        </w:rPr>
      </w:pPr>
      <w:bookmarkStart w:id="28" w:name="msaa.the_iaccessibleex_interface"/>
      <w:bookmarkEnd w:id="28"/>
      <w:r w:rsidRPr="00A26EA1">
        <w:rPr>
          <w:kern w:val="36"/>
        </w:rPr>
        <w:t>The IAccessibleEx Interface</w:t>
      </w:r>
    </w:p>
    <w:p w14:paraId="7BF4512C" w14:textId="77777777" w:rsidR="00094486" w:rsidRPr="00A26EA1" w:rsidRDefault="00094486" w:rsidP="00094486">
      <w:r>
        <w:fldChar w:fldCharType="begin"/>
      </w:r>
      <w:r>
        <w:instrText xml:space="preserve"> XE "</w:instrText>
      </w:r>
      <w:r w:rsidRPr="00765FE1">
        <w:instrText>26805.z01.05.01.071.1</w:instrText>
      </w:r>
      <w:r>
        <w:instrText xml:space="preserve">" </w:instrText>
      </w:r>
      <w:r>
        <w:fldChar w:fldCharType="end"/>
      </w:r>
      <w:r w:rsidRPr="00A26EA1">
        <w:t xml:space="preserve">The </w:t>
      </w:r>
      <w:r w:rsidRPr="00BC1DDA">
        <w:t>IAccessibleEx</w:t>
      </w:r>
      <w:r w:rsidRPr="00A26EA1">
        <w:t xml:space="preserve"> interface enables existing applications or UI libraries to extend their Microsoft Active Accessibility object model to support UI Automation without rewriting the implementation from scratch. </w:t>
      </w:r>
      <w:r w:rsidRPr="00D01B67">
        <w:t>With IAccessibleEx</w:t>
      </w:r>
      <w:r w:rsidRPr="00A26EA1">
        <w:t xml:space="preserve">, you can implement only the additional </w:t>
      </w:r>
      <w:r>
        <w:br/>
      </w:r>
      <w:r w:rsidRPr="00A26EA1">
        <w:t xml:space="preserve">UI Automation </w:t>
      </w:r>
      <w:r>
        <w:t>P</w:t>
      </w:r>
      <w:r w:rsidRPr="00A26EA1">
        <w:t xml:space="preserve">roperties and </w:t>
      </w:r>
      <w:r>
        <w:t>Control Pattern</w:t>
      </w:r>
      <w:r w:rsidRPr="00A26EA1">
        <w:t>s needed to fully describe the UI and its functionality.</w:t>
      </w:r>
      <w:r>
        <w:fldChar w:fldCharType="begin"/>
      </w:r>
      <w:r>
        <w:instrText xml:space="preserve"> XE "</w:instrText>
      </w:r>
      <w:r w:rsidRPr="00DA10F1">
        <w:instrText>26805.z01.05.01.071.9</w:instrText>
      </w:r>
      <w:r>
        <w:instrText xml:space="preserve">" </w:instrText>
      </w:r>
      <w:r>
        <w:fldChar w:fldCharType="end"/>
      </w:r>
    </w:p>
    <w:p w14:paraId="66DAEE42" w14:textId="77777777" w:rsidR="00094486" w:rsidRPr="00A26EA1" w:rsidRDefault="00094486" w:rsidP="00094486">
      <w:r>
        <w:fldChar w:fldCharType="begin"/>
      </w:r>
      <w:r>
        <w:instrText xml:space="preserve"> XE "</w:instrText>
      </w:r>
      <w:r w:rsidRPr="00885639">
        <w:instrText>26805.z01.05.01.072.1</w:instrText>
      </w:r>
      <w:r>
        <w:instrText xml:space="preserve">" </w:instrText>
      </w:r>
      <w:r>
        <w:fldChar w:fldCharType="end"/>
      </w:r>
      <w:r w:rsidRPr="00A26EA1">
        <w:t xml:space="preserve">Because the Microsoft Active Accessibility-to-UI Automation Proxy translates the object models </w:t>
      </w:r>
      <w:r w:rsidRPr="00D01B67">
        <w:t>of IAccessibleEx</w:t>
      </w:r>
      <w:r w:rsidRPr="00A26EA1">
        <w:t xml:space="preserve">-enabled Microsoft Active Accessibility servers as UI Automation object models, UI Automation clients do not need to do any extra work. </w:t>
      </w:r>
      <w:r w:rsidRPr="00D01B67">
        <w:t>The IAccessibleEx</w:t>
      </w:r>
      <w:r w:rsidRPr="00A26EA1">
        <w:t xml:space="preserve"> interface can also enable in-process Microsoft Active Accessibility clients to interact directly with UI Automation providers.</w:t>
      </w:r>
      <w:r>
        <w:fldChar w:fldCharType="begin"/>
      </w:r>
      <w:r>
        <w:instrText xml:space="preserve"> XE "</w:instrText>
      </w:r>
      <w:r w:rsidRPr="004863CD">
        <w:instrText>26805.z01.05.01.072.9</w:instrText>
      </w:r>
      <w:r>
        <w:instrText xml:space="preserve">" </w:instrText>
      </w:r>
      <w:r>
        <w:fldChar w:fldCharType="end"/>
      </w:r>
    </w:p>
    <w:p w14:paraId="77F33BC1" w14:textId="77777777" w:rsidR="00094486" w:rsidRPr="00A26EA1" w:rsidRDefault="00094486" w:rsidP="00094486">
      <w:pPr>
        <w:pStyle w:val="Heading1"/>
        <w:rPr>
          <w:kern w:val="36"/>
        </w:rPr>
      </w:pPr>
      <w:bookmarkStart w:id="29" w:name="msaa.choosing_microsoft_active_accessibi"/>
      <w:bookmarkEnd w:id="29"/>
      <w:r w:rsidRPr="00A26EA1">
        <w:rPr>
          <w:kern w:val="36"/>
        </w:rPr>
        <w:t>Choosing Microsoft Active Accessibility, UI Automation, or IAccessibleEx</w:t>
      </w:r>
    </w:p>
    <w:p w14:paraId="49485CE4" w14:textId="77777777" w:rsidR="00094486" w:rsidRPr="00A26EA1" w:rsidRDefault="00094486" w:rsidP="00094486">
      <w:r>
        <w:fldChar w:fldCharType="begin"/>
      </w:r>
      <w:r>
        <w:instrText xml:space="preserve"> XE "</w:instrText>
      </w:r>
      <w:r w:rsidRPr="00955B01">
        <w:instrText>26805.z01.06.01.073.1</w:instrText>
      </w:r>
      <w:r>
        <w:instrText xml:space="preserve">" </w:instrText>
      </w:r>
      <w:r>
        <w:fldChar w:fldCharType="end"/>
      </w:r>
      <w:r w:rsidRPr="00A26EA1">
        <w:t>If you are developing a new application or control, Microsoft recommends using UI Auto</w:t>
      </w:r>
      <w:r>
        <w:softHyphen/>
      </w:r>
      <w:r w:rsidRPr="00A26EA1">
        <w:t xml:space="preserve">mation. Although Microsoft Active Accessibility can be easier to implement in the short term, the limitations inherent in this technology, such as its aging object model and inability to support new UI behaviors or merge rolls, makes it more difficult and costly over the long term. These limitations become especially apparent when introducing new controls. For more information, see </w:t>
      </w:r>
      <w:r>
        <w:t>the section of this appendix titled “Limitations of Microsoft Active Accessibility</w:t>
      </w:r>
      <w:r w:rsidRPr="00A26EA1">
        <w:t>.</w:t>
      </w:r>
      <w:r>
        <w:t>”</w:t>
      </w:r>
      <w:r>
        <w:fldChar w:fldCharType="begin"/>
      </w:r>
      <w:r>
        <w:instrText xml:space="preserve"> XE "</w:instrText>
      </w:r>
      <w:r w:rsidRPr="008E051C">
        <w:instrText>26805.z01.06.01.073.9</w:instrText>
      </w:r>
      <w:r>
        <w:instrText xml:space="preserve">" </w:instrText>
      </w:r>
      <w:r>
        <w:fldChar w:fldCharType="end"/>
      </w:r>
    </w:p>
    <w:p w14:paraId="78206161" w14:textId="77777777" w:rsidR="00094486" w:rsidRPr="00A26EA1" w:rsidRDefault="00094486" w:rsidP="00094486">
      <w:r>
        <w:fldChar w:fldCharType="begin"/>
      </w:r>
      <w:r>
        <w:instrText xml:space="preserve"> XE "</w:instrText>
      </w:r>
      <w:r w:rsidRPr="00B458FE">
        <w:instrText>26805.z01.06.01.074.1</w:instrText>
      </w:r>
      <w:r>
        <w:instrText xml:space="preserve">" </w:instrText>
      </w:r>
      <w:r>
        <w:fldChar w:fldCharType="end"/>
      </w:r>
      <w:r w:rsidRPr="00A26EA1">
        <w:t xml:space="preserve">The UI Automation object model is easier to use and is more flexible than that of Microsoft Active Accessibility. The UI </w:t>
      </w:r>
      <w:r>
        <w:t>A</w:t>
      </w:r>
      <w:r w:rsidRPr="00A26EA1">
        <w:t xml:space="preserve">utomation </w:t>
      </w:r>
      <w:r>
        <w:t>E</w:t>
      </w:r>
      <w:r w:rsidRPr="00A26EA1">
        <w:t>lements reflect the evolution of modern user inter</w:t>
      </w:r>
      <w:r>
        <w:softHyphen/>
      </w:r>
      <w:r w:rsidRPr="00A26EA1">
        <w:t xml:space="preserve">faces, and developers can define custom UI Automation </w:t>
      </w:r>
      <w:r>
        <w:t>Control Pattern</w:t>
      </w:r>
      <w:r w:rsidRPr="00A26EA1">
        <w:t xml:space="preserve">s, </w:t>
      </w:r>
      <w:r>
        <w:t>P</w:t>
      </w:r>
      <w:r w:rsidRPr="00A26EA1">
        <w:t xml:space="preserve">roperties, and </w:t>
      </w:r>
      <w:r>
        <w:t>E</w:t>
      </w:r>
      <w:r w:rsidRPr="00A26EA1">
        <w:t>vents.</w:t>
      </w:r>
      <w:r>
        <w:fldChar w:fldCharType="begin"/>
      </w:r>
      <w:r>
        <w:instrText xml:space="preserve"> XE "</w:instrText>
      </w:r>
      <w:r w:rsidRPr="002716DD">
        <w:instrText>26805.z01.06.01.074.9</w:instrText>
      </w:r>
      <w:r>
        <w:instrText xml:space="preserve">" </w:instrText>
      </w:r>
      <w:r>
        <w:fldChar w:fldCharType="end"/>
      </w:r>
    </w:p>
    <w:p w14:paraId="0D44BC2E" w14:textId="77777777" w:rsidR="00094486" w:rsidRPr="00A26EA1" w:rsidRDefault="00094486" w:rsidP="00094486">
      <w:r>
        <w:br w:type="page"/>
      </w:r>
      <w:r>
        <w:fldChar w:fldCharType="begin"/>
      </w:r>
      <w:r>
        <w:instrText xml:space="preserve"> XE "</w:instrText>
      </w:r>
      <w:r w:rsidRPr="00C4532C">
        <w:instrText>26805.z01.06.01.075.1</w:instrText>
      </w:r>
      <w:r>
        <w:instrText xml:space="preserve">" </w:instrText>
      </w:r>
      <w:r>
        <w:fldChar w:fldCharType="end"/>
      </w:r>
      <w:r w:rsidRPr="00A26EA1">
        <w:t>Microsoft Active Accessibility tends to run slowly for clients that run out of process. To improve performance, developers of accessibility tool programs often choose to hook into and run their programs in the target application process: an extremely difficult and risky approach. UI Automation is much easier to implement for out-of-process clients, and offers much better performance and reliability.</w:t>
      </w:r>
      <w:r>
        <w:fldChar w:fldCharType="begin"/>
      </w:r>
      <w:r>
        <w:instrText xml:space="preserve"> XE "</w:instrText>
      </w:r>
      <w:r w:rsidRPr="00650080">
        <w:instrText>26805.z01.06.01.075.9</w:instrText>
      </w:r>
      <w:r>
        <w:instrText xml:space="preserve">" </w:instrText>
      </w:r>
      <w:r>
        <w:fldChar w:fldCharType="end"/>
      </w:r>
    </w:p>
    <w:p w14:paraId="20F3E098" w14:textId="77777777" w:rsidR="00094486" w:rsidRPr="00A26EA1" w:rsidRDefault="00094486" w:rsidP="00094486">
      <w:r>
        <w:fldChar w:fldCharType="begin"/>
      </w:r>
      <w:r>
        <w:instrText xml:space="preserve"> XE "</w:instrText>
      </w:r>
      <w:r w:rsidRPr="00D046AB">
        <w:instrText>26805.z01.06.01.076.1</w:instrText>
      </w:r>
      <w:r>
        <w:instrText xml:space="preserve">" </w:instrText>
      </w:r>
      <w:r>
        <w:fldChar w:fldCharType="end"/>
      </w:r>
      <w:r w:rsidRPr="00A26EA1">
        <w:t xml:space="preserve">If you are updating an existing Microsoft Active Accessibility-based application or control, consider adding support for UI Automation by implementing </w:t>
      </w:r>
      <w:r w:rsidRPr="00D01B67">
        <w:t>the IAccessibleEx</w:t>
      </w:r>
      <w:r w:rsidRPr="00A26EA1">
        <w:t xml:space="preserve"> interface. First, ensure that your application or control meets the following requirements:</w:t>
      </w:r>
      <w:r>
        <w:fldChar w:fldCharType="begin"/>
      </w:r>
      <w:r>
        <w:instrText xml:space="preserve"> XE "</w:instrText>
      </w:r>
      <w:r w:rsidRPr="00C835EB">
        <w:instrText>26805.z01.06.01.076.9</w:instrText>
      </w:r>
      <w:r>
        <w:instrText xml:space="preserve">" </w:instrText>
      </w:r>
      <w:r>
        <w:fldChar w:fldCharType="end"/>
      </w:r>
    </w:p>
    <w:p w14:paraId="46FBDD51" w14:textId="77777777" w:rsidR="00094486" w:rsidRDefault="00094486" w:rsidP="00094486">
      <w:pPr>
        <w:pStyle w:val="BullList"/>
      </w:pPr>
      <w:r>
        <w:fldChar w:fldCharType="begin"/>
      </w:r>
      <w:r>
        <w:instrText xml:space="preserve"> XE "</w:instrText>
      </w:r>
      <w:r w:rsidRPr="00090D85">
        <w:instrText>26805.z01.06.01.077.1</w:instrText>
      </w:r>
      <w:r>
        <w:instrText xml:space="preserve">" </w:instrText>
      </w:r>
      <w:r>
        <w:fldChar w:fldCharType="end"/>
      </w:r>
      <w:r w:rsidRPr="00A26EA1">
        <w:t>The baseline Microsoft Active Accessibility server's hierarchy of accessible objects must be well</w:t>
      </w:r>
      <w:r>
        <w:t>-</w:t>
      </w:r>
      <w:r w:rsidRPr="00A26EA1">
        <w:t>organized and error</w:t>
      </w:r>
      <w:r>
        <w:t>-</w:t>
      </w:r>
      <w:r w:rsidRPr="00A26EA1">
        <w:t>free</w:t>
      </w:r>
      <w:r w:rsidRPr="00D01B67">
        <w:t>. IAccessibleEx</w:t>
      </w:r>
      <w:r w:rsidRPr="00A26EA1">
        <w:t xml:space="preserve"> cannot fix problems with existing</w:t>
      </w:r>
      <w:r>
        <w:t xml:space="preserve"> accessible object hierarchies.</w:t>
      </w:r>
      <w:r>
        <w:fldChar w:fldCharType="begin"/>
      </w:r>
      <w:r>
        <w:instrText xml:space="preserve"> XE "</w:instrText>
      </w:r>
      <w:r w:rsidRPr="00B958C4">
        <w:instrText>26805.z01.06.01.077.9</w:instrText>
      </w:r>
      <w:r>
        <w:instrText xml:space="preserve">" </w:instrText>
      </w:r>
      <w:r>
        <w:fldChar w:fldCharType="end"/>
      </w:r>
    </w:p>
    <w:p w14:paraId="47664BCF" w14:textId="77777777" w:rsidR="00094486" w:rsidRDefault="00094486" w:rsidP="00094486">
      <w:pPr>
        <w:pStyle w:val="BullList"/>
      </w:pPr>
      <w:r w:rsidRPr="00D01B67">
        <w:fldChar w:fldCharType="begin"/>
      </w:r>
      <w:r w:rsidRPr="00D01B67">
        <w:instrText xml:space="preserve"> XE "26805.z01.06.01.078.1" </w:instrText>
      </w:r>
      <w:r w:rsidRPr="00D01B67">
        <w:fldChar w:fldCharType="end"/>
      </w:r>
      <w:r w:rsidRPr="00D01B67">
        <w:t>Your IAccessibleEx</w:t>
      </w:r>
      <w:r w:rsidRPr="00A26EA1">
        <w:t xml:space="preserve"> implementation must comply with both the Microsoft Active Acces</w:t>
      </w:r>
      <w:r>
        <w:softHyphen/>
      </w:r>
      <w:r w:rsidRPr="00A26EA1">
        <w:t>sibility specification, and the UI Automation specification. Microsoft provides a set of tools for validating compl</w:t>
      </w:r>
      <w:r>
        <w:t>iance with both specifications.</w:t>
      </w:r>
      <w:r>
        <w:fldChar w:fldCharType="begin"/>
      </w:r>
      <w:r>
        <w:instrText xml:space="preserve"> XE "</w:instrText>
      </w:r>
      <w:r w:rsidRPr="00B81889">
        <w:instrText>26805.z01.06.01.078.9</w:instrText>
      </w:r>
      <w:r>
        <w:instrText xml:space="preserve">" </w:instrText>
      </w:r>
      <w:r>
        <w:fldChar w:fldCharType="end"/>
      </w:r>
    </w:p>
    <w:p w14:paraId="3A7726CE" w14:textId="77777777" w:rsidR="00094486" w:rsidRDefault="00094486" w:rsidP="00094486">
      <w:pPr>
        <w:sectPr w:rsidR="00094486" w:rsidSect="00317556">
          <w:headerReference w:type="even" r:id="rId44"/>
          <w:headerReference w:type="default" r:id="rId45"/>
          <w:footerReference w:type="first" r:id="rId46"/>
          <w:pgSz w:w="10620" w:h="12960" w:code="167"/>
          <w:pgMar w:top="965" w:right="835" w:bottom="907" w:left="1195" w:header="720" w:footer="720" w:gutter="0"/>
          <w:pgNumType w:start="53"/>
          <w:cols w:space="720"/>
          <w:titlePg/>
          <w:docGrid w:linePitch="360"/>
        </w:sectPr>
      </w:pPr>
      <w:r>
        <w:fldChar w:fldCharType="begin"/>
      </w:r>
      <w:r>
        <w:instrText xml:space="preserve"> XE "</w:instrText>
      </w:r>
      <w:r w:rsidRPr="004F28E9">
        <w:instrText>26805.z01.06.01.079.1</w:instrText>
      </w:r>
      <w:r>
        <w:instrText xml:space="preserve">" </w:instrText>
      </w:r>
      <w:r>
        <w:fldChar w:fldCharType="end"/>
      </w:r>
      <w:r w:rsidRPr="00A26EA1">
        <w:t>If either of these requirements is not met, consider implementing UI Automation natively. You can keep legacy Microsoft Active Accessibility server implementations for backward compati</w:t>
      </w:r>
      <w:r>
        <w:softHyphen/>
      </w:r>
      <w:r w:rsidRPr="00A26EA1">
        <w:t xml:space="preserve">bility if it is necessary. From a UI Automation client’s perspective, there is no difference between UI Automation providers and Microsoft Active Accessibility servers that implement </w:t>
      </w:r>
      <w:r w:rsidRPr="00D01B67">
        <w:t xml:space="preserve">IAccessibleEx </w:t>
      </w:r>
      <w:r>
        <w:t>correctly.</w:t>
      </w:r>
      <w:r w:rsidRPr="009B0F1B">
        <w:t xml:space="preserve"> </w:t>
      </w:r>
      <w:r>
        <w:fldChar w:fldCharType="begin"/>
      </w:r>
      <w:r>
        <w:instrText xml:space="preserve"> XE "</w:instrText>
      </w:r>
      <w:r w:rsidRPr="004F28E9">
        <w:instrText>26805.z01.06.01.079.</w:instrText>
      </w:r>
      <w:r>
        <w:instrText xml:space="preserve">9" </w:instrText>
      </w:r>
      <w:r>
        <w:fldChar w:fldCharType="end"/>
      </w:r>
    </w:p>
    <w:p w14:paraId="0818882D" w14:textId="77777777" w:rsidR="00094486" w:rsidRDefault="00094486" w:rsidP="00094486">
      <w:pPr>
        <w:sectPr w:rsidR="00094486" w:rsidSect="00317556">
          <w:headerReference w:type="first" r:id="rId47"/>
          <w:footerReference w:type="first" r:id="rId48"/>
          <w:pgSz w:w="10620" w:h="12960" w:code="167"/>
          <w:pgMar w:top="965" w:right="835" w:bottom="907" w:left="1195" w:header="720" w:footer="720" w:gutter="0"/>
          <w:cols w:space="720"/>
          <w:titlePg/>
          <w:docGrid w:linePitch="360"/>
        </w:sectPr>
      </w:pPr>
    </w:p>
    <w:p w14:paraId="302CE9EF" w14:textId="77777777" w:rsidR="00094486" w:rsidRPr="003023BF" w:rsidRDefault="00094486" w:rsidP="00094486">
      <w:pPr>
        <w:pStyle w:val="ChNumber"/>
      </w:pPr>
      <w:r>
        <w:t>Appendix B</w:t>
      </w:r>
    </w:p>
    <w:p w14:paraId="46174985" w14:textId="77777777" w:rsidR="00094486" w:rsidRDefault="00094486" w:rsidP="00094486">
      <w:pPr>
        <w:pStyle w:val="ChTitle"/>
        <w:rPr>
          <w:kern w:val="36"/>
        </w:rPr>
      </w:pPr>
      <w:r w:rsidRPr="00A26EA1">
        <w:rPr>
          <w:kern w:val="36"/>
        </w:rPr>
        <w:t>UI Automation Overview</w:t>
      </w:r>
    </w:p>
    <w:p w14:paraId="066C490A" w14:textId="77777777" w:rsidR="00094486" w:rsidRPr="00532702" w:rsidRDefault="00094486" w:rsidP="00094486">
      <w:r>
        <w:t>Source: “</w:t>
      </w:r>
      <w:r w:rsidRPr="00532702">
        <w:t>Windows Automation API SDK</w:t>
      </w:r>
      <w:r>
        <w:t>”</w:t>
      </w:r>
      <w:r w:rsidRPr="0048355F">
        <w:t xml:space="preserve"> from the Microsoft Developer Network (MSDN) </w:t>
      </w:r>
      <w:r>
        <w:br/>
      </w:r>
      <w:r w:rsidRPr="0048355F">
        <w:t xml:space="preserve">Web site. To view this content online, go to </w:t>
      </w:r>
      <w:r>
        <w:rPr>
          <w:i/>
        </w:rPr>
        <w:t>http://msdn.microsoft.com/en-us/library/</w:t>
      </w:r>
      <w:r>
        <w:rPr>
          <w:i/>
        </w:rPr>
        <w:br/>
        <w:t>aa163327.aspx</w:t>
      </w:r>
      <w:r>
        <w:t>.</w:t>
      </w:r>
    </w:p>
    <w:p w14:paraId="033AB052" w14:textId="77777777" w:rsidR="00094486" w:rsidRPr="00A26EA1" w:rsidRDefault="00094486" w:rsidP="00094486">
      <w:r>
        <w:fldChar w:fldCharType="begin"/>
      </w:r>
      <w:r>
        <w:instrText xml:space="preserve"> XE "</w:instrText>
      </w:r>
      <w:r w:rsidRPr="00721CF0">
        <w:instrText>26805.z01.06.01.080.1</w:instrText>
      </w:r>
      <w:r>
        <w:instrText xml:space="preserve">" </w:instrText>
      </w:r>
      <w:r>
        <w:fldChar w:fldCharType="end"/>
      </w:r>
      <w:r w:rsidRPr="00A26EA1">
        <w:t>Microsoft UI Automation is an accessibility framework for Windows. It provides programmatic access to most user interface (UI) elements on the desktop. It enables assistive technology products, such as screen readers, to provide information about the UI to end users and to manipulate the UI by means other than standard input. UI Automation also allows automated test scripts to interact with the UI.</w:t>
      </w:r>
      <w:r>
        <w:fldChar w:fldCharType="begin"/>
      </w:r>
      <w:r>
        <w:instrText xml:space="preserve"> XE "</w:instrText>
      </w:r>
      <w:r w:rsidRPr="00780239">
        <w:instrText>26805.z01.06.01.080.9</w:instrText>
      </w:r>
      <w:r>
        <w:instrText xml:space="preserve">" </w:instrText>
      </w:r>
      <w:r>
        <w:fldChar w:fldCharType="end"/>
      </w:r>
    </w:p>
    <w:p w14:paraId="7D8AE94A" w14:textId="77777777" w:rsidR="00094486" w:rsidRPr="00A26EA1" w:rsidRDefault="00094486" w:rsidP="00094486">
      <w:r>
        <w:fldChar w:fldCharType="begin"/>
      </w:r>
      <w:r>
        <w:instrText xml:space="preserve"> XE "</w:instrText>
      </w:r>
      <w:r w:rsidRPr="00D81D89">
        <w:instrText>26805.z01.06.01.081.1</w:instrText>
      </w:r>
      <w:r>
        <w:instrText xml:space="preserve">" </w:instrText>
      </w:r>
      <w:r>
        <w:fldChar w:fldCharType="end"/>
      </w:r>
      <w:r w:rsidRPr="00A26EA1">
        <w:t>UI Automation was first available in Windows XP as part of the Microsoft .NET Framework. Although an unmanaged C++ API was also published at that time, the usefulness of client functions was limited because of interoperability issues. For Windows 7, the API has been rewritten in the Component Object Model (COM).</w:t>
      </w:r>
      <w:r>
        <w:fldChar w:fldCharType="begin"/>
      </w:r>
      <w:r>
        <w:instrText xml:space="preserve"> XE "</w:instrText>
      </w:r>
      <w:r w:rsidRPr="0061782C">
        <w:instrText>26805.z01.06.01.081.9</w:instrText>
      </w:r>
      <w:r>
        <w:instrText xml:space="preserve">" </w:instrText>
      </w:r>
      <w:r>
        <w:fldChar w:fldCharType="end"/>
      </w:r>
    </w:p>
    <w:p w14:paraId="5524C23B" w14:textId="77777777" w:rsidR="00094486" w:rsidRPr="00A26EA1" w:rsidRDefault="00094486" w:rsidP="00094486">
      <w:pPr>
        <w:pStyle w:val="Readeraidonly"/>
      </w:pPr>
      <w:r w:rsidRPr="00A2774E">
        <w:rPr>
          <w:rStyle w:val="ReaderaidPrefix"/>
        </w:rPr>
        <w:fldChar w:fldCharType="begin"/>
      </w:r>
      <w:r w:rsidRPr="00A2774E">
        <w:rPr>
          <w:rStyle w:val="ReaderaidPrefix"/>
        </w:rPr>
        <w:instrText xml:space="preserve"> XE "26805.z01.06.01.082.1" </w:instrText>
      </w:r>
      <w:r w:rsidRPr="00A2774E">
        <w:rPr>
          <w:rStyle w:val="ReaderaidPrefix"/>
        </w:rPr>
        <w:fldChar w:fldCharType="end"/>
      </w:r>
      <w:r w:rsidRPr="00A2774E">
        <w:rPr>
          <w:rStyle w:val="ReaderaidPrefix"/>
        </w:rPr>
        <w:t>Note</w:t>
      </w:r>
      <w:r>
        <w:rPr>
          <w:rFonts w:ascii="Cambria Math" w:hAnsi="Cambria Math" w:cs="Cambria Math"/>
        </w:rPr>
        <w:t> </w:t>
      </w:r>
      <w:r w:rsidRPr="00A26EA1">
        <w:t>Although the library functions introduced in the earlier version of UI Automation are still documented, they should not be used in new applications.</w:t>
      </w:r>
      <w:r>
        <w:fldChar w:fldCharType="begin"/>
      </w:r>
      <w:r>
        <w:instrText xml:space="preserve"> XE "</w:instrText>
      </w:r>
      <w:r w:rsidRPr="00000435">
        <w:instrText>26805.z01.06.01.082.9</w:instrText>
      </w:r>
      <w:r>
        <w:instrText xml:space="preserve">" </w:instrText>
      </w:r>
      <w:r>
        <w:fldChar w:fldCharType="end"/>
      </w:r>
    </w:p>
    <w:p w14:paraId="7E3C360F" w14:textId="77777777" w:rsidR="00094486" w:rsidRPr="00A26EA1" w:rsidRDefault="00094486" w:rsidP="00094486">
      <w:r>
        <w:fldChar w:fldCharType="begin"/>
      </w:r>
      <w:r>
        <w:instrText xml:space="preserve"> XE "</w:instrText>
      </w:r>
      <w:r w:rsidRPr="00BF3C79">
        <w:instrText>26805.z01.06.01.083.1</w:instrText>
      </w:r>
      <w:r>
        <w:instrText xml:space="preserve">" </w:instrText>
      </w:r>
      <w:r>
        <w:fldChar w:fldCharType="end"/>
      </w:r>
      <w:r w:rsidRPr="00A26EA1">
        <w:t xml:space="preserve">UI Automation client applications can be written with the assurance that they will work on multiple Windows control frameworks. The UI Automation core masks any differences in the frameworks that underlie various pieces of the UI. For example, the </w:t>
      </w:r>
      <w:r w:rsidRPr="00207132">
        <w:rPr>
          <w:rStyle w:val="InlineCode"/>
        </w:rPr>
        <w:t>Content</w:t>
      </w:r>
      <w:r w:rsidRPr="00A26EA1">
        <w:t xml:space="preserve"> property of a Windows Presentation Foundation (WPF) button, the </w:t>
      </w:r>
      <w:r w:rsidRPr="00207132">
        <w:rPr>
          <w:rStyle w:val="InlineCode"/>
        </w:rPr>
        <w:t>Caption</w:t>
      </w:r>
      <w:r w:rsidRPr="00A26EA1">
        <w:t xml:space="preserve"> property of a Win32 button, and the </w:t>
      </w:r>
      <w:r w:rsidRPr="00207132">
        <w:rPr>
          <w:rStyle w:val="InlineCode"/>
        </w:rPr>
        <w:t>ALT</w:t>
      </w:r>
      <w:r w:rsidRPr="00A26EA1">
        <w:t xml:space="preserve"> property of an HTML image are all mapped to a single </w:t>
      </w:r>
      <w:r>
        <w:t>P</w:t>
      </w:r>
      <w:r w:rsidRPr="00A26EA1">
        <w:t xml:space="preserve">roperty, </w:t>
      </w:r>
      <w:r w:rsidRPr="00207132">
        <w:rPr>
          <w:rStyle w:val="InlineCode"/>
        </w:rPr>
        <w:t>Name</w:t>
      </w:r>
      <w:r>
        <w:t>, in the UI Automation view.</w:t>
      </w:r>
      <w:r>
        <w:fldChar w:fldCharType="begin"/>
      </w:r>
      <w:r>
        <w:instrText xml:space="preserve"> XE "</w:instrText>
      </w:r>
      <w:r w:rsidRPr="00E74844">
        <w:instrText>26805.z01.06.01.083.9</w:instrText>
      </w:r>
      <w:r>
        <w:instrText xml:space="preserve">" </w:instrText>
      </w:r>
      <w:r>
        <w:fldChar w:fldCharType="end"/>
      </w:r>
    </w:p>
    <w:p w14:paraId="66F2DB7A" w14:textId="77777777" w:rsidR="00094486" w:rsidRPr="00A26EA1" w:rsidRDefault="00094486" w:rsidP="00094486">
      <w:r>
        <w:fldChar w:fldCharType="begin"/>
      </w:r>
      <w:r>
        <w:instrText xml:space="preserve"> XE "</w:instrText>
      </w:r>
      <w:r w:rsidRPr="008250EF">
        <w:instrText>26805.z01.06.01.084.1</w:instrText>
      </w:r>
      <w:r>
        <w:instrText xml:space="preserve">" </w:instrText>
      </w:r>
      <w:r>
        <w:fldChar w:fldCharType="end"/>
      </w:r>
      <w:r w:rsidRPr="00A26EA1">
        <w:t>UI Automation provides full functionality in Windows XP, Windows Server 2003, and later operating systems.</w:t>
      </w:r>
      <w:r>
        <w:fldChar w:fldCharType="begin"/>
      </w:r>
      <w:r>
        <w:instrText xml:space="preserve"> XE "</w:instrText>
      </w:r>
      <w:r w:rsidRPr="00EC5562">
        <w:instrText>26805.z01.06.01.084.9</w:instrText>
      </w:r>
      <w:r>
        <w:instrText xml:space="preserve">" </w:instrText>
      </w:r>
      <w:r>
        <w:fldChar w:fldCharType="end"/>
      </w:r>
    </w:p>
    <w:p w14:paraId="0DDAC53E" w14:textId="77777777" w:rsidR="00094486" w:rsidRPr="00A26EA1" w:rsidRDefault="00094486" w:rsidP="00094486">
      <w:r>
        <w:fldChar w:fldCharType="begin"/>
      </w:r>
      <w:r>
        <w:instrText xml:space="preserve"> XE "</w:instrText>
      </w:r>
      <w:r w:rsidRPr="003E4A19">
        <w:instrText>26805.z01.06.01.085.1</w:instrText>
      </w:r>
      <w:r>
        <w:instrText xml:space="preserve">" </w:instrText>
      </w:r>
      <w:r>
        <w:fldChar w:fldCharType="end"/>
      </w:r>
      <w:r w:rsidRPr="00A26EA1">
        <w:t>UI Automation providers are components that implement UI Automation support on controls and offer some support for Microsoft Active Accessibility client applications, through a built-in bridging service.</w:t>
      </w:r>
      <w:r>
        <w:fldChar w:fldCharType="begin"/>
      </w:r>
      <w:r>
        <w:instrText xml:space="preserve"> XE "</w:instrText>
      </w:r>
      <w:r w:rsidRPr="00407375">
        <w:instrText>26805.z01.06.01.085.9</w:instrText>
      </w:r>
      <w:r>
        <w:instrText xml:space="preserve">" </w:instrText>
      </w:r>
      <w:r>
        <w:fldChar w:fldCharType="end"/>
      </w:r>
    </w:p>
    <w:p w14:paraId="1CCDA0E9" w14:textId="77777777" w:rsidR="00094486" w:rsidRPr="00A26EA1" w:rsidRDefault="00094486" w:rsidP="00094486">
      <w:pPr>
        <w:pStyle w:val="Readeraidonly"/>
      </w:pPr>
      <w:r w:rsidRPr="00BC1DDA">
        <w:rPr>
          <w:rStyle w:val="ReaderaidPrefix"/>
        </w:rPr>
        <w:fldChar w:fldCharType="begin"/>
      </w:r>
      <w:r w:rsidRPr="00BC1DDA">
        <w:rPr>
          <w:rStyle w:val="ReaderaidPrefix"/>
        </w:rPr>
        <w:instrText xml:space="preserve"> XE "26805.z01.06.01.086.1" </w:instrText>
      </w:r>
      <w:r w:rsidRPr="00BC1DDA">
        <w:rPr>
          <w:rStyle w:val="ReaderaidPrefix"/>
        </w:rPr>
        <w:fldChar w:fldCharType="end"/>
      </w:r>
      <w:r w:rsidRPr="00BC1DDA">
        <w:rPr>
          <w:rStyle w:val="ReaderaidPrefix"/>
        </w:rPr>
        <w:t>Note</w:t>
      </w:r>
      <w:r>
        <w:rPr>
          <w:rFonts w:ascii="Cambria Math" w:hAnsi="Cambria Math" w:cs="Cambria Math"/>
        </w:rPr>
        <w:t> </w:t>
      </w:r>
      <w:r w:rsidRPr="00A26EA1">
        <w:t xml:space="preserve">UI Automation does not enable communication between processes that are started by different users through the </w:t>
      </w:r>
      <w:r w:rsidRPr="00A26EA1">
        <w:rPr>
          <w:b/>
          <w:bCs/>
        </w:rPr>
        <w:t>Run as</w:t>
      </w:r>
      <w:r w:rsidRPr="00A26EA1">
        <w:t xml:space="preserve"> command.</w:t>
      </w:r>
      <w:r>
        <w:fldChar w:fldCharType="begin"/>
      </w:r>
      <w:r>
        <w:instrText xml:space="preserve"> XE "</w:instrText>
      </w:r>
      <w:r w:rsidRPr="00DE41EB">
        <w:instrText>26805.z01.06.01.086.9</w:instrText>
      </w:r>
      <w:r>
        <w:instrText xml:space="preserve">" </w:instrText>
      </w:r>
      <w:r>
        <w:fldChar w:fldCharType="end"/>
      </w:r>
    </w:p>
    <w:p w14:paraId="17A2C5C4" w14:textId="77777777" w:rsidR="00094486" w:rsidRPr="00A26EA1" w:rsidRDefault="00094486" w:rsidP="00094486">
      <w:r>
        <w:fldChar w:fldCharType="begin"/>
      </w:r>
      <w:r>
        <w:instrText xml:space="preserve"> XE "</w:instrText>
      </w:r>
      <w:r w:rsidRPr="005E25BC">
        <w:instrText>26805.z01.06.01.087.1</w:instrText>
      </w:r>
      <w:r>
        <w:instrText xml:space="preserve">" </w:instrText>
      </w:r>
      <w:r>
        <w:fldChar w:fldCharType="end"/>
      </w:r>
      <w:r w:rsidRPr="00A26EA1">
        <w:t xml:space="preserve">This </w:t>
      </w:r>
      <w:r>
        <w:t>appendix contains the following sections:</w:t>
      </w:r>
      <w:r>
        <w:fldChar w:fldCharType="begin"/>
      </w:r>
      <w:r>
        <w:instrText xml:space="preserve"> XE "</w:instrText>
      </w:r>
      <w:r w:rsidRPr="004B529E">
        <w:instrText>26805.z01.06.01.087.9</w:instrText>
      </w:r>
      <w:r>
        <w:instrText xml:space="preserve">" </w:instrText>
      </w:r>
      <w:r>
        <w:fldChar w:fldCharType="end"/>
      </w:r>
    </w:p>
    <w:p w14:paraId="5A89AFBE" w14:textId="77777777" w:rsidR="00094486" w:rsidRDefault="00094486" w:rsidP="00094486">
      <w:pPr>
        <w:pStyle w:val="BullList"/>
        <w:rPr>
          <w:color w:val="auto"/>
          <w:lang w:val="fr-FR"/>
        </w:rPr>
      </w:pPr>
      <w:r>
        <w:rPr>
          <w:lang w:val="fr-FR"/>
        </w:rPr>
        <w:fldChar w:fldCharType="begin"/>
      </w:r>
      <w:r>
        <w:instrText xml:space="preserve"> XE "</w:instrText>
      </w:r>
      <w:r w:rsidRPr="00C3431F">
        <w:instrText>26805.z01.06.01.088.1</w:instrText>
      </w:r>
      <w:r>
        <w:instrText xml:space="preserve">" </w:instrText>
      </w:r>
      <w:r>
        <w:rPr>
          <w:lang w:val="fr-FR"/>
        </w:rPr>
        <w:fldChar w:fldCharType="end"/>
      </w:r>
      <w:r w:rsidRPr="00EC32F1">
        <w:rPr>
          <w:lang w:val="fr-FR"/>
        </w:rPr>
        <w:t>UI Automation Components</w:t>
      </w:r>
      <w:r>
        <w:rPr>
          <w:color w:val="auto"/>
          <w:lang w:val="fr-FR"/>
        </w:rPr>
        <w:fldChar w:fldCharType="begin"/>
      </w:r>
      <w:r>
        <w:instrText xml:space="preserve"> XE "</w:instrText>
      </w:r>
      <w:r w:rsidRPr="007F2B31">
        <w:instrText>26805.z01.06.01.088.9</w:instrText>
      </w:r>
      <w:r>
        <w:instrText xml:space="preserve">" </w:instrText>
      </w:r>
      <w:r>
        <w:rPr>
          <w:color w:val="auto"/>
          <w:lang w:val="fr-FR"/>
        </w:rPr>
        <w:fldChar w:fldCharType="end"/>
      </w:r>
    </w:p>
    <w:p w14:paraId="6F27E70F" w14:textId="77777777" w:rsidR="00094486" w:rsidRDefault="00094486" w:rsidP="00094486">
      <w:pPr>
        <w:pStyle w:val="BullList"/>
        <w:rPr>
          <w:color w:val="auto"/>
          <w:lang w:val="fr-FR"/>
        </w:rPr>
      </w:pPr>
      <w:r>
        <w:rPr>
          <w:lang w:val="fr-FR"/>
        </w:rPr>
        <w:fldChar w:fldCharType="begin"/>
      </w:r>
      <w:r>
        <w:instrText xml:space="preserve"> XE "</w:instrText>
      </w:r>
      <w:r w:rsidRPr="00F25D19">
        <w:instrText>26805.z01.06.01.089.1</w:instrText>
      </w:r>
      <w:r>
        <w:instrText xml:space="preserve">" </w:instrText>
      </w:r>
      <w:r>
        <w:rPr>
          <w:lang w:val="fr-FR"/>
        </w:rPr>
        <w:fldChar w:fldCharType="end"/>
      </w:r>
      <w:r w:rsidRPr="00EC32F1">
        <w:rPr>
          <w:lang w:val="fr-FR"/>
        </w:rPr>
        <w:t>UI Automation Header Files</w:t>
      </w:r>
      <w:r>
        <w:rPr>
          <w:color w:val="auto"/>
          <w:lang w:val="fr-FR"/>
        </w:rPr>
        <w:fldChar w:fldCharType="begin"/>
      </w:r>
      <w:r>
        <w:instrText xml:space="preserve"> XE "</w:instrText>
      </w:r>
      <w:r w:rsidRPr="00AD4A11">
        <w:instrText>26805.z01.06.01.089.9</w:instrText>
      </w:r>
      <w:r>
        <w:instrText xml:space="preserve">" </w:instrText>
      </w:r>
      <w:r>
        <w:rPr>
          <w:color w:val="auto"/>
          <w:lang w:val="fr-FR"/>
        </w:rPr>
        <w:fldChar w:fldCharType="end"/>
      </w:r>
    </w:p>
    <w:p w14:paraId="68D81EE3" w14:textId="77777777" w:rsidR="00094486" w:rsidRDefault="00094486" w:rsidP="00094486">
      <w:pPr>
        <w:pStyle w:val="BullList"/>
        <w:rPr>
          <w:color w:val="auto"/>
          <w:lang w:val="fr-FR"/>
        </w:rPr>
      </w:pPr>
      <w:r>
        <w:rPr>
          <w:lang w:val="fr-FR"/>
        </w:rPr>
        <w:fldChar w:fldCharType="begin"/>
      </w:r>
      <w:r>
        <w:instrText xml:space="preserve"> XE "</w:instrText>
      </w:r>
      <w:r w:rsidRPr="007E1036">
        <w:instrText>26805.z01.06.01.090.1</w:instrText>
      </w:r>
      <w:r>
        <w:instrText xml:space="preserve">" </w:instrText>
      </w:r>
      <w:r>
        <w:rPr>
          <w:lang w:val="fr-FR"/>
        </w:rPr>
        <w:fldChar w:fldCharType="end"/>
      </w:r>
      <w:r w:rsidRPr="00EC32F1">
        <w:rPr>
          <w:lang w:val="fr-FR"/>
        </w:rPr>
        <w:t>UI Automation Model</w:t>
      </w:r>
      <w:r>
        <w:rPr>
          <w:color w:val="auto"/>
          <w:lang w:val="fr-FR"/>
        </w:rPr>
        <w:fldChar w:fldCharType="begin"/>
      </w:r>
      <w:r>
        <w:instrText xml:space="preserve"> XE "</w:instrText>
      </w:r>
      <w:r w:rsidRPr="00537A42">
        <w:instrText>26805.z01.06.01.090.9</w:instrText>
      </w:r>
      <w:r>
        <w:instrText xml:space="preserve">" </w:instrText>
      </w:r>
      <w:r>
        <w:rPr>
          <w:color w:val="auto"/>
          <w:lang w:val="fr-FR"/>
        </w:rPr>
        <w:fldChar w:fldCharType="end"/>
      </w:r>
    </w:p>
    <w:p w14:paraId="4625CECB" w14:textId="77777777" w:rsidR="00094486" w:rsidRPr="003A1EF8" w:rsidRDefault="00094486" w:rsidP="00094486">
      <w:pPr>
        <w:pStyle w:val="BullList"/>
        <w:rPr>
          <w:color w:val="auto"/>
          <w:lang w:val="fr-FR"/>
        </w:rPr>
      </w:pPr>
      <w:r>
        <w:rPr>
          <w:lang w:val="fr-FR"/>
        </w:rPr>
        <w:fldChar w:fldCharType="begin"/>
      </w:r>
      <w:r>
        <w:instrText xml:space="preserve"> XE "</w:instrText>
      </w:r>
      <w:r w:rsidRPr="0061332A">
        <w:instrText>26805.z01.06.01.091.1</w:instrText>
      </w:r>
      <w:r>
        <w:instrText xml:space="preserve">" </w:instrText>
      </w:r>
      <w:r>
        <w:rPr>
          <w:lang w:val="fr-FR"/>
        </w:rPr>
        <w:fldChar w:fldCharType="end"/>
      </w:r>
      <w:r>
        <w:rPr>
          <w:lang w:val="fr-FR"/>
        </w:rPr>
        <w:t>UI Automation Providers</w:t>
      </w:r>
      <w:r>
        <w:rPr>
          <w:lang w:val="fr-FR"/>
        </w:rPr>
        <w:fldChar w:fldCharType="begin"/>
      </w:r>
      <w:r>
        <w:instrText xml:space="preserve"> XE "</w:instrText>
      </w:r>
      <w:r w:rsidRPr="00B1592A">
        <w:instrText>26805.z01.06.01.091.9</w:instrText>
      </w:r>
      <w:r>
        <w:instrText xml:space="preserve">" </w:instrText>
      </w:r>
      <w:r>
        <w:rPr>
          <w:lang w:val="fr-FR"/>
        </w:rPr>
        <w:fldChar w:fldCharType="end"/>
      </w:r>
    </w:p>
    <w:p w14:paraId="337B23E7" w14:textId="77777777" w:rsidR="00094486" w:rsidRDefault="00094486" w:rsidP="00094486">
      <w:pPr>
        <w:pStyle w:val="ListEnd"/>
        <w:rPr>
          <w:lang w:val="fr-FR"/>
        </w:rPr>
      </w:pPr>
    </w:p>
    <w:p w14:paraId="161D2CD0" w14:textId="77777777" w:rsidR="00094486" w:rsidRPr="00EC32F1" w:rsidRDefault="00094486" w:rsidP="00094486">
      <w:pPr>
        <w:pStyle w:val="Heading1"/>
        <w:rPr>
          <w:lang w:val="fr-FR"/>
        </w:rPr>
      </w:pPr>
      <w:bookmarkStart w:id="30" w:name="uiautocomponents"/>
      <w:bookmarkEnd w:id="30"/>
      <w:r w:rsidRPr="00EC32F1">
        <w:rPr>
          <w:lang w:val="fr-FR"/>
        </w:rPr>
        <w:t>UI Automation Components</w:t>
      </w:r>
    </w:p>
    <w:p w14:paraId="784CDD82" w14:textId="77777777" w:rsidR="00094486" w:rsidRPr="00A26EA1" w:rsidRDefault="00094486" w:rsidP="00094486">
      <w:r>
        <w:fldChar w:fldCharType="begin"/>
      </w:r>
      <w:r>
        <w:instrText xml:space="preserve"> XE "</w:instrText>
      </w:r>
      <w:r w:rsidRPr="00B3561B">
        <w:instrText>26805.z01.07.01.092.1</w:instrText>
      </w:r>
      <w:r>
        <w:instrText xml:space="preserve">" </w:instrText>
      </w:r>
      <w:r>
        <w:fldChar w:fldCharType="end"/>
      </w:r>
      <w:r w:rsidRPr="00A26EA1">
        <w:t>UI Automation has four main components, as shown in the following table.</w:t>
      </w:r>
      <w:r>
        <w:fldChar w:fldCharType="begin"/>
      </w:r>
      <w:r>
        <w:instrText xml:space="preserve"> XE "</w:instrText>
      </w:r>
      <w:r w:rsidRPr="00B50EA8">
        <w:instrText>26805.z01.07.01.092.9</w:instrText>
      </w:r>
      <w:r>
        <w:instrText xml:space="preserve">" </w:instrText>
      </w:r>
      <w:r>
        <w:fldChar w:fldCharType="end"/>
      </w:r>
    </w:p>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1799"/>
        <w:gridCol w:w="5931"/>
      </w:tblGrid>
      <w:tr w:rsidR="00094486" w:rsidRPr="00A26EA1" w14:paraId="28E4895C" w14:textId="77777777" w:rsidTr="00317556">
        <w:trPr>
          <w:tblHeader/>
        </w:trPr>
        <w:tc>
          <w:tcPr>
            <w:tcW w:w="0" w:type="auto"/>
            <w:tcBorders>
              <w:top w:val="nil"/>
              <w:left w:val="nil"/>
              <w:bottom w:val="nil"/>
              <w:right w:val="nil"/>
            </w:tcBorders>
            <w:shd w:val="clear" w:color="auto" w:fill="D9D9D9"/>
          </w:tcPr>
          <w:p w14:paraId="37DABC0A" w14:textId="77777777" w:rsidR="00094486" w:rsidRPr="00A26EA1" w:rsidRDefault="00094486" w:rsidP="00317556">
            <w:pPr>
              <w:pStyle w:val="TableHead"/>
              <w:keepLines/>
              <w:ind w:right="58"/>
            </w:pPr>
            <w:r>
              <w:fldChar w:fldCharType="begin"/>
            </w:r>
            <w:r>
              <w:instrText xml:space="preserve"> XE "</w:instrText>
            </w:r>
            <w:r w:rsidRPr="00E34C49">
              <w:instrText>26805.z01.07.01.093.1</w:instrText>
            </w:r>
            <w:r>
              <w:instrText xml:space="preserve">" </w:instrText>
            </w:r>
            <w:r>
              <w:fldChar w:fldCharType="end"/>
            </w:r>
            <w:r w:rsidRPr="00A26EA1">
              <w:t>Component</w:t>
            </w:r>
          </w:p>
        </w:tc>
        <w:tc>
          <w:tcPr>
            <w:tcW w:w="0" w:type="auto"/>
            <w:tcBorders>
              <w:top w:val="nil"/>
              <w:left w:val="nil"/>
              <w:bottom w:val="nil"/>
              <w:right w:val="nil"/>
            </w:tcBorders>
            <w:shd w:val="clear" w:color="auto" w:fill="D9D9D9"/>
          </w:tcPr>
          <w:p w14:paraId="5D6C9031" w14:textId="77777777" w:rsidR="00094486" w:rsidRPr="00A26EA1" w:rsidRDefault="00094486" w:rsidP="00317556">
            <w:pPr>
              <w:pStyle w:val="TableHead"/>
              <w:keepLines/>
              <w:ind w:right="120"/>
            </w:pPr>
            <w:r w:rsidRPr="00A26EA1">
              <w:t>Description</w:t>
            </w:r>
          </w:p>
        </w:tc>
      </w:tr>
      <w:tr w:rsidR="00094486" w:rsidRPr="00A26EA1" w14:paraId="05CC28B1" w14:textId="77777777" w:rsidTr="00317556">
        <w:tc>
          <w:tcPr>
            <w:tcW w:w="0" w:type="auto"/>
          </w:tcPr>
          <w:p w14:paraId="627654ED" w14:textId="77777777" w:rsidR="00094486" w:rsidRPr="00A26EA1" w:rsidRDefault="00094486" w:rsidP="00317556">
            <w:pPr>
              <w:pStyle w:val="TableText"/>
              <w:suppressAutoHyphens/>
              <w:ind w:right="58"/>
            </w:pPr>
            <w:r>
              <w:fldChar w:fldCharType="begin"/>
            </w:r>
            <w:r>
              <w:instrText xml:space="preserve"> XE "</w:instrText>
            </w:r>
            <w:r w:rsidRPr="00040E0A">
              <w:instrText>26805.z01.07.01.094.1</w:instrText>
            </w:r>
            <w:r>
              <w:instrText xml:space="preserve">" </w:instrText>
            </w:r>
            <w:r>
              <w:fldChar w:fldCharType="end"/>
            </w:r>
            <w:r w:rsidRPr="00A26EA1">
              <w:t>Provider API</w:t>
            </w:r>
          </w:p>
        </w:tc>
        <w:tc>
          <w:tcPr>
            <w:tcW w:w="0" w:type="auto"/>
          </w:tcPr>
          <w:p w14:paraId="70A50560" w14:textId="77777777" w:rsidR="00094486" w:rsidRPr="00A26EA1" w:rsidRDefault="00094486" w:rsidP="00317556">
            <w:pPr>
              <w:pStyle w:val="TableText"/>
              <w:suppressAutoHyphens/>
              <w:ind w:right="120"/>
            </w:pPr>
            <w:r w:rsidRPr="00A26EA1">
              <w:t>A set of COM interfaces that are implemented by UI Automation providers. UI Automation providers are objects that provide information about UI elements and respond to programmatic input.</w:t>
            </w:r>
          </w:p>
        </w:tc>
      </w:tr>
      <w:tr w:rsidR="00094486" w:rsidRPr="00A26EA1" w14:paraId="054B4F25" w14:textId="77777777" w:rsidTr="00317556">
        <w:tc>
          <w:tcPr>
            <w:tcW w:w="0" w:type="auto"/>
          </w:tcPr>
          <w:p w14:paraId="0441C8AD" w14:textId="77777777" w:rsidR="00094486" w:rsidRPr="00A26EA1" w:rsidRDefault="00094486" w:rsidP="00317556">
            <w:pPr>
              <w:pStyle w:val="TableText"/>
              <w:suppressAutoHyphens/>
              <w:ind w:right="58"/>
            </w:pPr>
            <w:r>
              <w:fldChar w:fldCharType="begin"/>
            </w:r>
            <w:r>
              <w:instrText xml:space="preserve"> XE "</w:instrText>
            </w:r>
            <w:r w:rsidRPr="005C3691">
              <w:instrText>26805.z01.07.01.095.1</w:instrText>
            </w:r>
            <w:r>
              <w:instrText xml:space="preserve">" </w:instrText>
            </w:r>
            <w:r>
              <w:fldChar w:fldCharType="end"/>
            </w:r>
            <w:r w:rsidRPr="00A26EA1">
              <w:t>Client API</w:t>
            </w:r>
          </w:p>
        </w:tc>
        <w:tc>
          <w:tcPr>
            <w:tcW w:w="0" w:type="auto"/>
          </w:tcPr>
          <w:p w14:paraId="6ABC3511" w14:textId="77777777" w:rsidR="00094486" w:rsidRPr="00A26EA1" w:rsidRDefault="00094486" w:rsidP="00317556">
            <w:pPr>
              <w:pStyle w:val="TableText"/>
              <w:suppressAutoHyphens/>
              <w:ind w:right="120"/>
            </w:pPr>
            <w:r w:rsidRPr="00A26EA1">
              <w:t>A set of COM interfaces that enable client applications to obtain information about the UI</w:t>
            </w:r>
            <w:r>
              <w:t xml:space="preserve"> and to send input to controls.</w:t>
            </w:r>
          </w:p>
          <w:p w14:paraId="514CAB0F" w14:textId="77777777" w:rsidR="00094486" w:rsidRPr="00A26EA1" w:rsidRDefault="00094486" w:rsidP="00317556">
            <w:pPr>
              <w:pStyle w:val="TableText"/>
            </w:pPr>
            <w:r w:rsidRPr="00BC1DDA">
              <w:rPr>
                <w:rStyle w:val="ReaderaidPrefix"/>
              </w:rPr>
              <w:t>Note</w:t>
            </w:r>
            <w:r>
              <w:t> </w:t>
            </w:r>
            <w:r w:rsidRPr="00AF18DE">
              <w:t>The functions described in Deprecated Control Pattern Functions and Deprecated Node Functions are</w:t>
            </w:r>
            <w:r>
              <w:t xml:space="preserve"> obsolete and in the process of being removed</w:t>
            </w:r>
            <w:r w:rsidRPr="00AF18DE">
              <w:t>. Instead, client applications should use the UI Automation COM interfaces described in UI Automation Element Interfaces for Clients.</w:t>
            </w:r>
          </w:p>
        </w:tc>
      </w:tr>
      <w:tr w:rsidR="00094486" w:rsidRPr="00A26EA1" w14:paraId="7F88B2E3" w14:textId="77777777" w:rsidTr="00317556">
        <w:tc>
          <w:tcPr>
            <w:tcW w:w="0" w:type="auto"/>
          </w:tcPr>
          <w:p w14:paraId="3527F91C" w14:textId="77777777" w:rsidR="00094486" w:rsidRPr="00A26EA1" w:rsidRDefault="00094486" w:rsidP="00317556">
            <w:pPr>
              <w:pStyle w:val="TableText"/>
              <w:suppressAutoHyphens/>
              <w:ind w:right="58"/>
            </w:pPr>
            <w:r>
              <w:fldChar w:fldCharType="begin"/>
            </w:r>
            <w:r>
              <w:instrText xml:space="preserve"> XE "</w:instrText>
            </w:r>
            <w:r w:rsidRPr="00712440">
              <w:instrText>26805.z01.07.01.096.1</w:instrText>
            </w:r>
            <w:r>
              <w:instrText xml:space="preserve">" </w:instrText>
            </w:r>
            <w:r>
              <w:fldChar w:fldCharType="end"/>
            </w:r>
            <w:r w:rsidRPr="00A26EA1">
              <w:t>UiAutomationCore.dll</w:t>
            </w:r>
          </w:p>
        </w:tc>
        <w:tc>
          <w:tcPr>
            <w:tcW w:w="0" w:type="auto"/>
          </w:tcPr>
          <w:p w14:paraId="598C89A0" w14:textId="77777777" w:rsidR="00094486" w:rsidRPr="00A26EA1" w:rsidRDefault="00094486" w:rsidP="00317556">
            <w:pPr>
              <w:pStyle w:val="TableText"/>
              <w:suppressAutoHyphens/>
              <w:ind w:right="120"/>
            </w:pPr>
            <w:r w:rsidRPr="00A26EA1">
              <w:t>The run-time library, sometimes called the UI Automation core, that handles communication between providers and clients.</w:t>
            </w:r>
          </w:p>
        </w:tc>
      </w:tr>
      <w:tr w:rsidR="00094486" w:rsidRPr="00A26EA1" w14:paraId="28129695" w14:textId="77777777" w:rsidTr="00317556">
        <w:tc>
          <w:tcPr>
            <w:tcW w:w="0" w:type="auto"/>
            <w:tcBorders>
              <w:top w:val="nil"/>
              <w:left w:val="nil"/>
              <w:right w:val="nil"/>
            </w:tcBorders>
          </w:tcPr>
          <w:p w14:paraId="3A43A0A8" w14:textId="77777777" w:rsidR="00094486" w:rsidRPr="00A26EA1" w:rsidRDefault="00094486" w:rsidP="00317556">
            <w:pPr>
              <w:pStyle w:val="TableText"/>
              <w:suppressAutoHyphens/>
              <w:ind w:right="58"/>
              <w:contextualSpacing/>
            </w:pPr>
            <w:r>
              <w:fldChar w:fldCharType="begin"/>
            </w:r>
            <w:r>
              <w:instrText xml:space="preserve"> XE "</w:instrText>
            </w:r>
            <w:r w:rsidRPr="00A342F0">
              <w:instrText>26805.z01.07.01.097.1</w:instrText>
            </w:r>
            <w:r>
              <w:instrText xml:space="preserve">" </w:instrText>
            </w:r>
            <w:r>
              <w:fldChar w:fldCharType="end"/>
            </w:r>
            <w:r w:rsidRPr="00A26EA1">
              <w:t>OLEACC.dll</w:t>
            </w:r>
          </w:p>
        </w:tc>
        <w:tc>
          <w:tcPr>
            <w:tcW w:w="0" w:type="auto"/>
            <w:tcBorders>
              <w:top w:val="nil"/>
              <w:left w:val="nil"/>
              <w:right w:val="nil"/>
            </w:tcBorders>
          </w:tcPr>
          <w:p w14:paraId="4F771FFA" w14:textId="77777777" w:rsidR="00094486" w:rsidRPr="00A26EA1" w:rsidRDefault="00094486" w:rsidP="00317556">
            <w:pPr>
              <w:pStyle w:val="TableText"/>
              <w:suppressAutoHyphens/>
              <w:ind w:right="120"/>
              <w:contextualSpacing/>
            </w:pPr>
            <w:r w:rsidRPr="00A26EA1">
              <w:t>The run-time library for Microsoft Active Accessibility and the proxy objects. The library also provides proxy objects used by the MSAA-to-UIA P</w:t>
            </w:r>
            <w:r>
              <w:t>roxy to support Win32 controls.</w:t>
            </w:r>
          </w:p>
        </w:tc>
      </w:tr>
    </w:tbl>
    <w:p w14:paraId="6C27A705" w14:textId="77777777" w:rsidR="00094486" w:rsidRPr="00A26EA1" w:rsidRDefault="00094486" w:rsidP="00094486">
      <w:r>
        <w:fldChar w:fldCharType="begin"/>
      </w:r>
      <w:r>
        <w:instrText xml:space="preserve"> XE "</w:instrText>
      </w:r>
      <w:r w:rsidRPr="009B1B68">
        <w:instrText>26805.z01.07.01.098.1</w:instrText>
      </w:r>
      <w:r>
        <w:instrText xml:space="preserve">" </w:instrText>
      </w:r>
      <w:r>
        <w:fldChar w:fldCharType="end"/>
      </w:r>
      <w:r w:rsidRPr="00A26EA1">
        <w:t>There are two ways of using UI Automation: to create support for custom controls by using the provider API, and to create client applications that use the UI Automation core to com</w:t>
      </w:r>
      <w:r>
        <w:softHyphen/>
      </w:r>
      <w:r w:rsidRPr="00A26EA1">
        <w:t>municate with UI elements. Depending on your focus, you should refer to different parts of the documentation.</w:t>
      </w:r>
      <w:r>
        <w:fldChar w:fldCharType="begin"/>
      </w:r>
      <w:r>
        <w:instrText xml:space="preserve"> XE "</w:instrText>
      </w:r>
      <w:r w:rsidRPr="00CE688F">
        <w:instrText>26805.z01.07.01.098.9</w:instrText>
      </w:r>
      <w:r>
        <w:instrText xml:space="preserve">" </w:instrText>
      </w:r>
      <w:r>
        <w:fldChar w:fldCharType="end"/>
      </w:r>
    </w:p>
    <w:p w14:paraId="483F634D" w14:textId="77777777" w:rsidR="00094486" w:rsidRPr="00A26EA1" w:rsidRDefault="00094486" w:rsidP="00094486">
      <w:pPr>
        <w:pStyle w:val="Heading1"/>
      </w:pPr>
      <w:bookmarkStart w:id="31" w:name="headers"/>
      <w:bookmarkEnd w:id="31"/>
      <w:r w:rsidRPr="00A26EA1">
        <w:t>UI Automation Header Files</w:t>
      </w:r>
    </w:p>
    <w:p w14:paraId="42D15DCF" w14:textId="77777777" w:rsidR="00094486" w:rsidRPr="00A26EA1" w:rsidRDefault="00094486" w:rsidP="00094486">
      <w:r>
        <w:fldChar w:fldCharType="begin"/>
      </w:r>
      <w:r>
        <w:instrText xml:space="preserve"> XE "</w:instrText>
      </w:r>
      <w:r w:rsidRPr="00101F05">
        <w:instrText>26805.z01.08.01.099.1</w:instrText>
      </w:r>
      <w:r>
        <w:instrText xml:space="preserve">" </w:instrText>
      </w:r>
      <w:r>
        <w:fldChar w:fldCharType="end"/>
      </w:r>
      <w:r w:rsidRPr="00A26EA1">
        <w:t xml:space="preserve">The UI Automation API is defined in several different C/C++ header files that are included with the Microsoft Windows </w:t>
      </w:r>
      <w:r w:rsidRPr="00EC32F1">
        <w:t>Software Development Kit</w:t>
      </w:r>
      <w:r w:rsidRPr="00A26EA1">
        <w:t xml:space="preserve"> </w:t>
      </w:r>
      <w:r>
        <w:t>(</w:t>
      </w:r>
      <w:r w:rsidRPr="00A26EA1">
        <w:t>SDK</w:t>
      </w:r>
      <w:r>
        <w:t>)</w:t>
      </w:r>
      <w:r w:rsidRPr="00A26EA1">
        <w:t>. The UI Automation header files are d</w:t>
      </w:r>
      <w:r>
        <w:t>escribed in the following table.</w:t>
      </w:r>
      <w:r w:rsidRPr="009B0F1B">
        <w:t xml:space="preserve"> </w:t>
      </w:r>
      <w:r>
        <w:fldChar w:fldCharType="begin"/>
      </w:r>
      <w:r>
        <w:instrText xml:space="preserve"> XE "</w:instrText>
      </w:r>
      <w:r w:rsidRPr="004066A8">
        <w:instrText>26805.z01.08.01.099.9</w:instrText>
      </w:r>
      <w:r>
        <w:instrText xml:space="preserve">" </w:instrText>
      </w:r>
      <w:r>
        <w:fldChar w:fldCharType="end"/>
      </w:r>
    </w:p>
    <w:p w14:paraId="7508AA0F" w14:textId="77777777" w:rsidR="00094486" w:rsidRDefault="00094486" w:rsidP="00094486"/>
    <w:tbl>
      <w:tblPr>
        <w:tblW w:w="0" w:type="auto"/>
        <w:tblInd w:w="860" w:type="dxa"/>
        <w:tblBorders>
          <w:insideH w:val="single" w:sz="8" w:space="0" w:color="C0C0C0"/>
        </w:tblBorders>
        <w:tblCellMar>
          <w:top w:w="40" w:type="dxa"/>
          <w:left w:w="60" w:type="dxa"/>
          <w:bottom w:w="40" w:type="dxa"/>
          <w:right w:w="60" w:type="dxa"/>
        </w:tblCellMar>
        <w:tblLook w:val="01E0" w:firstRow="1" w:lastRow="1" w:firstColumn="1" w:lastColumn="1" w:noHBand="0" w:noVBand="0"/>
      </w:tblPr>
      <w:tblGrid>
        <w:gridCol w:w="1987"/>
        <w:gridCol w:w="5743"/>
      </w:tblGrid>
      <w:tr w:rsidR="00094486" w:rsidRPr="00A26EA1" w14:paraId="33EDA924" w14:textId="77777777" w:rsidTr="00317556">
        <w:trPr>
          <w:tblHeader/>
        </w:trPr>
        <w:tc>
          <w:tcPr>
            <w:tcW w:w="1990" w:type="dxa"/>
            <w:tcBorders>
              <w:top w:val="nil"/>
              <w:left w:val="nil"/>
              <w:bottom w:val="nil"/>
              <w:right w:val="nil"/>
            </w:tcBorders>
            <w:shd w:val="clear" w:color="auto" w:fill="D9D9D9"/>
          </w:tcPr>
          <w:p w14:paraId="6870F5D0" w14:textId="77777777" w:rsidR="00094486" w:rsidRPr="00A26EA1" w:rsidRDefault="00094486" w:rsidP="00317556">
            <w:pPr>
              <w:pStyle w:val="TableHead"/>
              <w:keepLines/>
              <w:ind w:right="58"/>
            </w:pPr>
            <w:r>
              <w:fldChar w:fldCharType="begin"/>
            </w:r>
            <w:r>
              <w:instrText xml:space="preserve"> XE "</w:instrText>
            </w:r>
            <w:r w:rsidRPr="000C333D">
              <w:instrText>26805.z01.08.01.100.1</w:instrText>
            </w:r>
            <w:r>
              <w:instrText xml:space="preserve">" </w:instrText>
            </w:r>
            <w:r>
              <w:fldChar w:fldCharType="end"/>
            </w:r>
            <w:r w:rsidRPr="00A26EA1">
              <w:t>Header file</w:t>
            </w:r>
          </w:p>
        </w:tc>
        <w:tc>
          <w:tcPr>
            <w:tcW w:w="5860" w:type="dxa"/>
            <w:tcBorders>
              <w:top w:val="nil"/>
              <w:left w:val="nil"/>
              <w:bottom w:val="nil"/>
              <w:right w:val="nil"/>
            </w:tcBorders>
            <w:shd w:val="clear" w:color="auto" w:fill="D9D9D9"/>
          </w:tcPr>
          <w:p w14:paraId="509309D9" w14:textId="77777777" w:rsidR="00094486" w:rsidRPr="00A26EA1" w:rsidRDefault="00094486" w:rsidP="00317556">
            <w:pPr>
              <w:pStyle w:val="TableHead"/>
              <w:keepLines/>
              <w:ind w:right="120"/>
            </w:pPr>
            <w:r w:rsidRPr="00A26EA1">
              <w:t>Description</w:t>
            </w:r>
          </w:p>
        </w:tc>
      </w:tr>
      <w:tr w:rsidR="00094486" w:rsidRPr="00A26EA1" w14:paraId="6936ACC2" w14:textId="77777777" w:rsidTr="00317556">
        <w:tc>
          <w:tcPr>
            <w:tcW w:w="1990" w:type="dxa"/>
          </w:tcPr>
          <w:p w14:paraId="3F7EA5B7" w14:textId="77777777" w:rsidR="00094486" w:rsidRPr="00A26EA1" w:rsidRDefault="00094486" w:rsidP="00317556">
            <w:pPr>
              <w:pStyle w:val="TableText"/>
              <w:suppressAutoHyphens/>
              <w:ind w:right="58"/>
            </w:pPr>
            <w:r>
              <w:fldChar w:fldCharType="begin"/>
            </w:r>
            <w:r>
              <w:instrText xml:space="preserve"> XE "</w:instrText>
            </w:r>
            <w:r w:rsidRPr="00EF2785">
              <w:instrText>26805.z01.08.01.101.1</w:instrText>
            </w:r>
            <w:r>
              <w:instrText xml:space="preserve">" </w:instrText>
            </w:r>
            <w:r>
              <w:fldChar w:fldCharType="end"/>
            </w:r>
            <w:r w:rsidRPr="00A26EA1">
              <w:t>uiautomationclient.h</w:t>
            </w:r>
          </w:p>
        </w:tc>
        <w:tc>
          <w:tcPr>
            <w:tcW w:w="5860" w:type="dxa"/>
          </w:tcPr>
          <w:p w14:paraId="78A83CF0" w14:textId="77777777" w:rsidR="00094486" w:rsidRPr="00A26EA1" w:rsidRDefault="00094486" w:rsidP="00317556">
            <w:pPr>
              <w:pStyle w:val="TableText"/>
              <w:suppressAutoHyphens/>
              <w:ind w:right="120"/>
            </w:pPr>
            <w:r w:rsidRPr="00A26EA1">
              <w:t>Defines the interfaces and related programming elements used by UI Automation clients.</w:t>
            </w:r>
          </w:p>
        </w:tc>
      </w:tr>
      <w:tr w:rsidR="00094486" w:rsidRPr="00A26EA1" w14:paraId="7290F935" w14:textId="77777777" w:rsidTr="00317556">
        <w:tc>
          <w:tcPr>
            <w:tcW w:w="1990" w:type="dxa"/>
          </w:tcPr>
          <w:p w14:paraId="718E8C21" w14:textId="77777777" w:rsidR="00094486" w:rsidRPr="00A26EA1" w:rsidRDefault="00094486" w:rsidP="00317556">
            <w:pPr>
              <w:pStyle w:val="TableText"/>
              <w:suppressAutoHyphens/>
              <w:ind w:right="58"/>
            </w:pPr>
            <w:r>
              <w:fldChar w:fldCharType="begin"/>
            </w:r>
            <w:r>
              <w:instrText xml:space="preserve"> XE "</w:instrText>
            </w:r>
            <w:r w:rsidRPr="002F73BC">
              <w:instrText>26805.z01.08.01.102.1</w:instrText>
            </w:r>
            <w:r>
              <w:instrText xml:space="preserve">" </w:instrText>
            </w:r>
            <w:r>
              <w:fldChar w:fldCharType="end"/>
            </w:r>
            <w:r w:rsidRPr="00A26EA1">
              <w:t>uiautomationcore.h</w:t>
            </w:r>
          </w:p>
        </w:tc>
        <w:tc>
          <w:tcPr>
            <w:tcW w:w="5860" w:type="dxa"/>
          </w:tcPr>
          <w:p w14:paraId="04A2BF49" w14:textId="77777777" w:rsidR="00094486" w:rsidRPr="00A26EA1" w:rsidRDefault="00094486" w:rsidP="00317556">
            <w:pPr>
              <w:pStyle w:val="TableText"/>
              <w:suppressAutoHyphens/>
              <w:ind w:right="120"/>
            </w:pPr>
            <w:r w:rsidRPr="00A26EA1">
              <w:t>Defines the interfaces and related programming elements used by UI Automation providers.</w:t>
            </w:r>
          </w:p>
        </w:tc>
      </w:tr>
      <w:tr w:rsidR="00094486" w:rsidRPr="00A26EA1" w14:paraId="39D2B103" w14:textId="77777777" w:rsidTr="00317556">
        <w:tc>
          <w:tcPr>
            <w:tcW w:w="1990" w:type="dxa"/>
          </w:tcPr>
          <w:p w14:paraId="3EB54E1B" w14:textId="77777777" w:rsidR="00094486" w:rsidRPr="00A26EA1" w:rsidRDefault="00094486" w:rsidP="00317556">
            <w:pPr>
              <w:pStyle w:val="TableText"/>
              <w:suppressAutoHyphens/>
              <w:ind w:right="58"/>
            </w:pPr>
            <w:r>
              <w:fldChar w:fldCharType="begin"/>
            </w:r>
            <w:r>
              <w:instrText xml:space="preserve"> XE "</w:instrText>
            </w:r>
            <w:r w:rsidRPr="006725EE">
              <w:instrText>26805.z01.08.01.103.1</w:instrText>
            </w:r>
            <w:r>
              <w:instrText xml:space="preserve">" </w:instrText>
            </w:r>
            <w:r>
              <w:fldChar w:fldCharType="end"/>
            </w:r>
            <w:r w:rsidRPr="00A26EA1">
              <w:t>uiautomationcoreapi.h</w:t>
            </w:r>
          </w:p>
        </w:tc>
        <w:tc>
          <w:tcPr>
            <w:tcW w:w="5860" w:type="dxa"/>
          </w:tcPr>
          <w:p w14:paraId="4C82325B" w14:textId="77777777" w:rsidR="00094486" w:rsidRPr="00A26EA1" w:rsidRDefault="00094486" w:rsidP="00317556">
            <w:pPr>
              <w:pStyle w:val="TableText"/>
              <w:suppressAutoHyphens/>
              <w:ind w:right="120"/>
            </w:pPr>
            <w:r w:rsidRPr="00A26EA1">
              <w:t xml:space="preserve">Defines general constants, GUIDs, data types, and structures used by UI Automation clients and providers. It also contains definitions for the deprecated node and </w:t>
            </w:r>
            <w:r>
              <w:t>Control Pattern</w:t>
            </w:r>
            <w:r w:rsidRPr="00A26EA1">
              <w:t xml:space="preserve"> fun</w:t>
            </w:r>
            <w:r>
              <w:t>ctions.</w:t>
            </w:r>
          </w:p>
        </w:tc>
      </w:tr>
      <w:tr w:rsidR="00094486" w:rsidRPr="00A26EA1" w14:paraId="1E7E7978" w14:textId="77777777" w:rsidTr="00317556">
        <w:tc>
          <w:tcPr>
            <w:tcW w:w="1990" w:type="dxa"/>
            <w:tcBorders>
              <w:top w:val="nil"/>
              <w:left w:val="nil"/>
              <w:right w:val="nil"/>
            </w:tcBorders>
          </w:tcPr>
          <w:p w14:paraId="62DDA5C4" w14:textId="77777777" w:rsidR="00094486" w:rsidRPr="00A26EA1" w:rsidRDefault="00094486" w:rsidP="00317556">
            <w:pPr>
              <w:pStyle w:val="TableText"/>
              <w:suppressAutoHyphens/>
              <w:ind w:right="58"/>
              <w:contextualSpacing/>
            </w:pPr>
            <w:r>
              <w:fldChar w:fldCharType="begin"/>
            </w:r>
            <w:r>
              <w:instrText xml:space="preserve"> XE "</w:instrText>
            </w:r>
            <w:r w:rsidRPr="007C00C3">
              <w:instrText>26805.z01.08.01.104.1</w:instrText>
            </w:r>
            <w:r>
              <w:instrText xml:space="preserve">" </w:instrText>
            </w:r>
            <w:r>
              <w:fldChar w:fldCharType="end"/>
            </w:r>
            <w:r w:rsidRPr="00A26EA1">
              <w:t>uiautomation.h</w:t>
            </w:r>
          </w:p>
        </w:tc>
        <w:tc>
          <w:tcPr>
            <w:tcW w:w="5860" w:type="dxa"/>
            <w:tcBorders>
              <w:top w:val="nil"/>
              <w:left w:val="nil"/>
              <w:right w:val="nil"/>
            </w:tcBorders>
          </w:tcPr>
          <w:p w14:paraId="6C2D3CB2" w14:textId="77777777" w:rsidR="00094486" w:rsidRPr="00A26EA1" w:rsidRDefault="00094486" w:rsidP="00317556">
            <w:pPr>
              <w:pStyle w:val="TableText"/>
              <w:suppressAutoHyphens/>
              <w:ind w:right="120"/>
              <w:contextualSpacing/>
            </w:pPr>
            <w:r w:rsidRPr="00A26EA1">
              <w:t>Includes all of the other UI Automation header files. Because most UI Automation applications require elements from all UI Automation header files, it is best to include uiautomation.h in your UI Automation application projects instead of in</w:t>
            </w:r>
            <w:r>
              <w:t>cluding each file individually.</w:t>
            </w:r>
          </w:p>
        </w:tc>
      </w:tr>
    </w:tbl>
    <w:p w14:paraId="7506AD5C" w14:textId="77777777" w:rsidR="00094486" w:rsidRPr="00A26EA1" w:rsidRDefault="00094486" w:rsidP="00094486">
      <w:r>
        <w:fldChar w:fldCharType="begin"/>
      </w:r>
      <w:r>
        <w:instrText xml:space="preserve"> XE "</w:instrText>
      </w:r>
      <w:r w:rsidRPr="00A4495C">
        <w:instrText>26805.z01.08.01.105.1</w:instrText>
      </w:r>
      <w:r>
        <w:instrText xml:space="preserve">" </w:instrText>
      </w:r>
      <w:r>
        <w:fldChar w:fldCharType="end"/>
      </w:r>
      <w:r w:rsidRPr="00A26EA1">
        <w:t xml:space="preserve">If you are developing an application that uses the UI Automation API, you should include uiautomation.h in your project. If your application supports Microsoft Active Accessibility, include the oleacc.h header file. UI Automation applications that use GUIDs also require the initguid.h header file. If needed, initguid.h should be </w:t>
      </w:r>
      <w:r>
        <w:t>included before uiautomation.h.</w:t>
      </w:r>
      <w:r>
        <w:fldChar w:fldCharType="begin"/>
      </w:r>
      <w:r>
        <w:instrText xml:space="preserve"> XE "</w:instrText>
      </w:r>
      <w:r w:rsidRPr="00CB48B3">
        <w:instrText>26805.z01.08.01.105.9</w:instrText>
      </w:r>
      <w:r>
        <w:instrText xml:space="preserve">" </w:instrText>
      </w:r>
      <w:r>
        <w:fldChar w:fldCharType="end"/>
      </w:r>
    </w:p>
    <w:p w14:paraId="1C35882D" w14:textId="77777777" w:rsidR="00094486" w:rsidRPr="00A26EA1" w:rsidRDefault="00094486" w:rsidP="00094486">
      <w:pPr>
        <w:pStyle w:val="Heading1"/>
      </w:pPr>
      <w:bookmarkStart w:id="32" w:name="uiautomodel"/>
      <w:bookmarkEnd w:id="32"/>
      <w:r w:rsidRPr="00A26EA1">
        <w:t>UI Automation Model</w:t>
      </w:r>
    </w:p>
    <w:bookmarkStart w:id="33" w:name="related_topics"/>
    <w:p w14:paraId="4CB5F399" w14:textId="77777777" w:rsidR="00094486" w:rsidRPr="00EC32F1" w:rsidRDefault="00094486" w:rsidP="00094486">
      <w:r>
        <w:fldChar w:fldCharType="begin"/>
      </w:r>
      <w:r>
        <w:instrText xml:space="preserve"> XE "</w:instrText>
      </w:r>
      <w:r w:rsidRPr="00784751">
        <w:instrText>26805.z01.09.01.106.1</w:instrText>
      </w:r>
      <w:r>
        <w:instrText xml:space="preserve">" </w:instrText>
      </w:r>
      <w:r>
        <w:fldChar w:fldCharType="end"/>
      </w:r>
      <w:r w:rsidRPr="00EC32F1">
        <w:t>UI Automation exposes every element of the UI to client applications as an object represented by the IUIAutomationElement interface. Elements are contained in a tree structure, with the desktop as the root element. Clients can filter the raw view of the tree as a control view or a content view. These standard views of the structure can easily be seen by using the UI Spy application that is included with the Windows SDK. Applications can also create custom views.</w:t>
      </w:r>
      <w:r>
        <w:fldChar w:fldCharType="begin"/>
      </w:r>
      <w:r>
        <w:instrText xml:space="preserve"> XE "</w:instrText>
      </w:r>
      <w:r w:rsidRPr="00E51C50">
        <w:instrText>26805.z01.09.01.106.9</w:instrText>
      </w:r>
      <w:r>
        <w:instrText xml:space="preserve">" </w:instrText>
      </w:r>
      <w:r>
        <w:fldChar w:fldCharType="end"/>
      </w:r>
    </w:p>
    <w:p w14:paraId="7B4F18D5" w14:textId="77777777" w:rsidR="00094486" w:rsidRPr="00EC32F1" w:rsidRDefault="00094486" w:rsidP="00094486">
      <w:r>
        <w:fldChar w:fldCharType="begin"/>
      </w:r>
      <w:r>
        <w:instrText xml:space="preserve"> XE "</w:instrText>
      </w:r>
      <w:r w:rsidRPr="004E34D5">
        <w:instrText>26805.z01.09.01.107.1</w:instrText>
      </w:r>
      <w:r>
        <w:instrText xml:space="preserve">" </w:instrText>
      </w:r>
      <w:r>
        <w:fldChar w:fldCharType="end"/>
      </w:r>
      <w:r w:rsidRPr="00EC32F1">
        <w:t xml:space="preserve">A UI Automation </w:t>
      </w:r>
      <w:r>
        <w:t>E</w:t>
      </w:r>
      <w:r w:rsidRPr="00EC32F1">
        <w:t xml:space="preserve">lement exposes properties of the control or UI element that it represents. One of these properties is the </w:t>
      </w:r>
      <w:r>
        <w:t>Control Type</w:t>
      </w:r>
      <w:r w:rsidRPr="00EC32F1">
        <w:t xml:space="preserve">, which defines the basic appearance and functionality of the control or UI element as a single recognizable entity, for </w:t>
      </w:r>
      <w:r>
        <w:t>example, a button or check box.</w:t>
      </w:r>
      <w:r>
        <w:fldChar w:fldCharType="begin"/>
      </w:r>
      <w:r>
        <w:instrText xml:space="preserve"> XE "</w:instrText>
      </w:r>
      <w:r w:rsidRPr="00CC481E">
        <w:instrText>26805.z01.09.01.107.9</w:instrText>
      </w:r>
      <w:r>
        <w:instrText xml:space="preserve">" </w:instrText>
      </w:r>
      <w:r>
        <w:fldChar w:fldCharType="end"/>
      </w:r>
    </w:p>
    <w:p w14:paraId="2478A4EF" w14:textId="77777777" w:rsidR="00094486" w:rsidRPr="00EC32F1" w:rsidRDefault="00094486" w:rsidP="00094486">
      <w:r>
        <w:fldChar w:fldCharType="begin"/>
      </w:r>
      <w:r>
        <w:instrText xml:space="preserve"> XE "</w:instrText>
      </w:r>
      <w:r w:rsidRPr="00326138">
        <w:instrText>26805.z01.09.01.108.1</w:instrText>
      </w:r>
      <w:r>
        <w:instrText xml:space="preserve">" </w:instrText>
      </w:r>
      <w:r>
        <w:fldChar w:fldCharType="end"/>
      </w:r>
      <w:r w:rsidRPr="00EC32F1">
        <w:t xml:space="preserve">In addition, a UI Automation </w:t>
      </w:r>
      <w:r>
        <w:t>E</w:t>
      </w:r>
      <w:r w:rsidRPr="00EC32F1">
        <w:t xml:space="preserve">lement exposes one or more </w:t>
      </w:r>
      <w:r>
        <w:t>Control Pattern</w:t>
      </w:r>
      <w:r w:rsidRPr="00EC32F1">
        <w:t xml:space="preserve">s. A </w:t>
      </w:r>
      <w:r>
        <w:t>Control Pattern</w:t>
      </w:r>
      <w:r w:rsidRPr="00EC32F1">
        <w:t xml:space="preserve"> provides a set of </w:t>
      </w:r>
      <w:r>
        <w:t>P</w:t>
      </w:r>
      <w:r w:rsidRPr="00EC32F1">
        <w:t xml:space="preserve">roperties that are specific to a particular </w:t>
      </w:r>
      <w:r>
        <w:t>Control Type</w:t>
      </w:r>
      <w:r w:rsidRPr="00EC32F1">
        <w:t xml:space="preserve">. A </w:t>
      </w:r>
      <w:r>
        <w:t>Control Pattern</w:t>
      </w:r>
      <w:r w:rsidRPr="00EC32F1">
        <w:t xml:space="preserve"> also exposes methods that enable client applications to get more information about the element and t</w:t>
      </w:r>
      <w:r>
        <w:t>o provide input to the element.</w:t>
      </w:r>
      <w:r>
        <w:fldChar w:fldCharType="begin"/>
      </w:r>
      <w:r>
        <w:instrText xml:space="preserve"> XE "</w:instrText>
      </w:r>
      <w:r w:rsidRPr="007E1851">
        <w:instrText>26805.z01.09.01.108.9</w:instrText>
      </w:r>
      <w:r>
        <w:instrText xml:space="preserve">" </w:instrText>
      </w:r>
      <w:r>
        <w:fldChar w:fldCharType="end"/>
      </w:r>
    </w:p>
    <w:p w14:paraId="435C1A8C" w14:textId="77777777" w:rsidR="00094486" w:rsidRPr="00EC32F1" w:rsidRDefault="00094486" w:rsidP="006C5A78">
      <w:pPr>
        <w:pStyle w:val="Readeraidonly"/>
        <w:ind w:left="0"/>
      </w:pPr>
      <w:r w:rsidRPr="00BC1DDA">
        <w:rPr>
          <w:rStyle w:val="ReaderaidPrefix"/>
        </w:rPr>
        <w:fldChar w:fldCharType="begin"/>
      </w:r>
      <w:r w:rsidRPr="00BC1DDA">
        <w:rPr>
          <w:rStyle w:val="ReaderaidPrefix"/>
        </w:rPr>
        <w:instrText xml:space="preserve"> XE "26805.z01.09.01.109.1" </w:instrText>
      </w:r>
      <w:r w:rsidRPr="00BC1DDA">
        <w:rPr>
          <w:rStyle w:val="ReaderaidPrefix"/>
        </w:rPr>
        <w:fldChar w:fldCharType="end"/>
      </w:r>
      <w:r w:rsidRPr="00BC1DDA">
        <w:rPr>
          <w:rStyle w:val="ReaderaidPrefix"/>
        </w:rPr>
        <w:t>Note</w:t>
      </w:r>
      <w:r>
        <w:rPr>
          <w:rFonts w:ascii="Cambria Math" w:hAnsi="Cambria Math" w:cs="Cambria Math"/>
        </w:rPr>
        <w:t> </w:t>
      </w:r>
      <w:r w:rsidRPr="00EC32F1">
        <w:t xml:space="preserve">There is no one-to-one correspondence between </w:t>
      </w:r>
      <w:r>
        <w:t>Control Type</w:t>
      </w:r>
      <w:r w:rsidRPr="00EC32F1">
        <w:t xml:space="preserve">s and </w:t>
      </w:r>
      <w:r>
        <w:t>Control Pattern</w:t>
      </w:r>
      <w:r w:rsidRPr="00EC32F1">
        <w:t xml:space="preserve">s. A </w:t>
      </w:r>
      <w:r>
        <w:t>Control Pattern</w:t>
      </w:r>
      <w:r w:rsidRPr="00EC32F1">
        <w:t xml:space="preserve"> may be supported by multiple </w:t>
      </w:r>
      <w:r>
        <w:t>Control Type</w:t>
      </w:r>
      <w:r w:rsidRPr="00EC32F1">
        <w:t xml:space="preserve">s, and a control may support multiple </w:t>
      </w:r>
      <w:r>
        <w:t>Control Pattern</w:t>
      </w:r>
      <w:r w:rsidRPr="00EC32F1">
        <w:t xml:space="preserve">s, each of which exposes different aspects of its behavior. For example, a combo box has at least two </w:t>
      </w:r>
      <w:r>
        <w:t>Control Pattern</w:t>
      </w:r>
      <w:r w:rsidRPr="00EC32F1">
        <w:t xml:space="preserve">s: one that represents its ability to expand and collapse, and another that represents the selection mechanism. However, a control can exhibit only a single </w:t>
      </w:r>
      <w:r>
        <w:t>Control Type</w:t>
      </w:r>
      <w:r w:rsidRPr="00EC32F1">
        <w:t>.</w:t>
      </w:r>
      <w:r>
        <w:fldChar w:fldCharType="begin"/>
      </w:r>
      <w:r>
        <w:instrText xml:space="preserve"> XE "</w:instrText>
      </w:r>
      <w:r w:rsidRPr="00D56A43">
        <w:instrText>26805.z01.09.01.109.9</w:instrText>
      </w:r>
      <w:r>
        <w:instrText xml:space="preserve">" </w:instrText>
      </w:r>
      <w:r>
        <w:fldChar w:fldCharType="end"/>
      </w:r>
    </w:p>
    <w:p w14:paraId="3F734FC4" w14:textId="77777777" w:rsidR="00094486" w:rsidRPr="00EC32F1" w:rsidRDefault="00094486" w:rsidP="00094486">
      <w:r>
        <w:fldChar w:fldCharType="begin"/>
      </w:r>
      <w:r>
        <w:instrText xml:space="preserve"> XE "</w:instrText>
      </w:r>
      <w:r w:rsidRPr="00FD4137">
        <w:instrText>26805.z01.09.01.110.1</w:instrText>
      </w:r>
      <w:r>
        <w:instrText xml:space="preserve">" </w:instrText>
      </w:r>
      <w:r>
        <w:fldChar w:fldCharType="end"/>
      </w:r>
      <w:r w:rsidRPr="00EC32F1">
        <w:t xml:space="preserve">UI Automation provides information to client applications through events. Unlike WinEvents, UI Automation </w:t>
      </w:r>
      <w:r>
        <w:t>E</w:t>
      </w:r>
      <w:r w:rsidRPr="00EC32F1">
        <w:t xml:space="preserve">vents are not based on a broadcast mechanism. UI Automation clients register for specific </w:t>
      </w:r>
      <w:r>
        <w:t>E</w:t>
      </w:r>
      <w:r w:rsidRPr="00EC32F1">
        <w:t xml:space="preserve">vent notifications and can request that specific </w:t>
      </w:r>
      <w:r>
        <w:t>P</w:t>
      </w:r>
      <w:r w:rsidRPr="00EC32F1">
        <w:t xml:space="preserve">roperties and </w:t>
      </w:r>
      <w:r>
        <w:t>Control Pattern</w:t>
      </w:r>
      <w:r w:rsidRPr="00EC32F1">
        <w:t xml:space="preserve"> information be passed to their event handlers. In addition, a UI Automation </w:t>
      </w:r>
      <w:r>
        <w:t>E</w:t>
      </w:r>
      <w:r w:rsidRPr="00EC32F1">
        <w:t xml:space="preserve">vent contains a reference to the element that raised it. Providers can improve performance by raising </w:t>
      </w:r>
      <w:r>
        <w:t>E</w:t>
      </w:r>
      <w:r w:rsidRPr="00EC32F1">
        <w:t>vents selectively, depending on whe</w:t>
      </w:r>
      <w:r>
        <w:t>ther any clients are listening.</w:t>
      </w:r>
      <w:r>
        <w:fldChar w:fldCharType="begin"/>
      </w:r>
      <w:r>
        <w:instrText xml:space="preserve"> XE "</w:instrText>
      </w:r>
      <w:r w:rsidRPr="000B7937">
        <w:instrText>26805.z01.09.01.110.9</w:instrText>
      </w:r>
      <w:r>
        <w:instrText xml:space="preserve">" </w:instrText>
      </w:r>
      <w:r>
        <w:fldChar w:fldCharType="end"/>
      </w:r>
    </w:p>
    <w:bookmarkEnd w:id="33"/>
    <w:p w14:paraId="45C7E30D" w14:textId="77777777" w:rsidR="00094486" w:rsidRPr="00A26EA1" w:rsidRDefault="00094486" w:rsidP="00094486">
      <w:pPr>
        <w:pStyle w:val="SeeAlso"/>
      </w:pPr>
      <w:r>
        <w:fldChar w:fldCharType="begin"/>
      </w:r>
      <w:r>
        <w:instrText xml:space="preserve"> XE "</w:instrText>
      </w:r>
      <w:r w:rsidRPr="0078700A">
        <w:instrText>26805.z01.09.01.111.1</w:instrText>
      </w:r>
      <w:r>
        <w:instrText xml:space="preserve">" </w:instrText>
      </w:r>
      <w:r>
        <w:fldChar w:fldCharType="end"/>
      </w:r>
      <w:r>
        <w:t xml:space="preserve">Go further: Go to </w:t>
      </w:r>
      <w:r w:rsidRPr="00BA13F7">
        <w:t>http://go.microsoft.com/fwlink/?LinkId=150842</w:t>
      </w:r>
      <w:r>
        <w:t xml:space="preserve"> for more information on the following topics:</w:t>
      </w:r>
      <w:r>
        <w:fldChar w:fldCharType="begin"/>
      </w:r>
      <w:r>
        <w:instrText xml:space="preserve"> XE "</w:instrText>
      </w:r>
      <w:r w:rsidRPr="00DB6446">
        <w:instrText>26805.z01.09.01.111.9</w:instrText>
      </w:r>
      <w:r>
        <w:instrText xml:space="preserve">" </w:instrText>
      </w:r>
      <w:r>
        <w:fldChar w:fldCharType="end"/>
      </w:r>
    </w:p>
    <w:p w14:paraId="205E4330" w14:textId="77777777" w:rsidR="00094486" w:rsidRPr="00FE70F5" w:rsidRDefault="00094486" w:rsidP="00094486">
      <w:pPr>
        <w:pStyle w:val="BullList"/>
        <w:rPr>
          <w:kern w:val="36"/>
        </w:rPr>
      </w:pPr>
      <w:r>
        <w:rPr>
          <w:kern w:val="36"/>
        </w:rPr>
        <w:fldChar w:fldCharType="begin"/>
      </w:r>
      <w:r>
        <w:instrText xml:space="preserve"> XE "</w:instrText>
      </w:r>
      <w:r w:rsidRPr="00E163AE">
        <w:instrText>26805.z01.09.01.112.1</w:instrText>
      </w:r>
      <w:r>
        <w:instrText xml:space="preserve">" </w:instrText>
      </w:r>
      <w:r>
        <w:rPr>
          <w:kern w:val="36"/>
        </w:rPr>
        <w:fldChar w:fldCharType="end"/>
      </w:r>
      <w:r w:rsidRPr="00FE70F5">
        <w:rPr>
          <w:kern w:val="36"/>
        </w:rPr>
        <w:t>Deprecated Control Pattern Functions</w:t>
      </w:r>
      <w:r>
        <w:rPr>
          <w:kern w:val="36"/>
        </w:rPr>
        <w:fldChar w:fldCharType="begin"/>
      </w:r>
      <w:r>
        <w:instrText xml:space="preserve"> XE "</w:instrText>
      </w:r>
      <w:r w:rsidRPr="0080497D">
        <w:instrText>26805.z01.09.01.112.9</w:instrText>
      </w:r>
      <w:r>
        <w:instrText xml:space="preserve">" </w:instrText>
      </w:r>
      <w:r>
        <w:rPr>
          <w:kern w:val="36"/>
        </w:rPr>
        <w:fldChar w:fldCharType="end"/>
      </w:r>
    </w:p>
    <w:p w14:paraId="5B445DA1" w14:textId="77777777" w:rsidR="00094486" w:rsidRPr="00FE70F5" w:rsidRDefault="00094486" w:rsidP="00094486">
      <w:pPr>
        <w:pStyle w:val="BullList"/>
        <w:rPr>
          <w:kern w:val="36"/>
        </w:rPr>
      </w:pPr>
      <w:r>
        <w:rPr>
          <w:kern w:val="36"/>
        </w:rPr>
        <w:fldChar w:fldCharType="begin"/>
      </w:r>
      <w:r>
        <w:instrText xml:space="preserve"> XE "</w:instrText>
      </w:r>
      <w:r w:rsidRPr="00241D4D">
        <w:instrText>26805.z01.09.01.113.1</w:instrText>
      </w:r>
      <w:r>
        <w:instrText xml:space="preserve">" </w:instrText>
      </w:r>
      <w:r>
        <w:rPr>
          <w:kern w:val="36"/>
        </w:rPr>
        <w:fldChar w:fldCharType="end"/>
      </w:r>
      <w:r w:rsidRPr="00FE70F5">
        <w:rPr>
          <w:kern w:val="36"/>
        </w:rPr>
        <w:t>Deprecated Node Functions</w:t>
      </w:r>
      <w:r>
        <w:rPr>
          <w:kern w:val="36"/>
        </w:rPr>
        <w:fldChar w:fldCharType="begin"/>
      </w:r>
      <w:r>
        <w:instrText xml:space="preserve"> XE "</w:instrText>
      </w:r>
      <w:r w:rsidRPr="00BE33BC">
        <w:instrText>26805.z01.09.01.113.9</w:instrText>
      </w:r>
      <w:r>
        <w:instrText xml:space="preserve">" </w:instrText>
      </w:r>
      <w:r>
        <w:rPr>
          <w:kern w:val="36"/>
        </w:rPr>
        <w:fldChar w:fldCharType="end"/>
      </w:r>
    </w:p>
    <w:p w14:paraId="68C8D77B" w14:textId="77777777" w:rsidR="00094486" w:rsidRPr="00FE70F5" w:rsidRDefault="00094486" w:rsidP="00094486">
      <w:pPr>
        <w:pStyle w:val="BullList"/>
        <w:rPr>
          <w:kern w:val="36"/>
        </w:rPr>
      </w:pPr>
      <w:r>
        <w:rPr>
          <w:kern w:val="36"/>
        </w:rPr>
        <w:fldChar w:fldCharType="begin"/>
      </w:r>
      <w:r>
        <w:instrText xml:space="preserve"> XE "</w:instrText>
      </w:r>
      <w:r w:rsidRPr="00236010">
        <w:instrText>26805.z01.09.01.114.1</w:instrText>
      </w:r>
      <w:r>
        <w:instrText xml:space="preserve">" </w:instrText>
      </w:r>
      <w:r>
        <w:rPr>
          <w:kern w:val="36"/>
        </w:rPr>
        <w:fldChar w:fldCharType="end"/>
      </w:r>
      <w:r w:rsidRPr="00FE70F5">
        <w:rPr>
          <w:kern w:val="36"/>
        </w:rPr>
        <w:t>UI Automation Element Interfaces for Clients</w:t>
      </w:r>
      <w:r>
        <w:rPr>
          <w:kern w:val="36"/>
        </w:rPr>
        <w:fldChar w:fldCharType="begin"/>
      </w:r>
      <w:r>
        <w:instrText xml:space="preserve"> XE "</w:instrText>
      </w:r>
      <w:r w:rsidRPr="00946FEF">
        <w:instrText>26805.z01.09.01.114.9</w:instrText>
      </w:r>
      <w:r>
        <w:instrText xml:space="preserve">" </w:instrText>
      </w:r>
      <w:r>
        <w:rPr>
          <w:kern w:val="36"/>
        </w:rPr>
        <w:fldChar w:fldCharType="end"/>
      </w:r>
    </w:p>
    <w:p w14:paraId="7BFF7C65" w14:textId="77777777" w:rsidR="00094486" w:rsidRPr="00FE70F5" w:rsidRDefault="00094486" w:rsidP="00094486">
      <w:pPr>
        <w:pStyle w:val="BullList"/>
        <w:rPr>
          <w:kern w:val="36"/>
        </w:rPr>
      </w:pPr>
      <w:r>
        <w:rPr>
          <w:kern w:val="36"/>
        </w:rPr>
        <w:fldChar w:fldCharType="begin"/>
      </w:r>
      <w:r>
        <w:instrText xml:space="preserve"> XE "</w:instrText>
      </w:r>
      <w:r w:rsidRPr="00B922C2">
        <w:instrText>26805.z01.09.01.115.1</w:instrText>
      </w:r>
      <w:r>
        <w:instrText xml:space="preserve">" </w:instrText>
      </w:r>
      <w:r>
        <w:rPr>
          <w:kern w:val="36"/>
        </w:rPr>
        <w:fldChar w:fldCharType="end"/>
      </w:r>
      <w:r w:rsidRPr="00FE70F5">
        <w:rPr>
          <w:kern w:val="36"/>
        </w:rPr>
        <w:t>UI Automation Control Types Overview</w:t>
      </w:r>
      <w:r>
        <w:rPr>
          <w:kern w:val="36"/>
        </w:rPr>
        <w:fldChar w:fldCharType="begin"/>
      </w:r>
      <w:r>
        <w:instrText xml:space="preserve"> XE "</w:instrText>
      </w:r>
      <w:r w:rsidRPr="00800258">
        <w:instrText>26805.z01.09.01.115.9</w:instrText>
      </w:r>
      <w:r>
        <w:instrText xml:space="preserve">" </w:instrText>
      </w:r>
      <w:r>
        <w:rPr>
          <w:kern w:val="36"/>
        </w:rPr>
        <w:fldChar w:fldCharType="end"/>
      </w:r>
    </w:p>
    <w:p w14:paraId="1354326B" w14:textId="77777777" w:rsidR="00094486" w:rsidRPr="00FE70F5" w:rsidRDefault="00094486" w:rsidP="00094486">
      <w:pPr>
        <w:pStyle w:val="BullList"/>
        <w:rPr>
          <w:kern w:val="36"/>
        </w:rPr>
      </w:pPr>
      <w:r>
        <w:rPr>
          <w:kern w:val="36"/>
        </w:rPr>
        <w:fldChar w:fldCharType="begin"/>
      </w:r>
      <w:r>
        <w:instrText xml:space="preserve"> XE "</w:instrText>
      </w:r>
      <w:r w:rsidRPr="00991977">
        <w:instrText>26805.z01.09.01.116.1</w:instrText>
      </w:r>
      <w:r>
        <w:instrText xml:space="preserve">" </w:instrText>
      </w:r>
      <w:r>
        <w:rPr>
          <w:kern w:val="36"/>
        </w:rPr>
        <w:fldChar w:fldCharType="end"/>
      </w:r>
      <w:r w:rsidRPr="00FE70F5">
        <w:rPr>
          <w:kern w:val="36"/>
        </w:rPr>
        <w:t>UI Automation Control Patterns Overview</w:t>
      </w:r>
      <w:r>
        <w:rPr>
          <w:kern w:val="36"/>
        </w:rPr>
        <w:fldChar w:fldCharType="begin"/>
      </w:r>
      <w:r>
        <w:instrText xml:space="preserve"> XE "</w:instrText>
      </w:r>
      <w:r w:rsidRPr="00961CCF">
        <w:instrText>26805.z01.09.01.116.9</w:instrText>
      </w:r>
      <w:r>
        <w:instrText xml:space="preserve">" </w:instrText>
      </w:r>
      <w:r>
        <w:rPr>
          <w:kern w:val="36"/>
        </w:rPr>
        <w:fldChar w:fldCharType="end"/>
      </w:r>
    </w:p>
    <w:p w14:paraId="201EF2F0" w14:textId="77777777" w:rsidR="00094486" w:rsidRPr="00FE70F5" w:rsidRDefault="00094486" w:rsidP="00094486">
      <w:pPr>
        <w:pStyle w:val="BullList"/>
        <w:rPr>
          <w:kern w:val="36"/>
        </w:rPr>
      </w:pPr>
      <w:r>
        <w:rPr>
          <w:kern w:val="36"/>
        </w:rPr>
        <w:fldChar w:fldCharType="begin"/>
      </w:r>
      <w:r>
        <w:instrText xml:space="preserve"> XE "</w:instrText>
      </w:r>
      <w:r w:rsidRPr="00520771">
        <w:instrText>26805.z01.09.01.117.1</w:instrText>
      </w:r>
      <w:r>
        <w:instrText xml:space="preserve">" </w:instrText>
      </w:r>
      <w:r>
        <w:rPr>
          <w:kern w:val="36"/>
        </w:rPr>
        <w:fldChar w:fldCharType="end"/>
      </w:r>
      <w:r w:rsidRPr="00FE70F5">
        <w:rPr>
          <w:kern w:val="36"/>
        </w:rPr>
        <w:t>UI Automation Events Overview</w:t>
      </w:r>
      <w:r>
        <w:rPr>
          <w:kern w:val="36"/>
        </w:rPr>
        <w:fldChar w:fldCharType="begin"/>
      </w:r>
      <w:r>
        <w:instrText xml:space="preserve"> XE "</w:instrText>
      </w:r>
      <w:r w:rsidRPr="00221E77">
        <w:instrText>26805.z01.09.01.117.9</w:instrText>
      </w:r>
      <w:r>
        <w:instrText xml:space="preserve">" </w:instrText>
      </w:r>
      <w:r>
        <w:rPr>
          <w:kern w:val="36"/>
        </w:rPr>
        <w:fldChar w:fldCharType="end"/>
      </w:r>
    </w:p>
    <w:p w14:paraId="5E5AA047" w14:textId="77777777" w:rsidR="00094486" w:rsidRDefault="00094486" w:rsidP="00094486">
      <w:pPr>
        <w:pStyle w:val="ListEnd"/>
        <w:rPr>
          <w:kern w:val="36"/>
          <w:highlight w:val="yellow"/>
        </w:rPr>
      </w:pPr>
    </w:p>
    <w:p w14:paraId="55C39B62" w14:textId="77777777" w:rsidR="00094486" w:rsidRDefault="00094486" w:rsidP="00094486">
      <w:pPr>
        <w:pStyle w:val="Heading1"/>
        <w:rPr>
          <w:kern w:val="36"/>
        </w:rPr>
      </w:pPr>
      <w:r>
        <w:rPr>
          <w:kern w:val="36"/>
        </w:rPr>
        <w:t>UI Automation Providers</w:t>
      </w:r>
    </w:p>
    <w:p w14:paraId="4C2CE567" w14:textId="77777777" w:rsidR="00094486" w:rsidRPr="00A26EA1" w:rsidRDefault="00094486" w:rsidP="00094486">
      <w:r>
        <w:rPr>
          <w:kern w:val="36"/>
        </w:rPr>
        <w:fldChar w:fldCharType="begin"/>
      </w:r>
      <w:r>
        <w:instrText xml:space="preserve"> XE "</w:instrText>
      </w:r>
      <w:r w:rsidRPr="00C00F20">
        <w:instrText>26805.z01.10.01.118.1</w:instrText>
      </w:r>
      <w:r>
        <w:instrText xml:space="preserve">" </w:instrText>
      </w:r>
      <w:r>
        <w:rPr>
          <w:kern w:val="36"/>
        </w:rPr>
        <w:fldChar w:fldCharType="end"/>
      </w:r>
      <w:r>
        <w:rPr>
          <w:kern w:val="36"/>
        </w:rPr>
        <w:t xml:space="preserve">After designing your implementation, you must implement a provider interface to support your implementation. For more details on how to do so, go to </w:t>
      </w:r>
      <w:r w:rsidRPr="00BA13F7">
        <w:rPr>
          <w:i/>
        </w:rPr>
        <w:t>http://go.microsoft.com/</w:t>
      </w:r>
      <w:r>
        <w:rPr>
          <w:i/>
        </w:rPr>
        <w:br/>
      </w:r>
      <w:r w:rsidRPr="00BA13F7">
        <w:rPr>
          <w:i/>
        </w:rPr>
        <w:t>fwlink/?LinkId=150842</w:t>
      </w:r>
      <w:r>
        <w:t>.</w:t>
      </w:r>
      <w:r>
        <w:fldChar w:fldCharType="begin"/>
      </w:r>
      <w:r>
        <w:instrText xml:space="preserve"> XE "</w:instrText>
      </w:r>
      <w:r w:rsidRPr="004C1E97">
        <w:instrText>26805.z01.10.01.118.9</w:instrText>
      </w:r>
      <w:r>
        <w:instrText xml:space="preserve">" </w:instrText>
      </w:r>
      <w:r>
        <w:fldChar w:fldCharType="end"/>
      </w:r>
    </w:p>
    <w:p w14:paraId="71698259" w14:textId="77777777" w:rsidR="00094486" w:rsidRPr="005B3E71" w:rsidRDefault="00094486" w:rsidP="00094486">
      <w:pPr>
        <w:ind w:left="1080" w:hanging="302"/>
      </w:pPr>
      <w:r>
        <w:fldChar w:fldCharType="begin"/>
      </w:r>
      <w:r>
        <w:instrText xml:space="preserve"> XE "</w:instrText>
      </w:r>
      <w:r w:rsidRPr="0065482E">
        <w:instrText>26805.c04.07.01.055.9</w:instrText>
      </w:r>
      <w:r>
        <w:instrText xml:space="preserve">" </w:instrText>
      </w:r>
      <w:r>
        <w:fldChar w:fldCharType="end"/>
      </w:r>
    </w:p>
    <w:p w14:paraId="77BA79AE" w14:textId="77777777" w:rsidR="00094486" w:rsidRDefault="00094486" w:rsidP="0001331D">
      <w:pPr>
        <w:pStyle w:val="TOCChapter"/>
        <w:ind w:firstLine="0"/>
        <w:sectPr w:rsidR="00094486" w:rsidSect="00317556">
          <w:headerReference w:type="even" r:id="rId49"/>
          <w:headerReference w:type="default" r:id="rId50"/>
          <w:footerReference w:type="first" r:id="rId51"/>
          <w:pgSz w:w="10620" w:h="12960" w:code="167"/>
          <w:pgMar w:top="965" w:right="835" w:bottom="907" w:left="1195" w:header="720" w:footer="720" w:gutter="0"/>
          <w:cols w:space="720"/>
          <w:titlePg/>
          <w:docGrid w:linePitch="360"/>
        </w:sectPr>
      </w:pPr>
      <w:r>
        <w:br/>
      </w:r>
    </w:p>
    <w:p w14:paraId="47DAF109" w14:textId="77777777" w:rsidR="00094486" w:rsidRDefault="00094486" w:rsidP="00094486">
      <w:pPr>
        <w:pStyle w:val="BMTitle"/>
      </w:pPr>
      <w:r>
        <w:t>Glossary</w:t>
      </w:r>
    </w:p>
    <w:p w14:paraId="355DC49B" w14:textId="77777777" w:rsidR="00094486" w:rsidRDefault="00094486" w:rsidP="00094486">
      <w:pPr>
        <w:pStyle w:val="GlossaryDefinition"/>
      </w:pPr>
      <w:r>
        <w:rPr>
          <w:rStyle w:val="Term-DefinitionChar"/>
          <w:b/>
        </w:rPr>
        <w:fldChar w:fldCharType="begin"/>
      </w:r>
      <w:r>
        <w:instrText xml:space="preserve"> XE "</w:instrText>
      </w:r>
      <w:r w:rsidRPr="00B95089">
        <w:instrText>26805.z02.00.00.001.1</w:instrText>
      </w:r>
      <w:r>
        <w:instrText xml:space="preserve">" </w:instrText>
      </w:r>
      <w:r>
        <w:rPr>
          <w:rStyle w:val="Term-DefinitionChar"/>
          <w:b/>
        </w:rPr>
        <w:fldChar w:fldCharType="end"/>
      </w:r>
      <w:r>
        <w:rPr>
          <w:rStyle w:val="Term-DefinitionChar"/>
          <w:b/>
        </w:rPr>
        <w:t>A</w:t>
      </w:r>
      <w:r w:rsidRPr="00F410B6">
        <w:rPr>
          <w:rStyle w:val="Term-DefinitionChar"/>
          <w:b/>
        </w:rPr>
        <w:t>ccessibility</w:t>
      </w:r>
      <w:r>
        <w:rPr>
          <w:rFonts w:ascii="Cambria Math" w:hAnsi="Cambria Math" w:cs="Cambria Math"/>
        </w:rPr>
        <w:t> </w:t>
      </w:r>
      <w:r w:rsidRPr="00541163">
        <w:t>The quality of a system incorpor</w:t>
      </w:r>
      <w:r>
        <w:softHyphen/>
      </w:r>
      <w:r w:rsidRPr="00541163">
        <w:t>ating hardware or software that makes it usable by people with one or more physical disabilities, such as restricted mobility, blindness, or deafness.</w:t>
      </w:r>
      <w:r>
        <w:fldChar w:fldCharType="begin"/>
      </w:r>
      <w:r>
        <w:instrText xml:space="preserve"> XE "</w:instrText>
      </w:r>
      <w:r w:rsidRPr="00511C92">
        <w:instrText>26805.z02.00.00.001.9</w:instrText>
      </w:r>
      <w:r>
        <w:instrText xml:space="preserve">" </w:instrText>
      </w:r>
      <w:r>
        <w:rPr>
          <w:rStyle w:val="GlossaryDefinitionChar"/>
        </w:rPr>
        <w:fldChar w:fldCharType="end"/>
      </w:r>
    </w:p>
    <w:p w14:paraId="694C3C15" w14:textId="77777777" w:rsidR="00094486" w:rsidRPr="0073381A" w:rsidRDefault="00094486" w:rsidP="00094486">
      <w:pPr>
        <w:pStyle w:val="GlossaryDefinition"/>
        <w:rPr>
          <w:rStyle w:val="Term-DefinitionChar"/>
          <w:b/>
        </w:rPr>
      </w:pPr>
      <w:r>
        <w:rPr>
          <w:rStyle w:val="Term-DefinitionChar"/>
          <w:b/>
        </w:rPr>
        <w:fldChar w:fldCharType="begin"/>
      </w:r>
      <w:r>
        <w:instrText xml:space="preserve"> XE "</w:instrText>
      </w:r>
      <w:r w:rsidRPr="00DB1EE2">
        <w:instrText>26805.z02.00.00.003.1</w:instrText>
      </w:r>
      <w:r>
        <w:instrText xml:space="preserve">" </w:instrText>
      </w:r>
      <w:r>
        <w:rPr>
          <w:rStyle w:val="Term-DefinitionChar"/>
          <w:b/>
        </w:rPr>
        <w:fldChar w:fldCharType="end"/>
      </w:r>
      <w:r>
        <w:rPr>
          <w:rStyle w:val="Term-DefinitionChar"/>
          <w:b/>
        </w:rPr>
        <w:t>Accessibility Interoperability Alliance (AIA)</w:t>
      </w:r>
      <w:r>
        <w:rPr>
          <w:rFonts w:ascii="Cambria Math" w:hAnsi="Cambria Math" w:cs="Cambria Math"/>
        </w:rPr>
        <w:t> </w:t>
      </w:r>
      <w:r w:rsidRPr="00541163">
        <w:t xml:space="preserve">A group of information technology (IT) and </w:t>
      </w:r>
      <w:r w:rsidRPr="000D5110">
        <w:t>assistive technology (AT)</w:t>
      </w:r>
      <w:r w:rsidRPr="00541163">
        <w:t xml:space="preserve"> companies, content providers, and other engineering organizations that collaborate together to create standards and design solutions for interoperable accessible technology.</w:t>
      </w:r>
      <w:r>
        <w:fldChar w:fldCharType="begin"/>
      </w:r>
      <w:r>
        <w:instrText xml:space="preserve"> XE "</w:instrText>
      </w:r>
      <w:r w:rsidRPr="005D7E55">
        <w:instrText>26805.z02.00.00.003.9</w:instrText>
      </w:r>
      <w:r>
        <w:instrText xml:space="preserve">" </w:instrText>
      </w:r>
      <w:r>
        <w:rPr>
          <w:rStyle w:val="GlossaryDefinitionChar"/>
        </w:rPr>
        <w:fldChar w:fldCharType="end"/>
      </w:r>
    </w:p>
    <w:p w14:paraId="2CA9E04D" w14:textId="77777777" w:rsidR="00094486" w:rsidRDefault="00094486" w:rsidP="00094486">
      <w:pPr>
        <w:pStyle w:val="GlossaryDefinition"/>
      </w:pPr>
      <w:r>
        <w:rPr>
          <w:rStyle w:val="Term-DefinitionChar"/>
          <w:b/>
        </w:rPr>
        <w:fldChar w:fldCharType="begin"/>
      </w:r>
      <w:r>
        <w:instrText xml:space="preserve"> XE "</w:instrText>
      </w:r>
      <w:r w:rsidRPr="00B73A22">
        <w:instrText>26805.z02.00.00.002.1</w:instrText>
      </w:r>
      <w:r>
        <w:instrText xml:space="preserve">" </w:instrText>
      </w:r>
      <w:r>
        <w:rPr>
          <w:rStyle w:val="Term-DefinitionChar"/>
          <w:b/>
        </w:rPr>
        <w:fldChar w:fldCharType="end"/>
      </w:r>
      <w:r w:rsidRPr="00F410B6">
        <w:rPr>
          <w:rStyle w:val="Term-DefinitionChar"/>
          <w:b/>
        </w:rPr>
        <w:t>Accessible Event Watcher (AccEvent)</w:t>
      </w:r>
      <w:r>
        <w:rPr>
          <w:rFonts w:ascii="Cambria Math" w:hAnsi="Cambria Math" w:cs="Cambria Math"/>
        </w:rPr>
        <w:t> </w:t>
      </w:r>
      <w:r>
        <w:rPr>
          <w:rFonts w:ascii="Cambria Math" w:hAnsi="Cambria Math" w:cs="Cambria Math"/>
        </w:rPr>
        <w:br/>
      </w:r>
      <w:r w:rsidRPr="00541163">
        <w:t>An investigation tool that allows you to review events raised by the Windows Automation API.</w:t>
      </w:r>
      <w:r>
        <w:fldChar w:fldCharType="begin"/>
      </w:r>
      <w:r>
        <w:instrText xml:space="preserve"> XE "</w:instrText>
      </w:r>
      <w:r w:rsidRPr="00DC79A4">
        <w:instrText>26805.z02.00.00.002.9</w:instrText>
      </w:r>
      <w:r>
        <w:instrText xml:space="preserve">" </w:instrText>
      </w:r>
      <w:r>
        <w:rPr>
          <w:rStyle w:val="GlossaryDefinitionChar"/>
        </w:rPr>
        <w:fldChar w:fldCharType="end"/>
      </w:r>
    </w:p>
    <w:p w14:paraId="0C0EA851" w14:textId="77777777" w:rsidR="00094486" w:rsidRDefault="00094486" w:rsidP="00094486">
      <w:pPr>
        <w:pStyle w:val="GlossaryDefinition"/>
      </w:pPr>
      <w:r>
        <w:rPr>
          <w:rStyle w:val="Term-DefinitionChar"/>
          <w:b/>
        </w:rPr>
        <w:fldChar w:fldCharType="begin"/>
      </w:r>
      <w:r>
        <w:instrText xml:space="preserve"> XE "</w:instrText>
      </w:r>
      <w:r w:rsidRPr="0031693D">
        <w:instrText>26805.z02.00.00.004.1</w:instrText>
      </w:r>
      <w:r>
        <w:instrText xml:space="preserve">" </w:instrText>
      </w:r>
      <w:r>
        <w:rPr>
          <w:rStyle w:val="Term-DefinitionChar"/>
          <w:b/>
        </w:rPr>
        <w:fldChar w:fldCharType="end"/>
      </w:r>
      <w:r w:rsidRPr="00F410B6">
        <w:rPr>
          <w:rStyle w:val="Term-DefinitionChar"/>
          <w:b/>
        </w:rPr>
        <w:t>Alternative Text (Alt Text)</w:t>
      </w:r>
      <w:r>
        <w:rPr>
          <w:rFonts w:ascii="Cambria Math" w:hAnsi="Cambria Math" w:cs="Cambria Math"/>
        </w:rPr>
        <w:t> </w:t>
      </w:r>
      <w:r w:rsidRPr="00541163">
        <w:t>A short descrip</w:t>
      </w:r>
      <w:r>
        <w:softHyphen/>
      </w:r>
      <w:r w:rsidRPr="00541163">
        <w:t>tive summary of the content shown in a figure. The text provides an alternative means of understanding what the art depicts if a user cannot see the art. It is particularly useful for users who are visually impaired (whether or not they use screen readers to interpret the text in a document) and those who prefer to turn off images, such as users who have slow Internet connections, use a text-only browser, or prefer to work more rapidly than image downloading allows.</w:t>
      </w:r>
      <w:r>
        <w:fldChar w:fldCharType="begin"/>
      </w:r>
      <w:r>
        <w:instrText xml:space="preserve"> XE "</w:instrText>
      </w:r>
      <w:r w:rsidRPr="00EF55DA">
        <w:instrText>26805.z02.00.00.004.9</w:instrText>
      </w:r>
      <w:r>
        <w:instrText xml:space="preserve">" </w:instrText>
      </w:r>
      <w:r>
        <w:rPr>
          <w:rStyle w:val="GlossaryDefinitionChar"/>
        </w:rPr>
        <w:fldChar w:fldCharType="end"/>
      </w:r>
    </w:p>
    <w:p w14:paraId="295BE3B3" w14:textId="77777777" w:rsidR="00094486" w:rsidRDefault="00094486" w:rsidP="00094486">
      <w:pPr>
        <w:pStyle w:val="GlossaryDefinition"/>
      </w:pPr>
      <w:r>
        <w:rPr>
          <w:rStyle w:val="Term-DefinitionChar"/>
          <w:b/>
        </w:rPr>
        <w:fldChar w:fldCharType="begin"/>
      </w:r>
      <w:r>
        <w:instrText xml:space="preserve"> XE "</w:instrText>
      </w:r>
      <w:r w:rsidRPr="00E53BF8">
        <w:instrText>26805.z02.00.00.005.1</w:instrText>
      </w:r>
      <w:r>
        <w:instrText xml:space="preserve">" </w:instrText>
      </w:r>
      <w:r>
        <w:rPr>
          <w:rStyle w:val="Term-DefinitionChar"/>
          <w:b/>
        </w:rPr>
        <w:fldChar w:fldCharType="end"/>
      </w:r>
      <w:r>
        <w:rPr>
          <w:rStyle w:val="Term-DefinitionChar"/>
          <w:b/>
        </w:rPr>
        <w:t>Application Programming Interface (</w:t>
      </w:r>
      <w:r w:rsidRPr="00F410B6">
        <w:rPr>
          <w:rStyle w:val="Term-DefinitionChar"/>
          <w:b/>
        </w:rPr>
        <w:t>API</w:t>
      </w:r>
      <w:r>
        <w:rPr>
          <w:rStyle w:val="Term-DefinitionChar"/>
          <w:b/>
        </w:rPr>
        <w:t>)</w:t>
      </w:r>
      <w:r>
        <w:rPr>
          <w:rFonts w:ascii="Cambria Math" w:hAnsi="Cambria Math" w:cs="Cambria Math"/>
        </w:rPr>
        <w:t> </w:t>
      </w:r>
      <w:r>
        <w:rPr>
          <w:rFonts w:ascii="Cambria Math" w:hAnsi="Cambria Math" w:cs="Cambria Math"/>
        </w:rPr>
        <w:br/>
      </w:r>
      <w:r w:rsidRPr="00541163">
        <w:t>A set of routines, data structures, object classes, or protocols provided by libraries or operating system services in order to support the building of applications.</w:t>
      </w:r>
      <w:r>
        <w:fldChar w:fldCharType="begin"/>
      </w:r>
      <w:r>
        <w:instrText xml:space="preserve"> XE "</w:instrText>
      </w:r>
      <w:r w:rsidRPr="00A35867">
        <w:instrText>26805.z02.00.00.005.9</w:instrText>
      </w:r>
      <w:r>
        <w:instrText xml:space="preserve">" </w:instrText>
      </w:r>
      <w:r>
        <w:rPr>
          <w:rStyle w:val="GlossaryDefinitionChar"/>
        </w:rPr>
        <w:fldChar w:fldCharType="end"/>
      </w:r>
    </w:p>
    <w:p w14:paraId="453B0D50" w14:textId="77777777" w:rsidR="00094486" w:rsidRDefault="00094486" w:rsidP="00094486">
      <w:pPr>
        <w:pStyle w:val="GlossaryDefinition"/>
      </w:pPr>
      <w:r>
        <w:rPr>
          <w:rStyle w:val="Term-DefinitionChar"/>
          <w:b/>
        </w:rPr>
        <w:fldChar w:fldCharType="begin"/>
      </w:r>
      <w:r>
        <w:instrText xml:space="preserve"> XE "</w:instrText>
      </w:r>
      <w:r w:rsidRPr="005428DB">
        <w:instrText>26805.z02.00.00.006.1</w:instrText>
      </w:r>
      <w:r>
        <w:instrText xml:space="preserve">" </w:instrText>
      </w:r>
      <w:r>
        <w:rPr>
          <w:rStyle w:val="Term-DefinitionChar"/>
          <w:b/>
        </w:rPr>
        <w:fldChar w:fldCharType="end"/>
      </w:r>
      <w:r w:rsidRPr="00F410B6">
        <w:rPr>
          <w:rStyle w:val="Term-DefinitionChar"/>
          <w:b/>
        </w:rPr>
        <w:t>Assistive Technology (AT)</w:t>
      </w:r>
      <w:r>
        <w:rPr>
          <w:rFonts w:ascii="Cambria Math" w:hAnsi="Cambria Math" w:cs="Cambria Math"/>
        </w:rPr>
        <w:t> </w:t>
      </w:r>
      <w:r w:rsidRPr="00541163">
        <w:t>A specialty product designed to provide additional accessibility to individuals who have physical or cognitive difficulties, impairments, and disabilities.</w:t>
      </w:r>
      <w:r>
        <w:fldChar w:fldCharType="begin"/>
      </w:r>
      <w:r>
        <w:instrText xml:space="preserve"> XE "</w:instrText>
      </w:r>
      <w:r w:rsidRPr="00FA6FEE">
        <w:instrText>26805.z02.00.00.006.9</w:instrText>
      </w:r>
      <w:r>
        <w:instrText xml:space="preserve">" </w:instrText>
      </w:r>
      <w:r>
        <w:rPr>
          <w:rStyle w:val="GlossaryDefinitionChar"/>
        </w:rPr>
        <w:fldChar w:fldCharType="end"/>
      </w:r>
    </w:p>
    <w:p w14:paraId="057A9440" w14:textId="77777777" w:rsidR="00094486" w:rsidRPr="00541163" w:rsidRDefault="00094486" w:rsidP="00094486">
      <w:pPr>
        <w:pStyle w:val="GlossaryDefinition"/>
      </w:pPr>
      <w:r>
        <w:rPr>
          <w:rStyle w:val="Term-DefinitionChar"/>
          <w:b/>
        </w:rPr>
        <w:fldChar w:fldCharType="begin"/>
      </w:r>
      <w:r>
        <w:instrText xml:space="preserve"> XE "</w:instrText>
      </w:r>
      <w:r w:rsidRPr="00FB4C83">
        <w:instrText>26805.z02.00.00.007.1</w:instrText>
      </w:r>
      <w:r>
        <w:instrText xml:space="preserve">" </w:instrText>
      </w:r>
      <w:r>
        <w:rPr>
          <w:rStyle w:val="Term-DefinitionChar"/>
          <w:b/>
        </w:rPr>
        <w:fldChar w:fldCharType="end"/>
      </w:r>
      <w:r w:rsidRPr="00F410B6">
        <w:rPr>
          <w:rStyle w:val="Term-DefinitionChar"/>
          <w:b/>
        </w:rPr>
        <w:t>Automation Element</w:t>
      </w:r>
      <w:r>
        <w:rPr>
          <w:rFonts w:ascii="Cambria Math" w:hAnsi="Cambria Math" w:cs="Cambria Math"/>
        </w:rPr>
        <w:t> </w:t>
      </w:r>
      <w:r w:rsidRPr="00541163">
        <w:t xml:space="preserve">An </w:t>
      </w:r>
      <w:r w:rsidRPr="000D5110">
        <w:t>element</w:t>
      </w:r>
      <w:r w:rsidRPr="00541163">
        <w:t xml:space="preserve"> in </w:t>
      </w:r>
      <w:r w:rsidRPr="000D5110">
        <w:t>UI Automation</w:t>
      </w:r>
      <w:r w:rsidRPr="00541163">
        <w:t xml:space="preserve"> that exposes common properties of the UI element it represents.</w:t>
      </w:r>
      <w:r>
        <w:fldChar w:fldCharType="begin"/>
      </w:r>
      <w:r>
        <w:instrText xml:space="preserve"> XE "</w:instrText>
      </w:r>
      <w:r w:rsidRPr="000E43FD">
        <w:instrText>26805.z02.00.00.007.9</w:instrText>
      </w:r>
      <w:r>
        <w:instrText xml:space="preserve">" </w:instrText>
      </w:r>
      <w:r>
        <w:rPr>
          <w:rStyle w:val="GlossaryDefinitionChar"/>
        </w:rPr>
        <w:fldChar w:fldCharType="end"/>
      </w:r>
    </w:p>
    <w:p w14:paraId="4A961B17" w14:textId="77777777" w:rsidR="00094486" w:rsidRDefault="00094486" w:rsidP="00094486">
      <w:pPr>
        <w:pStyle w:val="GlossaryDefinition"/>
      </w:pPr>
      <w:r>
        <w:rPr>
          <w:rStyle w:val="Term-DefinitionChar"/>
          <w:b/>
        </w:rPr>
        <w:fldChar w:fldCharType="begin"/>
      </w:r>
      <w:r>
        <w:instrText xml:space="preserve"> XE "</w:instrText>
      </w:r>
      <w:r w:rsidRPr="00773DC2">
        <w:instrText>26805.z02.00.00.008.1</w:instrText>
      </w:r>
      <w:r>
        <w:instrText xml:space="preserve">" </w:instrText>
      </w:r>
      <w:r>
        <w:rPr>
          <w:rStyle w:val="Term-DefinitionChar"/>
          <w:b/>
        </w:rPr>
        <w:fldChar w:fldCharType="end"/>
      </w:r>
      <w:r w:rsidRPr="00F410B6">
        <w:rPr>
          <w:rStyle w:val="Term-DefinitionChar"/>
          <w:b/>
        </w:rPr>
        <w:t>Automation ID</w:t>
      </w:r>
      <w:r>
        <w:rPr>
          <w:rFonts w:ascii="Cambria Math" w:hAnsi="Cambria Math" w:cs="Cambria Math"/>
        </w:rPr>
        <w:t> </w:t>
      </w:r>
      <w:r w:rsidRPr="00541163">
        <w:t xml:space="preserve">An </w:t>
      </w:r>
      <w:r w:rsidRPr="000D5110">
        <w:t>Automation Element</w:t>
      </w:r>
      <w:r w:rsidRPr="00541163">
        <w:t xml:space="preserve"> Property used to identify an element. This Property should be filled out for most elements.</w:t>
      </w:r>
      <w:r>
        <w:fldChar w:fldCharType="begin"/>
      </w:r>
      <w:r>
        <w:instrText xml:space="preserve"> XE "</w:instrText>
      </w:r>
      <w:r w:rsidRPr="00A76818">
        <w:instrText>26805.z02.00.00.008.9</w:instrText>
      </w:r>
      <w:r>
        <w:instrText xml:space="preserve">" </w:instrText>
      </w:r>
      <w:r>
        <w:rPr>
          <w:rStyle w:val="GlossaryDefinitionChar"/>
        </w:rPr>
        <w:fldChar w:fldCharType="end"/>
      </w:r>
    </w:p>
    <w:p w14:paraId="7B9A11E6" w14:textId="77777777" w:rsidR="00094486" w:rsidRPr="00541163" w:rsidRDefault="00094486" w:rsidP="00094486">
      <w:pPr>
        <w:pStyle w:val="GlossaryDefinition"/>
      </w:pPr>
      <w:r>
        <w:rPr>
          <w:rStyle w:val="Term-DefinitionChar"/>
          <w:b/>
        </w:rPr>
        <w:fldChar w:fldCharType="begin"/>
      </w:r>
      <w:r>
        <w:instrText xml:space="preserve"> XE "</w:instrText>
      </w:r>
      <w:r w:rsidRPr="00916F38">
        <w:instrText>26805.z02.00.00.009.1</w:instrText>
      </w:r>
      <w:r>
        <w:instrText xml:space="preserve">" </w:instrText>
      </w:r>
      <w:r>
        <w:rPr>
          <w:rStyle w:val="Term-DefinitionChar"/>
          <w:b/>
        </w:rPr>
        <w:fldChar w:fldCharType="end"/>
      </w:r>
      <w:r w:rsidRPr="00F410B6">
        <w:rPr>
          <w:rStyle w:val="Term-DefinitionChar"/>
          <w:b/>
        </w:rPr>
        <w:t>Beta</w:t>
      </w:r>
      <w:r>
        <w:rPr>
          <w:rFonts w:ascii="Cambria Math" w:hAnsi="Cambria Math" w:cs="Cambria Math"/>
        </w:rPr>
        <w:t> </w:t>
      </w:r>
      <w:r w:rsidRPr="00AD1CC9">
        <w:t xml:space="preserve">A new software or hardware product, or one that is being updated, that is released to users for </w:t>
      </w:r>
      <w:r w:rsidRPr="00541163">
        <w:t>the purpose of evaluation in the real world.</w:t>
      </w:r>
      <w:r>
        <w:fldChar w:fldCharType="begin"/>
      </w:r>
      <w:r>
        <w:instrText xml:space="preserve"> XE "</w:instrText>
      </w:r>
      <w:r w:rsidRPr="00C7322F">
        <w:instrText>26805.z02.00.00.009.9</w:instrText>
      </w:r>
      <w:r>
        <w:instrText xml:space="preserve">" </w:instrText>
      </w:r>
      <w:r>
        <w:rPr>
          <w:rStyle w:val="GlossaryDefinitionChar"/>
        </w:rPr>
        <w:fldChar w:fldCharType="end"/>
      </w:r>
    </w:p>
    <w:p w14:paraId="60ADAEDF" w14:textId="77777777" w:rsidR="00094486" w:rsidRPr="00541163" w:rsidRDefault="00094486" w:rsidP="00094486">
      <w:pPr>
        <w:pStyle w:val="GlossaryDefinition"/>
      </w:pPr>
      <w:r>
        <w:rPr>
          <w:rStyle w:val="Term-DefinitionChar"/>
          <w:b/>
        </w:rPr>
        <w:fldChar w:fldCharType="begin"/>
      </w:r>
      <w:r>
        <w:instrText xml:space="preserve"> XE "</w:instrText>
      </w:r>
      <w:r w:rsidRPr="00725661">
        <w:instrText>26805.z02.00.00.010.1</w:instrText>
      </w:r>
      <w:r>
        <w:instrText xml:space="preserve">" </w:instrText>
      </w:r>
      <w:r>
        <w:rPr>
          <w:rStyle w:val="Term-DefinitionChar"/>
          <w:b/>
        </w:rPr>
        <w:fldChar w:fldCharType="end"/>
      </w:r>
      <w:r>
        <w:rPr>
          <w:rStyle w:val="Term-DefinitionChar"/>
          <w:b/>
        </w:rPr>
        <w:t>Bug</w:t>
      </w:r>
      <w:r>
        <w:rPr>
          <w:rFonts w:ascii="Cambria Math" w:hAnsi="Cambria Math" w:cs="Cambria Math"/>
        </w:rPr>
        <w:t> </w:t>
      </w:r>
      <w:r w:rsidRPr="00541163">
        <w:t>An error in coding or logic that causes a program to malfunction or to produce incorrect results. Minor bugs, such as a cursor that does not behave as expected, can be inconvenient or frustrating, but do not damage information. More severe bugs can require the user to restart the program or the computer, losing whatever previous work had not been saved.</w:t>
      </w:r>
      <w:r>
        <w:fldChar w:fldCharType="begin"/>
      </w:r>
      <w:r>
        <w:instrText xml:space="preserve"> XE "</w:instrText>
      </w:r>
      <w:r w:rsidRPr="00D36494">
        <w:instrText>26805.z02.00.00.010.9</w:instrText>
      </w:r>
      <w:r>
        <w:instrText xml:space="preserve">" </w:instrText>
      </w:r>
      <w:r>
        <w:rPr>
          <w:rStyle w:val="GlossaryDefinitionChar"/>
        </w:rPr>
        <w:fldChar w:fldCharType="end"/>
      </w:r>
    </w:p>
    <w:p w14:paraId="021A86D8" w14:textId="77777777" w:rsidR="00094486" w:rsidRPr="000D5110" w:rsidRDefault="00094486" w:rsidP="00094486">
      <w:pPr>
        <w:pStyle w:val="GlossaryDefinition"/>
      </w:pPr>
      <w:r>
        <w:rPr>
          <w:rStyle w:val="Term-DefinitionChar"/>
          <w:b/>
        </w:rPr>
        <w:fldChar w:fldCharType="begin"/>
      </w:r>
      <w:r>
        <w:instrText xml:space="preserve"> XE "</w:instrText>
      </w:r>
      <w:r w:rsidRPr="00300F85">
        <w:instrText>26805.z02.00.00.011.1</w:instrText>
      </w:r>
      <w:r>
        <w:instrText xml:space="preserve">" </w:instrText>
      </w:r>
      <w:r>
        <w:rPr>
          <w:rStyle w:val="Term-DefinitionChar"/>
          <w:b/>
        </w:rPr>
        <w:fldChar w:fldCharType="end"/>
      </w:r>
      <w:r>
        <w:rPr>
          <w:rStyle w:val="Term-DefinitionChar"/>
          <w:b/>
        </w:rPr>
        <w:t>Child</w:t>
      </w:r>
      <w:r>
        <w:rPr>
          <w:rFonts w:ascii="Cambria Math" w:hAnsi="Cambria Math" w:cs="Cambria Math"/>
        </w:rPr>
        <w:t> </w:t>
      </w:r>
      <w:r w:rsidRPr="00541163">
        <w:t xml:space="preserve">In a tree structure, the relationship of a </w:t>
      </w:r>
      <w:r w:rsidRPr="000D5110">
        <w:t>node to its immediate predecessor. Also see parent/child. In contrast to sibling.</w:t>
      </w:r>
      <w:r w:rsidRPr="000D5110">
        <w:fldChar w:fldCharType="begin"/>
      </w:r>
      <w:r w:rsidRPr="000D5110">
        <w:instrText xml:space="preserve"> XE "26805.z02.00.00.011.9" </w:instrText>
      </w:r>
      <w:r w:rsidRPr="000D5110">
        <w:fldChar w:fldCharType="end"/>
      </w:r>
    </w:p>
    <w:p w14:paraId="4EB3BA2D" w14:textId="77777777" w:rsidR="00094486" w:rsidRPr="00541163" w:rsidRDefault="00094486" w:rsidP="00094486">
      <w:pPr>
        <w:pStyle w:val="GlossaryDefinition"/>
      </w:pPr>
      <w:r>
        <w:rPr>
          <w:rStyle w:val="Term-DefinitionChar"/>
          <w:b/>
        </w:rPr>
        <w:fldChar w:fldCharType="begin"/>
      </w:r>
      <w:r>
        <w:instrText xml:space="preserve"> XE "</w:instrText>
      </w:r>
      <w:r w:rsidRPr="009A2F26">
        <w:instrText>26805.z02.00.00.012.1</w:instrText>
      </w:r>
      <w:r>
        <w:instrText xml:space="preserve">" </w:instrText>
      </w:r>
      <w:r>
        <w:rPr>
          <w:rStyle w:val="Term-DefinitionChar"/>
          <w:b/>
        </w:rPr>
        <w:fldChar w:fldCharType="end"/>
      </w:r>
      <w:r w:rsidRPr="00F410B6">
        <w:rPr>
          <w:rStyle w:val="Term-DefinitionChar"/>
          <w:b/>
        </w:rPr>
        <w:t>Client</w:t>
      </w:r>
      <w:r>
        <w:rPr>
          <w:rFonts w:ascii="Cambria Math" w:hAnsi="Cambria Math" w:cs="Cambria Math"/>
        </w:rPr>
        <w:t> </w:t>
      </w:r>
      <w:r w:rsidRPr="00541163">
        <w:t xml:space="preserve">An accessibility or test automation tool that uses </w:t>
      </w:r>
      <w:r w:rsidRPr="000D5110">
        <w:t>an accessibility API to</w:t>
      </w:r>
      <w:r w:rsidRPr="00541163">
        <w:t xml:space="preserve"> program</w:t>
      </w:r>
      <w:r>
        <w:softHyphen/>
      </w:r>
      <w:r w:rsidRPr="00541163">
        <w:t>matically access application user interfaces.</w:t>
      </w:r>
      <w:r>
        <w:fldChar w:fldCharType="begin"/>
      </w:r>
      <w:r>
        <w:instrText xml:space="preserve"> XE "</w:instrText>
      </w:r>
      <w:r w:rsidRPr="009A1D90">
        <w:instrText>26805.z02.00.00.012.9</w:instrText>
      </w:r>
      <w:r>
        <w:instrText xml:space="preserve">" </w:instrText>
      </w:r>
      <w:r>
        <w:rPr>
          <w:rStyle w:val="GlossaryDefinitionChar"/>
        </w:rPr>
        <w:fldChar w:fldCharType="end"/>
      </w:r>
    </w:p>
    <w:p w14:paraId="5FFA228B" w14:textId="77777777" w:rsidR="00094486" w:rsidRDefault="00094486" w:rsidP="00094486">
      <w:pPr>
        <w:pStyle w:val="GlossaryDefinition"/>
        <w:rPr>
          <w:rStyle w:val="Term-DefinitionChar"/>
          <w:b/>
        </w:rPr>
      </w:pPr>
      <w:r>
        <w:rPr>
          <w:rStyle w:val="Term-DefinitionChar"/>
          <w:b/>
        </w:rPr>
        <w:fldChar w:fldCharType="begin"/>
      </w:r>
      <w:r>
        <w:instrText xml:space="preserve"> XE "</w:instrText>
      </w:r>
      <w:r w:rsidRPr="0096700D">
        <w:instrText>26805.z02.00.00.013.1</w:instrText>
      </w:r>
      <w:r>
        <w:instrText xml:space="preserve">" </w:instrText>
      </w:r>
      <w:r>
        <w:rPr>
          <w:rStyle w:val="Term-DefinitionChar"/>
          <w:b/>
        </w:rPr>
        <w:fldChar w:fldCharType="end"/>
      </w:r>
      <w:r>
        <w:rPr>
          <w:rStyle w:val="Term-DefinitionChar"/>
          <w:b/>
        </w:rPr>
        <w:t>Common Controls</w:t>
      </w:r>
      <w:r>
        <w:rPr>
          <w:rFonts w:ascii="Cambria Math" w:hAnsi="Cambria Math" w:cs="Cambria Math"/>
        </w:rPr>
        <w:t> </w:t>
      </w:r>
      <w:r w:rsidRPr="00541163">
        <w:t>A set of windows that are implemented by the common control library, which is a dynamic-link library (DLL) included with the Windows operating system.</w:t>
      </w:r>
      <w:r>
        <w:fldChar w:fldCharType="begin"/>
      </w:r>
      <w:r>
        <w:instrText xml:space="preserve"> XE "</w:instrText>
      </w:r>
      <w:r w:rsidRPr="00651CA9">
        <w:instrText>26805.z02.00.00.013.9</w:instrText>
      </w:r>
      <w:r>
        <w:instrText xml:space="preserve">" </w:instrText>
      </w:r>
      <w:r>
        <w:rPr>
          <w:rStyle w:val="GlossaryDefinitionChar"/>
        </w:rPr>
        <w:fldChar w:fldCharType="end"/>
      </w:r>
    </w:p>
    <w:p w14:paraId="1A0C294E" w14:textId="77777777" w:rsidR="00094486" w:rsidRPr="00541163" w:rsidRDefault="00094486" w:rsidP="00094486">
      <w:pPr>
        <w:pStyle w:val="GlossaryDefinition"/>
      </w:pPr>
      <w:r>
        <w:rPr>
          <w:rStyle w:val="Term-DefinitionChar"/>
          <w:b/>
        </w:rPr>
        <w:br w:type="page"/>
      </w:r>
      <w:r>
        <w:rPr>
          <w:rStyle w:val="Term-DefinitionChar"/>
          <w:b/>
        </w:rPr>
        <w:fldChar w:fldCharType="begin"/>
      </w:r>
      <w:r>
        <w:instrText xml:space="preserve"> XE "</w:instrText>
      </w:r>
      <w:r w:rsidRPr="007F6153">
        <w:instrText>26805.z02.00.00.014.1</w:instrText>
      </w:r>
      <w:r>
        <w:instrText xml:space="preserve">" </w:instrText>
      </w:r>
      <w:r>
        <w:rPr>
          <w:rStyle w:val="Term-DefinitionChar"/>
          <w:b/>
        </w:rPr>
        <w:fldChar w:fldCharType="end"/>
      </w:r>
      <w:r>
        <w:rPr>
          <w:rStyle w:val="Term-DefinitionChar"/>
          <w:b/>
        </w:rPr>
        <w:t>Control</w:t>
      </w:r>
      <w:r>
        <w:rPr>
          <w:rFonts w:ascii="Cambria Math" w:hAnsi="Cambria Math" w:cs="Cambria Math"/>
        </w:rPr>
        <w:t> </w:t>
      </w:r>
      <w:r w:rsidRPr="00541163">
        <w:t>A component in an application with a visual representation in the UI that can be manipulated by the user to perform an action.</w:t>
      </w:r>
      <w:r>
        <w:fldChar w:fldCharType="begin"/>
      </w:r>
      <w:r>
        <w:instrText xml:space="preserve"> XE "</w:instrText>
      </w:r>
      <w:r w:rsidRPr="00786169">
        <w:instrText>26805.z02.00.00.014.9</w:instrText>
      </w:r>
      <w:r>
        <w:instrText xml:space="preserve">" </w:instrText>
      </w:r>
      <w:r>
        <w:rPr>
          <w:rStyle w:val="GlossaryDefinitionChar"/>
        </w:rPr>
        <w:fldChar w:fldCharType="end"/>
      </w:r>
    </w:p>
    <w:p w14:paraId="5F996402" w14:textId="77777777" w:rsidR="00094486" w:rsidRDefault="00094486" w:rsidP="00094486">
      <w:pPr>
        <w:pStyle w:val="GlossaryDefinition"/>
      </w:pPr>
      <w:r>
        <w:rPr>
          <w:rStyle w:val="Term-DefinitionChar"/>
          <w:b/>
        </w:rPr>
        <w:fldChar w:fldCharType="begin"/>
      </w:r>
      <w:r>
        <w:instrText xml:space="preserve"> XE "</w:instrText>
      </w:r>
      <w:r w:rsidRPr="006442E8">
        <w:instrText>26805.z02.00.00.015.1</w:instrText>
      </w:r>
      <w:r>
        <w:instrText xml:space="preserve">" </w:instrText>
      </w:r>
      <w:r>
        <w:rPr>
          <w:rStyle w:val="Term-DefinitionChar"/>
          <w:b/>
        </w:rPr>
        <w:fldChar w:fldCharType="end"/>
      </w:r>
      <w:r w:rsidRPr="00F410B6">
        <w:rPr>
          <w:rStyle w:val="Term-DefinitionChar"/>
          <w:b/>
        </w:rPr>
        <w:t>Control Pattern</w:t>
      </w:r>
      <w:r>
        <w:rPr>
          <w:rFonts w:ascii="Cambria Math" w:hAnsi="Cambria Math" w:cs="Cambria Math"/>
        </w:rPr>
        <w:t> </w:t>
      </w:r>
      <w:r w:rsidRPr="000D5110">
        <w:t>In UI Automation</w:t>
      </w:r>
      <w:r>
        <w:t>, a</w:t>
      </w:r>
      <w:r w:rsidRPr="00541163">
        <w:t xml:space="preserve"> control attribute or functionality that represents common UI behaviors (such as invoking a button) and supports the UIA Properties, Methods, and Events.</w:t>
      </w:r>
      <w:r>
        <w:fldChar w:fldCharType="begin"/>
      </w:r>
      <w:r>
        <w:instrText xml:space="preserve"> XE "</w:instrText>
      </w:r>
      <w:r w:rsidRPr="0011545C">
        <w:instrText>26805.z02.00.00.015.9</w:instrText>
      </w:r>
      <w:r>
        <w:instrText xml:space="preserve">" </w:instrText>
      </w:r>
      <w:r>
        <w:rPr>
          <w:rStyle w:val="GlossaryDefinitionChar"/>
        </w:rPr>
        <w:fldChar w:fldCharType="end"/>
      </w:r>
    </w:p>
    <w:p w14:paraId="1A9E964B" w14:textId="77777777" w:rsidR="00094486" w:rsidRDefault="00094486" w:rsidP="00094486">
      <w:pPr>
        <w:pStyle w:val="GlossaryDefinition"/>
      </w:pPr>
      <w:r>
        <w:fldChar w:fldCharType="begin"/>
      </w:r>
      <w:r>
        <w:instrText xml:space="preserve"> XE "</w:instrText>
      </w:r>
      <w:r w:rsidRPr="00217716">
        <w:instrText>26805.z02.00.00.016.1</w:instrText>
      </w:r>
      <w:r>
        <w:instrText xml:space="preserve">" </w:instrText>
      </w:r>
      <w:r>
        <w:rPr>
          <w:rStyle w:val="GlossaryDefinitionChar"/>
          <w:b/>
        </w:rPr>
        <w:fldChar w:fldCharType="end"/>
      </w:r>
      <w:r w:rsidRPr="00541163">
        <w:rPr>
          <w:b/>
        </w:rPr>
        <w:t>Control Type</w:t>
      </w:r>
      <w:r>
        <w:rPr>
          <w:rFonts w:ascii="Cambria Math" w:hAnsi="Cambria Math" w:cs="Cambria Math"/>
        </w:rPr>
        <w:t> </w:t>
      </w:r>
      <w:r w:rsidRPr="00541163">
        <w:t xml:space="preserve">A pre-defined set of patterns, properties, and conditions used to define a </w:t>
      </w:r>
      <w:r w:rsidRPr="00651114">
        <w:rPr>
          <w:rStyle w:val="TermChar"/>
        </w:rPr>
        <w:t>control</w:t>
      </w:r>
      <w:r w:rsidRPr="00541163">
        <w:t>’s basic appearance and function</w:t>
      </w:r>
      <w:r>
        <w:softHyphen/>
      </w:r>
      <w:r w:rsidRPr="00541163">
        <w:t xml:space="preserve">ality. A well-known identifier that indicates the kind of control a </w:t>
      </w:r>
      <w:r w:rsidRPr="000D5110">
        <w:t>particular UI element</w:t>
      </w:r>
      <w:r w:rsidRPr="00541163">
        <w:t xml:space="preserve"> represents, such as a combo box or a button.</w:t>
      </w:r>
      <w:r>
        <w:fldChar w:fldCharType="begin"/>
      </w:r>
      <w:r>
        <w:instrText xml:space="preserve"> XE "</w:instrText>
      </w:r>
      <w:r w:rsidRPr="00337072">
        <w:instrText>26805.z02.00.00.016.9</w:instrText>
      </w:r>
      <w:r>
        <w:instrText xml:space="preserve">" </w:instrText>
      </w:r>
      <w:r>
        <w:rPr>
          <w:rStyle w:val="GlossaryDefinitionChar"/>
        </w:rPr>
        <w:fldChar w:fldCharType="end"/>
      </w:r>
    </w:p>
    <w:p w14:paraId="50F86E7F" w14:textId="77777777" w:rsidR="00094486" w:rsidRPr="00541163" w:rsidRDefault="00094486" w:rsidP="00094486">
      <w:pPr>
        <w:pStyle w:val="GlossaryDefinition"/>
      </w:pPr>
      <w:r>
        <w:rPr>
          <w:b/>
        </w:rPr>
        <w:fldChar w:fldCharType="begin"/>
      </w:r>
      <w:r>
        <w:instrText xml:space="preserve"> XE "</w:instrText>
      </w:r>
      <w:r w:rsidRPr="000C267B">
        <w:instrText>26805.z02.00.00.017.1</w:instrText>
      </w:r>
      <w:r>
        <w:instrText xml:space="preserve">" </w:instrText>
      </w:r>
      <w:r>
        <w:rPr>
          <w:b/>
        </w:rPr>
        <w:fldChar w:fldCharType="end"/>
      </w:r>
      <w:r w:rsidRPr="00002579">
        <w:rPr>
          <w:b/>
        </w:rPr>
        <w:t>Custom Control</w:t>
      </w:r>
      <w:r>
        <w:rPr>
          <w:rFonts w:ascii="Cambria Math" w:hAnsi="Cambria Math" w:cs="Cambria Math"/>
        </w:rPr>
        <w:t> </w:t>
      </w:r>
      <w:r w:rsidRPr="00541163">
        <w:t xml:space="preserve">A </w:t>
      </w:r>
      <w:r w:rsidRPr="00651114">
        <w:rPr>
          <w:rStyle w:val="TermChar"/>
        </w:rPr>
        <w:t>control</w:t>
      </w:r>
      <w:r w:rsidRPr="00541163">
        <w:t xml:space="preserve"> that is not provided by the </w:t>
      </w:r>
      <w:r w:rsidRPr="001901F2">
        <w:rPr>
          <w:rStyle w:val="TermChar"/>
        </w:rPr>
        <w:t>UI</w:t>
      </w:r>
      <w:r w:rsidRPr="00541163">
        <w:t xml:space="preserve"> framework; or a modified control based on a standard control.</w:t>
      </w:r>
      <w:r>
        <w:fldChar w:fldCharType="begin"/>
      </w:r>
      <w:r>
        <w:instrText xml:space="preserve"> XE "</w:instrText>
      </w:r>
      <w:r w:rsidRPr="00CE7B6F">
        <w:instrText>26805.z02.00.00.017.9</w:instrText>
      </w:r>
      <w:r>
        <w:instrText xml:space="preserve">" </w:instrText>
      </w:r>
      <w:r>
        <w:rPr>
          <w:rStyle w:val="GlossaryDefinitionChar"/>
        </w:rPr>
        <w:fldChar w:fldCharType="end"/>
      </w:r>
    </w:p>
    <w:p w14:paraId="65B3E144" w14:textId="77777777" w:rsidR="00094486" w:rsidRDefault="00094486" w:rsidP="00094486">
      <w:pPr>
        <w:pStyle w:val="GlossaryDefinition"/>
        <w:rPr>
          <w:rStyle w:val="Term-DefinitionChar"/>
          <w:b/>
        </w:rPr>
      </w:pPr>
      <w:r>
        <w:rPr>
          <w:rStyle w:val="Term-DefinitionChar"/>
          <w:b/>
        </w:rPr>
        <w:fldChar w:fldCharType="begin"/>
      </w:r>
      <w:r>
        <w:instrText xml:space="preserve"> XE "</w:instrText>
      </w:r>
      <w:r w:rsidRPr="007C267A">
        <w:instrText>26805.z02.00.00.018.1</w:instrText>
      </w:r>
      <w:r>
        <w:instrText xml:space="preserve">" </w:instrText>
      </w:r>
      <w:r>
        <w:rPr>
          <w:rStyle w:val="Term-DefinitionChar"/>
          <w:b/>
        </w:rPr>
        <w:fldChar w:fldCharType="end"/>
      </w:r>
      <w:r>
        <w:rPr>
          <w:rStyle w:val="Term-DefinitionChar"/>
          <w:b/>
        </w:rPr>
        <w:t>Depth-First Search</w:t>
      </w:r>
      <w:r>
        <w:rPr>
          <w:rFonts w:ascii="Cambria Math" w:hAnsi="Cambria Math" w:cs="Cambria Math"/>
        </w:rPr>
        <w:t> </w:t>
      </w:r>
      <w:r w:rsidRPr="00541163">
        <w:t>Generally following a top-to-bottom, left-to-right scheme, a tree traversal pattern that starts at the root of a tree (located at the top of the tree) and moves down any branches of each top-level node before traversing the next top-level node.</w:t>
      </w:r>
      <w:r>
        <w:fldChar w:fldCharType="begin"/>
      </w:r>
      <w:r>
        <w:instrText xml:space="preserve"> XE "</w:instrText>
      </w:r>
      <w:r w:rsidRPr="00F6354A">
        <w:instrText>26805.z02.00.00.018.9</w:instrText>
      </w:r>
      <w:r>
        <w:instrText xml:space="preserve">" </w:instrText>
      </w:r>
      <w:r>
        <w:rPr>
          <w:rStyle w:val="GlossaryDefinitionChar"/>
        </w:rPr>
        <w:fldChar w:fldCharType="end"/>
      </w:r>
    </w:p>
    <w:p w14:paraId="40D5D375" w14:textId="77777777" w:rsidR="00094486" w:rsidRDefault="00094486" w:rsidP="00094486">
      <w:pPr>
        <w:pStyle w:val="GlossaryDefinition"/>
      </w:pPr>
      <w:r>
        <w:rPr>
          <w:rStyle w:val="Term-DefinitionChar"/>
          <w:b/>
        </w:rPr>
        <w:fldChar w:fldCharType="begin"/>
      </w:r>
      <w:r>
        <w:instrText xml:space="preserve"> XE "</w:instrText>
      </w:r>
      <w:r w:rsidRPr="00C6557C">
        <w:instrText>26805.z02.00.00.019.1</w:instrText>
      </w:r>
      <w:r>
        <w:instrText xml:space="preserve">" </w:instrText>
      </w:r>
      <w:r>
        <w:rPr>
          <w:rStyle w:val="Term-DefinitionChar"/>
          <w:b/>
        </w:rPr>
        <w:fldChar w:fldCharType="end"/>
      </w:r>
      <w:r w:rsidRPr="00002579">
        <w:rPr>
          <w:rStyle w:val="Term-DefinitionChar"/>
          <w:b/>
        </w:rPr>
        <w:t>Digital Inclusion</w:t>
      </w:r>
      <w:r>
        <w:rPr>
          <w:rFonts w:ascii="Cambria Math" w:hAnsi="Cambria Math" w:cs="Cambria Math"/>
        </w:rPr>
        <w:t> </w:t>
      </w:r>
      <w:r>
        <w:t>The idea of u</w:t>
      </w:r>
      <w:r w:rsidRPr="00541163">
        <w:t>sing technol</w:t>
      </w:r>
      <w:r>
        <w:softHyphen/>
      </w:r>
      <w:r w:rsidRPr="00541163">
        <w:t>ogy to its fullest potential by looking for opportunities to innovate and improve the user experience for all users, including improving issues of accessibility.</w:t>
      </w:r>
      <w:r>
        <w:fldChar w:fldCharType="begin"/>
      </w:r>
      <w:r>
        <w:instrText xml:space="preserve"> XE "</w:instrText>
      </w:r>
      <w:r w:rsidRPr="00246FBD">
        <w:instrText>26805.z02.00.00.019.9</w:instrText>
      </w:r>
      <w:r>
        <w:instrText xml:space="preserve">" </w:instrText>
      </w:r>
      <w:r>
        <w:rPr>
          <w:rStyle w:val="GlossaryDefinitionChar"/>
        </w:rPr>
        <w:fldChar w:fldCharType="end"/>
      </w:r>
    </w:p>
    <w:p w14:paraId="661DFC9A" w14:textId="77777777" w:rsidR="00094486" w:rsidRPr="00541163" w:rsidRDefault="00094486" w:rsidP="00094486">
      <w:pPr>
        <w:pStyle w:val="GlossaryDefinition"/>
      </w:pPr>
      <w:r>
        <w:rPr>
          <w:rStyle w:val="Term-DefinitionChar"/>
          <w:b/>
        </w:rPr>
        <w:fldChar w:fldCharType="begin"/>
      </w:r>
      <w:r>
        <w:instrText xml:space="preserve"> XE "</w:instrText>
      </w:r>
      <w:r w:rsidRPr="002C2FF6">
        <w:instrText>26805.z02.00.00.020.1</w:instrText>
      </w:r>
      <w:r>
        <w:instrText xml:space="preserve">" </w:instrText>
      </w:r>
      <w:r>
        <w:rPr>
          <w:rStyle w:val="Term-DefinitionChar"/>
          <w:b/>
        </w:rPr>
        <w:fldChar w:fldCharType="end"/>
      </w:r>
      <w:r w:rsidRPr="00002579">
        <w:rPr>
          <w:rStyle w:val="Term-DefinitionChar"/>
          <w:b/>
        </w:rPr>
        <w:t>Disability</w:t>
      </w:r>
      <w:r>
        <w:rPr>
          <w:rFonts w:ascii="Cambria Math" w:hAnsi="Cambria Math" w:cs="Cambria Math"/>
        </w:rPr>
        <w:t> </w:t>
      </w:r>
      <w:r w:rsidRPr="00541163">
        <w:t>A temporary or permanent impair</w:t>
      </w:r>
      <w:r>
        <w:softHyphen/>
      </w:r>
      <w:r w:rsidRPr="00541163">
        <w:t>ment that may involve visual, hearing, mobility, cognitive, or speech abilities.</w:t>
      </w:r>
      <w:r>
        <w:fldChar w:fldCharType="begin"/>
      </w:r>
      <w:r>
        <w:instrText xml:space="preserve"> XE "</w:instrText>
      </w:r>
      <w:r w:rsidRPr="00F22226">
        <w:instrText>26805.z02.00.00.020.9</w:instrText>
      </w:r>
      <w:r>
        <w:instrText xml:space="preserve">" </w:instrText>
      </w:r>
      <w:r>
        <w:rPr>
          <w:rStyle w:val="GlossaryDefinitionChar"/>
        </w:rPr>
        <w:fldChar w:fldCharType="end"/>
      </w:r>
    </w:p>
    <w:p w14:paraId="27709CA1" w14:textId="77777777" w:rsidR="00094486" w:rsidRDefault="00094486" w:rsidP="00094486">
      <w:pPr>
        <w:pStyle w:val="GlossaryDefinition"/>
        <w:rPr>
          <w:rStyle w:val="Term-DefinitionChar"/>
          <w:b/>
        </w:rPr>
      </w:pPr>
      <w:r>
        <w:rPr>
          <w:rStyle w:val="Term-DefinitionChar"/>
          <w:b/>
        </w:rPr>
        <w:br w:type="column"/>
      </w:r>
      <w:r>
        <w:rPr>
          <w:rStyle w:val="Term-DefinitionChar"/>
          <w:b/>
        </w:rPr>
        <w:fldChar w:fldCharType="begin"/>
      </w:r>
      <w:r>
        <w:instrText xml:space="preserve"> XE "</w:instrText>
      </w:r>
      <w:r w:rsidRPr="002370C6">
        <w:instrText>26805.z02.00.00.021.1</w:instrText>
      </w:r>
      <w:r>
        <w:instrText xml:space="preserve">" </w:instrText>
      </w:r>
      <w:r>
        <w:rPr>
          <w:rStyle w:val="Term-DefinitionChar"/>
          <w:b/>
        </w:rPr>
        <w:fldChar w:fldCharType="end"/>
      </w:r>
      <w:r>
        <w:rPr>
          <w:rStyle w:val="Term-DefinitionChar"/>
          <w:b/>
        </w:rPr>
        <w:t>Element</w:t>
      </w:r>
      <w:r>
        <w:rPr>
          <w:rFonts w:ascii="Cambria Math" w:hAnsi="Cambria Math" w:cs="Cambria Math"/>
        </w:rPr>
        <w:t> </w:t>
      </w:r>
      <w:r w:rsidRPr="00541163">
        <w:t xml:space="preserve">In </w:t>
      </w:r>
      <w:r w:rsidRPr="000D5110">
        <w:t>a logical hierarchy</w:t>
      </w:r>
      <w:r w:rsidRPr="00541163">
        <w:t>, a node representing a control in the UI.</w:t>
      </w:r>
      <w:r>
        <w:fldChar w:fldCharType="begin"/>
      </w:r>
      <w:r>
        <w:instrText xml:space="preserve"> XE "</w:instrText>
      </w:r>
      <w:r w:rsidRPr="00001648">
        <w:instrText>26805.z02.00.00.021.9</w:instrText>
      </w:r>
      <w:r>
        <w:instrText xml:space="preserve">" </w:instrText>
      </w:r>
      <w:r>
        <w:rPr>
          <w:rStyle w:val="GlossaryDefinitionChar"/>
        </w:rPr>
        <w:fldChar w:fldCharType="end"/>
      </w:r>
    </w:p>
    <w:p w14:paraId="2635898F" w14:textId="77777777" w:rsidR="00094486" w:rsidRDefault="00094486" w:rsidP="00094486">
      <w:pPr>
        <w:pStyle w:val="GlossaryDefinition"/>
      </w:pPr>
      <w:r>
        <w:rPr>
          <w:rStyle w:val="Term-DefinitionChar"/>
          <w:b/>
        </w:rPr>
        <w:fldChar w:fldCharType="begin"/>
      </w:r>
      <w:r>
        <w:instrText xml:space="preserve"> XE "</w:instrText>
      </w:r>
      <w:r w:rsidRPr="004652B4">
        <w:instrText>26805.z02.00.00.022.1</w:instrText>
      </w:r>
      <w:r>
        <w:instrText xml:space="preserve">" </w:instrText>
      </w:r>
      <w:r>
        <w:rPr>
          <w:rStyle w:val="Term-DefinitionChar"/>
          <w:b/>
        </w:rPr>
        <w:fldChar w:fldCharType="end"/>
      </w:r>
      <w:r w:rsidRPr="00384324">
        <w:rPr>
          <w:rStyle w:val="Term-DefinitionChar"/>
          <w:b/>
        </w:rPr>
        <w:t>Event</w:t>
      </w:r>
      <w:r>
        <w:rPr>
          <w:rFonts w:ascii="Cambria Math" w:hAnsi="Cambria Math" w:cs="Cambria Math"/>
        </w:rPr>
        <w:t> </w:t>
      </w:r>
      <w:r w:rsidRPr="00100FB3">
        <w:t>An action or occurrence, often gen</w:t>
      </w:r>
      <w:r>
        <w:softHyphen/>
      </w:r>
      <w:r w:rsidRPr="00100FB3">
        <w:t>erated by the user, to</w:t>
      </w:r>
      <w:r>
        <w:t xml:space="preserve"> which a program might respond (f</w:t>
      </w:r>
      <w:r w:rsidRPr="00100FB3">
        <w:t>or example, key presses, button clicks, or mouse movements</w:t>
      </w:r>
      <w:r>
        <w:t>)</w:t>
      </w:r>
      <w:r w:rsidRPr="00100FB3">
        <w:t xml:space="preserve">. </w:t>
      </w:r>
      <w:r w:rsidRPr="000D5110">
        <w:t>In UI Automation, Events are action notifica</w:t>
      </w:r>
      <w:r w:rsidRPr="00541163">
        <w:t xml:space="preserve">tions that correspond to an activity occurring in the </w:t>
      </w:r>
      <w:r w:rsidRPr="001901F2">
        <w:rPr>
          <w:rStyle w:val="TermChar"/>
        </w:rPr>
        <w:t>UI</w:t>
      </w:r>
      <w:r w:rsidRPr="00541163">
        <w:t>.</w:t>
      </w:r>
      <w:r>
        <w:fldChar w:fldCharType="begin"/>
      </w:r>
      <w:r>
        <w:instrText xml:space="preserve"> XE "</w:instrText>
      </w:r>
      <w:r w:rsidRPr="00591793">
        <w:instrText>26805.z02.00.00.022.9</w:instrText>
      </w:r>
      <w:r>
        <w:instrText xml:space="preserve">" </w:instrText>
      </w:r>
      <w:r>
        <w:rPr>
          <w:rStyle w:val="GlossaryDefinitionChar"/>
        </w:rPr>
        <w:fldChar w:fldCharType="end"/>
      </w:r>
    </w:p>
    <w:p w14:paraId="6EEAE7D9" w14:textId="77777777" w:rsidR="00094486" w:rsidRPr="001819DE" w:rsidRDefault="00094486" w:rsidP="00094486">
      <w:pPr>
        <w:pStyle w:val="GlossaryDefinition"/>
      </w:pPr>
      <w:r>
        <w:rPr>
          <w:rStyle w:val="Term-DefinitionChar"/>
          <w:b/>
        </w:rPr>
        <w:fldChar w:fldCharType="begin"/>
      </w:r>
      <w:r>
        <w:instrText xml:space="preserve"> XE "</w:instrText>
      </w:r>
      <w:r w:rsidRPr="00E67A96">
        <w:instrText>26805.z02.00.00.023.1</w:instrText>
      </w:r>
      <w:r>
        <w:instrText xml:space="preserve">" </w:instrText>
      </w:r>
      <w:r>
        <w:rPr>
          <w:rStyle w:val="Term-DefinitionChar"/>
          <w:b/>
        </w:rPr>
        <w:fldChar w:fldCharType="end"/>
      </w:r>
      <w:r w:rsidRPr="001819DE">
        <w:rPr>
          <w:rStyle w:val="Term-DefinitionChar"/>
          <w:b/>
        </w:rPr>
        <w:t>Framework</w:t>
      </w:r>
      <w:r>
        <w:rPr>
          <w:rFonts w:ascii="Cambria Math" w:hAnsi="Cambria Math" w:cs="Cambria Math"/>
        </w:rPr>
        <w:t> </w:t>
      </w:r>
      <w:r w:rsidRPr="001819DE">
        <w:t xml:space="preserve">In object-oriented programming, a </w:t>
      </w:r>
      <w:r>
        <w:t>reusable basic design structure,</w:t>
      </w:r>
      <w:r w:rsidRPr="001819DE">
        <w:t xml:space="preserve"> consisting </w:t>
      </w:r>
      <w:r>
        <w:t>of abstract and concrete classes,</w:t>
      </w:r>
      <w:r w:rsidRPr="001819DE">
        <w:t xml:space="preserve"> </w:t>
      </w:r>
      <w:r>
        <w:t>which</w:t>
      </w:r>
      <w:r w:rsidRPr="001819DE">
        <w:t xml:space="preserve"> assists in building applications.</w:t>
      </w:r>
      <w:r>
        <w:fldChar w:fldCharType="begin"/>
      </w:r>
      <w:r>
        <w:instrText xml:space="preserve"> XE "</w:instrText>
      </w:r>
      <w:r w:rsidRPr="005B75FE">
        <w:instrText>26805.z02.00.00.023.9</w:instrText>
      </w:r>
      <w:r>
        <w:instrText xml:space="preserve">" </w:instrText>
      </w:r>
      <w:r>
        <w:fldChar w:fldCharType="end"/>
      </w:r>
    </w:p>
    <w:p w14:paraId="44CD52D0" w14:textId="77777777" w:rsidR="00094486" w:rsidRDefault="00094486" w:rsidP="00094486">
      <w:pPr>
        <w:pStyle w:val="GlossaryDefinition"/>
      </w:pPr>
      <w:r>
        <w:rPr>
          <w:rStyle w:val="Term-DefinitionChar"/>
          <w:b/>
        </w:rPr>
        <w:fldChar w:fldCharType="begin"/>
      </w:r>
      <w:r>
        <w:instrText xml:space="preserve"> XE "</w:instrText>
      </w:r>
      <w:r w:rsidRPr="001A1F48">
        <w:instrText>26805.z02.00.00.024.1</w:instrText>
      </w:r>
      <w:r>
        <w:instrText xml:space="preserve">" </w:instrText>
      </w:r>
      <w:r>
        <w:rPr>
          <w:rStyle w:val="Term-DefinitionChar"/>
          <w:b/>
        </w:rPr>
        <w:fldChar w:fldCharType="end"/>
      </w:r>
      <w:r w:rsidRPr="00384324">
        <w:rPr>
          <w:rStyle w:val="Term-DefinitionChar"/>
          <w:b/>
        </w:rPr>
        <w:t>High Contrast</w:t>
      </w:r>
      <w:r>
        <w:rPr>
          <w:rFonts w:ascii="Cambria Math" w:hAnsi="Cambria Math" w:cs="Cambria Math"/>
        </w:rPr>
        <w:t> </w:t>
      </w:r>
      <w:r>
        <w:t>A system setting that height</w:t>
      </w:r>
      <w:r>
        <w:softHyphen/>
        <w:t>ens the color contrast of some text and images on your computer screen, making those items more distinct and easier to identify. Increasing the contrast in colors reduces eyestrain and makes things easier to read for many people.</w:t>
      </w:r>
      <w:r>
        <w:fldChar w:fldCharType="begin"/>
      </w:r>
      <w:r>
        <w:instrText xml:space="preserve"> XE "</w:instrText>
      </w:r>
      <w:r w:rsidRPr="00552A1D">
        <w:instrText>26805.z02.00.00.024.9</w:instrText>
      </w:r>
      <w:r>
        <w:instrText xml:space="preserve">" </w:instrText>
      </w:r>
      <w:r>
        <w:fldChar w:fldCharType="end"/>
      </w:r>
    </w:p>
    <w:p w14:paraId="13EECD75" w14:textId="77777777" w:rsidR="00094486" w:rsidRPr="00D54B47" w:rsidRDefault="00094486" w:rsidP="00094486">
      <w:pPr>
        <w:pStyle w:val="GlossaryDefinition"/>
      </w:pPr>
      <w:r>
        <w:rPr>
          <w:rStyle w:val="Term-DefinitionChar"/>
          <w:b/>
        </w:rPr>
        <w:fldChar w:fldCharType="begin"/>
      </w:r>
      <w:r>
        <w:instrText xml:space="preserve"> XE "</w:instrText>
      </w:r>
      <w:r w:rsidRPr="007902B9">
        <w:instrText>26805.z02.00.00.025.1</w:instrText>
      </w:r>
      <w:r>
        <w:instrText xml:space="preserve">" </w:instrText>
      </w:r>
      <w:r>
        <w:rPr>
          <w:rStyle w:val="Term-DefinitionChar"/>
          <w:b/>
        </w:rPr>
        <w:fldChar w:fldCharType="end"/>
      </w:r>
      <w:r w:rsidRPr="00384324">
        <w:rPr>
          <w:rStyle w:val="Term-DefinitionChar"/>
          <w:b/>
        </w:rPr>
        <w:t xml:space="preserve">High </w:t>
      </w:r>
      <w:r>
        <w:rPr>
          <w:rStyle w:val="Term-DefinitionChar"/>
          <w:b/>
        </w:rPr>
        <w:t>Dots Per Inch (High DPI)</w:t>
      </w:r>
      <w:r>
        <w:rPr>
          <w:rFonts w:ascii="Cambria Math" w:hAnsi="Cambria Math" w:cs="Cambria Math"/>
        </w:rPr>
        <w:t> </w:t>
      </w:r>
      <w:r>
        <w:t>Dots per inch is a</w:t>
      </w:r>
      <w:r w:rsidRPr="00521140">
        <w:t xml:space="preserve"> measure of screen and printer resolution that is expressed as the number of dots that a device can print or display per linear inch.</w:t>
      </w:r>
      <w:r>
        <w:t xml:space="preserve"> Resolutions of 144 dpi or higher are consid</w:t>
      </w:r>
      <w:r>
        <w:softHyphen/>
        <w:t xml:space="preserve">ered high dpi. </w:t>
      </w:r>
      <w:r w:rsidRPr="006D4B0D">
        <w:t xml:space="preserve">Since </w:t>
      </w:r>
      <w:r>
        <w:t xml:space="preserve">the release of </w:t>
      </w:r>
      <w:r w:rsidRPr="006D4B0D">
        <w:t xml:space="preserve">Windows Vista, the Windows platform replaced large font settings with </w:t>
      </w:r>
      <w:r>
        <w:t>dpi</w:t>
      </w:r>
      <w:r w:rsidRPr="006D4B0D">
        <w:t xml:space="preserve"> configurations.</w:t>
      </w:r>
      <w:r>
        <w:fldChar w:fldCharType="begin"/>
      </w:r>
      <w:r>
        <w:instrText xml:space="preserve"> XE "</w:instrText>
      </w:r>
      <w:r w:rsidRPr="006D412E">
        <w:instrText>26805.z02.00.00.025.9</w:instrText>
      </w:r>
      <w:r>
        <w:instrText xml:space="preserve">" </w:instrText>
      </w:r>
      <w:r>
        <w:fldChar w:fldCharType="end"/>
      </w:r>
    </w:p>
    <w:p w14:paraId="4B4CB774" w14:textId="77777777" w:rsidR="00094486" w:rsidRPr="00D54B47" w:rsidRDefault="00094486" w:rsidP="00094486">
      <w:pPr>
        <w:pStyle w:val="GlossaryDefinition"/>
      </w:pPr>
      <w:r>
        <w:rPr>
          <w:rStyle w:val="Term-DefinitionChar"/>
          <w:b/>
        </w:rPr>
        <w:fldChar w:fldCharType="begin"/>
      </w:r>
      <w:r>
        <w:instrText xml:space="preserve"> XE "</w:instrText>
      </w:r>
      <w:r w:rsidRPr="000679C7">
        <w:instrText>26805.z02.00.00.026.1</w:instrText>
      </w:r>
      <w:r>
        <w:instrText xml:space="preserve">" </w:instrText>
      </w:r>
      <w:r>
        <w:rPr>
          <w:rStyle w:val="Term-DefinitionChar"/>
          <w:b/>
        </w:rPr>
        <w:fldChar w:fldCharType="end"/>
      </w:r>
      <w:r w:rsidRPr="00384324">
        <w:rPr>
          <w:rStyle w:val="Term-DefinitionChar"/>
          <w:b/>
        </w:rPr>
        <w:t>IAccessible</w:t>
      </w:r>
      <w:r>
        <w:rPr>
          <w:rFonts w:ascii="Cambria Math" w:hAnsi="Cambria Math" w:cs="Cambria Math"/>
        </w:rPr>
        <w:t> </w:t>
      </w:r>
      <w:r>
        <w:t xml:space="preserve">A COM-based interface </w:t>
      </w:r>
      <w:r w:rsidRPr="000D5110">
        <w:t>in MSAA that exposes information about UI elements. IAccessible is always paired</w:t>
      </w:r>
      <w:r w:rsidRPr="00D54B47">
        <w:t xml:space="preserve"> with ChildId to make up one UI element representation (called “Accessible Object” in </w:t>
      </w:r>
      <w:r w:rsidRPr="00F27F12">
        <w:rPr>
          <w:rStyle w:val="TermChar"/>
        </w:rPr>
        <w:t>MSAA</w:t>
      </w:r>
      <w:r w:rsidRPr="00D54B47">
        <w:t>).</w:t>
      </w:r>
      <w:r>
        <w:fldChar w:fldCharType="begin"/>
      </w:r>
      <w:r>
        <w:instrText xml:space="preserve"> XE "</w:instrText>
      </w:r>
      <w:r w:rsidRPr="00DD7AA0">
        <w:instrText>26805.z02.00.00.026.9</w:instrText>
      </w:r>
      <w:r>
        <w:instrText xml:space="preserve">" </w:instrText>
      </w:r>
      <w:r>
        <w:fldChar w:fldCharType="end"/>
      </w:r>
    </w:p>
    <w:p w14:paraId="5926AE96" w14:textId="77777777" w:rsidR="00094486" w:rsidRDefault="00094486" w:rsidP="00094486">
      <w:pPr>
        <w:pStyle w:val="GlossaryDefinition"/>
      </w:pPr>
      <w:r>
        <w:rPr>
          <w:rStyle w:val="Term-DefinitionChar"/>
          <w:b/>
        </w:rPr>
        <w:fldChar w:fldCharType="begin"/>
      </w:r>
      <w:r>
        <w:instrText xml:space="preserve"> XE "</w:instrText>
      </w:r>
      <w:r w:rsidRPr="0066312F">
        <w:instrText>26805.z02.00.00.027.1</w:instrText>
      </w:r>
      <w:r>
        <w:instrText xml:space="preserve">" </w:instrText>
      </w:r>
      <w:r>
        <w:rPr>
          <w:rStyle w:val="Term-DefinitionChar"/>
          <w:b/>
        </w:rPr>
        <w:fldChar w:fldCharType="end"/>
      </w:r>
      <w:r w:rsidRPr="00384324">
        <w:rPr>
          <w:rStyle w:val="Term-DefinitionChar"/>
          <w:b/>
        </w:rPr>
        <w:t>Implementation Table</w:t>
      </w:r>
      <w:r>
        <w:rPr>
          <w:rFonts w:ascii="Cambria Math" w:hAnsi="Cambria Math" w:cs="Cambria Math"/>
        </w:rPr>
        <w:t> </w:t>
      </w:r>
      <w:r>
        <w:t xml:space="preserve">A table that lists the control types, patterns, and properties for </w:t>
      </w:r>
      <w:r w:rsidRPr="000D5110">
        <w:t>implementing accessible controls</w:t>
      </w:r>
      <w:r>
        <w:t>.</w:t>
      </w:r>
      <w:r>
        <w:fldChar w:fldCharType="begin"/>
      </w:r>
      <w:r>
        <w:instrText xml:space="preserve"> XE "</w:instrText>
      </w:r>
      <w:r w:rsidRPr="00F04590">
        <w:instrText>26805.z02.00.00.027.9</w:instrText>
      </w:r>
      <w:r>
        <w:instrText xml:space="preserve">" </w:instrText>
      </w:r>
      <w:r>
        <w:fldChar w:fldCharType="end"/>
      </w:r>
    </w:p>
    <w:p w14:paraId="3C049B57" w14:textId="77777777" w:rsidR="00094486" w:rsidRPr="00D54B47" w:rsidRDefault="00094486" w:rsidP="00094486">
      <w:pPr>
        <w:pStyle w:val="GlossaryDefinition"/>
      </w:pPr>
      <w:r>
        <w:rPr>
          <w:rStyle w:val="Term-DefinitionChar"/>
          <w:b/>
        </w:rPr>
        <w:br w:type="page"/>
      </w:r>
      <w:r>
        <w:rPr>
          <w:rStyle w:val="Term-DefinitionChar"/>
          <w:b/>
        </w:rPr>
        <w:fldChar w:fldCharType="begin"/>
      </w:r>
      <w:r>
        <w:instrText xml:space="preserve"> XE "</w:instrText>
      </w:r>
      <w:r w:rsidRPr="0004326D">
        <w:instrText>26805.z02.00.00.028.1</w:instrText>
      </w:r>
      <w:r>
        <w:instrText xml:space="preserve">" </w:instrText>
      </w:r>
      <w:r>
        <w:rPr>
          <w:rStyle w:val="Term-DefinitionChar"/>
          <w:b/>
        </w:rPr>
        <w:fldChar w:fldCharType="end"/>
      </w:r>
      <w:r w:rsidRPr="00384324">
        <w:rPr>
          <w:rStyle w:val="Term-DefinitionChar"/>
          <w:b/>
        </w:rPr>
        <w:t>In-</w:t>
      </w:r>
      <w:r>
        <w:rPr>
          <w:rStyle w:val="Term-DefinitionChar"/>
          <w:b/>
        </w:rPr>
        <w:t>P</w:t>
      </w:r>
      <w:r w:rsidRPr="00384324">
        <w:rPr>
          <w:rStyle w:val="Term-DefinitionChar"/>
          <w:b/>
        </w:rPr>
        <w:t>rocess</w:t>
      </w:r>
      <w:r>
        <w:rPr>
          <w:rFonts w:ascii="Cambria Math" w:hAnsi="Cambria Math" w:cs="Cambria Math"/>
        </w:rPr>
        <w:t> </w:t>
      </w:r>
      <w:r w:rsidRPr="006310E5">
        <w:t xml:space="preserve">In the context of </w:t>
      </w:r>
      <w:r w:rsidRPr="000D5110">
        <w:t>accessibility APIs</w:t>
      </w:r>
      <w:r w:rsidRPr="006310E5">
        <w:t xml:space="preserve">, in-process refers to a program that is running within the process of a target application. </w:t>
      </w:r>
      <w:r w:rsidRPr="00D54B47">
        <w:t>For instance, some programs use in-process hooks and load a part of their code to target applications.</w:t>
      </w:r>
      <w:r>
        <w:fldChar w:fldCharType="begin"/>
      </w:r>
      <w:r>
        <w:instrText xml:space="preserve"> XE "</w:instrText>
      </w:r>
      <w:r w:rsidRPr="00C251F2">
        <w:instrText>26805.z02.00.00.028.9</w:instrText>
      </w:r>
      <w:r>
        <w:instrText xml:space="preserve">" </w:instrText>
      </w:r>
      <w:r>
        <w:fldChar w:fldCharType="end"/>
      </w:r>
    </w:p>
    <w:p w14:paraId="17C83332" w14:textId="77777777" w:rsidR="00094486" w:rsidRDefault="00094486" w:rsidP="00094486">
      <w:pPr>
        <w:pStyle w:val="GlossaryDefinition"/>
      </w:pPr>
      <w:r>
        <w:rPr>
          <w:rStyle w:val="Term-DefinitionChar"/>
          <w:b/>
        </w:rPr>
        <w:fldChar w:fldCharType="begin"/>
      </w:r>
      <w:r>
        <w:instrText xml:space="preserve"> XE "</w:instrText>
      </w:r>
      <w:r w:rsidRPr="00F60362">
        <w:instrText>26805.z02.00.00.029.1</w:instrText>
      </w:r>
      <w:r>
        <w:instrText xml:space="preserve">" </w:instrText>
      </w:r>
      <w:r>
        <w:rPr>
          <w:rStyle w:val="Term-DefinitionChar"/>
          <w:b/>
        </w:rPr>
        <w:fldChar w:fldCharType="end"/>
      </w:r>
      <w:r>
        <w:rPr>
          <w:rStyle w:val="Term-DefinitionChar"/>
          <w:b/>
        </w:rPr>
        <w:t xml:space="preserve">Inspect </w:t>
      </w:r>
      <w:r w:rsidRPr="00384324">
        <w:rPr>
          <w:rStyle w:val="Term-DefinitionChar"/>
          <w:b/>
        </w:rPr>
        <w:t>Objects</w:t>
      </w:r>
      <w:r>
        <w:rPr>
          <w:rStyle w:val="Term-DefinitionChar"/>
          <w:b/>
        </w:rPr>
        <w:t xml:space="preserve"> (Inspect)</w:t>
      </w:r>
      <w:r>
        <w:rPr>
          <w:rFonts w:ascii="Cambria Math" w:hAnsi="Cambria Math" w:cs="Cambria Math"/>
        </w:rPr>
        <w:t> </w:t>
      </w:r>
      <w:r>
        <w:t xml:space="preserve">A </w:t>
      </w:r>
      <w:r w:rsidRPr="000D5110">
        <w:t>Windows Automation API investigat</w:t>
      </w:r>
      <w:r>
        <w:t xml:space="preserve">ion tool that allows you to examine the element’s Patterns and Properties as well as navigate the tree. Inspect allows you to interact with the elements through the </w:t>
      </w:r>
      <w:r w:rsidRPr="000D5110">
        <w:t>accessibility APIs</w:t>
      </w:r>
      <w:r>
        <w:t xml:space="preserve"> and navigate the elements by keyboard, mouse, or navigation methods provided by the framework.</w:t>
      </w:r>
      <w:r>
        <w:fldChar w:fldCharType="begin"/>
      </w:r>
      <w:r>
        <w:instrText xml:space="preserve"> XE "</w:instrText>
      </w:r>
      <w:r w:rsidRPr="00843662">
        <w:instrText>26805.z02.00.00.029.9</w:instrText>
      </w:r>
      <w:r>
        <w:instrText xml:space="preserve">" </w:instrText>
      </w:r>
      <w:r>
        <w:fldChar w:fldCharType="end"/>
      </w:r>
    </w:p>
    <w:p w14:paraId="7660CFCA" w14:textId="77777777" w:rsidR="00094486" w:rsidRDefault="00094486" w:rsidP="00094486">
      <w:pPr>
        <w:pStyle w:val="GlossaryDefinition"/>
      </w:pPr>
      <w:r>
        <w:rPr>
          <w:rStyle w:val="Term-DefinitionChar"/>
          <w:b/>
        </w:rPr>
        <w:fldChar w:fldCharType="begin"/>
      </w:r>
      <w:r>
        <w:instrText xml:space="preserve"> XE "</w:instrText>
      </w:r>
      <w:r w:rsidRPr="00251BE8">
        <w:instrText>26805.z02.00.00.030.1</w:instrText>
      </w:r>
      <w:r>
        <w:instrText xml:space="preserve">" </w:instrText>
      </w:r>
      <w:r>
        <w:rPr>
          <w:rStyle w:val="Term-DefinitionChar"/>
          <w:b/>
        </w:rPr>
        <w:fldChar w:fldCharType="end"/>
      </w:r>
      <w:r w:rsidRPr="00384324">
        <w:rPr>
          <w:rStyle w:val="Term-DefinitionChar"/>
          <w:b/>
        </w:rPr>
        <w:t>Investigation Tools</w:t>
      </w:r>
      <w:r>
        <w:rPr>
          <w:rFonts w:ascii="Cambria Math" w:hAnsi="Cambria Math" w:cs="Cambria Math"/>
        </w:rPr>
        <w:t> </w:t>
      </w:r>
      <w:r>
        <w:t xml:space="preserve">Investigation tools are manual test tools that allow you to quickly assess the </w:t>
      </w:r>
      <w:r w:rsidRPr="00C47209">
        <w:rPr>
          <w:rStyle w:val="TermChar"/>
        </w:rPr>
        <w:t>UI</w:t>
      </w:r>
      <w:r>
        <w:t xml:space="preserve"> for issues. Allows you to look at your UI’s underlying structure and properties, as well as interact with the elements. Investigation tools do not “problem-solve” for you.</w:t>
      </w:r>
      <w:r>
        <w:fldChar w:fldCharType="begin"/>
      </w:r>
      <w:r>
        <w:instrText xml:space="preserve"> XE "</w:instrText>
      </w:r>
      <w:r w:rsidRPr="006C6565">
        <w:instrText>26805.z02.00.00.030.9</w:instrText>
      </w:r>
      <w:r>
        <w:instrText xml:space="preserve">" </w:instrText>
      </w:r>
      <w:r>
        <w:fldChar w:fldCharType="end"/>
      </w:r>
    </w:p>
    <w:p w14:paraId="7B107549" w14:textId="77777777" w:rsidR="00094486" w:rsidRPr="00541163" w:rsidRDefault="00094486" w:rsidP="00094486">
      <w:pPr>
        <w:pStyle w:val="GlossaryDefinition"/>
      </w:pPr>
      <w:r>
        <w:rPr>
          <w:rStyle w:val="Term-DefinitionChar"/>
          <w:b/>
        </w:rPr>
        <w:fldChar w:fldCharType="begin"/>
      </w:r>
      <w:r>
        <w:instrText xml:space="preserve"> XE "</w:instrText>
      </w:r>
      <w:r w:rsidRPr="00DD6DEF">
        <w:instrText>26805.z02.00.00.031.1</w:instrText>
      </w:r>
      <w:r>
        <w:instrText xml:space="preserve">" </w:instrText>
      </w:r>
      <w:r>
        <w:rPr>
          <w:rStyle w:val="Term-DefinitionChar"/>
          <w:b/>
        </w:rPr>
        <w:fldChar w:fldCharType="end"/>
      </w:r>
      <w:r>
        <w:rPr>
          <w:rStyle w:val="Term-DefinitionChar"/>
          <w:b/>
        </w:rPr>
        <w:t>Information Technology Industry Council (ITIC)</w:t>
      </w:r>
      <w:r>
        <w:rPr>
          <w:rFonts w:ascii="Cambria Math" w:hAnsi="Cambria Math" w:cs="Cambria Math"/>
        </w:rPr>
        <w:t> </w:t>
      </w:r>
      <w:r w:rsidRPr="00541163">
        <w:t>A lobbying organization based in Washington, D.C., that assists member high-tech companies to achieve legislative policy objectives.</w:t>
      </w:r>
      <w:r>
        <w:fldChar w:fldCharType="begin"/>
      </w:r>
      <w:r>
        <w:instrText xml:space="preserve"> XE "</w:instrText>
      </w:r>
      <w:r w:rsidRPr="004D0FF9">
        <w:instrText>26805.z02.00.00.031.9</w:instrText>
      </w:r>
      <w:r>
        <w:instrText xml:space="preserve">" </w:instrText>
      </w:r>
      <w:r>
        <w:rPr>
          <w:rStyle w:val="GlossaryDefinitionChar"/>
        </w:rPr>
        <w:fldChar w:fldCharType="end"/>
      </w:r>
    </w:p>
    <w:p w14:paraId="417069EE" w14:textId="77777777" w:rsidR="00094486" w:rsidRPr="00541163" w:rsidRDefault="00094486" w:rsidP="00094486">
      <w:pPr>
        <w:pStyle w:val="GlossaryDefinition"/>
      </w:pPr>
      <w:r>
        <w:rPr>
          <w:rStyle w:val="Term-DefinitionChar"/>
          <w:b/>
        </w:rPr>
        <w:fldChar w:fldCharType="begin"/>
      </w:r>
      <w:r>
        <w:instrText xml:space="preserve"> XE "</w:instrText>
      </w:r>
      <w:r w:rsidRPr="001D57F2">
        <w:instrText>26805.z02.00.00.032.1</w:instrText>
      </w:r>
      <w:r>
        <w:instrText xml:space="preserve">" </w:instrText>
      </w:r>
      <w:r>
        <w:rPr>
          <w:rStyle w:val="Term-DefinitionChar"/>
          <w:b/>
        </w:rPr>
        <w:fldChar w:fldCharType="end"/>
      </w:r>
      <w:r>
        <w:rPr>
          <w:rStyle w:val="Term-DefinitionChar"/>
          <w:b/>
        </w:rPr>
        <w:t>Library</w:t>
      </w:r>
      <w:r>
        <w:rPr>
          <w:rFonts w:ascii="Cambria Math" w:hAnsi="Cambria Math" w:cs="Cambria Math"/>
        </w:rPr>
        <w:t> </w:t>
      </w:r>
      <w:r w:rsidRPr="00541163">
        <w:t>In programming, a collection of routines stored in a file. Each set of instructions in a library has a name, and each performs a different task.</w:t>
      </w:r>
      <w:r>
        <w:fldChar w:fldCharType="begin"/>
      </w:r>
      <w:r>
        <w:instrText xml:space="preserve"> XE "</w:instrText>
      </w:r>
      <w:r w:rsidRPr="00E56EDC">
        <w:instrText>26805.z02.00.00.032.9</w:instrText>
      </w:r>
      <w:r>
        <w:instrText xml:space="preserve">" </w:instrText>
      </w:r>
      <w:r>
        <w:rPr>
          <w:rStyle w:val="GlossaryDefinitionChar"/>
        </w:rPr>
        <w:fldChar w:fldCharType="end"/>
      </w:r>
    </w:p>
    <w:p w14:paraId="109CA568" w14:textId="77777777" w:rsidR="00094486" w:rsidRDefault="00094486" w:rsidP="00094486">
      <w:pPr>
        <w:pStyle w:val="GlossaryDefinition"/>
      </w:pPr>
      <w:r>
        <w:rPr>
          <w:rStyle w:val="Term-DefinitionChar"/>
          <w:b/>
        </w:rPr>
        <w:fldChar w:fldCharType="begin"/>
      </w:r>
      <w:r>
        <w:instrText xml:space="preserve"> XE "</w:instrText>
      </w:r>
      <w:r w:rsidRPr="00AC7C09">
        <w:instrText>26805.z02.00.00.033.1</w:instrText>
      </w:r>
      <w:r>
        <w:instrText xml:space="preserve">" </w:instrText>
      </w:r>
      <w:r>
        <w:rPr>
          <w:rStyle w:val="Term-DefinitionChar"/>
          <w:b/>
        </w:rPr>
        <w:fldChar w:fldCharType="end"/>
      </w:r>
      <w:r w:rsidRPr="00384324">
        <w:rPr>
          <w:rStyle w:val="Term-DefinitionChar"/>
          <w:b/>
        </w:rPr>
        <w:t>Logical Hierarchy</w:t>
      </w:r>
      <w:r>
        <w:rPr>
          <w:rFonts w:ascii="Cambria Math" w:hAnsi="Cambria Math" w:cs="Cambria Math"/>
        </w:rPr>
        <w:t> </w:t>
      </w:r>
      <w:r w:rsidRPr="006310E5">
        <w:t>A systematic mapping of the controls in an application to program</w:t>
      </w:r>
      <w:r>
        <w:softHyphen/>
      </w:r>
      <w:r w:rsidRPr="006310E5">
        <w:t xml:space="preserve">matically exposed elements </w:t>
      </w:r>
      <w:r w:rsidRPr="000D5110">
        <w:t>in UIA</w:t>
      </w:r>
      <w:r w:rsidRPr="006310E5">
        <w:t xml:space="preserve">. The logical hierarchy provides context for the controls' location and relationships in the </w:t>
      </w:r>
      <w:r>
        <w:br/>
      </w:r>
      <w:r w:rsidRPr="00C47209">
        <w:rPr>
          <w:rStyle w:val="TermChar"/>
        </w:rPr>
        <w:t>UI</w:t>
      </w:r>
      <w:r w:rsidRPr="006310E5">
        <w:t xml:space="preserve"> and helps to determine the controls' </w:t>
      </w:r>
      <w:r>
        <w:br w:type="column"/>
      </w:r>
      <w:r w:rsidRPr="006310E5">
        <w:t>implementation. It can also be used for planning keyboard navigation and other system settings.</w:t>
      </w:r>
      <w:r>
        <w:fldChar w:fldCharType="begin"/>
      </w:r>
      <w:r>
        <w:instrText xml:space="preserve"> XE "</w:instrText>
      </w:r>
      <w:r w:rsidRPr="00DC1C61">
        <w:instrText>26805.z02.00.00.033.9</w:instrText>
      </w:r>
      <w:r>
        <w:instrText xml:space="preserve">" </w:instrText>
      </w:r>
      <w:r>
        <w:fldChar w:fldCharType="end"/>
      </w:r>
    </w:p>
    <w:p w14:paraId="6482475E" w14:textId="77777777" w:rsidR="00094486" w:rsidRDefault="00094486" w:rsidP="00094486">
      <w:pPr>
        <w:pStyle w:val="GlossaryDefinition"/>
      </w:pPr>
      <w:r>
        <w:rPr>
          <w:rStyle w:val="Term-DefinitionChar"/>
          <w:b/>
        </w:rPr>
        <w:fldChar w:fldCharType="begin"/>
      </w:r>
      <w:r>
        <w:instrText xml:space="preserve"> XE "</w:instrText>
      </w:r>
      <w:r w:rsidRPr="00E8533C">
        <w:instrText>26805.z02.00.00.034.1</w:instrText>
      </w:r>
      <w:r>
        <w:instrText xml:space="preserve">" </w:instrText>
      </w:r>
      <w:r>
        <w:rPr>
          <w:rStyle w:val="Term-DefinitionChar"/>
          <w:b/>
        </w:rPr>
        <w:fldChar w:fldCharType="end"/>
      </w:r>
      <w:r w:rsidRPr="00384324">
        <w:rPr>
          <w:rStyle w:val="Term-DefinitionChar"/>
          <w:b/>
        </w:rPr>
        <w:t>Microsoft Accessibility Developer Center</w:t>
      </w:r>
      <w:r>
        <w:rPr>
          <w:rFonts w:ascii="Cambria Math" w:hAnsi="Cambria Math" w:cs="Cambria Math"/>
        </w:rPr>
        <w:t> </w:t>
      </w:r>
      <w:r>
        <w:rPr>
          <w:rFonts w:ascii="Cambria Math" w:hAnsi="Cambria Math" w:cs="Cambria Math"/>
        </w:rPr>
        <w:br/>
      </w:r>
      <w:r>
        <w:t>A portal for guidance, essential information, and tools and technologies for developing accessible applications and writing acces</w:t>
      </w:r>
      <w:r>
        <w:softHyphen/>
        <w:t>sible code for Microsoft developers.</w:t>
      </w:r>
      <w:r>
        <w:fldChar w:fldCharType="begin"/>
      </w:r>
      <w:r>
        <w:instrText xml:space="preserve"> XE "</w:instrText>
      </w:r>
      <w:r w:rsidRPr="007C4976">
        <w:instrText>26805.z02.00.00.034.9</w:instrText>
      </w:r>
      <w:r>
        <w:instrText xml:space="preserve">" </w:instrText>
      </w:r>
      <w:r>
        <w:fldChar w:fldCharType="end"/>
      </w:r>
    </w:p>
    <w:p w14:paraId="74F8D103" w14:textId="77777777" w:rsidR="00094486" w:rsidRDefault="00094486" w:rsidP="00094486">
      <w:pPr>
        <w:pStyle w:val="GlossaryDefinition"/>
      </w:pPr>
      <w:r>
        <w:rPr>
          <w:rStyle w:val="Term-DefinitionChar"/>
          <w:b/>
        </w:rPr>
        <w:fldChar w:fldCharType="begin"/>
      </w:r>
      <w:r>
        <w:instrText xml:space="preserve"> XE "</w:instrText>
      </w:r>
      <w:r w:rsidRPr="00F55B73">
        <w:instrText>26805.z02.00.00.035.1</w:instrText>
      </w:r>
      <w:r>
        <w:instrText xml:space="preserve">" </w:instrText>
      </w:r>
      <w:r>
        <w:rPr>
          <w:rStyle w:val="Term-DefinitionChar"/>
          <w:b/>
        </w:rPr>
        <w:fldChar w:fldCharType="end"/>
      </w:r>
      <w:r>
        <w:rPr>
          <w:rStyle w:val="Term-DefinitionChar"/>
          <w:b/>
        </w:rPr>
        <w:t>Microsoft Developer Network (</w:t>
      </w:r>
      <w:r w:rsidRPr="00384324">
        <w:rPr>
          <w:rStyle w:val="Term-DefinitionChar"/>
          <w:b/>
        </w:rPr>
        <w:t>MSDN</w:t>
      </w:r>
      <w:r>
        <w:rPr>
          <w:rStyle w:val="Term-DefinitionChar"/>
          <w:b/>
        </w:rPr>
        <w:t>)</w:t>
      </w:r>
      <w:r>
        <w:rPr>
          <w:rFonts w:ascii="Cambria Math" w:hAnsi="Cambria Math" w:cs="Cambria Math"/>
        </w:rPr>
        <w:t> </w:t>
      </w:r>
      <w:r>
        <w:rPr>
          <w:rFonts w:ascii="Cambria Math" w:hAnsi="Cambria Math" w:cs="Cambria Math"/>
        </w:rPr>
        <w:br/>
      </w:r>
      <w:r w:rsidRPr="006310E5">
        <w:t>A portal for developers using Microsoft products</w:t>
      </w:r>
      <w:r>
        <w:t>, which allows developers</w:t>
      </w:r>
      <w:r w:rsidRPr="006310E5">
        <w:t xml:space="preserve"> to learn</w:t>
      </w:r>
      <w:r>
        <w:t>,</w:t>
      </w:r>
      <w:r w:rsidRPr="006310E5">
        <w:t xml:space="preserve"> share information</w:t>
      </w:r>
      <w:r>
        <w:t>,</w:t>
      </w:r>
      <w:r w:rsidRPr="006310E5">
        <w:t xml:space="preserve"> and download tools.</w:t>
      </w:r>
      <w:r>
        <w:fldChar w:fldCharType="begin"/>
      </w:r>
      <w:r>
        <w:instrText xml:space="preserve"> XE "</w:instrText>
      </w:r>
      <w:r w:rsidRPr="00ED0CC9">
        <w:instrText>26805.z02.00.00.035.9</w:instrText>
      </w:r>
      <w:r>
        <w:instrText xml:space="preserve">" </w:instrText>
      </w:r>
      <w:r>
        <w:fldChar w:fldCharType="end"/>
      </w:r>
    </w:p>
    <w:p w14:paraId="08776790" w14:textId="77777777" w:rsidR="00094486" w:rsidRPr="00F441A0" w:rsidRDefault="00094486" w:rsidP="00094486">
      <w:pPr>
        <w:pStyle w:val="GlossaryDefinition"/>
      </w:pPr>
      <w:r>
        <w:rPr>
          <w:rStyle w:val="Term-DefinitionChar"/>
          <w:b/>
        </w:rPr>
        <w:fldChar w:fldCharType="begin"/>
      </w:r>
      <w:r>
        <w:instrText xml:space="preserve"> XE "</w:instrText>
      </w:r>
      <w:r w:rsidRPr="00904CF7">
        <w:instrText>26805.z02.00.00.036.1</w:instrText>
      </w:r>
      <w:r>
        <w:instrText xml:space="preserve">" </w:instrText>
      </w:r>
      <w:r>
        <w:rPr>
          <w:rStyle w:val="Term-DefinitionChar"/>
          <w:b/>
        </w:rPr>
        <w:fldChar w:fldCharType="end"/>
      </w:r>
      <w:r w:rsidRPr="00384324">
        <w:rPr>
          <w:rStyle w:val="Term-DefinitionChar"/>
          <w:b/>
        </w:rPr>
        <w:t>Microsoft UI Automation Community Promise</w:t>
      </w:r>
      <w:r>
        <w:rPr>
          <w:rFonts w:ascii="Cambria Math" w:hAnsi="Cambria Math" w:cs="Cambria Math"/>
        </w:rPr>
        <w:t> </w:t>
      </w:r>
      <w:r>
        <w:t xml:space="preserve">A specification that provides information about Microsoft's accessibility frameworks, including </w:t>
      </w:r>
      <w:r w:rsidRPr="000D5110">
        <w:t>Active Accessibility, UI Automation, and its</w:t>
      </w:r>
      <w:r>
        <w:t xml:space="preserve"> shared imple</w:t>
      </w:r>
      <w:r>
        <w:softHyphen/>
        <w:t xml:space="preserve">mentations. Intended for interoperable implementations by other companies. Access the UI Automation Specification from the Microsoft Accessibility Developer Center at </w:t>
      </w:r>
      <w:r w:rsidRPr="002C43E3">
        <w:rPr>
          <w:i/>
        </w:rPr>
        <w:t>http://msdn.microsoft.com/en-us/accessibility/default.aspx</w:t>
      </w:r>
      <w:r>
        <w:t>.</w:t>
      </w:r>
      <w:r>
        <w:fldChar w:fldCharType="begin"/>
      </w:r>
      <w:r>
        <w:instrText xml:space="preserve"> XE "</w:instrText>
      </w:r>
      <w:r w:rsidRPr="00370BCE">
        <w:instrText>26805.z02.00.00.036.9</w:instrText>
      </w:r>
      <w:r>
        <w:instrText xml:space="preserve">" </w:instrText>
      </w:r>
      <w:r>
        <w:fldChar w:fldCharType="end"/>
      </w:r>
    </w:p>
    <w:p w14:paraId="67CCC25F" w14:textId="77777777" w:rsidR="00094486" w:rsidRDefault="00094486" w:rsidP="00094486">
      <w:pPr>
        <w:pStyle w:val="GlossaryDefinition"/>
      </w:pPr>
      <w:r>
        <w:rPr>
          <w:rStyle w:val="Term-DefinitionChar"/>
          <w:b/>
        </w:rPr>
        <w:fldChar w:fldCharType="begin"/>
      </w:r>
      <w:r>
        <w:instrText xml:space="preserve"> XE "</w:instrText>
      </w:r>
      <w:r w:rsidRPr="00197866">
        <w:instrText>26805.z02.00.00.037.1</w:instrText>
      </w:r>
      <w:r>
        <w:instrText xml:space="preserve">" </w:instrText>
      </w:r>
      <w:r>
        <w:rPr>
          <w:rStyle w:val="Term-DefinitionChar"/>
          <w:b/>
        </w:rPr>
        <w:fldChar w:fldCharType="end"/>
      </w:r>
      <w:r>
        <w:rPr>
          <w:rStyle w:val="Term-DefinitionChar"/>
          <w:b/>
        </w:rPr>
        <w:t>Microsoft Active Accessibility (</w:t>
      </w:r>
      <w:r w:rsidRPr="00384324">
        <w:rPr>
          <w:rStyle w:val="Term-DefinitionChar"/>
          <w:b/>
        </w:rPr>
        <w:t>MSAA</w:t>
      </w:r>
      <w:r>
        <w:rPr>
          <w:rStyle w:val="Term-DefinitionChar"/>
          <w:b/>
        </w:rPr>
        <w:t>)</w:t>
      </w:r>
      <w:r>
        <w:rPr>
          <w:rFonts w:ascii="Cambria Math" w:hAnsi="Cambria Math" w:cs="Cambria Math"/>
        </w:rPr>
        <w:t> </w:t>
      </w:r>
      <w:r>
        <w:rPr>
          <w:rFonts w:ascii="Cambria Math" w:hAnsi="Cambria Math" w:cs="Cambria Math"/>
        </w:rPr>
        <w:br/>
      </w:r>
      <w:r>
        <w:t xml:space="preserve">A COM-based accessibility </w:t>
      </w:r>
      <w:r w:rsidRPr="00EB56B4">
        <w:rPr>
          <w:rStyle w:val="TermChar"/>
        </w:rPr>
        <w:t>API</w:t>
      </w:r>
      <w:r>
        <w:t>, first released in 1997 as an add-on for Windows 95.</w:t>
      </w:r>
      <w:r>
        <w:fldChar w:fldCharType="begin"/>
      </w:r>
      <w:r>
        <w:instrText xml:space="preserve"> XE "</w:instrText>
      </w:r>
      <w:r w:rsidRPr="008B010C">
        <w:instrText>26805.z02.00.00.037.9</w:instrText>
      </w:r>
      <w:r>
        <w:instrText xml:space="preserve">" </w:instrText>
      </w:r>
      <w:r>
        <w:fldChar w:fldCharType="end"/>
      </w:r>
    </w:p>
    <w:p w14:paraId="3549A628" w14:textId="77777777" w:rsidR="00094486" w:rsidRPr="00541163" w:rsidRDefault="00094486" w:rsidP="00094486">
      <w:pPr>
        <w:pStyle w:val="GlossaryDefinition"/>
      </w:pPr>
      <w:r>
        <w:rPr>
          <w:rStyle w:val="Term-DefinitionChar"/>
          <w:b/>
        </w:rPr>
        <w:fldChar w:fldCharType="begin"/>
      </w:r>
      <w:r>
        <w:instrText xml:space="preserve"> XE "</w:instrText>
      </w:r>
      <w:r w:rsidRPr="003F2ED9">
        <w:instrText>26805.z02.00.00.038.1</w:instrText>
      </w:r>
      <w:r>
        <w:instrText xml:space="preserve">" </w:instrText>
      </w:r>
      <w:r>
        <w:rPr>
          <w:rStyle w:val="Term-DefinitionChar"/>
          <w:b/>
        </w:rPr>
        <w:fldChar w:fldCharType="end"/>
      </w:r>
      <w:r>
        <w:rPr>
          <w:rStyle w:val="Term-DefinitionChar"/>
          <w:b/>
        </w:rPr>
        <w:t>Node</w:t>
      </w:r>
      <w:r>
        <w:rPr>
          <w:rFonts w:ascii="Cambria Math" w:hAnsi="Cambria Math" w:cs="Cambria Math"/>
        </w:rPr>
        <w:t> </w:t>
      </w:r>
      <w:r w:rsidRPr="00541163">
        <w:t xml:space="preserve">In tree structures, a location on the tree that can have links to one or more nodes below it. Some authors make a distinction between node </w:t>
      </w:r>
      <w:r w:rsidRPr="000D5110">
        <w:t>and element</w:t>
      </w:r>
      <w:r w:rsidRPr="00541163">
        <w:t>, with an ele</w:t>
      </w:r>
      <w:r>
        <w:softHyphen/>
      </w:r>
      <w:r w:rsidRPr="00541163">
        <w:t>ment being a given data type and a node comprising one or more elements as well as any supporting data structures.</w:t>
      </w:r>
      <w:r>
        <w:fldChar w:fldCharType="begin"/>
      </w:r>
      <w:r>
        <w:instrText xml:space="preserve"> XE "</w:instrText>
      </w:r>
      <w:r w:rsidRPr="009939FC">
        <w:instrText>26805.z02.00.00.038.9</w:instrText>
      </w:r>
      <w:r>
        <w:instrText xml:space="preserve">" </w:instrText>
      </w:r>
      <w:r>
        <w:rPr>
          <w:rStyle w:val="GlossaryDefinitionChar"/>
        </w:rPr>
        <w:fldChar w:fldCharType="end"/>
      </w:r>
    </w:p>
    <w:p w14:paraId="657818BB" w14:textId="77777777" w:rsidR="00094486" w:rsidRDefault="00094486" w:rsidP="00094486">
      <w:pPr>
        <w:pStyle w:val="GlossaryDefinition"/>
      </w:pPr>
      <w:r>
        <w:rPr>
          <w:rStyle w:val="Term-DefinitionChar"/>
          <w:b/>
        </w:rPr>
        <w:fldChar w:fldCharType="begin"/>
      </w:r>
      <w:r>
        <w:instrText xml:space="preserve"> XE "</w:instrText>
      </w:r>
      <w:r w:rsidRPr="001A35C6">
        <w:instrText>26805.z02.00.00.039.1</w:instrText>
      </w:r>
      <w:r>
        <w:instrText xml:space="preserve">" </w:instrText>
      </w:r>
      <w:r>
        <w:rPr>
          <w:rStyle w:val="Term-DefinitionChar"/>
          <w:b/>
        </w:rPr>
        <w:fldChar w:fldCharType="end"/>
      </w:r>
      <w:r w:rsidRPr="00384324">
        <w:rPr>
          <w:rStyle w:val="Term-DefinitionChar"/>
          <w:b/>
        </w:rPr>
        <w:t>Oleacc.dll</w:t>
      </w:r>
      <w:r>
        <w:rPr>
          <w:rFonts w:ascii="Cambria Math" w:hAnsi="Cambria Math" w:cs="Cambria Math"/>
        </w:rPr>
        <w:t> </w:t>
      </w:r>
      <w:r>
        <w:t xml:space="preserve">A </w:t>
      </w:r>
      <w:r w:rsidRPr="00F441A0">
        <w:t xml:space="preserve">Windows </w:t>
      </w:r>
      <w:r>
        <w:t xml:space="preserve">operating </w:t>
      </w:r>
      <w:r w:rsidRPr="00F441A0">
        <w:t>system component that provides the platform support</w:t>
      </w:r>
      <w:r>
        <w:t xml:space="preserve"> </w:t>
      </w:r>
      <w:r w:rsidRPr="000D5110">
        <w:t>for MSAA</w:t>
      </w:r>
      <w:r>
        <w:t>.</w:t>
      </w:r>
      <w:r>
        <w:fldChar w:fldCharType="begin"/>
      </w:r>
      <w:r>
        <w:instrText xml:space="preserve"> XE "</w:instrText>
      </w:r>
      <w:r w:rsidRPr="008101B0">
        <w:instrText>26805.z02.00.00.039.9</w:instrText>
      </w:r>
      <w:r>
        <w:instrText xml:space="preserve">" </w:instrText>
      </w:r>
      <w:r>
        <w:fldChar w:fldCharType="end"/>
      </w:r>
    </w:p>
    <w:p w14:paraId="4B59B3B8" w14:textId="77777777" w:rsidR="00094486" w:rsidRDefault="00094486" w:rsidP="00094486">
      <w:pPr>
        <w:pStyle w:val="GlossaryDefinition"/>
      </w:pPr>
      <w:r>
        <w:rPr>
          <w:rStyle w:val="Term-DefinitionChar"/>
          <w:b/>
        </w:rPr>
        <w:br w:type="page"/>
      </w:r>
      <w:r>
        <w:rPr>
          <w:rStyle w:val="Term-DefinitionChar"/>
          <w:b/>
        </w:rPr>
        <w:fldChar w:fldCharType="begin"/>
      </w:r>
      <w:r>
        <w:instrText xml:space="preserve"> XE "</w:instrText>
      </w:r>
      <w:r w:rsidRPr="00187F24">
        <w:instrText>26805.z02.00.00.040.1</w:instrText>
      </w:r>
      <w:r>
        <w:instrText xml:space="preserve">" </w:instrText>
      </w:r>
      <w:r>
        <w:rPr>
          <w:rStyle w:val="Term-DefinitionChar"/>
          <w:b/>
        </w:rPr>
        <w:fldChar w:fldCharType="end"/>
      </w:r>
      <w:r w:rsidRPr="00384324">
        <w:rPr>
          <w:rStyle w:val="Term-DefinitionChar"/>
          <w:b/>
        </w:rPr>
        <w:t>On-Screen Keyboard</w:t>
      </w:r>
      <w:r>
        <w:rPr>
          <w:rFonts w:ascii="Cambria Math" w:hAnsi="Cambria Math" w:cs="Cambria Math"/>
        </w:rPr>
        <w:t> </w:t>
      </w:r>
      <w:r>
        <w:t xml:space="preserve">An </w:t>
      </w:r>
      <w:r w:rsidRPr="000D5110">
        <w:t>assistive technology that allows users to type and interact</w:t>
      </w:r>
      <w:r>
        <w:t xml:space="preserve"> with their computer using an alternative input device like a switch, rather than the physical keyboard. An on-screen keyboard displays a visual keyboard with all of the standard keys.</w:t>
      </w:r>
      <w:r>
        <w:fldChar w:fldCharType="begin"/>
      </w:r>
      <w:r>
        <w:instrText xml:space="preserve"> XE "</w:instrText>
      </w:r>
      <w:r w:rsidRPr="00EF41FA">
        <w:instrText>26805.z02.00.00.040.9</w:instrText>
      </w:r>
      <w:r>
        <w:instrText xml:space="preserve">" </w:instrText>
      </w:r>
      <w:r>
        <w:fldChar w:fldCharType="end"/>
      </w:r>
    </w:p>
    <w:p w14:paraId="4B50885D" w14:textId="77777777" w:rsidR="00094486" w:rsidRDefault="00094486" w:rsidP="00094486">
      <w:pPr>
        <w:pStyle w:val="GlossaryDefinition"/>
      </w:pPr>
      <w:r>
        <w:rPr>
          <w:b/>
          <w:bCs/>
        </w:rPr>
        <w:fldChar w:fldCharType="begin"/>
      </w:r>
      <w:r>
        <w:instrText xml:space="preserve"> XE "</w:instrText>
      </w:r>
      <w:r w:rsidRPr="00593D3E">
        <w:instrText>26805.z02.00.00.041.1</w:instrText>
      </w:r>
      <w:r>
        <w:instrText xml:space="preserve">" </w:instrText>
      </w:r>
      <w:r>
        <w:rPr>
          <w:b/>
          <w:bCs/>
        </w:rPr>
        <w:fldChar w:fldCharType="end"/>
      </w:r>
      <w:r w:rsidRPr="00714E83">
        <w:rPr>
          <w:b/>
          <w:bCs/>
        </w:rPr>
        <w:t>Out</w:t>
      </w:r>
      <w:r w:rsidRPr="00714E83">
        <w:rPr>
          <w:b/>
          <w:bCs/>
          <w:color w:val="auto"/>
        </w:rPr>
        <w:t>-of-</w:t>
      </w:r>
      <w:r>
        <w:rPr>
          <w:b/>
          <w:bCs/>
        </w:rPr>
        <w:t>P</w:t>
      </w:r>
      <w:r w:rsidRPr="00714E83">
        <w:rPr>
          <w:b/>
          <w:bCs/>
        </w:rPr>
        <w:t>rocess</w:t>
      </w:r>
      <w:r>
        <w:rPr>
          <w:rFonts w:ascii="Cambria Math" w:eastAsia="MS Mincho" w:hAnsi="Cambria Math" w:cs="Cambria Math"/>
        </w:rPr>
        <w:t> </w:t>
      </w:r>
      <w:r w:rsidRPr="00714E83">
        <w:rPr>
          <w:color w:val="auto"/>
        </w:rPr>
        <w:t>In the context of accessibility APIs, out-of-process refers</w:t>
      </w:r>
      <w:r w:rsidRPr="00714E83">
        <w:t xml:space="preserve"> to a program or script running outside of the target appli</w:t>
      </w:r>
      <w:r>
        <w:softHyphen/>
      </w:r>
      <w:r w:rsidRPr="00714E83">
        <w:t>cation processes.</w:t>
      </w:r>
      <w:r>
        <w:fldChar w:fldCharType="begin"/>
      </w:r>
      <w:r>
        <w:instrText xml:space="preserve"> XE "</w:instrText>
      </w:r>
      <w:r w:rsidRPr="00623F9A">
        <w:instrText>26805.z02.00.00.041.9</w:instrText>
      </w:r>
      <w:r>
        <w:instrText xml:space="preserve">" </w:instrText>
      </w:r>
      <w:r>
        <w:fldChar w:fldCharType="end"/>
      </w:r>
    </w:p>
    <w:p w14:paraId="6B8C2E8D" w14:textId="77777777" w:rsidR="00094486" w:rsidRPr="000D5110" w:rsidRDefault="00094486" w:rsidP="00094486">
      <w:pPr>
        <w:pStyle w:val="GlossaryDefinition"/>
      </w:pPr>
      <w:r>
        <w:rPr>
          <w:rStyle w:val="Term-DefinitionChar"/>
          <w:b/>
        </w:rPr>
        <w:fldChar w:fldCharType="begin"/>
      </w:r>
      <w:r>
        <w:instrText xml:space="preserve"> XE "</w:instrText>
      </w:r>
      <w:r w:rsidRPr="00A256BD">
        <w:instrText>26805.z02.00.00.042.1</w:instrText>
      </w:r>
      <w:r>
        <w:instrText xml:space="preserve">" </w:instrText>
      </w:r>
      <w:r>
        <w:rPr>
          <w:rStyle w:val="Term-DefinitionChar"/>
          <w:b/>
        </w:rPr>
        <w:fldChar w:fldCharType="end"/>
      </w:r>
      <w:r>
        <w:rPr>
          <w:rStyle w:val="Term-DefinitionChar"/>
          <w:b/>
        </w:rPr>
        <w:t>Parent/child</w:t>
      </w:r>
      <w:r>
        <w:rPr>
          <w:rFonts w:ascii="Cambria Math" w:hAnsi="Cambria Math" w:cs="Cambria Math"/>
        </w:rPr>
        <w:t> </w:t>
      </w:r>
      <w:r w:rsidRPr="00541163">
        <w:t xml:space="preserve">Pertaining to or constituting a relationship </w:t>
      </w:r>
      <w:r w:rsidRPr="000D5110">
        <w:t>between nodes in</w:t>
      </w:r>
      <w:r w:rsidRPr="00541163">
        <w:t xml:space="preserve"> a tree data structure in which the parent is one step closer to the root (that is, one level higher) than the child. In contrast </w:t>
      </w:r>
      <w:r w:rsidRPr="000D5110">
        <w:t>to sibling</w:t>
      </w:r>
      <w:r w:rsidRPr="00541163">
        <w:t>.</w:t>
      </w:r>
      <w:r w:rsidRPr="000D5110">
        <w:fldChar w:fldCharType="begin"/>
      </w:r>
      <w:r w:rsidRPr="000D5110">
        <w:instrText xml:space="preserve"> XE "26805.z02.00.00.042.9" </w:instrText>
      </w:r>
      <w:r w:rsidRPr="000D5110">
        <w:fldChar w:fldCharType="end"/>
      </w:r>
    </w:p>
    <w:p w14:paraId="7BE2BE19" w14:textId="77777777" w:rsidR="00094486" w:rsidRDefault="00094486" w:rsidP="00094486">
      <w:pPr>
        <w:pStyle w:val="GlossaryDefinition"/>
      </w:pPr>
      <w:r>
        <w:rPr>
          <w:rStyle w:val="Term-DefinitionChar"/>
          <w:b/>
        </w:rPr>
        <w:fldChar w:fldCharType="begin"/>
      </w:r>
      <w:r>
        <w:instrText xml:space="preserve"> XE "</w:instrText>
      </w:r>
      <w:r w:rsidRPr="009B415F">
        <w:instrText>26805.z02.00.00.043.1</w:instrText>
      </w:r>
      <w:r>
        <w:instrText xml:space="preserve">" </w:instrText>
      </w:r>
      <w:r>
        <w:rPr>
          <w:rStyle w:val="Term-DefinitionChar"/>
          <w:b/>
        </w:rPr>
        <w:fldChar w:fldCharType="end"/>
      </w:r>
      <w:r w:rsidRPr="00384324">
        <w:rPr>
          <w:rStyle w:val="Term-DefinitionChar"/>
          <w:b/>
        </w:rPr>
        <w:t>Persona</w:t>
      </w:r>
      <w:r>
        <w:rPr>
          <w:rFonts w:ascii="Cambria Math" w:hAnsi="Cambria Math" w:cs="Cambria Math"/>
        </w:rPr>
        <w:t> </w:t>
      </w:r>
      <w:r>
        <w:t>A fictional person who represents a major user group, based on real user data.</w:t>
      </w:r>
      <w:r>
        <w:fldChar w:fldCharType="begin"/>
      </w:r>
      <w:r>
        <w:instrText xml:space="preserve"> XE "</w:instrText>
      </w:r>
      <w:r w:rsidRPr="005C49D1">
        <w:instrText>26805.z02.00.00.043.9</w:instrText>
      </w:r>
      <w:r>
        <w:instrText xml:space="preserve">" </w:instrText>
      </w:r>
      <w:r>
        <w:fldChar w:fldCharType="end"/>
      </w:r>
    </w:p>
    <w:p w14:paraId="44A3AE0E" w14:textId="77777777" w:rsidR="00094486" w:rsidRPr="000E4931" w:rsidRDefault="00094486" w:rsidP="00094486">
      <w:pPr>
        <w:pStyle w:val="GlossaryDefinition"/>
        <w:rPr>
          <w:rStyle w:val="Term-DefinitionChar"/>
          <w:b/>
        </w:rPr>
      </w:pPr>
      <w:r>
        <w:rPr>
          <w:rStyle w:val="Term-DefinitionChar"/>
          <w:b/>
        </w:rPr>
        <w:fldChar w:fldCharType="begin"/>
      </w:r>
      <w:r>
        <w:instrText xml:space="preserve"> XE "</w:instrText>
      </w:r>
      <w:r w:rsidRPr="002835F8">
        <w:instrText>26805.z02.00.00.044.1</w:instrText>
      </w:r>
      <w:r>
        <w:instrText xml:space="preserve">" </w:instrText>
      </w:r>
      <w:r>
        <w:rPr>
          <w:rStyle w:val="Term-DefinitionChar"/>
          <w:b/>
        </w:rPr>
        <w:fldChar w:fldCharType="end"/>
      </w:r>
      <w:r>
        <w:rPr>
          <w:rStyle w:val="Term-DefinitionChar"/>
          <w:b/>
        </w:rPr>
        <w:t>Platform</w:t>
      </w:r>
      <w:r>
        <w:rPr>
          <w:rFonts w:ascii="Cambria Math" w:hAnsi="Cambria Math" w:cs="Cambria Math"/>
        </w:rPr>
        <w:t> </w:t>
      </w:r>
      <w:r w:rsidRPr="00541163">
        <w:t>In everyday usage, the type of computer or operating system being used. In this book, platform is only used when referring to the Windows platform.</w:t>
      </w:r>
      <w:r>
        <w:fldChar w:fldCharType="begin"/>
      </w:r>
      <w:r>
        <w:instrText xml:space="preserve"> XE "</w:instrText>
      </w:r>
      <w:r w:rsidRPr="00D97BF6">
        <w:instrText>26805.z02.00.00.044.9</w:instrText>
      </w:r>
      <w:r>
        <w:instrText xml:space="preserve">" </w:instrText>
      </w:r>
      <w:r>
        <w:rPr>
          <w:rStyle w:val="GlossaryDefinitionChar"/>
        </w:rPr>
        <w:fldChar w:fldCharType="end"/>
      </w:r>
    </w:p>
    <w:p w14:paraId="56593B5B" w14:textId="77777777" w:rsidR="00094486" w:rsidRDefault="00094486" w:rsidP="00094486">
      <w:pPr>
        <w:pStyle w:val="GlossaryDefinition"/>
      </w:pPr>
      <w:r>
        <w:rPr>
          <w:rStyle w:val="Term-DefinitionChar"/>
          <w:b/>
        </w:rPr>
        <w:fldChar w:fldCharType="begin"/>
      </w:r>
      <w:r>
        <w:instrText xml:space="preserve"> XE "</w:instrText>
      </w:r>
      <w:r w:rsidRPr="00507411">
        <w:instrText>26805.z02.00.00.045.1</w:instrText>
      </w:r>
      <w:r>
        <w:instrText xml:space="preserve">" </w:instrText>
      </w:r>
      <w:r>
        <w:rPr>
          <w:rStyle w:val="Term-DefinitionChar"/>
          <w:b/>
        </w:rPr>
        <w:fldChar w:fldCharType="end"/>
      </w:r>
      <w:r w:rsidRPr="00384324">
        <w:rPr>
          <w:rStyle w:val="Term-DefinitionChar"/>
          <w:b/>
        </w:rPr>
        <w:t>Product Lifecycle</w:t>
      </w:r>
      <w:r>
        <w:rPr>
          <w:rFonts w:ascii="Cambria Math" w:hAnsi="Cambria Math" w:cs="Cambria Math"/>
        </w:rPr>
        <w:t> </w:t>
      </w:r>
      <w:r>
        <w:t>The process by which a product is designed, developed, and released to market. The product lifecycle consists of three phases: (1) product def</w:t>
      </w:r>
      <w:r>
        <w:softHyphen/>
        <w:t>inition, (2) product development, and (3) product servicing. Within these phases are the iterative stages of establishing require</w:t>
      </w:r>
      <w:r>
        <w:softHyphen/>
        <w:t>ments, design, implementation, verification, and release.</w:t>
      </w:r>
      <w:r>
        <w:fldChar w:fldCharType="begin"/>
      </w:r>
      <w:r>
        <w:instrText xml:space="preserve"> XE "</w:instrText>
      </w:r>
      <w:r w:rsidRPr="00401392">
        <w:instrText>26805.z02.00.00.045.9</w:instrText>
      </w:r>
      <w:r>
        <w:instrText xml:space="preserve">" </w:instrText>
      </w:r>
      <w:r>
        <w:fldChar w:fldCharType="end"/>
      </w:r>
    </w:p>
    <w:p w14:paraId="3846FDF5" w14:textId="77777777" w:rsidR="00094486" w:rsidRDefault="00094486" w:rsidP="00094486">
      <w:pPr>
        <w:pStyle w:val="GlossaryDefinition"/>
      </w:pPr>
      <w:r>
        <w:rPr>
          <w:rStyle w:val="Term-DefinitionChar"/>
          <w:b/>
        </w:rPr>
        <w:fldChar w:fldCharType="begin"/>
      </w:r>
      <w:r>
        <w:instrText xml:space="preserve"> XE "</w:instrText>
      </w:r>
      <w:r w:rsidRPr="002A337A">
        <w:instrText>26805.z02.00.00.046.1</w:instrText>
      </w:r>
      <w:r>
        <w:instrText xml:space="preserve">" </w:instrText>
      </w:r>
      <w:r>
        <w:rPr>
          <w:rStyle w:val="Term-DefinitionChar"/>
          <w:b/>
        </w:rPr>
        <w:fldChar w:fldCharType="end"/>
      </w:r>
      <w:r w:rsidRPr="00384324">
        <w:rPr>
          <w:rStyle w:val="Term-DefinitionChar"/>
          <w:b/>
        </w:rPr>
        <w:t>Programmatic Access</w:t>
      </w:r>
      <w:r>
        <w:rPr>
          <w:rFonts w:ascii="Cambria Math" w:hAnsi="Cambria Math" w:cs="Cambria Math"/>
        </w:rPr>
        <w:t> </w:t>
      </w:r>
      <w:r>
        <w:t xml:space="preserve">Achieved when an application or </w:t>
      </w:r>
      <w:r w:rsidRPr="000D5110">
        <w:t>library of UI functionality exposes the content, interactions, context, and semantics of the UI via a discoverable and publicly-documented application programming interface (API). The</w:t>
      </w:r>
      <w:r>
        <w:t xml:space="preserve"> API can </w:t>
      </w:r>
      <w:r>
        <w:br w:type="column"/>
        <w:t>be used by another program to provide an augmentative, automated, or alternate, user interaction. Basic information conveyed through programmatic access includes: navigation, interactive elements, asynch</w:t>
      </w:r>
      <w:r>
        <w:softHyphen/>
        <w:t>ronous changes to the page, keyboard focus, and other important information about the UI.</w:t>
      </w:r>
      <w:r>
        <w:fldChar w:fldCharType="begin"/>
      </w:r>
      <w:r>
        <w:instrText xml:space="preserve"> XE "</w:instrText>
      </w:r>
      <w:r w:rsidRPr="00FE0ABE">
        <w:instrText>26805.z02.00.00.046.9</w:instrText>
      </w:r>
      <w:r>
        <w:instrText xml:space="preserve">" </w:instrText>
      </w:r>
      <w:r>
        <w:fldChar w:fldCharType="end"/>
      </w:r>
    </w:p>
    <w:p w14:paraId="16896910" w14:textId="77777777" w:rsidR="00094486" w:rsidRDefault="00094486" w:rsidP="00094486">
      <w:pPr>
        <w:pStyle w:val="GlossaryDefinition"/>
      </w:pPr>
      <w:r>
        <w:rPr>
          <w:rStyle w:val="Term-DefinitionChar"/>
          <w:b/>
        </w:rPr>
        <w:fldChar w:fldCharType="begin"/>
      </w:r>
      <w:r>
        <w:instrText xml:space="preserve"> XE "</w:instrText>
      </w:r>
      <w:r w:rsidRPr="001B273B">
        <w:instrText>26805.z02.00.00.047.1</w:instrText>
      </w:r>
      <w:r>
        <w:instrText xml:space="preserve">" </w:instrText>
      </w:r>
      <w:r>
        <w:rPr>
          <w:rStyle w:val="Term-DefinitionChar"/>
          <w:b/>
        </w:rPr>
        <w:fldChar w:fldCharType="end"/>
      </w:r>
      <w:r w:rsidRPr="00384324">
        <w:rPr>
          <w:rStyle w:val="Term-DefinitionChar"/>
          <w:b/>
        </w:rPr>
        <w:t>Property</w:t>
      </w:r>
      <w:r>
        <w:rPr>
          <w:rFonts w:ascii="Cambria Math" w:hAnsi="Cambria Math" w:cs="Cambria Math"/>
        </w:rPr>
        <w:t> </w:t>
      </w:r>
      <w:r>
        <w:t xml:space="preserve">A characteristic or parameter expressed as a value used to describe a UI element. </w:t>
      </w:r>
      <w:r w:rsidRPr="000D5110">
        <w:t>In UIA,</w:t>
      </w:r>
      <w:r>
        <w:t xml:space="preserve"> </w:t>
      </w:r>
      <w:r w:rsidRPr="00C33827">
        <w:t>Properties enable client applications to retrieve information about controls</w:t>
      </w:r>
      <w:r>
        <w:t>.</w:t>
      </w:r>
      <w:r>
        <w:fldChar w:fldCharType="begin"/>
      </w:r>
      <w:r>
        <w:instrText xml:space="preserve"> XE "</w:instrText>
      </w:r>
      <w:r w:rsidRPr="0061036D">
        <w:instrText>26805.z02.00.00.047.9</w:instrText>
      </w:r>
      <w:r>
        <w:instrText xml:space="preserve">" </w:instrText>
      </w:r>
      <w:r>
        <w:fldChar w:fldCharType="end"/>
      </w:r>
    </w:p>
    <w:p w14:paraId="3090421C" w14:textId="77777777" w:rsidR="00094486" w:rsidRPr="00491A16" w:rsidRDefault="00094486" w:rsidP="00094486">
      <w:pPr>
        <w:pStyle w:val="GlossaryDefinition"/>
      </w:pPr>
      <w:r>
        <w:rPr>
          <w:rStyle w:val="Term-DefinitionChar"/>
          <w:b/>
        </w:rPr>
        <w:fldChar w:fldCharType="begin"/>
      </w:r>
      <w:r>
        <w:instrText xml:space="preserve"> XE "</w:instrText>
      </w:r>
      <w:r w:rsidRPr="00C809D3">
        <w:instrText>26805.z02.00.00.048.1</w:instrText>
      </w:r>
      <w:r>
        <w:instrText xml:space="preserve">" </w:instrText>
      </w:r>
      <w:r>
        <w:rPr>
          <w:rStyle w:val="Term-DefinitionChar"/>
          <w:b/>
        </w:rPr>
        <w:fldChar w:fldCharType="end"/>
      </w:r>
      <w:r w:rsidRPr="00384324">
        <w:rPr>
          <w:rStyle w:val="Term-DefinitionChar"/>
          <w:b/>
        </w:rPr>
        <w:t>Provider</w:t>
      </w:r>
      <w:r>
        <w:rPr>
          <w:rFonts w:ascii="Cambria Math" w:hAnsi="Cambria Math" w:cs="Cambria Math"/>
        </w:rPr>
        <w:t> </w:t>
      </w:r>
      <w:r w:rsidRPr="00491A16">
        <w:t xml:space="preserve">In the </w:t>
      </w:r>
      <w:r w:rsidRPr="000D5110">
        <w:t>context of UI Automation, providers expose information about the UI. Providers can be a full scale application or UI framework that supplies accessible UI parts to programs for agile software development. Providers are referred to as "servers" in MSAA because its role</w:t>
      </w:r>
      <w:r w:rsidRPr="00491A16">
        <w:t xml:space="preserve"> appears as a component object model (COM) server of the IAccessible interface paired with the ChildId.</w:t>
      </w:r>
      <w:r>
        <w:fldChar w:fldCharType="begin"/>
      </w:r>
      <w:r>
        <w:instrText xml:space="preserve"> XE "</w:instrText>
      </w:r>
      <w:r w:rsidRPr="004D31D0">
        <w:instrText>26805.z02.00.00.048.9</w:instrText>
      </w:r>
      <w:r>
        <w:instrText xml:space="preserve">" </w:instrText>
      </w:r>
      <w:r>
        <w:fldChar w:fldCharType="end"/>
      </w:r>
    </w:p>
    <w:p w14:paraId="294507F6" w14:textId="77777777" w:rsidR="00094486" w:rsidRPr="00541163" w:rsidRDefault="00094486" w:rsidP="00094486">
      <w:pPr>
        <w:pStyle w:val="GlossaryDefinition"/>
      </w:pPr>
      <w:r>
        <w:rPr>
          <w:rStyle w:val="Term-DefinitionChar"/>
          <w:b/>
        </w:rPr>
        <w:fldChar w:fldCharType="begin"/>
      </w:r>
      <w:r>
        <w:instrText xml:space="preserve"> XE "</w:instrText>
      </w:r>
      <w:r w:rsidRPr="002D59F8">
        <w:instrText>26805.z02.00.00.049.1</w:instrText>
      </w:r>
      <w:r>
        <w:instrText xml:space="preserve">" </w:instrText>
      </w:r>
      <w:r>
        <w:rPr>
          <w:rStyle w:val="Term-DefinitionChar"/>
          <w:b/>
        </w:rPr>
        <w:fldChar w:fldCharType="end"/>
      </w:r>
      <w:r>
        <w:rPr>
          <w:rStyle w:val="Term-DefinitionChar"/>
          <w:b/>
        </w:rPr>
        <w:t>Rasterization</w:t>
      </w:r>
      <w:r>
        <w:rPr>
          <w:rFonts w:ascii="Cambria Math" w:hAnsi="Cambria Math" w:cs="Cambria Math"/>
        </w:rPr>
        <w:t> </w:t>
      </w:r>
      <w:r w:rsidRPr="00541163">
        <w:t>The conversion of vector graphics (images described in terms of mathematical elements, such as points and lines) to equivalent images composed of pixel patterns that can be stored and manipulated as sets of bits.</w:t>
      </w:r>
      <w:r>
        <w:fldChar w:fldCharType="begin"/>
      </w:r>
      <w:r>
        <w:instrText xml:space="preserve"> XE "</w:instrText>
      </w:r>
      <w:r w:rsidRPr="00A07DB3">
        <w:instrText>26805.z02.00.00.049.9</w:instrText>
      </w:r>
      <w:r>
        <w:instrText xml:space="preserve">" </w:instrText>
      </w:r>
      <w:r>
        <w:rPr>
          <w:rStyle w:val="GlossaryDefinitionChar"/>
        </w:rPr>
        <w:fldChar w:fldCharType="end"/>
      </w:r>
    </w:p>
    <w:p w14:paraId="584F2F66" w14:textId="77777777" w:rsidR="00094486" w:rsidRDefault="00094486" w:rsidP="00094486">
      <w:pPr>
        <w:pStyle w:val="GlossaryDefinition"/>
      </w:pPr>
      <w:r>
        <w:rPr>
          <w:rStyle w:val="Term-DefinitionChar"/>
          <w:b/>
        </w:rPr>
        <w:fldChar w:fldCharType="begin"/>
      </w:r>
      <w:r>
        <w:instrText xml:space="preserve"> XE "</w:instrText>
      </w:r>
      <w:r w:rsidRPr="005F3C81">
        <w:instrText>26805.z02.00.00.050.1</w:instrText>
      </w:r>
      <w:r>
        <w:instrText xml:space="preserve">" </w:instrText>
      </w:r>
      <w:r>
        <w:rPr>
          <w:rStyle w:val="Term-DefinitionChar"/>
          <w:b/>
        </w:rPr>
        <w:fldChar w:fldCharType="end"/>
      </w:r>
      <w:r w:rsidRPr="00384324">
        <w:rPr>
          <w:rStyle w:val="Term-DefinitionChar"/>
          <w:b/>
        </w:rPr>
        <w:t>Screen Magnifier</w:t>
      </w:r>
      <w:r>
        <w:rPr>
          <w:rFonts w:ascii="Cambria Math" w:hAnsi="Cambria Math" w:cs="Cambria Math"/>
        </w:rPr>
        <w:t> </w:t>
      </w:r>
      <w:r>
        <w:t xml:space="preserve">Also called a "screen enlarger,” an assistive technology that </w:t>
      </w:r>
      <w:r>
        <w:br/>
        <w:t>works like a magnifying glass for the computer by enlarging a portion of the screen, which can increase legibility and make it easier to see items on the computer. Some screen magnifiers allow a person to zoom in and out on a particular area of the screen.</w:t>
      </w:r>
      <w:r>
        <w:fldChar w:fldCharType="begin"/>
      </w:r>
      <w:r>
        <w:instrText xml:space="preserve"> XE "</w:instrText>
      </w:r>
      <w:r w:rsidRPr="00615A49">
        <w:instrText>26805.z02.00.00.050.9</w:instrText>
      </w:r>
      <w:r>
        <w:instrText xml:space="preserve">" </w:instrText>
      </w:r>
      <w:r>
        <w:fldChar w:fldCharType="end"/>
      </w:r>
    </w:p>
    <w:p w14:paraId="70DA3D62" w14:textId="77777777" w:rsidR="00094486" w:rsidRPr="009A0113" w:rsidRDefault="00094486" w:rsidP="00094486">
      <w:pPr>
        <w:pStyle w:val="GlossaryDefinition"/>
        <w:rPr>
          <w:rStyle w:val="Term-DefinitionChar"/>
          <w:b/>
        </w:rPr>
      </w:pPr>
      <w:r>
        <w:rPr>
          <w:rStyle w:val="Term-DefinitionChar"/>
          <w:b/>
        </w:rPr>
        <w:br w:type="page"/>
      </w:r>
      <w:r>
        <w:rPr>
          <w:rStyle w:val="Term-DefinitionChar"/>
          <w:b/>
        </w:rPr>
        <w:fldChar w:fldCharType="begin"/>
      </w:r>
      <w:r>
        <w:instrText xml:space="preserve"> XE "</w:instrText>
      </w:r>
      <w:r w:rsidRPr="00D911FA">
        <w:instrText>26805.z02.00.00.051.1</w:instrText>
      </w:r>
      <w:r>
        <w:instrText xml:space="preserve">" </w:instrText>
      </w:r>
      <w:r>
        <w:rPr>
          <w:rStyle w:val="Term-DefinitionChar"/>
          <w:b/>
        </w:rPr>
        <w:fldChar w:fldCharType="end"/>
      </w:r>
      <w:r>
        <w:rPr>
          <w:rStyle w:val="Term-DefinitionChar"/>
          <w:b/>
        </w:rPr>
        <w:t>Screen Reader</w:t>
      </w:r>
      <w:r>
        <w:rPr>
          <w:rFonts w:ascii="Cambria Math" w:hAnsi="Cambria Math" w:cs="Cambria Math"/>
        </w:rPr>
        <w:t> </w:t>
      </w:r>
      <w:r>
        <w:t>A s</w:t>
      </w:r>
      <w:r w:rsidRPr="00541163">
        <w:t xml:space="preserve">oftware program that presents graphics and text as speech. A screen reader is used to verbalize, or "speak," everything on the screen </w:t>
      </w:r>
      <w:r>
        <w:t>include</w:t>
      </w:r>
      <w:r>
        <w:softHyphen/>
      </w:r>
      <w:r>
        <w:br/>
      </w:r>
      <w:r w:rsidRPr="00541163">
        <w:t>ing names and descriptions of control buttons, menus, text, and punctuation.</w:t>
      </w:r>
      <w:r>
        <w:fldChar w:fldCharType="begin"/>
      </w:r>
      <w:r>
        <w:instrText xml:space="preserve"> XE "</w:instrText>
      </w:r>
      <w:r w:rsidRPr="006178AC">
        <w:instrText>26805.z02.00.00.051.9</w:instrText>
      </w:r>
      <w:r>
        <w:instrText xml:space="preserve">" </w:instrText>
      </w:r>
      <w:r>
        <w:rPr>
          <w:rStyle w:val="GlossaryDefinitionChar"/>
        </w:rPr>
        <w:fldChar w:fldCharType="end"/>
      </w:r>
    </w:p>
    <w:p w14:paraId="7F71D6ED" w14:textId="77777777" w:rsidR="00094486" w:rsidRDefault="00094486" w:rsidP="00094486">
      <w:pPr>
        <w:pStyle w:val="GlossaryDefinition"/>
      </w:pPr>
      <w:r>
        <w:rPr>
          <w:rStyle w:val="Term-DefinitionChar"/>
          <w:b/>
        </w:rPr>
        <w:fldChar w:fldCharType="begin"/>
      </w:r>
      <w:r>
        <w:instrText xml:space="preserve"> XE "</w:instrText>
      </w:r>
      <w:r w:rsidRPr="005B1AE2">
        <w:instrText>26805.z02.00.00.052.1</w:instrText>
      </w:r>
      <w:r>
        <w:instrText xml:space="preserve">" </w:instrText>
      </w:r>
      <w:r>
        <w:rPr>
          <w:rStyle w:val="Term-DefinitionChar"/>
          <w:b/>
        </w:rPr>
        <w:fldChar w:fldCharType="end"/>
      </w:r>
      <w:r w:rsidRPr="00384324">
        <w:rPr>
          <w:rStyle w:val="Term-DefinitionChar"/>
          <w:b/>
        </w:rPr>
        <w:t>Section 508 of the Rehabilitation Act of 1996</w:t>
      </w:r>
      <w:r>
        <w:rPr>
          <w:rFonts w:ascii="Cambria Math" w:hAnsi="Cambria Math" w:cs="Cambria Math"/>
        </w:rPr>
        <w:t> </w:t>
      </w:r>
      <w:r w:rsidRPr="003D13AD">
        <w:t>An act for U.S. federal</w:t>
      </w:r>
      <w:r>
        <w:t xml:space="preserve"> agencies procuring</w:t>
      </w:r>
      <w:r w:rsidRPr="003D13AD">
        <w:t xml:space="preserve"> electronic and information technology. </w:t>
      </w:r>
      <w:r>
        <w:t>For further details, see</w:t>
      </w:r>
      <w:r w:rsidRPr="003D13AD">
        <w:t xml:space="preserve"> </w:t>
      </w:r>
      <w:r w:rsidRPr="00EE275F">
        <w:rPr>
          <w:i/>
        </w:rPr>
        <w:t>http://www.section508.gov/</w:t>
      </w:r>
      <w:r w:rsidRPr="003D13AD">
        <w:t>.</w:t>
      </w:r>
      <w:r>
        <w:fldChar w:fldCharType="begin"/>
      </w:r>
      <w:r>
        <w:instrText xml:space="preserve"> XE "</w:instrText>
      </w:r>
      <w:r w:rsidRPr="006B4099">
        <w:instrText>26805.z02.00.00.052.9</w:instrText>
      </w:r>
      <w:r>
        <w:instrText xml:space="preserve">" </w:instrText>
      </w:r>
      <w:r>
        <w:fldChar w:fldCharType="end"/>
      </w:r>
    </w:p>
    <w:p w14:paraId="4D4F4BE4" w14:textId="77777777" w:rsidR="00094486" w:rsidRDefault="00094486" w:rsidP="00094486">
      <w:pPr>
        <w:pStyle w:val="GlossaryDefinition"/>
      </w:pPr>
      <w:r>
        <w:rPr>
          <w:rStyle w:val="Term-DefinitionChar"/>
          <w:b/>
        </w:rPr>
        <w:fldChar w:fldCharType="begin"/>
      </w:r>
      <w:r>
        <w:instrText xml:space="preserve"> XE "</w:instrText>
      </w:r>
      <w:r w:rsidRPr="00A52A67">
        <w:instrText>26805.z02.00.00.053.1</w:instrText>
      </w:r>
      <w:r>
        <w:instrText xml:space="preserve">" </w:instrText>
      </w:r>
      <w:r>
        <w:rPr>
          <w:rStyle w:val="Term-DefinitionChar"/>
          <w:b/>
        </w:rPr>
        <w:fldChar w:fldCharType="end"/>
      </w:r>
      <w:r w:rsidRPr="00384324">
        <w:rPr>
          <w:rStyle w:val="Term-DefinitionChar"/>
          <w:b/>
        </w:rPr>
        <w:t>Sibling</w:t>
      </w:r>
      <w:r>
        <w:rPr>
          <w:rFonts w:ascii="Cambria Math" w:hAnsi="Cambria Math" w:cs="Cambria Math"/>
        </w:rPr>
        <w:t> </w:t>
      </w:r>
      <w:r w:rsidRPr="009849CA">
        <w:t xml:space="preserve">A process or node in a data tree that </w:t>
      </w:r>
      <w:r>
        <w:br/>
      </w:r>
      <w:r w:rsidRPr="009849CA">
        <w:t xml:space="preserve">is descended from the same immediate ancestor(s) as other processes or nodes. </w:t>
      </w:r>
      <w:r>
        <w:t xml:space="preserve">The order of sibling relationships is important when designing navigation. In contrast to </w:t>
      </w:r>
      <w:r w:rsidRPr="00F27F12">
        <w:rPr>
          <w:rStyle w:val="TermChar"/>
        </w:rPr>
        <w:t>parent/child</w:t>
      </w:r>
      <w:r>
        <w:t>.</w:t>
      </w:r>
      <w:r>
        <w:fldChar w:fldCharType="begin"/>
      </w:r>
      <w:r>
        <w:instrText xml:space="preserve"> XE "</w:instrText>
      </w:r>
      <w:r w:rsidRPr="00EA31B3">
        <w:instrText>26805.z02.00.00.053.9</w:instrText>
      </w:r>
      <w:r>
        <w:instrText xml:space="preserve">" </w:instrText>
      </w:r>
      <w:r>
        <w:fldChar w:fldCharType="end"/>
      </w:r>
    </w:p>
    <w:p w14:paraId="761F452A" w14:textId="77777777" w:rsidR="00094486" w:rsidRDefault="00094486" w:rsidP="00094486">
      <w:pPr>
        <w:pStyle w:val="GlossaryDefinition"/>
      </w:pPr>
      <w:r>
        <w:rPr>
          <w:rStyle w:val="Term-DefinitionChar"/>
          <w:b/>
        </w:rPr>
        <w:fldChar w:fldCharType="begin"/>
      </w:r>
      <w:r>
        <w:instrText xml:space="preserve"> XE "</w:instrText>
      </w:r>
      <w:r w:rsidRPr="004C15AD">
        <w:instrText>26805.z02.00.00.054.1</w:instrText>
      </w:r>
      <w:r>
        <w:instrText xml:space="preserve">" </w:instrText>
      </w:r>
      <w:r>
        <w:rPr>
          <w:rStyle w:val="Term-DefinitionChar"/>
          <w:b/>
        </w:rPr>
        <w:fldChar w:fldCharType="end"/>
      </w:r>
      <w:r w:rsidRPr="00384324">
        <w:rPr>
          <w:rStyle w:val="Term-DefinitionChar"/>
          <w:b/>
        </w:rPr>
        <w:t>Specification (spec)</w:t>
      </w:r>
      <w:r>
        <w:rPr>
          <w:rFonts w:ascii="Cambria Math" w:hAnsi="Cambria Math" w:cs="Cambria Math"/>
        </w:rPr>
        <w:t> </w:t>
      </w:r>
      <w:r>
        <w:t>An explicit set of requirements to be satisfied by a material, product, or service.</w:t>
      </w:r>
      <w:r>
        <w:fldChar w:fldCharType="begin"/>
      </w:r>
      <w:r>
        <w:instrText xml:space="preserve"> XE "</w:instrText>
      </w:r>
      <w:r w:rsidRPr="00F047BF">
        <w:instrText>26805.z02.00.00.054.9</w:instrText>
      </w:r>
      <w:r>
        <w:instrText xml:space="preserve">" </w:instrText>
      </w:r>
      <w:r>
        <w:fldChar w:fldCharType="end"/>
      </w:r>
    </w:p>
    <w:p w14:paraId="28AD4635" w14:textId="77777777" w:rsidR="00094486" w:rsidRDefault="00094486" w:rsidP="00094486">
      <w:pPr>
        <w:pStyle w:val="GlossaryDefinition"/>
      </w:pPr>
      <w:r>
        <w:rPr>
          <w:rStyle w:val="Term-DefinitionChar"/>
          <w:b/>
        </w:rPr>
        <w:fldChar w:fldCharType="begin"/>
      </w:r>
      <w:r>
        <w:instrText xml:space="preserve"> XE "</w:instrText>
      </w:r>
      <w:r w:rsidRPr="00835B95">
        <w:instrText>26805.z02.00.00.055.1</w:instrText>
      </w:r>
      <w:r>
        <w:instrText xml:space="preserve">" </w:instrText>
      </w:r>
      <w:r>
        <w:rPr>
          <w:rStyle w:val="Term-DefinitionChar"/>
          <w:b/>
        </w:rPr>
        <w:fldChar w:fldCharType="end"/>
      </w:r>
      <w:r w:rsidRPr="00384324">
        <w:rPr>
          <w:rStyle w:val="Term-DefinitionChar"/>
          <w:b/>
        </w:rPr>
        <w:t>System-</w:t>
      </w:r>
      <w:r>
        <w:rPr>
          <w:rStyle w:val="Term-DefinitionChar"/>
          <w:b/>
        </w:rPr>
        <w:t>W</w:t>
      </w:r>
      <w:r w:rsidRPr="00384324">
        <w:rPr>
          <w:rStyle w:val="Term-DefinitionChar"/>
          <w:b/>
        </w:rPr>
        <w:t>ide Settings</w:t>
      </w:r>
      <w:r>
        <w:rPr>
          <w:rFonts w:ascii="Cambria Math" w:hAnsi="Cambria Math" w:cs="Cambria Math"/>
        </w:rPr>
        <w:t> </w:t>
      </w:r>
      <w:r>
        <w:t>Settings, such as font, screen resolution, or color settings, that allow users to customize the UI to fit their needs and preferences. System-wide settings should be respected and should work with your product.</w:t>
      </w:r>
      <w:r>
        <w:fldChar w:fldCharType="begin"/>
      </w:r>
      <w:r>
        <w:instrText xml:space="preserve"> XE "</w:instrText>
      </w:r>
      <w:r w:rsidRPr="003B42C6">
        <w:instrText>26805.z02.00.00.055.9</w:instrText>
      </w:r>
      <w:r>
        <w:instrText xml:space="preserve">" </w:instrText>
      </w:r>
      <w:r>
        <w:fldChar w:fldCharType="end"/>
      </w:r>
    </w:p>
    <w:p w14:paraId="1A6B331A" w14:textId="77777777" w:rsidR="00094486" w:rsidRDefault="00094486" w:rsidP="00094486">
      <w:pPr>
        <w:pStyle w:val="GlossaryDefinition"/>
      </w:pPr>
      <w:r>
        <w:rPr>
          <w:rStyle w:val="Term-DefinitionChar"/>
          <w:b/>
        </w:rPr>
        <w:fldChar w:fldCharType="begin"/>
      </w:r>
      <w:r>
        <w:instrText xml:space="preserve"> XE "</w:instrText>
      </w:r>
      <w:r w:rsidRPr="000B66A5">
        <w:instrText>26805.z02.00.00.056.1</w:instrText>
      </w:r>
      <w:r>
        <w:instrText xml:space="preserve">" </w:instrText>
      </w:r>
      <w:r>
        <w:rPr>
          <w:rStyle w:val="Term-DefinitionChar"/>
          <w:b/>
        </w:rPr>
        <w:fldChar w:fldCharType="end"/>
      </w:r>
      <w:r w:rsidRPr="00384324">
        <w:rPr>
          <w:rStyle w:val="Term-DefinitionChar"/>
          <w:b/>
        </w:rPr>
        <w:t>Tab Order</w:t>
      </w:r>
      <w:r>
        <w:rPr>
          <w:rFonts w:ascii="Cambria Math" w:hAnsi="Cambria Math" w:cs="Cambria Math"/>
        </w:rPr>
        <w:t> </w:t>
      </w:r>
      <w:r>
        <w:t xml:space="preserve">The specified sequential order by which users navigate through the </w:t>
      </w:r>
      <w:r w:rsidRPr="001901F2">
        <w:rPr>
          <w:rStyle w:val="TermChar"/>
        </w:rPr>
        <w:t>UI</w:t>
      </w:r>
      <w:r>
        <w:t xml:space="preserve"> using the TAB key or SHIFT+TAB.</w:t>
      </w:r>
      <w:r>
        <w:fldChar w:fldCharType="begin"/>
      </w:r>
      <w:r>
        <w:instrText xml:space="preserve"> XE "</w:instrText>
      </w:r>
      <w:r w:rsidRPr="00B34A7E">
        <w:instrText>26805.z02.00.00.056.9</w:instrText>
      </w:r>
      <w:r>
        <w:instrText xml:space="preserve">" </w:instrText>
      </w:r>
      <w:r>
        <w:fldChar w:fldCharType="end"/>
      </w:r>
    </w:p>
    <w:p w14:paraId="1D9429BD" w14:textId="77777777" w:rsidR="00094486" w:rsidRDefault="00094486" w:rsidP="00094486">
      <w:pPr>
        <w:pStyle w:val="GlossaryDefinition"/>
        <w:rPr>
          <w:rStyle w:val="Term-DefinitionChar"/>
          <w:b/>
        </w:rPr>
      </w:pPr>
      <w:r>
        <w:rPr>
          <w:rStyle w:val="Term-DefinitionChar"/>
          <w:b/>
        </w:rPr>
        <w:fldChar w:fldCharType="begin"/>
      </w:r>
      <w:r>
        <w:instrText xml:space="preserve"> XE "</w:instrText>
      </w:r>
      <w:r w:rsidRPr="003467A5">
        <w:instrText>26805.z02.00.00.057.1</w:instrText>
      </w:r>
      <w:r>
        <w:instrText xml:space="preserve">" </w:instrText>
      </w:r>
      <w:r>
        <w:rPr>
          <w:rStyle w:val="Term-DefinitionChar"/>
          <w:b/>
        </w:rPr>
        <w:fldChar w:fldCharType="end"/>
      </w:r>
      <w:r>
        <w:rPr>
          <w:rStyle w:val="Term-DefinitionChar"/>
          <w:b/>
        </w:rPr>
        <w:t>Tab Stop</w:t>
      </w:r>
      <w:r>
        <w:rPr>
          <w:rFonts w:ascii="Cambria Math" w:hAnsi="Cambria Math" w:cs="Cambria Math"/>
        </w:rPr>
        <w:t> </w:t>
      </w:r>
      <w:r w:rsidRPr="00541163">
        <w:t xml:space="preserve">The location, usually on </w:t>
      </w:r>
      <w:r w:rsidRPr="000D5110">
        <w:t>an element</w:t>
      </w:r>
      <w:r w:rsidRPr="00541163">
        <w:t xml:space="preserve"> that receives keyboard focus, where the cursor stops when the TAB key is pressed.</w:t>
      </w:r>
      <w:r>
        <w:fldChar w:fldCharType="begin"/>
      </w:r>
      <w:r>
        <w:instrText xml:space="preserve"> XE "</w:instrText>
      </w:r>
      <w:r w:rsidRPr="003A578F">
        <w:instrText>26805.z02.00.00.057.9</w:instrText>
      </w:r>
      <w:r>
        <w:instrText xml:space="preserve">" </w:instrText>
      </w:r>
      <w:r>
        <w:rPr>
          <w:rStyle w:val="GlossaryDefinitionChar"/>
        </w:rPr>
        <w:fldChar w:fldCharType="end"/>
      </w:r>
    </w:p>
    <w:p w14:paraId="58120177" w14:textId="77777777" w:rsidR="00094486" w:rsidRDefault="00094486" w:rsidP="00094486">
      <w:pPr>
        <w:pStyle w:val="GlossaryDefinition"/>
      </w:pPr>
      <w:r>
        <w:rPr>
          <w:rStyle w:val="Term-DefinitionChar"/>
          <w:b/>
        </w:rPr>
        <w:fldChar w:fldCharType="begin"/>
      </w:r>
      <w:r>
        <w:instrText xml:space="preserve"> XE "</w:instrText>
      </w:r>
      <w:r w:rsidRPr="00A1692A">
        <w:instrText>26805.z02.00.00.058.1</w:instrText>
      </w:r>
      <w:r>
        <w:instrText xml:space="preserve">" </w:instrText>
      </w:r>
      <w:r>
        <w:rPr>
          <w:rStyle w:val="Term-DefinitionChar"/>
          <w:b/>
        </w:rPr>
        <w:fldChar w:fldCharType="end"/>
      </w:r>
      <w:r w:rsidRPr="00384324">
        <w:rPr>
          <w:rStyle w:val="Term-DefinitionChar"/>
          <w:b/>
        </w:rPr>
        <w:t>UI Automation (UIA)</w:t>
      </w:r>
      <w:r>
        <w:rPr>
          <w:rFonts w:ascii="Cambria Math" w:hAnsi="Cambria Math" w:cs="Cambria Math"/>
        </w:rPr>
        <w:t> </w:t>
      </w:r>
      <w:r>
        <w:t xml:space="preserve">The new accessibility </w:t>
      </w:r>
      <w:r w:rsidRPr="001B29A9">
        <w:t xml:space="preserve">and automation </w:t>
      </w:r>
      <w:r>
        <w:t xml:space="preserve">framework for Windows. UIA provides programmatic </w:t>
      </w:r>
      <w:r w:rsidRPr="000D5110">
        <w:t>access to user interface (UI) elements on the desktop</w:t>
      </w:r>
      <w:r>
        <w:t xml:space="preserve">, </w:t>
      </w:r>
      <w:r>
        <w:br w:type="column"/>
      </w:r>
      <w:r w:rsidRPr="000D5110">
        <w:t>enabling assistive technology (AT) p</w:t>
      </w:r>
      <w:r>
        <w:t>roducts such as screen readers to provide infor</w:t>
      </w:r>
      <w:r>
        <w:softHyphen/>
        <w:t>mation about the UI to end users.</w:t>
      </w:r>
      <w:r>
        <w:fldChar w:fldCharType="begin"/>
      </w:r>
      <w:r>
        <w:instrText xml:space="preserve"> XE "</w:instrText>
      </w:r>
      <w:r w:rsidRPr="00162F37">
        <w:instrText>26805.z02.00.00.058.9</w:instrText>
      </w:r>
      <w:r>
        <w:instrText xml:space="preserve">" </w:instrText>
      </w:r>
      <w:r>
        <w:fldChar w:fldCharType="end"/>
      </w:r>
    </w:p>
    <w:p w14:paraId="45CF08D9" w14:textId="77777777" w:rsidR="00094486" w:rsidRDefault="00094486" w:rsidP="00094486">
      <w:pPr>
        <w:pStyle w:val="GlossaryDefinition"/>
      </w:pPr>
      <w:r>
        <w:rPr>
          <w:rStyle w:val="Term-DefinitionChar"/>
          <w:b/>
        </w:rPr>
        <w:fldChar w:fldCharType="begin"/>
      </w:r>
      <w:r>
        <w:instrText xml:space="preserve"> XE "</w:instrText>
      </w:r>
      <w:r w:rsidRPr="00750FEE">
        <w:instrText>26805.z02.00.00.059.1</w:instrText>
      </w:r>
      <w:r>
        <w:instrText xml:space="preserve">" </w:instrText>
      </w:r>
      <w:r>
        <w:rPr>
          <w:rStyle w:val="Term-DefinitionChar"/>
          <w:b/>
        </w:rPr>
        <w:fldChar w:fldCharType="end"/>
      </w:r>
      <w:r w:rsidRPr="00384324">
        <w:rPr>
          <w:rStyle w:val="Term-DefinitionChar"/>
          <w:b/>
        </w:rPr>
        <w:t>UI Automation (UIA) Tree</w:t>
      </w:r>
      <w:r>
        <w:rPr>
          <w:rFonts w:ascii="Cambria Math" w:hAnsi="Cambria Math" w:cs="Cambria Math"/>
        </w:rPr>
        <w:t> </w:t>
      </w:r>
      <w:r w:rsidRPr="000D5110">
        <w:t>A UIA</w:t>
      </w:r>
      <w:r>
        <w:t xml:space="preserve">-specific solution that helps assistive technologies gather information about the UI and its elements. The root element of the UIA Tree is the desktop, </w:t>
      </w:r>
      <w:r w:rsidRPr="000D5110">
        <w:t>whose child elements</w:t>
      </w:r>
      <w:r>
        <w:t xml:space="preserve"> are programs running on it, such as an appli</w:t>
      </w:r>
      <w:r>
        <w:softHyphen/>
        <w:t xml:space="preserve">cation or the operating </w:t>
      </w:r>
      <w:r w:rsidRPr="000D5110">
        <w:t>system’s UI.</w:t>
      </w:r>
      <w:r>
        <w:t xml:space="preserve"> The UIA Tree is not a fixed structure and is seldom seen in its totality, because it might contain thousands of elements. Parts of it are built as they are needed, and it can undergo changes as elements are added, moved, or removed. The UIA Tree should not be con</w:t>
      </w:r>
      <w:r>
        <w:softHyphen/>
        <w:t xml:space="preserve">fused with </w:t>
      </w:r>
      <w:r w:rsidRPr="000D5110">
        <w:t>the logical hierarchy</w:t>
      </w:r>
      <w:r>
        <w:t>, another treelike structure used for design purposes.</w:t>
      </w:r>
      <w:r>
        <w:fldChar w:fldCharType="begin"/>
      </w:r>
      <w:r>
        <w:instrText xml:space="preserve"> XE "</w:instrText>
      </w:r>
      <w:r w:rsidRPr="002920E8">
        <w:instrText>26805.z02.00.00.059.9</w:instrText>
      </w:r>
      <w:r>
        <w:instrText xml:space="preserve">" </w:instrText>
      </w:r>
      <w:r>
        <w:fldChar w:fldCharType="end"/>
      </w:r>
    </w:p>
    <w:p w14:paraId="329345C6" w14:textId="77777777" w:rsidR="00094486" w:rsidRPr="000D5110" w:rsidRDefault="00094486" w:rsidP="00094486">
      <w:pPr>
        <w:pStyle w:val="GlossaryDefinition"/>
      </w:pPr>
      <w:r>
        <w:rPr>
          <w:rStyle w:val="Term-DefinitionChar"/>
          <w:b/>
        </w:rPr>
        <w:fldChar w:fldCharType="begin"/>
      </w:r>
      <w:r>
        <w:instrText xml:space="preserve"> XE "</w:instrText>
      </w:r>
      <w:r w:rsidRPr="00B80840">
        <w:instrText>26805.z02.00.00.060.1</w:instrText>
      </w:r>
      <w:r>
        <w:instrText xml:space="preserve">" </w:instrText>
      </w:r>
      <w:r>
        <w:rPr>
          <w:rStyle w:val="Term-DefinitionChar"/>
          <w:b/>
        </w:rPr>
        <w:fldChar w:fldCharType="end"/>
      </w:r>
      <w:r w:rsidRPr="00384324">
        <w:rPr>
          <w:rStyle w:val="Term-DefinitionChar"/>
          <w:b/>
        </w:rPr>
        <w:t>UI Spy</w:t>
      </w:r>
      <w:r>
        <w:rPr>
          <w:rFonts w:ascii="Cambria Math" w:hAnsi="Cambria Math" w:cs="Cambria Math"/>
        </w:rPr>
        <w:t> </w:t>
      </w:r>
      <w:r>
        <w:t xml:space="preserve">An investigation tool that allows you </w:t>
      </w:r>
      <w:r>
        <w:br/>
        <w:t xml:space="preserve">to examine </w:t>
      </w:r>
      <w:r w:rsidRPr="000D5110">
        <w:t>the UIA Tree, Elements, and Events. UI Spy enables developers and testers to view and interact with the user interface (UI) elements of an application. By viewing the application's UI hierarchical structure, Property values, and raised Events, developers and testers can verify that the UI they are creating is programmatically accessible to assistive technology devices such as screen readers.</w:t>
      </w:r>
      <w:r w:rsidRPr="000D5110">
        <w:fldChar w:fldCharType="begin"/>
      </w:r>
      <w:r w:rsidRPr="000D5110">
        <w:instrText xml:space="preserve"> XE "26805.z02.00.00.060.9" </w:instrText>
      </w:r>
      <w:r w:rsidRPr="000D5110">
        <w:fldChar w:fldCharType="end"/>
      </w:r>
    </w:p>
    <w:p w14:paraId="56E887B5" w14:textId="77777777" w:rsidR="00094486" w:rsidRDefault="00094486" w:rsidP="00094486">
      <w:pPr>
        <w:pStyle w:val="GlossaryDefinition"/>
      </w:pPr>
      <w:r>
        <w:rPr>
          <w:rStyle w:val="Term-DefinitionChar"/>
          <w:b/>
        </w:rPr>
        <w:fldChar w:fldCharType="begin"/>
      </w:r>
      <w:r>
        <w:instrText xml:space="preserve"> XE "</w:instrText>
      </w:r>
      <w:r w:rsidRPr="00FE6747">
        <w:instrText>26805.z02.00.00.061.1</w:instrText>
      </w:r>
      <w:r>
        <w:instrText xml:space="preserve">" </w:instrText>
      </w:r>
      <w:r>
        <w:rPr>
          <w:rStyle w:val="Term-DefinitionChar"/>
          <w:b/>
        </w:rPr>
        <w:fldChar w:fldCharType="end"/>
      </w:r>
      <w:r w:rsidRPr="00384324">
        <w:rPr>
          <w:rStyle w:val="Term-DefinitionChar"/>
          <w:b/>
        </w:rPr>
        <w:t>UI Automation Verify (UIA Verify) Test Automation Framework</w:t>
      </w:r>
      <w:r>
        <w:rPr>
          <w:rFonts w:ascii="Cambria Math" w:hAnsi="Cambria Math" w:cs="Cambria Math"/>
        </w:rPr>
        <w:t> </w:t>
      </w:r>
      <w:r>
        <w:t xml:space="preserve">A verification tool that checks your implementation at run time to confirm that you are implementing the correct tree, Patterns, and Properties. The framework facilitates manual and automated testing of the </w:t>
      </w:r>
      <w:r w:rsidRPr="000D5110">
        <w:t>Microsoft UIA Provider implementation of a co</w:t>
      </w:r>
      <w:r>
        <w:t>ntrol or application.</w:t>
      </w:r>
      <w:r>
        <w:fldChar w:fldCharType="begin"/>
      </w:r>
      <w:r>
        <w:instrText xml:space="preserve"> XE "</w:instrText>
      </w:r>
      <w:r w:rsidRPr="00EC209E">
        <w:instrText>26805.z02.00.00.061.9</w:instrText>
      </w:r>
      <w:r>
        <w:instrText xml:space="preserve">" </w:instrText>
      </w:r>
      <w:r>
        <w:fldChar w:fldCharType="end"/>
      </w:r>
    </w:p>
    <w:p w14:paraId="31AB0F3C" w14:textId="77777777" w:rsidR="00094486" w:rsidRDefault="00094486" w:rsidP="00094486">
      <w:pPr>
        <w:pStyle w:val="GlossaryDefinition"/>
      </w:pPr>
      <w:r>
        <w:rPr>
          <w:rStyle w:val="Term-DefinitionChar"/>
          <w:b/>
        </w:rPr>
        <w:br w:type="page"/>
      </w:r>
      <w:r>
        <w:rPr>
          <w:rStyle w:val="Term-DefinitionChar"/>
          <w:b/>
        </w:rPr>
        <w:fldChar w:fldCharType="begin"/>
      </w:r>
      <w:r>
        <w:instrText xml:space="preserve"> XE "</w:instrText>
      </w:r>
      <w:r w:rsidRPr="00604FA3">
        <w:instrText>26805.z02.00.00.062.1</w:instrText>
      </w:r>
      <w:r>
        <w:instrText xml:space="preserve">" </w:instrText>
      </w:r>
      <w:r>
        <w:rPr>
          <w:rStyle w:val="Term-DefinitionChar"/>
          <w:b/>
        </w:rPr>
        <w:fldChar w:fldCharType="end"/>
      </w:r>
      <w:r w:rsidRPr="00384324">
        <w:rPr>
          <w:rStyle w:val="Term-DefinitionChar"/>
          <w:b/>
        </w:rPr>
        <w:t>Usability</w:t>
      </w:r>
      <w:r>
        <w:rPr>
          <w:rFonts w:ascii="Cambria Math" w:hAnsi="Cambria Math" w:cs="Cambria Math"/>
        </w:rPr>
        <w:t> </w:t>
      </w:r>
      <w:r>
        <w:t>The extent to which a product can be used by specified users to achieve specified goals with effectiveness, efficiency and satisfaction in a specified context of use (ISO 9241-11). In general, how well users can learn and use a product to achieve their goals and how satisfied they are with that process.</w:t>
      </w:r>
      <w:r>
        <w:fldChar w:fldCharType="begin"/>
      </w:r>
      <w:r>
        <w:instrText xml:space="preserve"> XE "</w:instrText>
      </w:r>
      <w:r w:rsidRPr="00E17BA6">
        <w:instrText>26805.z02.00.00.062.9</w:instrText>
      </w:r>
      <w:r>
        <w:instrText xml:space="preserve">" </w:instrText>
      </w:r>
      <w:r>
        <w:fldChar w:fldCharType="end"/>
      </w:r>
    </w:p>
    <w:p w14:paraId="0A743A88" w14:textId="77777777" w:rsidR="00094486" w:rsidRDefault="00094486" w:rsidP="00094486">
      <w:pPr>
        <w:pStyle w:val="GlossaryDefinition"/>
        <w:rPr>
          <w:rStyle w:val="Term-DefinitionChar"/>
          <w:b/>
        </w:rPr>
      </w:pPr>
      <w:r>
        <w:rPr>
          <w:rStyle w:val="Term-DefinitionChar"/>
          <w:b/>
        </w:rPr>
        <w:fldChar w:fldCharType="begin"/>
      </w:r>
      <w:r>
        <w:instrText xml:space="preserve"> XE "</w:instrText>
      </w:r>
      <w:r w:rsidRPr="00FC1359">
        <w:instrText>26805.z02.00.00.063.1</w:instrText>
      </w:r>
      <w:r>
        <w:instrText xml:space="preserve">" </w:instrText>
      </w:r>
      <w:r>
        <w:rPr>
          <w:rStyle w:val="Term-DefinitionChar"/>
          <w:b/>
        </w:rPr>
        <w:fldChar w:fldCharType="end"/>
      </w:r>
      <w:r>
        <w:rPr>
          <w:rStyle w:val="Term-DefinitionChar"/>
          <w:b/>
        </w:rPr>
        <w:t>User Experience (UX)</w:t>
      </w:r>
      <w:r>
        <w:rPr>
          <w:rFonts w:ascii="Cambria Math" w:hAnsi="Cambria Math" w:cs="Cambria Math"/>
        </w:rPr>
        <w:t> </w:t>
      </w:r>
      <w:r w:rsidRPr="00541163">
        <w:t>The end-user’s overall experience and satisfaction interacting with a product or service</w:t>
      </w:r>
      <w:r w:rsidRPr="000D5110">
        <w:t>. In UI design</w:t>
      </w:r>
      <w:r w:rsidRPr="00541163">
        <w:t xml:space="preserve">, UX can touch on many fields of study, such as </w:t>
      </w:r>
      <w:r w:rsidRPr="001901F2">
        <w:rPr>
          <w:rStyle w:val="TermChar"/>
        </w:rPr>
        <w:t>usability</w:t>
      </w:r>
      <w:r w:rsidRPr="00541163">
        <w:t>, human-computer interaction, and behavioral psychology.</w:t>
      </w:r>
      <w:r>
        <w:fldChar w:fldCharType="begin"/>
      </w:r>
      <w:r>
        <w:instrText xml:space="preserve"> XE "</w:instrText>
      </w:r>
      <w:r w:rsidRPr="00137521">
        <w:instrText>26805.z02.00.00.063.9</w:instrText>
      </w:r>
      <w:r>
        <w:instrText xml:space="preserve">" </w:instrText>
      </w:r>
      <w:r>
        <w:rPr>
          <w:rStyle w:val="GlossaryDefinitionChar"/>
        </w:rPr>
        <w:fldChar w:fldCharType="end"/>
      </w:r>
    </w:p>
    <w:p w14:paraId="27F61CB2" w14:textId="77777777" w:rsidR="00094486" w:rsidRDefault="00094486" w:rsidP="00094486">
      <w:pPr>
        <w:pStyle w:val="GlossaryDefinition"/>
      </w:pPr>
      <w:r>
        <w:rPr>
          <w:rStyle w:val="Term-DefinitionChar"/>
          <w:b/>
        </w:rPr>
        <w:fldChar w:fldCharType="begin"/>
      </w:r>
      <w:r>
        <w:instrText xml:space="preserve"> XE "</w:instrText>
      </w:r>
      <w:r w:rsidRPr="000103D6">
        <w:instrText>26805.z02.00.00.064.1</w:instrText>
      </w:r>
      <w:r>
        <w:instrText xml:space="preserve">" </w:instrText>
      </w:r>
      <w:r>
        <w:rPr>
          <w:rStyle w:val="Term-DefinitionChar"/>
          <w:b/>
        </w:rPr>
        <w:fldChar w:fldCharType="end"/>
      </w:r>
      <w:r w:rsidRPr="00384324">
        <w:rPr>
          <w:rStyle w:val="Term-DefinitionChar"/>
          <w:b/>
        </w:rPr>
        <w:t>User Interface (UI)</w:t>
      </w:r>
      <w:r>
        <w:rPr>
          <w:rFonts w:ascii="Cambria Math" w:hAnsi="Cambria Math" w:cs="Cambria Math"/>
        </w:rPr>
        <w:t> </w:t>
      </w:r>
      <w:r>
        <w:t>The means by which humans can interact with a computer, technical device, or some other complex tool to accomplish a task.</w:t>
      </w:r>
      <w:r>
        <w:fldChar w:fldCharType="begin"/>
      </w:r>
      <w:r>
        <w:instrText xml:space="preserve"> XE "</w:instrText>
      </w:r>
      <w:r w:rsidRPr="008913AE">
        <w:instrText>26805.z02.00.00.064.9</w:instrText>
      </w:r>
      <w:r>
        <w:instrText xml:space="preserve">" </w:instrText>
      </w:r>
      <w:r>
        <w:fldChar w:fldCharType="end"/>
      </w:r>
    </w:p>
    <w:p w14:paraId="27B78F5D" w14:textId="77777777" w:rsidR="00094486" w:rsidRDefault="00094486" w:rsidP="00094486">
      <w:pPr>
        <w:pStyle w:val="GlossaryDefinition"/>
      </w:pPr>
      <w:r>
        <w:rPr>
          <w:rStyle w:val="Term-DefinitionChar"/>
          <w:b/>
        </w:rPr>
        <w:fldChar w:fldCharType="begin"/>
      </w:r>
      <w:r>
        <w:instrText xml:space="preserve"> XE "</w:instrText>
      </w:r>
      <w:r w:rsidRPr="000649CC">
        <w:instrText>26805.z02.00.00.065.1</w:instrText>
      </w:r>
      <w:r>
        <w:instrText xml:space="preserve">" </w:instrText>
      </w:r>
      <w:r>
        <w:rPr>
          <w:rStyle w:val="Term-DefinitionChar"/>
          <w:b/>
        </w:rPr>
        <w:fldChar w:fldCharType="end"/>
      </w:r>
      <w:r w:rsidRPr="00384324">
        <w:rPr>
          <w:rStyle w:val="Term-DefinitionChar"/>
          <w:b/>
        </w:rPr>
        <w:t>User Scenario</w:t>
      </w:r>
      <w:r>
        <w:rPr>
          <w:rFonts w:ascii="Cambria Math" w:hAnsi="Cambria Math" w:cs="Cambria Math"/>
        </w:rPr>
        <w:t> </w:t>
      </w:r>
      <w:r>
        <w:t>A test scenario in which a feature of the program is highly visible or necessary to successfully use your program. The feature tested is used by a majority of the application's users.</w:t>
      </w:r>
      <w:r>
        <w:fldChar w:fldCharType="begin"/>
      </w:r>
      <w:r>
        <w:instrText xml:space="preserve"> XE "</w:instrText>
      </w:r>
      <w:r w:rsidRPr="00B26CCB">
        <w:instrText>26805.z02.00.00.065.9</w:instrText>
      </w:r>
      <w:r>
        <w:instrText xml:space="preserve">" </w:instrText>
      </w:r>
      <w:r>
        <w:fldChar w:fldCharType="end"/>
      </w:r>
    </w:p>
    <w:p w14:paraId="4803AD30" w14:textId="77777777" w:rsidR="00094486" w:rsidRDefault="00094486" w:rsidP="00094486">
      <w:pPr>
        <w:pStyle w:val="GlossaryDefinition"/>
      </w:pPr>
      <w:r>
        <w:rPr>
          <w:rStyle w:val="Term-DefinitionChar"/>
          <w:b/>
        </w:rPr>
        <w:fldChar w:fldCharType="begin"/>
      </w:r>
      <w:r>
        <w:instrText xml:space="preserve"> XE "</w:instrText>
      </w:r>
      <w:r w:rsidRPr="00884A45">
        <w:instrText>26805.z02.00.00.066.1</w:instrText>
      </w:r>
      <w:r>
        <w:instrText xml:space="preserve">" </w:instrText>
      </w:r>
      <w:r>
        <w:rPr>
          <w:rStyle w:val="Term-DefinitionChar"/>
          <w:b/>
        </w:rPr>
        <w:fldChar w:fldCharType="end"/>
      </w:r>
      <w:r w:rsidRPr="00384324">
        <w:rPr>
          <w:rStyle w:val="Term-DefinitionChar"/>
          <w:b/>
        </w:rPr>
        <w:t>Voluntary Product Accessibility Template (VPAT)</w:t>
      </w:r>
      <w:r>
        <w:rPr>
          <w:rFonts w:ascii="Cambria Math" w:hAnsi="Cambria Math" w:cs="Cambria Math"/>
        </w:rPr>
        <w:t> </w:t>
      </w:r>
      <w:r w:rsidRPr="006310E5">
        <w:t xml:space="preserve">A standardized form developed by the Information Technology Industry Council (ITI) used to show how a software </w:t>
      </w:r>
      <w:r>
        <w:br w:type="column"/>
      </w:r>
      <w:r w:rsidRPr="006310E5">
        <w:t>product meets key regulations of Section 508 of the Rehabilitation Act. VPATs were created as a collaborative effort between industry and ITI, and the U.S. government's General Services Administration (GSA) to evaluate and describe the accessibility of a product.</w:t>
      </w:r>
      <w:r>
        <w:fldChar w:fldCharType="begin"/>
      </w:r>
      <w:r>
        <w:instrText xml:space="preserve"> XE "</w:instrText>
      </w:r>
      <w:r w:rsidRPr="00E55E83">
        <w:instrText>26805.z02.00.00.066.9</w:instrText>
      </w:r>
      <w:r>
        <w:instrText xml:space="preserve">" </w:instrText>
      </w:r>
      <w:r>
        <w:fldChar w:fldCharType="end"/>
      </w:r>
    </w:p>
    <w:p w14:paraId="5017F270" w14:textId="77777777" w:rsidR="00094486" w:rsidRPr="00EB56B4" w:rsidRDefault="00094486" w:rsidP="00094486">
      <w:pPr>
        <w:pStyle w:val="GlossaryDefinition"/>
        <w:rPr>
          <w:rStyle w:val="Term-DefinitionChar"/>
        </w:rPr>
      </w:pPr>
      <w:r>
        <w:rPr>
          <w:rStyle w:val="Term-DefinitionChar"/>
          <w:b/>
        </w:rPr>
        <w:fldChar w:fldCharType="begin"/>
      </w:r>
      <w:r>
        <w:instrText xml:space="preserve"> XE "</w:instrText>
      </w:r>
      <w:r w:rsidRPr="00AD7CC6">
        <w:instrText>26805.z02.00.00.067.1</w:instrText>
      </w:r>
      <w:r>
        <w:instrText xml:space="preserve">" </w:instrText>
      </w:r>
      <w:r>
        <w:rPr>
          <w:rStyle w:val="Term-DefinitionChar"/>
          <w:b/>
        </w:rPr>
        <w:fldChar w:fldCharType="end"/>
      </w:r>
      <w:r>
        <w:rPr>
          <w:rStyle w:val="Term-DefinitionChar"/>
          <w:b/>
        </w:rPr>
        <w:t>Windows Automation API</w:t>
      </w:r>
      <w:r>
        <w:rPr>
          <w:rFonts w:ascii="Cambria Math" w:hAnsi="Cambria Math" w:cs="Cambria Math"/>
        </w:rPr>
        <w:t> </w:t>
      </w:r>
      <w:r w:rsidRPr="00EB56B4">
        <w:t xml:space="preserve">The ecosystem of Windows automation technologies, </w:t>
      </w:r>
      <w:r>
        <w:t>which</w:t>
      </w:r>
      <w:r w:rsidRPr="00EB56B4">
        <w:t xml:space="preserve"> includes </w:t>
      </w:r>
      <w:r w:rsidRPr="000D5110">
        <w:t>classic Microsoft Active Accessibility (MSAA) an</w:t>
      </w:r>
      <w:r w:rsidRPr="00EB56B4">
        <w:t xml:space="preserve">d Windows implementations of </w:t>
      </w:r>
      <w:r w:rsidRPr="000D5110">
        <w:t>the UI Automation (UIA)</w:t>
      </w:r>
      <w:r>
        <w:t xml:space="preserve"> </w:t>
      </w:r>
      <w:r w:rsidRPr="00EB56B4">
        <w:t>specification.</w:t>
      </w:r>
      <w:r>
        <w:fldChar w:fldCharType="begin"/>
      </w:r>
      <w:r>
        <w:instrText xml:space="preserve"> XE "</w:instrText>
      </w:r>
      <w:r w:rsidRPr="00C56F12">
        <w:instrText>26805.z02.00.00.067.9</w:instrText>
      </w:r>
      <w:r>
        <w:instrText xml:space="preserve">" </w:instrText>
      </w:r>
      <w:r>
        <w:fldChar w:fldCharType="end"/>
      </w:r>
    </w:p>
    <w:p w14:paraId="41BC9106" w14:textId="77777777" w:rsidR="00094486" w:rsidRDefault="00094486" w:rsidP="00094486">
      <w:pPr>
        <w:pStyle w:val="GlossaryDefinition"/>
      </w:pPr>
      <w:r>
        <w:rPr>
          <w:rStyle w:val="Term-DefinitionChar"/>
          <w:b/>
        </w:rPr>
        <w:fldChar w:fldCharType="begin"/>
      </w:r>
      <w:r>
        <w:instrText xml:space="preserve"> XE "</w:instrText>
      </w:r>
      <w:r w:rsidRPr="00526937">
        <w:instrText>26805.z02.00.00.068.1</w:instrText>
      </w:r>
      <w:r>
        <w:instrText xml:space="preserve">" </w:instrText>
      </w:r>
      <w:r>
        <w:rPr>
          <w:rStyle w:val="Term-DefinitionChar"/>
          <w:b/>
        </w:rPr>
        <w:fldChar w:fldCharType="end"/>
      </w:r>
      <w:r w:rsidRPr="002A5B2A">
        <w:rPr>
          <w:rStyle w:val="Term-DefinitionChar"/>
          <w:b/>
        </w:rPr>
        <w:t>Windows Presentation Foundation (WPF)</w:t>
      </w:r>
      <w:r>
        <w:rPr>
          <w:rFonts w:ascii="Cambria Math" w:hAnsi="Cambria Math" w:cs="Cambria Math"/>
        </w:rPr>
        <w:t> </w:t>
      </w:r>
      <w:r w:rsidRPr="006310E5">
        <w:t xml:space="preserve"> A framework for programming that keeps the business code and the design layers separate. It uses Microsoft's newest </w:t>
      </w:r>
      <w:r w:rsidRPr="000D5110">
        <w:t>accessibility API, UI Automation (UIA), to programmatically expose information to users of assistive technology (AT). Devel</w:t>
      </w:r>
      <w:r w:rsidRPr="000D5110">
        <w:softHyphen/>
        <w:t>opers use the WPF code</w:t>
      </w:r>
      <w:r w:rsidRPr="006310E5">
        <w:t xml:space="preserve"> as well as its declarative markup language XAML to create products with amazing capabilities.</w:t>
      </w:r>
      <w:r>
        <w:fldChar w:fldCharType="begin"/>
      </w:r>
      <w:r>
        <w:instrText xml:space="preserve"> XE "</w:instrText>
      </w:r>
      <w:r w:rsidRPr="00714254">
        <w:instrText>26805.z02.00.00.068.9</w:instrText>
      </w:r>
      <w:r>
        <w:instrText xml:space="preserve">" </w:instrText>
      </w:r>
      <w:r>
        <w:fldChar w:fldCharType="end"/>
      </w:r>
    </w:p>
    <w:p w14:paraId="7A1460F4" w14:textId="77777777" w:rsidR="00094486" w:rsidRDefault="00094486" w:rsidP="00094486">
      <w:pPr>
        <w:pStyle w:val="GlossaryDefinition"/>
      </w:pPr>
      <w:r>
        <w:rPr>
          <w:rStyle w:val="Term-DefinitionChar"/>
          <w:b/>
        </w:rPr>
        <w:fldChar w:fldCharType="begin"/>
      </w:r>
      <w:r>
        <w:instrText xml:space="preserve"> XE "</w:instrText>
      </w:r>
      <w:r w:rsidRPr="001D15DE">
        <w:instrText>26805.z02.00.00.069.1</w:instrText>
      </w:r>
      <w:r>
        <w:instrText xml:space="preserve">" </w:instrText>
      </w:r>
      <w:r>
        <w:rPr>
          <w:rStyle w:val="Term-DefinitionChar"/>
          <w:b/>
        </w:rPr>
        <w:fldChar w:fldCharType="end"/>
      </w:r>
      <w:r w:rsidRPr="002A5B2A">
        <w:rPr>
          <w:rStyle w:val="Term-DefinitionChar"/>
          <w:b/>
        </w:rPr>
        <w:t>WinEvents</w:t>
      </w:r>
      <w:r>
        <w:rPr>
          <w:rFonts w:ascii="Cambria Math" w:hAnsi="Cambria Math" w:cs="Cambria Math"/>
        </w:rPr>
        <w:t> </w:t>
      </w:r>
      <w:r>
        <w:t>A cross-</w:t>
      </w:r>
      <w:r w:rsidRPr="00706207">
        <w:t xml:space="preserve">process event system in </w:t>
      </w:r>
      <w:r>
        <w:t xml:space="preserve">the </w:t>
      </w:r>
      <w:r w:rsidRPr="00706207">
        <w:t xml:space="preserve">Windows </w:t>
      </w:r>
      <w:r>
        <w:t>p</w:t>
      </w:r>
      <w:r w:rsidRPr="00706207">
        <w:t xml:space="preserve">latform that allows programs to notify others with </w:t>
      </w:r>
      <w:r>
        <w:t xml:space="preserve">a </w:t>
      </w:r>
      <w:r w:rsidRPr="00706207">
        <w:t>defined set of ID</w:t>
      </w:r>
      <w:r>
        <w:t>s</w:t>
      </w:r>
      <w:r w:rsidRPr="00706207">
        <w:t xml:space="preserve"> and the information</w:t>
      </w:r>
      <w:r>
        <w:t>.</w:t>
      </w:r>
      <w:r>
        <w:fldChar w:fldCharType="begin"/>
      </w:r>
      <w:r>
        <w:instrText xml:space="preserve"> XE "</w:instrText>
      </w:r>
      <w:r w:rsidRPr="008D3F40">
        <w:instrText>26805.z02.00.00.069.9</w:instrText>
      </w:r>
      <w:r>
        <w:instrText xml:space="preserve">" </w:instrText>
      </w:r>
      <w:r>
        <w:fldChar w:fldCharType="end"/>
      </w:r>
    </w:p>
    <w:p w14:paraId="7AD85F4E" w14:textId="77777777" w:rsidR="00094486" w:rsidRDefault="00094486" w:rsidP="00094486">
      <w:pPr>
        <w:pStyle w:val="GlossaryDefinition"/>
      </w:pPr>
      <w:r>
        <w:rPr>
          <w:rStyle w:val="Term-DefinitionChar"/>
          <w:b/>
        </w:rPr>
        <w:fldChar w:fldCharType="begin"/>
      </w:r>
      <w:r>
        <w:instrText xml:space="preserve"> XE "</w:instrText>
      </w:r>
      <w:r w:rsidRPr="00673F06">
        <w:instrText>26805.z02.00.00.070.1</w:instrText>
      </w:r>
      <w:r>
        <w:instrText xml:space="preserve">" </w:instrText>
      </w:r>
      <w:r>
        <w:rPr>
          <w:rStyle w:val="Term-DefinitionChar"/>
          <w:b/>
        </w:rPr>
        <w:fldChar w:fldCharType="end"/>
      </w:r>
      <w:r w:rsidRPr="002A5B2A">
        <w:rPr>
          <w:rStyle w:val="Term-DefinitionChar"/>
          <w:b/>
        </w:rPr>
        <w:t>Workaround</w:t>
      </w:r>
      <w:r>
        <w:rPr>
          <w:rFonts w:ascii="Cambria Math" w:hAnsi="Cambria Math" w:cs="Cambria Math"/>
        </w:rPr>
        <w:t> </w:t>
      </w:r>
      <w:r>
        <w:t>A way of bypassing a problem or functionality issue in a program.</w:t>
      </w:r>
    </w:p>
    <w:p w14:paraId="59CD3E7A" w14:textId="77777777" w:rsidR="00094486" w:rsidRDefault="00094486" w:rsidP="00094486">
      <w:pPr>
        <w:pStyle w:val="GlossaryDefinition"/>
        <w:sectPr w:rsidR="00094486" w:rsidSect="00094486">
          <w:headerReference w:type="even" r:id="rId52"/>
          <w:headerReference w:type="default" r:id="rId53"/>
          <w:footerReference w:type="first" r:id="rId54"/>
          <w:type w:val="continuous"/>
          <w:pgSz w:w="10620" w:h="12960" w:code="167"/>
          <w:pgMar w:top="720" w:right="720" w:bottom="720" w:left="720" w:header="720" w:footer="720" w:gutter="0"/>
          <w:pgNumType w:start="69"/>
          <w:cols w:num="2" w:space="720"/>
          <w:titlePg/>
          <w:docGrid w:linePitch="360"/>
        </w:sectPr>
      </w:pPr>
    </w:p>
    <w:p w14:paraId="31E2B400" w14:textId="77777777" w:rsidR="00094486" w:rsidRDefault="00094486" w:rsidP="00094486"/>
    <w:p w14:paraId="61202A22" w14:textId="77777777" w:rsidR="00094486" w:rsidRPr="0014283E" w:rsidRDefault="00094486" w:rsidP="00094486">
      <w:pPr>
        <w:pStyle w:val="SeeAlso"/>
      </w:pPr>
      <w:r>
        <w:fldChar w:fldCharType="begin"/>
      </w:r>
      <w:r>
        <w:instrText xml:space="preserve"> XE "</w:instrText>
      </w:r>
      <w:r w:rsidRPr="00B3229E">
        <w:instrText>26805.z02.00.00.071.1</w:instrText>
      </w:r>
      <w:r>
        <w:instrText xml:space="preserve">" </w:instrText>
      </w:r>
      <w:r>
        <w:fldChar w:fldCharType="end"/>
      </w:r>
      <w:r>
        <w:t xml:space="preserve">Go further: The terms used in this book are based on definitions from the UI Automation (UIA) Specification, Windows Accessibility Software Developer Kit (SDK), the Microsoft Developer Network (MSDN), and the </w:t>
      </w:r>
      <w:r w:rsidRPr="0014283E">
        <w:t>Microsoft Press Computer Dictionary</w:t>
      </w:r>
      <w:r w:rsidRPr="00A35CF9">
        <w:t>.</w:t>
      </w:r>
      <w:r>
        <w:t xml:space="preserve"> To access or learn more about these sources, go to </w:t>
      </w:r>
      <w:r w:rsidRPr="00145A4E">
        <w:rPr>
          <w:rFonts w:cs="Times New Roman"/>
        </w:rPr>
        <w:t>http://go.microsoft.com/fwlink/?LinkId=150842</w:t>
      </w:r>
      <w:r>
        <w:t>.</w:t>
      </w:r>
      <w:r>
        <w:fldChar w:fldCharType="begin"/>
      </w:r>
      <w:r>
        <w:instrText xml:space="preserve"> XE "</w:instrText>
      </w:r>
      <w:r w:rsidRPr="002C4690">
        <w:instrText>26805.z02.00.00.071.9</w:instrText>
      </w:r>
      <w:r>
        <w:instrText xml:space="preserve">" </w:instrText>
      </w:r>
      <w:r>
        <w:fldChar w:fldCharType="end"/>
      </w:r>
    </w:p>
    <w:p w14:paraId="29FD34CB" w14:textId="77777777" w:rsidR="007743D1" w:rsidRPr="005F529B" w:rsidRDefault="007743D1" w:rsidP="0001331D">
      <w:pPr>
        <w:pStyle w:val="TOCChapter"/>
        <w:ind w:firstLine="0"/>
      </w:pPr>
    </w:p>
    <w:sectPr w:rsidR="007743D1" w:rsidRPr="005F529B" w:rsidSect="00094486">
      <w:type w:val="continuous"/>
      <w:pgSz w:w="10620" w:h="12960" w:code="167"/>
      <w:pgMar w:top="965" w:right="835" w:bottom="907" w:left="1195" w:header="720" w:footer="720" w:gutter="0"/>
      <w:pgNumType w:start="69"/>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DCF820" w14:textId="77777777" w:rsidR="004C5EAC" w:rsidRDefault="004C5EAC" w:rsidP="001248E1">
      <w:r>
        <w:separator/>
      </w:r>
    </w:p>
    <w:p w14:paraId="5127E1F4" w14:textId="77777777" w:rsidR="004C5EAC" w:rsidRDefault="004C5EAC" w:rsidP="001248E1"/>
    <w:p w14:paraId="02143113" w14:textId="77777777" w:rsidR="004C5EAC" w:rsidRDefault="004C5EAC" w:rsidP="001248E1"/>
    <w:p w14:paraId="5BAB5ACD" w14:textId="77777777" w:rsidR="004C5EAC" w:rsidRDefault="004C5EAC" w:rsidP="001248E1"/>
    <w:p w14:paraId="57C74D74" w14:textId="77777777" w:rsidR="004C5EAC" w:rsidRDefault="004C5EAC" w:rsidP="001248E1"/>
    <w:p w14:paraId="13F349F6" w14:textId="77777777" w:rsidR="004C5EAC" w:rsidRDefault="004C5EAC" w:rsidP="001248E1"/>
    <w:p w14:paraId="77692EA4" w14:textId="77777777" w:rsidR="004C5EAC" w:rsidRDefault="004C5EAC" w:rsidP="001248E1"/>
    <w:p w14:paraId="192F4656" w14:textId="77777777" w:rsidR="004C5EAC" w:rsidRDefault="004C5EAC" w:rsidP="001248E1"/>
    <w:p w14:paraId="45AA155A" w14:textId="77777777" w:rsidR="004C5EAC" w:rsidRDefault="004C5EAC"/>
    <w:p w14:paraId="2901FBCF" w14:textId="77777777" w:rsidR="004C5EAC" w:rsidRDefault="004C5EAC"/>
    <w:p w14:paraId="4C25ED12" w14:textId="77777777" w:rsidR="004C5EAC" w:rsidRDefault="004C5EAC"/>
    <w:p w14:paraId="6604A035" w14:textId="77777777" w:rsidR="004C5EAC" w:rsidRDefault="004C5EAC"/>
    <w:p w14:paraId="5A82F4D5" w14:textId="77777777" w:rsidR="004C5EAC" w:rsidRDefault="004C5EAC"/>
    <w:p w14:paraId="6CF77893" w14:textId="77777777" w:rsidR="004C5EAC" w:rsidRDefault="004C5EAC"/>
    <w:p w14:paraId="6CD9A080" w14:textId="77777777" w:rsidR="004C5EAC" w:rsidRDefault="004C5EAC"/>
    <w:p w14:paraId="73EF4D80" w14:textId="77777777" w:rsidR="004C5EAC" w:rsidRDefault="004C5EAC"/>
  </w:endnote>
  <w:endnote w:type="continuationSeparator" w:id="0">
    <w:p w14:paraId="61BC7DE5" w14:textId="77777777" w:rsidR="004C5EAC" w:rsidRDefault="004C5EAC" w:rsidP="001248E1">
      <w:r>
        <w:continuationSeparator/>
      </w:r>
    </w:p>
    <w:p w14:paraId="1736ABA3" w14:textId="77777777" w:rsidR="004C5EAC" w:rsidRDefault="004C5EAC" w:rsidP="001248E1"/>
    <w:p w14:paraId="27633FD8" w14:textId="77777777" w:rsidR="004C5EAC" w:rsidRDefault="004C5EAC" w:rsidP="001248E1"/>
    <w:p w14:paraId="2594FAB7" w14:textId="77777777" w:rsidR="004C5EAC" w:rsidRDefault="004C5EAC" w:rsidP="001248E1"/>
    <w:p w14:paraId="5F630FA0" w14:textId="77777777" w:rsidR="004C5EAC" w:rsidRDefault="004C5EAC" w:rsidP="001248E1"/>
    <w:p w14:paraId="765B6276" w14:textId="77777777" w:rsidR="004C5EAC" w:rsidRDefault="004C5EAC" w:rsidP="001248E1"/>
    <w:p w14:paraId="2ADD33F1" w14:textId="77777777" w:rsidR="004C5EAC" w:rsidRDefault="004C5EAC" w:rsidP="001248E1"/>
    <w:p w14:paraId="031E6DC3" w14:textId="77777777" w:rsidR="004C5EAC" w:rsidRDefault="004C5EAC" w:rsidP="001248E1"/>
    <w:p w14:paraId="416570B6" w14:textId="77777777" w:rsidR="004C5EAC" w:rsidRDefault="004C5EAC"/>
    <w:p w14:paraId="6BA1C9AA" w14:textId="77777777" w:rsidR="004C5EAC" w:rsidRDefault="004C5EAC"/>
    <w:p w14:paraId="38C25D8B" w14:textId="77777777" w:rsidR="004C5EAC" w:rsidRDefault="004C5EAC"/>
    <w:p w14:paraId="138B6ECC" w14:textId="77777777" w:rsidR="004C5EAC" w:rsidRDefault="004C5EAC"/>
    <w:p w14:paraId="67263EA8" w14:textId="77777777" w:rsidR="004C5EAC" w:rsidRDefault="004C5EAC"/>
    <w:p w14:paraId="413E95DD" w14:textId="77777777" w:rsidR="004C5EAC" w:rsidRDefault="004C5EAC"/>
    <w:p w14:paraId="1908092B" w14:textId="77777777" w:rsidR="004C5EAC" w:rsidRDefault="004C5EAC"/>
    <w:p w14:paraId="64546DD7" w14:textId="77777777" w:rsidR="004C5EAC" w:rsidRDefault="004C5E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charset w:val="00"/>
    <w:family w:val="swiss"/>
    <w:pitch w:val="variable"/>
    <w:sig w:usb0="00000001"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Semibold">
    <w:altName w:val="Segoe UI Semibold"/>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imes 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8E79B" w14:textId="77777777" w:rsidR="0001331D" w:rsidRPr="003A2BC9" w:rsidRDefault="0001331D" w:rsidP="00317556">
    <w:pPr>
      <w:pStyle w:val="Footer"/>
      <w:jc w:val="right"/>
      <w:rPr>
        <w:b/>
        <w:sz w:val="18"/>
        <w:szCs w:val="18"/>
      </w:rPr>
    </w:pPr>
    <w:r w:rsidRPr="003A2BC9">
      <w:rPr>
        <w:b/>
        <w:sz w:val="18"/>
        <w:szCs w:val="18"/>
      </w:rPr>
      <w:fldChar w:fldCharType="begin"/>
    </w:r>
    <w:r w:rsidRPr="003A2BC9">
      <w:rPr>
        <w:b/>
        <w:sz w:val="18"/>
        <w:szCs w:val="18"/>
      </w:rPr>
      <w:instrText xml:space="preserve"> PAGE   \* MERGEFORMAT </w:instrText>
    </w:r>
    <w:r w:rsidRPr="003A2BC9">
      <w:rPr>
        <w:b/>
        <w:sz w:val="18"/>
        <w:szCs w:val="18"/>
      </w:rPr>
      <w:fldChar w:fldCharType="separate"/>
    </w:r>
    <w:r w:rsidR="00460DB9">
      <w:rPr>
        <w:b/>
        <w:noProof/>
        <w:sz w:val="18"/>
        <w:szCs w:val="18"/>
      </w:rPr>
      <w:t>vii</w:t>
    </w:r>
    <w:r w:rsidRPr="003A2BC9">
      <w:rPr>
        <w:b/>
        <w:sz w:val="18"/>
        <w:szCs w:val="18"/>
      </w:rPr>
      <w:fldChar w:fldCharType="end"/>
    </w:r>
  </w:p>
  <w:p w14:paraId="2099D7E3" w14:textId="77777777" w:rsidR="0001331D" w:rsidRDefault="0001331D" w:rsidP="00317556"/>
  <w:p w14:paraId="48FBEA3E" w14:textId="77777777" w:rsidR="0001331D" w:rsidRDefault="0001331D" w:rsidP="003175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98CBA" w14:textId="77777777" w:rsidR="005026A3" w:rsidRPr="00331BD0" w:rsidRDefault="005026A3" w:rsidP="00317556">
    <w:pPr>
      <w:pStyle w:val="Footer"/>
    </w:pPr>
    <w:r>
      <w:tab/>
    </w:r>
    <w:r>
      <w:tab/>
    </w:r>
    <w:r w:rsidRPr="009C6661">
      <w:rPr>
        <w:b/>
        <w:sz w:val="18"/>
        <w:szCs w:val="18"/>
      </w:rPr>
      <w:fldChar w:fldCharType="begin"/>
    </w:r>
    <w:r w:rsidRPr="009C6661">
      <w:rPr>
        <w:b/>
        <w:sz w:val="18"/>
        <w:szCs w:val="18"/>
      </w:rPr>
      <w:instrText xml:space="preserve"> PAGE   \* MERGEFORMAT </w:instrText>
    </w:r>
    <w:r w:rsidRPr="009C6661">
      <w:rPr>
        <w:b/>
        <w:sz w:val="18"/>
        <w:szCs w:val="18"/>
      </w:rPr>
      <w:fldChar w:fldCharType="separate"/>
    </w:r>
    <w:r w:rsidR="00460DB9">
      <w:rPr>
        <w:b/>
        <w:noProof/>
        <w:sz w:val="18"/>
        <w:szCs w:val="18"/>
      </w:rPr>
      <w:t>9</w:t>
    </w:r>
    <w:r w:rsidRPr="009C6661">
      <w:rPr>
        <w:b/>
        <w:sz w:val="18"/>
        <w:szCs w:val="18"/>
      </w:rPr>
      <w:fldChar w:fldCharType="end"/>
    </w:r>
  </w:p>
  <w:p w14:paraId="29387ABD" w14:textId="77777777" w:rsidR="005026A3" w:rsidRDefault="005026A3"/>
  <w:p w14:paraId="76C95CDB" w14:textId="77777777" w:rsidR="005026A3" w:rsidRDefault="005026A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3E32D" w14:textId="77777777" w:rsidR="00094486" w:rsidRPr="00B02DA7" w:rsidRDefault="00094486" w:rsidP="00317556">
    <w:pPr>
      <w:pStyle w:val="Footer"/>
      <w:rPr>
        <w:b/>
        <w:sz w:val="18"/>
        <w:szCs w:val="18"/>
      </w:rPr>
    </w:pPr>
    <w:r w:rsidRPr="00B02DA7">
      <w:rPr>
        <w:sz w:val="18"/>
        <w:szCs w:val="18"/>
      </w:rPr>
      <w:tab/>
    </w:r>
    <w:r w:rsidRPr="00B02DA7">
      <w:rPr>
        <w:sz w:val="18"/>
        <w:szCs w:val="18"/>
      </w:rPr>
      <w:tab/>
    </w:r>
    <w:r w:rsidRPr="00B02DA7">
      <w:rPr>
        <w:b/>
        <w:sz w:val="18"/>
        <w:szCs w:val="18"/>
      </w:rPr>
      <w:fldChar w:fldCharType="begin"/>
    </w:r>
    <w:r w:rsidRPr="00B02DA7">
      <w:rPr>
        <w:b/>
        <w:sz w:val="18"/>
        <w:szCs w:val="18"/>
      </w:rPr>
      <w:instrText xml:space="preserve"> PAGE   \* MERGEFORMAT </w:instrText>
    </w:r>
    <w:r w:rsidRPr="00B02DA7">
      <w:rPr>
        <w:b/>
        <w:sz w:val="18"/>
        <w:szCs w:val="18"/>
      </w:rPr>
      <w:fldChar w:fldCharType="separate"/>
    </w:r>
    <w:r w:rsidR="00460DB9">
      <w:rPr>
        <w:b/>
        <w:noProof/>
        <w:sz w:val="18"/>
        <w:szCs w:val="18"/>
      </w:rPr>
      <w:t>45</w:t>
    </w:r>
    <w:r w:rsidRPr="00B02DA7">
      <w:rPr>
        <w:b/>
        <w:sz w:val="18"/>
        <w:szCs w:val="18"/>
      </w:rPr>
      <w:fldChar w:fldCharType="end"/>
    </w:r>
  </w:p>
  <w:p w14:paraId="093EF723" w14:textId="77777777" w:rsidR="00094486" w:rsidRDefault="00094486" w:rsidP="00317556">
    <w:pPr>
      <w:pStyle w:val="Footer"/>
    </w:pPr>
  </w:p>
  <w:p w14:paraId="4F9BBF9F" w14:textId="77777777" w:rsidR="00094486" w:rsidRDefault="00094486" w:rsidP="003175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47C5E" w14:textId="77777777" w:rsidR="00094486" w:rsidRPr="00770B9F" w:rsidRDefault="00094486" w:rsidP="00317556">
    <w:pPr>
      <w:pStyle w:val="Footer"/>
    </w:pPr>
    <w:r w:rsidRPr="00B02DA7">
      <w:rPr>
        <w:sz w:val="18"/>
        <w:szCs w:val="18"/>
      </w:rPr>
      <w:tab/>
    </w:r>
    <w:r w:rsidRPr="00B02DA7">
      <w:rPr>
        <w:sz w:val="18"/>
        <w:szCs w:val="18"/>
      </w:rPr>
      <w:tab/>
    </w:r>
    <w:r w:rsidRPr="00B02DA7">
      <w:rPr>
        <w:b/>
        <w:sz w:val="18"/>
        <w:szCs w:val="18"/>
      </w:rPr>
      <w:fldChar w:fldCharType="begin"/>
    </w:r>
    <w:r w:rsidRPr="00B02DA7">
      <w:rPr>
        <w:b/>
        <w:sz w:val="18"/>
        <w:szCs w:val="18"/>
      </w:rPr>
      <w:instrText xml:space="preserve"> PAGE   \* MERGEFORMAT </w:instrText>
    </w:r>
    <w:r w:rsidRPr="00B02DA7">
      <w:rPr>
        <w:b/>
        <w:sz w:val="18"/>
        <w:szCs w:val="18"/>
      </w:rPr>
      <w:fldChar w:fldCharType="separate"/>
    </w:r>
    <w:r w:rsidR="00460DB9">
      <w:rPr>
        <w:b/>
        <w:noProof/>
        <w:sz w:val="18"/>
        <w:szCs w:val="18"/>
      </w:rPr>
      <w:t>53</w:t>
    </w:r>
    <w:r w:rsidRPr="00B02DA7">
      <w:rPr>
        <w:b/>
        <w:sz w:val="18"/>
        <w:szCs w:val="18"/>
      </w:rPr>
      <w:fldChar w:fldCharType="end"/>
    </w:r>
  </w:p>
  <w:p w14:paraId="6B642545" w14:textId="77777777" w:rsidR="00094486" w:rsidRDefault="00094486"/>
  <w:p w14:paraId="7BF6C378" w14:textId="77777777" w:rsidR="00094486" w:rsidRDefault="0009448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7973E" w14:textId="77777777" w:rsidR="00094486" w:rsidRPr="00D52F42" w:rsidRDefault="00094486" w:rsidP="00317556">
    <w:pPr>
      <w:pStyle w:val="Footer"/>
    </w:pPr>
  </w:p>
  <w:p w14:paraId="4A5217F0" w14:textId="77777777" w:rsidR="00094486" w:rsidRDefault="00094486"/>
  <w:p w14:paraId="4A6D3A0A" w14:textId="77777777" w:rsidR="00094486" w:rsidRDefault="0009448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CB3CC" w14:textId="77777777" w:rsidR="00317556" w:rsidRPr="009C6661" w:rsidRDefault="00317556" w:rsidP="00317556">
    <w:pPr>
      <w:pStyle w:val="Footer"/>
      <w:rPr>
        <w:sz w:val="18"/>
        <w:szCs w:val="18"/>
      </w:rPr>
    </w:pPr>
    <w:r>
      <w:tab/>
    </w:r>
    <w:r>
      <w:tab/>
    </w:r>
    <w:r w:rsidRPr="009C6661">
      <w:rPr>
        <w:b/>
        <w:sz w:val="18"/>
        <w:szCs w:val="18"/>
      </w:rPr>
      <w:fldChar w:fldCharType="begin"/>
    </w:r>
    <w:r w:rsidRPr="009C6661">
      <w:rPr>
        <w:b/>
        <w:sz w:val="18"/>
        <w:szCs w:val="18"/>
      </w:rPr>
      <w:instrText xml:space="preserve"> PAGE   \* MERGEFORMAT </w:instrText>
    </w:r>
    <w:r w:rsidRPr="009C6661">
      <w:rPr>
        <w:b/>
        <w:sz w:val="18"/>
        <w:szCs w:val="18"/>
      </w:rPr>
      <w:fldChar w:fldCharType="separate"/>
    </w:r>
    <w:r w:rsidR="00460DB9">
      <w:rPr>
        <w:b/>
        <w:noProof/>
        <w:sz w:val="18"/>
        <w:szCs w:val="18"/>
      </w:rPr>
      <w:t>67</w:t>
    </w:r>
    <w:r w:rsidRPr="009C6661">
      <w:rPr>
        <w:b/>
        <w:sz w:val="18"/>
        <w:szCs w:val="18"/>
      </w:rPr>
      <w:fldChar w:fldCharType="end"/>
    </w:r>
  </w:p>
  <w:p w14:paraId="4FDA5CC5" w14:textId="77777777" w:rsidR="00317556" w:rsidRDefault="00317556"/>
  <w:p w14:paraId="0725CC3C" w14:textId="77777777" w:rsidR="00317556" w:rsidRDefault="00317556"/>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4A719" w14:textId="77777777" w:rsidR="00094486" w:rsidRPr="00F27712" w:rsidRDefault="00094486" w:rsidP="00317556">
    <w:pPr>
      <w:pStyle w:val="Footer"/>
      <w:rPr>
        <w:b/>
        <w:sz w:val="18"/>
        <w:szCs w:val="18"/>
      </w:rPr>
    </w:pPr>
    <w:r>
      <w:tab/>
    </w:r>
    <w:r>
      <w:tab/>
    </w:r>
    <w:r w:rsidRPr="00F27712">
      <w:rPr>
        <w:b/>
        <w:sz w:val="18"/>
        <w:szCs w:val="18"/>
      </w:rPr>
      <w:fldChar w:fldCharType="begin"/>
    </w:r>
    <w:r w:rsidRPr="00F27712">
      <w:rPr>
        <w:b/>
        <w:sz w:val="18"/>
        <w:szCs w:val="18"/>
      </w:rPr>
      <w:instrText xml:space="preserve"> PAGE   \* MERGEFORMAT </w:instrText>
    </w:r>
    <w:r w:rsidRPr="00F27712">
      <w:rPr>
        <w:b/>
        <w:sz w:val="18"/>
        <w:szCs w:val="18"/>
      </w:rPr>
      <w:fldChar w:fldCharType="separate"/>
    </w:r>
    <w:r w:rsidR="006C5A78">
      <w:rPr>
        <w:b/>
        <w:noProof/>
        <w:sz w:val="18"/>
        <w:szCs w:val="18"/>
      </w:rPr>
      <w:t>69</w:t>
    </w:r>
    <w:r w:rsidRPr="00F27712">
      <w:rPr>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E37510" w14:textId="77777777" w:rsidR="004C5EAC" w:rsidRDefault="004C5EAC" w:rsidP="001248E1">
      <w:r>
        <w:separator/>
      </w:r>
    </w:p>
    <w:p w14:paraId="7F0EBC3A" w14:textId="77777777" w:rsidR="004C5EAC" w:rsidRDefault="004C5EAC" w:rsidP="001248E1"/>
    <w:p w14:paraId="7357FFF8" w14:textId="77777777" w:rsidR="004C5EAC" w:rsidRDefault="004C5EAC" w:rsidP="001248E1"/>
    <w:p w14:paraId="1203B386" w14:textId="77777777" w:rsidR="004C5EAC" w:rsidRDefault="004C5EAC" w:rsidP="001248E1"/>
    <w:p w14:paraId="330ADAD8" w14:textId="77777777" w:rsidR="004C5EAC" w:rsidRDefault="004C5EAC" w:rsidP="001248E1"/>
    <w:p w14:paraId="427A6F07" w14:textId="77777777" w:rsidR="004C5EAC" w:rsidRDefault="004C5EAC" w:rsidP="001248E1"/>
    <w:p w14:paraId="6E024239" w14:textId="77777777" w:rsidR="004C5EAC" w:rsidRDefault="004C5EAC" w:rsidP="001248E1"/>
    <w:p w14:paraId="67B36703" w14:textId="77777777" w:rsidR="004C5EAC" w:rsidRDefault="004C5EAC" w:rsidP="001248E1"/>
    <w:p w14:paraId="6883C3EA" w14:textId="77777777" w:rsidR="004C5EAC" w:rsidRDefault="004C5EAC"/>
    <w:p w14:paraId="21FFE271" w14:textId="77777777" w:rsidR="004C5EAC" w:rsidRDefault="004C5EAC"/>
    <w:p w14:paraId="709EDB3F" w14:textId="77777777" w:rsidR="004C5EAC" w:rsidRDefault="004C5EAC"/>
    <w:p w14:paraId="194DE3B2" w14:textId="77777777" w:rsidR="004C5EAC" w:rsidRDefault="004C5EAC"/>
    <w:p w14:paraId="5C24D50A" w14:textId="77777777" w:rsidR="004C5EAC" w:rsidRDefault="004C5EAC"/>
    <w:p w14:paraId="0C0DD560" w14:textId="77777777" w:rsidR="004C5EAC" w:rsidRDefault="004C5EAC"/>
    <w:p w14:paraId="09BF7734" w14:textId="77777777" w:rsidR="004C5EAC" w:rsidRDefault="004C5EAC"/>
    <w:p w14:paraId="114CC9A1" w14:textId="77777777" w:rsidR="004C5EAC" w:rsidRDefault="004C5EAC"/>
  </w:footnote>
  <w:footnote w:type="continuationSeparator" w:id="0">
    <w:p w14:paraId="2CBE3FF4" w14:textId="77777777" w:rsidR="004C5EAC" w:rsidRDefault="004C5EAC" w:rsidP="001248E1">
      <w:r>
        <w:continuationSeparator/>
      </w:r>
    </w:p>
    <w:p w14:paraId="19A84670" w14:textId="77777777" w:rsidR="004C5EAC" w:rsidRDefault="004C5EAC" w:rsidP="001248E1"/>
    <w:p w14:paraId="67A30583" w14:textId="77777777" w:rsidR="004C5EAC" w:rsidRDefault="004C5EAC" w:rsidP="001248E1"/>
    <w:p w14:paraId="74174FB9" w14:textId="77777777" w:rsidR="004C5EAC" w:rsidRDefault="004C5EAC" w:rsidP="001248E1"/>
    <w:p w14:paraId="3D5A63F1" w14:textId="77777777" w:rsidR="004C5EAC" w:rsidRDefault="004C5EAC" w:rsidP="001248E1"/>
    <w:p w14:paraId="4FB8F894" w14:textId="77777777" w:rsidR="004C5EAC" w:rsidRDefault="004C5EAC" w:rsidP="001248E1"/>
    <w:p w14:paraId="0625326A" w14:textId="77777777" w:rsidR="004C5EAC" w:rsidRDefault="004C5EAC" w:rsidP="001248E1"/>
    <w:p w14:paraId="5C0BCE85" w14:textId="77777777" w:rsidR="004C5EAC" w:rsidRDefault="004C5EAC" w:rsidP="001248E1"/>
    <w:p w14:paraId="4BFE9F21" w14:textId="77777777" w:rsidR="004C5EAC" w:rsidRDefault="004C5EAC"/>
    <w:p w14:paraId="022B9487" w14:textId="77777777" w:rsidR="004C5EAC" w:rsidRDefault="004C5EAC"/>
    <w:p w14:paraId="5CEDA2DB" w14:textId="77777777" w:rsidR="004C5EAC" w:rsidRDefault="004C5EAC"/>
    <w:p w14:paraId="238DA506" w14:textId="77777777" w:rsidR="004C5EAC" w:rsidRDefault="004C5EAC"/>
    <w:p w14:paraId="0C008C28" w14:textId="77777777" w:rsidR="004C5EAC" w:rsidRDefault="004C5EAC"/>
    <w:p w14:paraId="0C0D9E1F" w14:textId="77777777" w:rsidR="004C5EAC" w:rsidRDefault="004C5EAC"/>
    <w:p w14:paraId="0177B899" w14:textId="77777777" w:rsidR="004C5EAC" w:rsidRDefault="004C5EAC"/>
    <w:p w14:paraId="68F174EF" w14:textId="77777777" w:rsidR="004C5EAC" w:rsidRDefault="004C5E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01E12" w14:textId="77777777" w:rsidR="0001331D" w:rsidRDefault="0001331D" w:rsidP="00317556">
    <w:pPr>
      <w:pStyle w:val="Header"/>
      <w:framePr w:wrap="around" w:vAnchor="text" w:hAnchor="margin" w:xAlign="outside" w:y="1"/>
      <w:spacing w:after="0"/>
      <w:rPr>
        <w:rStyle w:val="PageNumber"/>
        <w:b/>
        <w:sz w:val="18"/>
      </w:rPr>
    </w:pPr>
  </w:p>
  <w:p w14:paraId="4BCE48CB" w14:textId="77777777" w:rsidR="0001331D" w:rsidRDefault="0001331D" w:rsidP="00317556"/>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5A2EC" w14:textId="77777777" w:rsidR="00317556" w:rsidRDefault="00317556" w:rsidP="00317556">
    <w:pPr>
      <w:pStyle w:val="Header"/>
      <w:framePr w:wrap="around" w:vAnchor="text" w:hAnchor="margin" w:xAlign="outside" w:y="1"/>
      <w:spacing w:after="0"/>
      <w:rPr>
        <w:rStyle w:val="PageNumber"/>
        <w:b/>
        <w:sz w:val="18"/>
      </w:rPr>
    </w:pPr>
    <w:r>
      <w:rPr>
        <w:rStyle w:val="PageNumber"/>
        <w:b/>
        <w:sz w:val="18"/>
      </w:rPr>
      <w:fldChar w:fldCharType="begin"/>
    </w:r>
    <w:r>
      <w:rPr>
        <w:rStyle w:val="PageNumber"/>
        <w:b/>
        <w:sz w:val="18"/>
      </w:rPr>
      <w:instrText xml:space="preserve">PAGE  </w:instrText>
    </w:r>
    <w:r>
      <w:rPr>
        <w:rStyle w:val="PageNumber"/>
        <w:b/>
        <w:sz w:val="18"/>
      </w:rPr>
      <w:fldChar w:fldCharType="separate"/>
    </w:r>
    <w:r w:rsidR="00460DB9">
      <w:rPr>
        <w:rStyle w:val="PageNumber"/>
        <w:b/>
        <w:noProof/>
        <w:sz w:val="18"/>
      </w:rPr>
      <w:t>70</w:t>
    </w:r>
    <w:r>
      <w:rPr>
        <w:rStyle w:val="PageNumber"/>
        <w:b/>
        <w:sz w:val="18"/>
      </w:rPr>
      <w:fldChar w:fldCharType="end"/>
    </w:r>
  </w:p>
  <w:p w14:paraId="1B3825A8" w14:textId="77777777" w:rsidR="00317556" w:rsidRPr="00D039B2" w:rsidRDefault="00317556" w:rsidP="00317556">
    <w:pPr>
      <w:pStyle w:val="Header"/>
      <w:tabs>
        <w:tab w:val="clear" w:pos="4320"/>
        <w:tab w:val="clear" w:pos="8640"/>
        <w:tab w:val="left" w:pos="792"/>
      </w:tabs>
      <w:ind w:right="360"/>
    </w:pPr>
    <w:r>
      <w:rPr>
        <w:b/>
        <w:sz w:val="17"/>
        <w:szCs w:val="17"/>
      </w:rPr>
      <w:tab/>
    </w:r>
    <w:r>
      <w:rPr>
        <w:sz w:val="17"/>
        <w:szCs w:val="17"/>
      </w:rPr>
      <w:t>Engineering Software for Accessibility</w:t>
    </w:r>
  </w:p>
  <w:p w14:paraId="5409636A" w14:textId="77777777" w:rsidR="00317556" w:rsidRDefault="00317556"/>
  <w:p w14:paraId="0737BAFE" w14:textId="77777777" w:rsidR="00317556" w:rsidRDefault="00317556"/>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E439A" w14:textId="77777777" w:rsidR="00317556" w:rsidRPr="00D039B2" w:rsidRDefault="00317556" w:rsidP="00317556">
    <w:pPr>
      <w:pStyle w:val="Header"/>
      <w:tabs>
        <w:tab w:val="clear" w:pos="4320"/>
        <w:tab w:val="right" w:pos="7920"/>
      </w:tabs>
      <w:ind w:right="648"/>
      <w:jc w:val="right"/>
      <w:rPr>
        <w:sz w:val="18"/>
        <w:szCs w:val="18"/>
      </w:rPr>
    </w:pPr>
    <w:r>
      <w:rPr>
        <w:sz w:val="17"/>
        <w:szCs w:val="17"/>
      </w:rPr>
      <w:tab/>
    </w:r>
    <w:r w:rsidRPr="00192F90">
      <w:rPr>
        <w:b/>
        <w:sz w:val="17"/>
        <w:szCs w:val="17"/>
      </w:rPr>
      <w:fldChar w:fldCharType="begin"/>
    </w:r>
    <w:r w:rsidRPr="00192F90">
      <w:rPr>
        <w:b/>
        <w:sz w:val="17"/>
        <w:szCs w:val="17"/>
      </w:rPr>
      <w:instrText xml:space="preserve"> STYLEREF  "Ch Number"  \* MERGEFORMAT </w:instrText>
    </w:r>
    <w:r w:rsidRPr="00192F90">
      <w:rPr>
        <w:b/>
        <w:sz w:val="17"/>
        <w:szCs w:val="17"/>
      </w:rPr>
      <w:fldChar w:fldCharType="separate"/>
    </w:r>
    <w:r w:rsidR="00460DB9">
      <w:rPr>
        <w:b/>
        <w:noProof/>
        <w:sz w:val="17"/>
        <w:szCs w:val="17"/>
      </w:rPr>
      <w:t>Appendix B</w:t>
    </w:r>
    <w:r w:rsidRPr="00192F90">
      <w:rPr>
        <w:b/>
        <w:sz w:val="17"/>
        <w:szCs w:val="17"/>
      </w:rPr>
      <w:fldChar w:fldCharType="end"/>
    </w:r>
    <w:r>
      <w:rPr>
        <w:rFonts w:ascii="Cambria Math" w:hAnsi="Cambria Math" w:cs="Cambria Math"/>
        <w:sz w:val="17"/>
        <w:szCs w:val="17"/>
      </w:rPr>
      <w:t> </w:t>
    </w:r>
    <w:r>
      <w:rPr>
        <w:sz w:val="17"/>
        <w:szCs w:val="17"/>
      </w:rPr>
      <w:fldChar w:fldCharType="begin"/>
    </w:r>
    <w:r>
      <w:rPr>
        <w:sz w:val="17"/>
        <w:szCs w:val="17"/>
      </w:rPr>
      <w:instrText xml:space="preserve"> STYLEREF  "Ch Title"  \* MERGEFORMAT </w:instrText>
    </w:r>
    <w:r>
      <w:rPr>
        <w:sz w:val="17"/>
        <w:szCs w:val="17"/>
      </w:rPr>
      <w:fldChar w:fldCharType="separate"/>
    </w:r>
    <w:r w:rsidR="00460DB9">
      <w:rPr>
        <w:noProof/>
        <w:sz w:val="17"/>
        <w:szCs w:val="17"/>
      </w:rPr>
      <w:t>UI Automation Overview</w:t>
    </w:r>
    <w:r>
      <w:rPr>
        <w:sz w:val="17"/>
        <w:szCs w:val="17"/>
      </w:rPr>
      <w:fldChar w:fldCharType="end"/>
    </w:r>
    <w:r>
      <w:rPr>
        <w:sz w:val="17"/>
        <w:szCs w:val="17"/>
      </w:rPr>
      <w:tab/>
    </w:r>
    <w:r w:rsidRPr="00D039B2">
      <w:rPr>
        <w:b/>
        <w:sz w:val="18"/>
        <w:szCs w:val="18"/>
      </w:rPr>
      <w:fldChar w:fldCharType="begin"/>
    </w:r>
    <w:r w:rsidRPr="00D039B2">
      <w:rPr>
        <w:b/>
        <w:sz w:val="18"/>
        <w:szCs w:val="18"/>
      </w:rPr>
      <w:instrText xml:space="preserve"> PAGE   \* MERGEFORMAT </w:instrText>
    </w:r>
    <w:r w:rsidRPr="00D039B2">
      <w:rPr>
        <w:b/>
        <w:sz w:val="18"/>
        <w:szCs w:val="18"/>
      </w:rPr>
      <w:fldChar w:fldCharType="separate"/>
    </w:r>
    <w:r w:rsidR="00460DB9">
      <w:rPr>
        <w:b/>
        <w:noProof/>
        <w:sz w:val="18"/>
        <w:szCs w:val="18"/>
      </w:rPr>
      <w:t>71</w:t>
    </w:r>
    <w:r w:rsidRPr="00D039B2">
      <w:rPr>
        <w:b/>
        <w:sz w:val="18"/>
        <w:szCs w:val="18"/>
      </w:rPr>
      <w:fldChar w:fldCharType="end"/>
    </w:r>
  </w:p>
  <w:p w14:paraId="4D243906" w14:textId="77777777" w:rsidR="00317556" w:rsidRDefault="00317556"/>
  <w:p w14:paraId="01AC66A3" w14:textId="77777777" w:rsidR="00317556" w:rsidRDefault="00317556"/>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B9653" w14:textId="77777777" w:rsidR="00094486" w:rsidRPr="002A193B" w:rsidRDefault="00094486" w:rsidP="00317556">
    <w:pPr>
      <w:pStyle w:val="Header"/>
      <w:tabs>
        <w:tab w:val="clear" w:pos="4320"/>
        <w:tab w:val="clear" w:pos="8640"/>
      </w:tabs>
    </w:pPr>
    <w:r w:rsidRPr="00F27712">
      <w:rPr>
        <w:b/>
        <w:sz w:val="18"/>
        <w:szCs w:val="18"/>
      </w:rPr>
      <w:fldChar w:fldCharType="begin"/>
    </w:r>
    <w:r w:rsidRPr="00F27712">
      <w:rPr>
        <w:b/>
        <w:sz w:val="18"/>
        <w:szCs w:val="18"/>
      </w:rPr>
      <w:instrText xml:space="preserve"> PAGE   \* MERGEFORMAT </w:instrText>
    </w:r>
    <w:r w:rsidRPr="00F27712">
      <w:rPr>
        <w:b/>
        <w:sz w:val="18"/>
        <w:szCs w:val="18"/>
      </w:rPr>
      <w:fldChar w:fldCharType="separate"/>
    </w:r>
    <w:r w:rsidR="00460DB9">
      <w:rPr>
        <w:b/>
        <w:noProof/>
        <w:sz w:val="18"/>
        <w:szCs w:val="18"/>
      </w:rPr>
      <w:t>74</w:t>
    </w:r>
    <w:r w:rsidRPr="00F27712">
      <w:rPr>
        <w:b/>
        <w:sz w:val="18"/>
        <w:szCs w:val="18"/>
      </w:rPr>
      <w:fldChar w:fldCharType="end"/>
    </w:r>
    <w:r w:rsidRPr="002A193B">
      <w:tab/>
    </w:r>
    <w:r w:rsidRPr="00F27712">
      <w:rPr>
        <w:sz w:val="17"/>
        <w:szCs w:val="17"/>
      </w:rPr>
      <w:t>Glossary</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F77A9" w14:textId="77777777" w:rsidR="00094486" w:rsidRPr="00F27712" w:rsidRDefault="00094486" w:rsidP="00317556">
    <w:pPr>
      <w:pStyle w:val="Header"/>
      <w:tabs>
        <w:tab w:val="right" w:pos="7920"/>
      </w:tabs>
      <w:rPr>
        <w:sz w:val="18"/>
        <w:szCs w:val="18"/>
      </w:rPr>
    </w:pPr>
    <w:r>
      <w:tab/>
    </w:r>
    <w:r>
      <w:tab/>
    </w:r>
    <w:r w:rsidRPr="00F27712">
      <w:rPr>
        <w:sz w:val="17"/>
        <w:szCs w:val="17"/>
      </w:rPr>
      <w:t>Glossary</w:t>
    </w:r>
    <w:r>
      <w:tab/>
    </w:r>
    <w:r w:rsidRPr="00F27712">
      <w:rPr>
        <w:b/>
        <w:sz w:val="18"/>
        <w:szCs w:val="18"/>
      </w:rPr>
      <w:fldChar w:fldCharType="begin"/>
    </w:r>
    <w:r w:rsidRPr="00F27712">
      <w:rPr>
        <w:b/>
        <w:sz w:val="18"/>
        <w:szCs w:val="18"/>
      </w:rPr>
      <w:instrText xml:space="preserve"> PAGE   \* MERGEFORMAT </w:instrText>
    </w:r>
    <w:r w:rsidRPr="00F27712">
      <w:rPr>
        <w:b/>
        <w:sz w:val="18"/>
        <w:szCs w:val="18"/>
      </w:rPr>
      <w:fldChar w:fldCharType="separate"/>
    </w:r>
    <w:r w:rsidR="00460DB9">
      <w:rPr>
        <w:b/>
        <w:noProof/>
        <w:sz w:val="18"/>
        <w:szCs w:val="18"/>
      </w:rPr>
      <w:t>73</w:t>
    </w:r>
    <w:r w:rsidRPr="00F27712">
      <w:rPr>
        <w:b/>
        <w:sz w:val="18"/>
        <w:szCs w:val="18"/>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566B7" w14:textId="77777777" w:rsidR="0001331D" w:rsidRDefault="0001331D" w:rsidP="00317556">
    <w:pPr>
      <w:pStyle w:val="Header"/>
      <w:framePr w:wrap="around" w:vAnchor="text" w:hAnchor="margin" w:xAlign="outside" w:y="1"/>
      <w:spacing w:after="0"/>
      <w:rPr>
        <w:rStyle w:val="PageNumber"/>
        <w:b/>
        <w:sz w:val="18"/>
      </w:rPr>
    </w:pPr>
    <w:r>
      <w:rPr>
        <w:rStyle w:val="PageNumber"/>
        <w:b/>
        <w:sz w:val="18"/>
      </w:rPr>
      <w:fldChar w:fldCharType="begin"/>
    </w:r>
    <w:r>
      <w:rPr>
        <w:rStyle w:val="PageNumber"/>
        <w:b/>
        <w:sz w:val="18"/>
      </w:rPr>
      <w:instrText xml:space="preserve">PAGE  </w:instrText>
    </w:r>
    <w:r>
      <w:rPr>
        <w:rStyle w:val="PageNumber"/>
        <w:b/>
        <w:sz w:val="18"/>
      </w:rPr>
      <w:fldChar w:fldCharType="separate"/>
    </w:r>
    <w:r w:rsidR="00460DB9">
      <w:rPr>
        <w:rStyle w:val="PageNumber"/>
        <w:b/>
        <w:noProof/>
        <w:sz w:val="18"/>
      </w:rPr>
      <w:t>xxiii</w:t>
    </w:r>
    <w:r>
      <w:rPr>
        <w:rStyle w:val="PageNumber"/>
        <w:b/>
        <w:sz w:val="18"/>
      </w:rPr>
      <w:fldChar w:fldCharType="end"/>
    </w:r>
  </w:p>
  <w:p w14:paraId="46125EF6" w14:textId="77777777" w:rsidR="0001331D" w:rsidRDefault="0001331D" w:rsidP="006C5A78">
    <w:pPr>
      <w:pStyle w:val="Header"/>
      <w:tabs>
        <w:tab w:val="left" w:pos="720"/>
        <w:tab w:val="right" w:pos="7920"/>
      </w:tabs>
      <w:ind w:right="720"/>
    </w:pPr>
    <w:r>
      <w:rPr>
        <w:b/>
        <w:sz w:val="17"/>
        <w:szCs w:val="17"/>
      </w:rPr>
      <w:tab/>
    </w:r>
    <w:r>
      <w:rPr>
        <w:b/>
        <w:sz w:val="17"/>
        <w:szCs w:val="17"/>
      </w:rPr>
      <w:tab/>
    </w:r>
    <w:r>
      <w:rPr>
        <w:b/>
        <w:sz w:val="17"/>
        <w:szCs w:val="17"/>
      </w:rPr>
      <w:tab/>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2BD18" w14:textId="77777777" w:rsidR="005026A3" w:rsidRDefault="005026A3" w:rsidP="00317556">
    <w:pPr>
      <w:pStyle w:val="Header"/>
      <w:framePr w:wrap="around" w:vAnchor="text" w:hAnchor="margin" w:xAlign="outside" w:y="1"/>
      <w:spacing w:after="0"/>
      <w:rPr>
        <w:rStyle w:val="PageNumber"/>
        <w:b/>
        <w:sz w:val="18"/>
      </w:rPr>
    </w:pPr>
    <w:r>
      <w:rPr>
        <w:rStyle w:val="PageNumber"/>
        <w:b/>
        <w:sz w:val="18"/>
      </w:rPr>
      <w:fldChar w:fldCharType="begin"/>
    </w:r>
    <w:r>
      <w:rPr>
        <w:rStyle w:val="PageNumber"/>
        <w:b/>
        <w:sz w:val="18"/>
      </w:rPr>
      <w:instrText xml:space="preserve">PAGE  </w:instrText>
    </w:r>
    <w:r>
      <w:rPr>
        <w:rStyle w:val="PageNumber"/>
        <w:b/>
        <w:sz w:val="18"/>
      </w:rPr>
      <w:fldChar w:fldCharType="separate"/>
    </w:r>
    <w:r w:rsidR="00460DB9">
      <w:rPr>
        <w:rStyle w:val="PageNumber"/>
        <w:b/>
        <w:noProof/>
        <w:sz w:val="18"/>
      </w:rPr>
      <w:t>36</w:t>
    </w:r>
    <w:r>
      <w:rPr>
        <w:rStyle w:val="PageNumber"/>
        <w:b/>
        <w:sz w:val="18"/>
      </w:rPr>
      <w:fldChar w:fldCharType="end"/>
    </w:r>
  </w:p>
  <w:p w14:paraId="2A3D115F" w14:textId="77777777" w:rsidR="005026A3" w:rsidRPr="00331BD0" w:rsidRDefault="005026A3" w:rsidP="00317556">
    <w:pPr>
      <w:pStyle w:val="Header"/>
      <w:tabs>
        <w:tab w:val="clear" w:pos="4320"/>
        <w:tab w:val="clear" w:pos="8640"/>
        <w:tab w:val="left" w:pos="792"/>
      </w:tabs>
      <w:ind w:right="360"/>
      <w:rPr>
        <w:szCs w:val="16"/>
      </w:rPr>
    </w:pPr>
    <w:r>
      <w:rPr>
        <w:b/>
        <w:sz w:val="17"/>
        <w:szCs w:val="17"/>
      </w:rPr>
      <w:tab/>
    </w:r>
    <w:r>
      <w:rPr>
        <w:sz w:val="17"/>
        <w:szCs w:val="17"/>
      </w:rPr>
      <w:t>Engineering Software for Accessibility</w:t>
    </w:r>
  </w:p>
  <w:p w14:paraId="03D02037" w14:textId="77777777" w:rsidR="005026A3" w:rsidRDefault="005026A3"/>
  <w:p w14:paraId="62708205" w14:textId="77777777" w:rsidR="005026A3" w:rsidRDefault="005026A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BED43" w14:textId="77777777" w:rsidR="005026A3" w:rsidRPr="00331BD0" w:rsidRDefault="005026A3" w:rsidP="00317556">
    <w:pPr>
      <w:pStyle w:val="Header"/>
      <w:tabs>
        <w:tab w:val="clear" w:pos="4320"/>
        <w:tab w:val="right" w:pos="7920"/>
      </w:tabs>
      <w:ind w:right="648"/>
      <w:jc w:val="right"/>
      <w:rPr>
        <w:szCs w:val="16"/>
      </w:rPr>
    </w:pPr>
    <w:r>
      <w:rPr>
        <w:sz w:val="17"/>
        <w:szCs w:val="17"/>
      </w:rPr>
      <w:tab/>
    </w:r>
    <w:r w:rsidRPr="00192F90">
      <w:rPr>
        <w:b/>
        <w:sz w:val="17"/>
        <w:szCs w:val="17"/>
      </w:rPr>
      <w:fldChar w:fldCharType="begin"/>
    </w:r>
    <w:r w:rsidRPr="00192F90">
      <w:rPr>
        <w:b/>
        <w:sz w:val="17"/>
        <w:szCs w:val="17"/>
      </w:rPr>
      <w:instrText xml:space="preserve"> STYLEREF  "Ch Number"  \* MERGEFORMAT </w:instrText>
    </w:r>
    <w:r w:rsidRPr="00192F90">
      <w:rPr>
        <w:b/>
        <w:sz w:val="17"/>
        <w:szCs w:val="17"/>
      </w:rPr>
      <w:fldChar w:fldCharType="separate"/>
    </w:r>
    <w:r w:rsidR="00460DB9">
      <w:rPr>
        <w:b/>
        <w:noProof/>
        <w:sz w:val="17"/>
        <w:szCs w:val="17"/>
      </w:rPr>
      <w:t>Chapter 2</w:t>
    </w:r>
    <w:r w:rsidRPr="00192F90">
      <w:rPr>
        <w:b/>
        <w:sz w:val="17"/>
        <w:szCs w:val="17"/>
      </w:rPr>
      <w:fldChar w:fldCharType="end"/>
    </w:r>
    <w:r>
      <w:rPr>
        <w:rFonts w:ascii="Cambria Math" w:hAnsi="Cambria Math" w:cs="Cambria Math"/>
        <w:sz w:val="17"/>
        <w:szCs w:val="17"/>
      </w:rPr>
      <w:t> </w:t>
    </w:r>
    <w:r>
      <w:rPr>
        <w:sz w:val="17"/>
        <w:szCs w:val="17"/>
      </w:rPr>
      <w:fldChar w:fldCharType="begin"/>
    </w:r>
    <w:r>
      <w:rPr>
        <w:sz w:val="17"/>
        <w:szCs w:val="17"/>
      </w:rPr>
      <w:instrText xml:space="preserve"> STYLEREF  "Ch Title"  \* MERGEFORMAT </w:instrText>
    </w:r>
    <w:r>
      <w:rPr>
        <w:sz w:val="17"/>
        <w:szCs w:val="17"/>
      </w:rPr>
      <w:fldChar w:fldCharType="separate"/>
    </w:r>
    <w:r w:rsidR="00460DB9">
      <w:rPr>
        <w:noProof/>
        <w:sz w:val="17"/>
        <w:szCs w:val="17"/>
      </w:rPr>
      <w:t>Designing the Logical Hierarchy</w:t>
    </w:r>
    <w:r>
      <w:rPr>
        <w:sz w:val="17"/>
        <w:szCs w:val="17"/>
      </w:rPr>
      <w:fldChar w:fldCharType="end"/>
    </w:r>
    <w:r>
      <w:rPr>
        <w:sz w:val="17"/>
        <w:szCs w:val="17"/>
      </w:rPr>
      <w:tab/>
    </w:r>
    <w:r w:rsidRPr="00D039B2">
      <w:rPr>
        <w:b/>
        <w:sz w:val="18"/>
        <w:szCs w:val="18"/>
      </w:rPr>
      <w:fldChar w:fldCharType="begin"/>
    </w:r>
    <w:r w:rsidRPr="00D039B2">
      <w:rPr>
        <w:b/>
        <w:sz w:val="18"/>
        <w:szCs w:val="18"/>
      </w:rPr>
      <w:instrText xml:space="preserve"> PAGE   \* MERGEFORMAT </w:instrText>
    </w:r>
    <w:r w:rsidRPr="00D039B2">
      <w:rPr>
        <w:b/>
        <w:sz w:val="18"/>
        <w:szCs w:val="18"/>
      </w:rPr>
      <w:fldChar w:fldCharType="separate"/>
    </w:r>
    <w:r w:rsidR="00460DB9">
      <w:rPr>
        <w:b/>
        <w:noProof/>
        <w:sz w:val="18"/>
        <w:szCs w:val="18"/>
      </w:rPr>
      <w:t>37</w:t>
    </w:r>
    <w:r w:rsidRPr="00D039B2">
      <w:rPr>
        <w:b/>
        <w:sz w:val="18"/>
        <w:szCs w:val="18"/>
      </w:rPr>
      <w:fldChar w:fldCharType="end"/>
    </w:r>
  </w:p>
  <w:p w14:paraId="6C09F11D" w14:textId="77777777" w:rsidR="005026A3" w:rsidRDefault="005026A3"/>
  <w:p w14:paraId="5473D434" w14:textId="77777777" w:rsidR="005026A3" w:rsidRDefault="005026A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01EC3" w14:textId="77777777" w:rsidR="00094486" w:rsidRDefault="00094486" w:rsidP="00317556">
    <w:pPr>
      <w:pStyle w:val="Header"/>
      <w:framePr w:wrap="around" w:vAnchor="text" w:hAnchor="margin" w:xAlign="outside" w:y="1"/>
      <w:spacing w:after="0"/>
      <w:rPr>
        <w:rStyle w:val="PageNumber"/>
        <w:b/>
        <w:sz w:val="18"/>
      </w:rPr>
    </w:pPr>
    <w:r>
      <w:rPr>
        <w:rStyle w:val="PageNumber"/>
        <w:b/>
        <w:sz w:val="18"/>
      </w:rPr>
      <w:fldChar w:fldCharType="begin"/>
    </w:r>
    <w:r>
      <w:rPr>
        <w:rStyle w:val="PageNumber"/>
        <w:b/>
        <w:sz w:val="18"/>
      </w:rPr>
      <w:instrText xml:space="preserve">PAGE  </w:instrText>
    </w:r>
    <w:r>
      <w:rPr>
        <w:rStyle w:val="PageNumber"/>
        <w:b/>
        <w:sz w:val="18"/>
      </w:rPr>
      <w:fldChar w:fldCharType="separate"/>
    </w:r>
    <w:r w:rsidR="00460DB9">
      <w:rPr>
        <w:rStyle w:val="PageNumber"/>
        <w:b/>
        <w:noProof/>
        <w:sz w:val="18"/>
      </w:rPr>
      <w:t>66</w:t>
    </w:r>
    <w:r>
      <w:rPr>
        <w:rStyle w:val="PageNumber"/>
        <w:b/>
        <w:sz w:val="18"/>
      </w:rPr>
      <w:fldChar w:fldCharType="end"/>
    </w:r>
  </w:p>
  <w:p w14:paraId="4C09057E" w14:textId="77777777" w:rsidR="00094486" w:rsidRPr="00280E90" w:rsidRDefault="00094486" w:rsidP="00317556">
    <w:pPr>
      <w:pStyle w:val="Header"/>
      <w:tabs>
        <w:tab w:val="clear" w:pos="4320"/>
        <w:tab w:val="clear" w:pos="8640"/>
        <w:tab w:val="left" w:pos="792"/>
      </w:tabs>
      <w:ind w:right="360"/>
    </w:pPr>
    <w:r>
      <w:rPr>
        <w:b/>
        <w:sz w:val="17"/>
        <w:szCs w:val="17"/>
      </w:rPr>
      <w:tab/>
    </w:r>
    <w:r>
      <w:rPr>
        <w:sz w:val="17"/>
        <w:szCs w:val="17"/>
      </w:rPr>
      <w:t>Engineering Software for Accessibility</w:t>
    </w:r>
  </w:p>
  <w:p w14:paraId="112486C5" w14:textId="77777777" w:rsidR="00094486" w:rsidRDefault="00094486" w:rsidP="00317556">
    <w:pPr>
      <w:pStyle w:val="Header"/>
    </w:pPr>
  </w:p>
  <w:p w14:paraId="4152FECB" w14:textId="77777777" w:rsidR="00094486" w:rsidRDefault="00094486" w:rsidP="0031755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532D9" w14:textId="77777777" w:rsidR="00094486" w:rsidRPr="00280E90" w:rsidRDefault="00094486" w:rsidP="00317556">
    <w:pPr>
      <w:pStyle w:val="Header"/>
      <w:tabs>
        <w:tab w:val="clear" w:pos="4320"/>
        <w:tab w:val="right" w:pos="7920"/>
      </w:tabs>
      <w:ind w:right="648"/>
      <w:jc w:val="right"/>
    </w:pPr>
    <w:r>
      <w:rPr>
        <w:sz w:val="17"/>
        <w:szCs w:val="17"/>
      </w:rPr>
      <w:tab/>
    </w:r>
    <w:r w:rsidRPr="00192F90">
      <w:rPr>
        <w:b/>
        <w:sz w:val="17"/>
        <w:szCs w:val="17"/>
      </w:rPr>
      <w:fldChar w:fldCharType="begin"/>
    </w:r>
    <w:r w:rsidRPr="00192F90">
      <w:rPr>
        <w:b/>
        <w:sz w:val="17"/>
        <w:szCs w:val="17"/>
      </w:rPr>
      <w:instrText xml:space="preserve"> STYLEREF  "Ch Number"  \* MERGEFORMAT </w:instrText>
    </w:r>
    <w:r w:rsidRPr="00192F90">
      <w:rPr>
        <w:b/>
        <w:sz w:val="17"/>
        <w:szCs w:val="17"/>
      </w:rPr>
      <w:fldChar w:fldCharType="separate"/>
    </w:r>
    <w:r w:rsidR="00460DB9">
      <w:rPr>
        <w:b/>
        <w:noProof/>
        <w:sz w:val="17"/>
        <w:szCs w:val="17"/>
      </w:rPr>
      <w:t>Chapter 4</w:t>
    </w:r>
    <w:r w:rsidRPr="00192F90">
      <w:rPr>
        <w:b/>
        <w:sz w:val="17"/>
        <w:szCs w:val="17"/>
      </w:rPr>
      <w:fldChar w:fldCharType="end"/>
    </w:r>
    <w:r>
      <w:rPr>
        <w:rFonts w:ascii="Cambria Math" w:hAnsi="Cambria Math" w:cs="Cambria Math"/>
        <w:sz w:val="17"/>
        <w:szCs w:val="17"/>
      </w:rPr>
      <w:t> </w:t>
    </w:r>
    <w:r>
      <w:rPr>
        <w:sz w:val="17"/>
        <w:szCs w:val="17"/>
      </w:rPr>
      <w:fldChar w:fldCharType="begin"/>
    </w:r>
    <w:r>
      <w:rPr>
        <w:sz w:val="17"/>
        <w:szCs w:val="17"/>
      </w:rPr>
      <w:instrText xml:space="preserve"> STYLEREF  "Ch Title"  \* MERGEFORMAT </w:instrText>
    </w:r>
    <w:r>
      <w:rPr>
        <w:sz w:val="17"/>
        <w:szCs w:val="17"/>
      </w:rPr>
      <w:fldChar w:fldCharType="separate"/>
    </w:r>
    <w:r w:rsidR="00460DB9">
      <w:rPr>
        <w:noProof/>
        <w:sz w:val="17"/>
        <w:szCs w:val="17"/>
      </w:rPr>
      <w:t>Testing and Delivery</w:t>
    </w:r>
    <w:r>
      <w:rPr>
        <w:sz w:val="17"/>
        <w:szCs w:val="17"/>
      </w:rPr>
      <w:fldChar w:fldCharType="end"/>
    </w:r>
    <w:r>
      <w:rPr>
        <w:sz w:val="17"/>
        <w:szCs w:val="17"/>
      </w:rPr>
      <w:tab/>
    </w:r>
    <w:r w:rsidRPr="00D039B2">
      <w:rPr>
        <w:b/>
        <w:sz w:val="18"/>
        <w:szCs w:val="18"/>
      </w:rPr>
      <w:fldChar w:fldCharType="begin"/>
    </w:r>
    <w:r w:rsidRPr="00D039B2">
      <w:rPr>
        <w:b/>
        <w:sz w:val="18"/>
        <w:szCs w:val="18"/>
      </w:rPr>
      <w:instrText xml:space="preserve"> PAGE   \* MERGEFORMAT </w:instrText>
    </w:r>
    <w:r w:rsidRPr="00D039B2">
      <w:rPr>
        <w:b/>
        <w:sz w:val="18"/>
        <w:szCs w:val="18"/>
      </w:rPr>
      <w:fldChar w:fldCharType="separate"/>
    </w:r>
    <w:r w:rsidR="00460DB9">
      <w:rPr>
        <w:b/>
        <w:noProof/>
        <w:sz w:val="18"/>
        <w:szCs w:val="18"/>
      </w:rPr>
      <w:t>67</w:t>
    </w:r>
    <w:r w:rsidRPr="00D039B2">
      <w:rPr>
        <w:b/>
        <w:sz w:val="18"/>
        <w:szCs w:val="18"/>
      </w:rPr>
      <w:fldChar w:fldCharType="end"/>
    </w:r>
  </w:p>
  <w:p w14:paraId="68DCA717" w14:textId="77777777" w:rsidR="00094486" w:rsidRDefault="00094486" w:rsidP="00317556">
    <w:pPr>
      <w:pStyle w:val="Header"/>
    </w:pPr>
  </w:p>
  <w:p w14:paraId="74030BB9" w14:textId="77777777" w:rsidR="00094486" w:rsidRDefault="00094486" w:rsidP="0031755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57673" w14:textId="77777777" w:rsidR="00094486" w:rsidRDefault="00094486" w:rsidP="00317556">
    <w:pPr>
      <w:pStyle w:val="Header"/>
      <w:framePr w:wrap="around" w:vAnchor="text" w:hAnchor="margin" w:xAlign="outside" w:y="1"/>
      <w:spacing w:after="0"/>
      <w:rPr>
        <w:rStyle w:val="PageNumber"/>
        <w:b/>
        <w:sz w:val="18"/>
      </w:rPr>
    </w:pPr>
    <w:r>
      <w:rPr>
        <w:rStyle w:val="PageNumber"/>
        <w:b/>
        <w:sz w:val="18"/>
      </w:rPr>
      <w:fldChar w:fldCharType="begin"/>
    </w:r>
    <w:r>
      <w:rPr>
        <w:rStyle w:val="PageNumber"/>
        <w:b/>
        <w:sz w:val="18"/>
      </w:rPr>
      <w:instrText xml:space="preserve">PAGE  </w:instrText>
    </w:r>
    <w:r>
      <w:rPr>
        <w:rStyle w:val="PageNumber"/>
        <w:b/>
        <w:sz w:val="18"/>
      </w:rPr>
      <w:fldChar w:fldCharType="separate"/>
    </w:r>
    <w:r w:rsidR="00460DB9">
      <w:rPr>
        <w:rStyle w:val="PageNumber"/>
        <w:b/>
        <w:noProof/>
        <w:sz w:val="18"/>
      </w:rPr>
      <w:t>64</w:t>
    </w:r>
    <w:r>
      <w:rPr>
        <w:rStyle w:val="PageNumber"/>
        <w:b/>
        <w:sz w:val="18"/>
      </w:rPr>
      <w:fldChar w:fldCharType="end"/>
    </w:r>
  </w:p>
  <w:p w14:paraId="3A3DF770" w14:textId="77777777" w:rsidR="00094486" w:rsidRPr="00E52D8A" w:rsidRDefault="00094486" w:rsidP="00317556">
    <w:pPr>
      <w:pStyle w:val="Header"/>
      <w:tabs>
        <w:tab w:val="clear" w:pos="4320"/>
        <w:tab w:val="clear" w:pos="8640"/>
        <w:tab w:val="left" w:pos="792"/>
      </w:tabs>
      <w:ind w:right="360"/>
    </w:pPr>
    <w:r>
      <w:rPr>
        <w:b/>
        <w:sz w:val="17"/>
        <w:szCs w:val="17"/>
      </w:rPr>
      <w:tab/>
    </w:r>
    <w:r>
      <w:rPr>
        <w:sz w:val="17"/>
        <w:szCs w:val="17"/>
      </w:rPr>
      <w:t>Engineering Software for Accessibility</w:t>
    </w:r>
  </w:p>
  <w:p w14:paraId="764A5F79" w14:textId="77777777" w:rsidR="00094486" w:rsidRDefault="00094486"/>
  <w:p w14:paraId="1E3D925B" w14:textId="77777777" w:rsidR="00094486" w:rsidRDefault="0009448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7AC81" w14:textId="77777777" w:rsidR="00094486" w:rsidRPr="00BF541B" w:rsidRDefault="00094486" w:rsidP="00317556">
    <w:pPr>
      <w:pStyle w:val="Header"/>
      <w:tabs>
        <w:tab w:val="clear" w:pos="4320"/>
        <w:tab w:val="right" w:pos="7920"/>
      </w:tabs>
      <w:ind w:right="648"/>
      <w:jc w:val="right"/>
    </w:pPr>
    <w:r>
      <w:rPr>
        <w:sz w:val="17"/>
        <w:szCs w:val="17"/>
      </w:rPr>
      <w:tab/>
    </w:r>
    <w:r w:rsidRPr="00192F90">
      <w:rPr>
        <w:b/>
        <w:sz w:val="17"/>
        <w:szCs w:val="17"/>
      </w:rPr>
      <w:fldChar w:fldCharType="begin"/>
    </w:r>
    <w:r w:rsidRPr="00192F90">
      <w:rPr>
        <w:b/>
        <w:sz w:val="17"/>
        <w:szCs w:val="17"/>
      </w:rPr>
      <w:instrText xml:space="preserve"> STYLEREF  "Ch Number"  \* MERGEFORMAT </w:instrText>
    </w:r>
    <w:r w:rsidRPr="00192F90">
      <w:rPr>
        <w:b/>
        <w:sz w:val="17"/>
        <w:szCs w:val="17"/>
      </w:rPr>
      <w:fldChar w:fldCharType="separate"/>
    </w:r>
    <w:r w:rsidR="00460DB9">
      <w:rPr>
        <w:b/>
        <w:noProof/>
        <w:sz w:val="17"/>
        <w:szCs w:val="17"/>
      </w:rPr>
      <w:t>Appendix A</w:t>
    </w:r>
    <w:r w:rsidRPr="00192F90">
      <w:rPr>
        <w:b/>
        <w:sz w:val="17"/>
        <w:szCs w:val="17"/>
      </w:rPr>
      <w:fldChar w:fldCharType="end"/>
    </w:r>
    <w:r>
      <w:rPr>
        <w:rFonts w:ascii="Cambria Math" w:hAnsi="Cambria Math" w:cs="Cambria Math"/>
        <w:sz w:val="17"/>
        <w:szCs w:val="17"/>
      </w:rPr>
      <w:t> </w:t>
    </w:r>
    <w:r>
      <w:rPr>
        <w:sz w:val="17"/>
        <w:szCs w:val="17"/>
      </w:rPr>
      <w:fldChar w:fldCharType="begin"/>
    </w:r>
    <w:r>
      <w:rPr>
        <w:sz w:val="17"/>
        <w:szCs w:val="17"/>
      </w:rPr>
      <w:instrText xml:space="preserve"> STYLEREF  "Ch Title"  \* MERGEFORMAT </w:instrText>
    </w:r>
    <w:r>
      <w:rPr>
        <w:sz w:val="17"/>
        <w:szCs w:val="17"/>
      </w:rPr>
      <w:fldChar w:fldCharType="separate"/>
    </w:r>
    <w:r w:rsidR="00460DB9">
      <w:rPr>
        <w:noProof/>
        <w:sz w:val="17"/>
        <w:szCs w:val="17"/>
      </w:rPr>
      <w:t>Windows Automation API: Overview</w:t>
    </w:r>
    <w:r>
      <w:rPr>
        <w:sz w:val="17"/>
        <w:szCs w:val="17"/>
      </w:rPr>
      <w:fldChar w:fldCharType="end"/>
    </w:r>
    <w:r>
      <w:rPr>
        <w:sz w:val="17"/>
        <w:szCs w:val="17"/>
      </w:rPr>
      <w:tab/>
    </w:r>
    <w:r w:rsidRPr="00D039B2">
      <w:rPr>
        <w:b/>
        <w:sz w:val="18"/>
        <w:szCs w:val="18"/>
      </w:rPr>
      <w:fldChar w:fldCharType="begin"/>
    </w:r>
    <w:r w:rsidRPr="00D039B2">
      <w:rPr>
        <w:b/>
        <w:sz w:val="18"/>
        <w:szCs w:val="18"/>
      </w:rPr>
      <w:instrText xml:space="preserve"> PAGE   \* MERGEFORMAT </w:instrText>
    </w:r>
    <w:r w:rsidRPr="00D039B2">
      <w:rPr>
        <w:b/>
        <w:sz w:val="18"/>
        <w:szCs w:val="18"/>
      </w:rPr>
      <w:fldChar w:fldCharType="separate"/>
    </w:r>
    <w:r w:rsidR="00460DB9">
      <w:rPr>
        <w:b/>
        <w:noProof/>
        <w:sz w:val="18"/>
        <w:szCs w:val="18"/>
      </w:rPr>
      <w:t>65</w:t>
    </w:r>
    <w:r w:rsidRPr="00D039B2">
      <w:rPr>
        <w:b/>
        <w:sz w:val="18"/>
        <w:szCs w:val="18"/>
      </w:rPr>
      <w:fldChar w:fldCharType="end"/>
    </w:r>
  </w:p>
  <w:p w14:paraId="6761DA81" w14:textId="77777777" w:rsidR="00094486" w:rsidRDefault="00094486"/>
  <w:p w14:paraId="30087AA1" w14:textId="77777777" w:rsidR="00094486" w:rsidRDefault="00094486"/>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622FF" w14:textId="77777777" w:rsidR="00094486" w:rsidRPr="00A80F96" w:rsidRDefault="00094486" w:rsidP="00317556">
    <w:pPr>
      <w:pStyle w:val="Header"/>
    </w:pPr>
  </w:p>
  <w:p w14:paraId="768949BB" w14:textId="77777777" w:rsidR="00094486" w:rsidRDefault="00094486"/>
  <w:p w14:paraId="0BDE7483" w14:textId="77777777" w:rsidR="00094486" w:rsidRDefault="0009448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7EC39D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0A0FB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84CEAE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CC0944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2B0A2F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C14AFF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F962D5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B7E050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4FEA8C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0DA185E"/>
    <w:lvl w:ilvl="0">
      <w:start w:val="1"/>
      <w:numFmt w:val="bullet"/>
      <w:pStyle w:val="BullList"/>
      <w:lvlText w:val=""/>
      <w:lvlJc w:val="left"/>
      <w:pPr>
        <w:tabs>
          <w:tab w:val="num" w:pos="360"/>
        </w:tabs>
        <w:ind w:left="360" w:hanging="360"/>
      </w:pPr>
      <w:rPr>
        <w:rFonts w:ascii="Symbol" w:hAnsi="Symbol" w:hint="default"/>
      </w:rPr>
    </w:lvl>
  </w:abstractNum>
  <w:abstractNum w:abstractNumId="10" w15:restartNumberingAfterBreak="0">
    <w:nsid w:val="00F14BAC"/>
    <w:multiLevelType w:val="hybridMultilevel"/>
    <w:tmpl w:val="A1E20B28"/>
    <w:lvl w:ilvl="0" w:tplc="630AE6FE">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03F331D7"/>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320"/>
        </w:tabs>
        <w:ind w:left="4320" w:hanging="1440"/>
      </w:pPr>
    </w:lvl>
  </w:abstractNum>
  <w:abstractNum w:abstractNumId="12" w15:restartNumberingAfterBreak="0">
    <w:nsid w:val="0689608B"/>
    <w:multiLevelType w:val="hybridMultilevel"/>
    <w:tmpl w:val="E3ACE1F8"/>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0A924475"/>
    <w:multiLevelType w:val="hybridMultilevel"/>
    <w:tmpl w:val="108E9106"/>
    <w:lvl w:ilvl="0" w:tplc="D7381758">
      <w:start w:val="1"/>
      <w:numFmt w:val="decimal"/>
      <w:lvlText w:val="%1."/>
      <w:lvlJc w:val="left"/>
      <w:pPr>
        <w:ind w:left="1138" w:hanging="360"/>
      </w:pPr>
      <w:rPr>
        <w:rFonts w:hint="default"/>
      </w:r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14" w15:restartNumberingAfterBreak="0">
    <w:nsid w:val="0C9025A7"/>
    <w:multiLevelType w:val="hybridMultilevel"/>
    <w:tmpl w:val="6C72E042"/>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0E976A2D"/>
    <w:multiLevelType w:val="hybridMultilevel"/>
    <w:tmpl w:val="BC6C27C6"/>
    <w:lvl w:ilvl="0" w:tplc="5078A21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EA86BC9"/>
    <w:multiLevelType w:val="multilevel"/>
    <w:tmpl w:val="4E9C0F34"/>
    <w:lvl w:ilvl="0">
      <w:start w:val="1"/>
      <w:numFmt w:val="bullet"/>
      <w:lvlText w:val=""/>
      <w:lvlJc w:val="left"/>
      <w:pPr>
        <w:tabs>
          <w:tab w:val="num" w:pos="2098"/>
        </w:tabs>
        <w:ind w:left="2098" w:hanging="360"/>
      </w:pPr>
      <w:rPr>
        <w:rFonts w:ascii="Symbol" w:hAnsi="Symbol" w:hint="default"/>
        <w:sz w:val="24"/>
      </w:rPr>
    </w:lvl>
    <w:lvl w:ilvl="1">
      <w:start w:val="1"/>
      <w:numFmt w:val="bullet"/>
      <w:lvlText w:val="o"/>
      <w:lvlJc w:val="left"/>
      <w:pPr>
        <w:tabs>
          <w:tab w:val="num" w:pos="2400"/>
        </w:tabs>
        <w:ind w:left="2400" w:hanging="360"/>
      </w:pPr>
      <w:rPr>
        <w:rFonts w:ascii="Courier New" w:hAnsi="Courier New" w:cs="Courier New" w:hint="default"/>
      </w:rPr>
    </w:lvl>
    <w:lvl w:ilvl="2">
      <w:start w:val="1"/>
      <w:numFmt w:val="bullet"/>
      <w:lvlText w:val=""/>
      <w:lvlJc w:val="left"/>
      <w:pPr>
        <w:tabs>
          <w:tab w:val="num" w:pos="3120"/>
        </w:tabs>
        <w:ind w:left="3120" w:hanging="360"/>
      </w:pPr>
      <w:rPr>
        <w:rFonts w:ascii="Wingdings" w:hAnsi="Wingdings" w:hint="default"/>
      </w:rPr>
    </w:lvl>
    <w:lvl w:ilvl="3">
      <w:start w:val="1"/>
      <w:numFmt w:val="bullet"/>
      <w:lvlText w:val=""/>
      <w:lvlJc w:val="left"/>
      <w:pPr>
        <w:tabs>
          <w:tab w:val="num" w:pos="3840"/>
        </w:tabs>
        <w:ind w:left="3840" w:hanging="360"/>
      </w:pPr>
      <w:rPr>
        <w:rFonts w:ascii="Symbol" w:hAnsi="Symbol" w:hint="default"/>
      </w:rPr>
    </w:lvl>
    <w:lvl w:ilvl="4">
      <w:start w:val="1"/>
      <w:numFmt w:val="bullet"/>
      <w:lvlText w:val="o"/>
      <w:lvlJc w:val="left"/>
      <w:pPr>
        <w:tabs>
          <w:tab w:val="num" w:pos="4560"/>
        </w:tabs>
        <w:ind w:left="4560" w:hanging="360"/>
      </w:pPr>
      <w:rPr>
        <w:rFonts w:ascii="Courier New" w:hAnsi="Courier New" w:cs="Courier New" w:hint="default"/>
      </w:rPr>
    </w:lvl>
    <w:lvl w:ilvl="5">
      <w:start w:val="1"/>
      <w:numFmt w:val="bullet"/>
      <w:lvlText w:val=""/>
      <w:lvlJc w:val="left"/>
      <w:pPr>
        <w:tabs>
          <w:tab w:val="num" w:pos="5280"/>
        </w:tabs>
        <w:ind w:left="5280" w:hanging="360"/>
      </w:pPr>
      <w:rPr>
        <w:rFonts w:ascii="Wingdings" w:hAnsi="Wingdings" w:hint="default"/>
      </w:rPr>
    </w:lvl>
    <w:lvl w:ilvl="6">
      <w:start w:val="1"/>
      <w:numFmt w:val="bullet"/>
      <w:lvlText w:val=""/>
      <w:lvlJc w:val="left"/>
      <w:pPr>
        <w:tabs>
          <w:tab w:val="num" w:pos="6000"/>
        </w:tabs>
        <w:ind w:left="6000" w:hanging="360"/>
      </w:pPr>
      <w:rPr>
        <w:rFonts w:ascii="Symbol" w:hAnsi="Symbol" w:hint="default"/>
      </w:rPr>
    </w:lvl>
    <w:lvl w:ilvl="7">
      <w:start w:val="1"/>
      <w:numFmt w:val="bullet"/>
      <w:lvlText w:val="o"/>
      <w:lvlJc w:val="left"/>
      <w:pPr>
        <w:tabs>
          <w:tab w:val="num" w:pos="6720"/>
        </w:tabs>
        <w:ind w:left="6720" w:hanging="360"/>
      </w:pPr>
      <w:rPr>
        <w:rFonts w:ascii="Courier New" w:hAnsi="Courier New" w:cs="Courier New" w:hint="default"/>
      </w:rPr>
    </w:lvl>
    <w:lvl w:ilvl="8">
      <w:start w:val="1"/>
      <w:numFmt w:val="bullet"/>
      <w:lvlText w:val=""/>
      <w:lvlJc w:val="left"/>
      <w:pPr>
        <w:tabs>
          <w:tab w:val="num" w:pos="7440"/>
        </w:tabs>
        <w:ind w:left="7440" w:hanging="360"/>
      </w:pPr>
      <w:rPr>
        <w:rFonts w:ascii="Wingdings" w:hAnsi="Wingdings" w:hint="default"/>
      </w:rPr>
    </w:lvl>
  </w:abstractNum>
  <w:abstractNum w:abstractNumId="17" w15:restartNumberingAfterBreak="0">
    <w:nsid w:val="158259ED"/>
    <w:multiLevelType w:val="multilevel"/>
    <w:tmpl w:val="A1E20B2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15:restartNumberingAfterBreak="0">
    <w:nsid w:val="1F5E1709"/>
    <w:multiLevelType w:val="hybridMultilevel"/>
    <w:tmpl w:val="CFA6AFC0"/>
    <w:lvl w:ilvl="0" w:tplc="2146BF8E">
      <w:start w:val="1"/>
      <w:numFmt w:val="bullet"/>
      <w:pStyle w:val="TableBullLis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9" w15:restartNumberingAfterBreak="0">
    <w:nsid w:val="21EF0AAD"/>
    <w:multiLevelType w:val="hybridMultilevel"/>
    <w:tmpl w:val="915C1B08"/>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271633A3"/>
    <w:multiLevelType w:val="hybridMultilevel"/>
    <w:tmpl w:val="CF6036F8"/>
    <w:lvl w:ilvl="0" w:tplc="25940298">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2BE80D7E"/>
    <w:multiLevelType w:val="hybridMultilevel"/>
    <w:tmpl w:val="A7921C70"/>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2" w15:restartNumberingAfterBreak="0">
    <w:nsid w:val="31887370"/>
    <w:multiLevelType w:val="hybridMultilevel"/>
    <w:tmpl w:val="BBC06106"/>
    <w:lvl w:ilvl="0" w:tplc="ABC668BE">
      <w:start w:val="1"/>
      <w:numFmt w:val="bullet"/>
      <w:lvlText w:val="•"/>
      <w:lvlJc w:val="left"/>
      <w:pPr>
        <w:tabs>
          <w:tab w:val="num" w:pos="720"/>
        </w:tabs>
        <w:ind w:left="720" w:hanging="360"/>
      </w:pPr>
      <w:rPr>
        <w:rFonts w:ascii="Segoe" w:hAnsi="Segoe" w:hint="default"/>
      </w:rPr>
    </w:lvl>
    <w:lvl w:ilvl="1" w:tplc="CD10557E" w:tentative="1">
      <w:start w:val="1"/>
      <w:numFmt w:val="bullet"/>
      <w:lvlText w:val="•"/>
      <w:lvlJc w:val="left"/>
      <w:pPr>
        <w:tabs>
          <w:tab w:val="num" w:pos="1440"/>
        </w:tabs>
        <w:ind w:left="1440" w:hanging="360"/>
      </w:pPr>
      <w:rPr>
        <w:rFonts w:ascii="Segoe" w:hAnsi="Segoe" w:hint="default"/>
      </w:rPr>
    </w:lvl>
    <w:lvl w:ilvl="2" w:tplc="25E086F8" w:tentative="1">
      <w:start w:val="1"/>
      <w:numFmt w:val="bullet"/>
      <w:lvlText w:val="•"/>
      <w:lvlJc w:val="left"/>
      <w:pPr>
        <w:tabs>
          <w:tab w:val="num" w:pos="2160"/>
        </w:tabs>
        <w:ind w:left="2160" w:hanging="360"/>
      </w:pPr>
      <w:rPr>
        <w:rFonts w:ascii="Segoe" w:hAnsi="Segoe" w:hint="default"/>
      </w:rPr>
    </w:lvl>
    <w:lvl w:ilvl="3" w:tplc="6D40982E" w:tentative="1">
      <w:start w:val="1"/>
      <w:numFmt w:val="bullet"/>
      <w:lvlText w:val="•"/>
      <w:lvlJc w:val="left"/>
      <w:pPr>
        <w:tabs>
          <w:tab w:val="num" w:pos="2880"/>
        </w:tabs>
        <w:ind w:left="2880" w:hanging="360"/>
      </w:pPr>
      <w:rPr>
        <w:rFonts w:ascii="Segoe" w:hAnsi="Segoe" w:hint="default"/>
      </w:rPr>
    </w:lvl>
    <w:lvl w:ilvl="4" w:tplc="AD7AB192" w:tentative="1">
      <w:start w:val="1"/>
      <w:numFmt w:val="bullet"/>
      <w:lvlText w:val="•"/>
      <w:lvlJc w:val="left"/>
      <w:pPr>
        <w:tabs>
          <w:tab w:val="num" w:pos="3600"/>
        </w:tabs>
        <w:ind w:left="3600" w:hanging="360"/>
      </w:pPr>
      <w:rPr>
        <w:rFonts w:ascii="Segoe" w:hAnsi="Segoe" w:hint="default"/>
      </w:rPr>
    </w:lvl>
    <w:lvl w:ilvl="5" w:tplc="B37AEA8A" w:tentative="1">
      <w:start w:val="1"/>
      <w:numFmt w:val="bullet"/>
      <w:lvlText w:val="•"/>
      <w:lvlJc w:val="left"/>
      <w:pPr>
        <w:tabs>
          <w:tab w:val="num" w:pos="4320"/>
        </w:tabs>
        <w:ind w:left="4320" w:hanging="360"/>
      </w:pPr>
      <w:rPr>
        <w:rFonts w:ascii="Segoe" w:hAnsi="Segoe" w:hint="default"/>
      </w:rPr>
    </w:lvl>
    <w:lvl w:ilvl="6" w:tplc="44A6EB82" w:tentative="1">
      <w:start w:val="1"/>
      <w:numFmt w:val="bullet"/>
      <w:lvlText w:val="•"/>
      <w:lvlJc w:val="left"/>
      <w:pPr>
        <w:tabs>
          <w:tab w:val="num" w:pos="5040"/>
        </w:tabs>
        <w:ind w:left="5040" w:hanging="360"/>
      </w:pPr>
      <w:rPr>
        <w:rFonts w:ascii="Segoe" w:hAnsi="Segoe" w:hint="default"/>
      </w:rPr>
    </w:lvl>
    <w:lvl w:ilvl="7" w:tplc="77268362" w:tentative="1">
      <w:start w:val="1"/>
      <w:numFmt w:val="bullet"/>
      <w:lvlText w:val="•"/>
      <w:lvlJc w:val="left"/>
      <w:pPr>
        <w:tabs>
          <w:tab w:val="num" w:pos="5760"/>
        </w:tabs>
        <w:ind w:left="5760" w:hanging="360"/>
      </w:pPr>
      <w:rPr>
        <w:rFonts w:ascii="Segoe" w:hAnsi="Segoe" w:hint="default"/>
      </w:rPr>
    </w:lvl>
    <w:lvl w:ilvl="8" w:tplc="DC1CD2E2" w:tentative="1">
      <w:start w:val="1"/>
      <w:numFmt w:val="bullet"/>
      <w:lvlText w:val="•"/>
      <w:lvlJc w:val="left"/>
      <w:pPr>
        <w:tabs>
          <w:tab w:val="num" w:pos="6480"/>
        </w:tabs>
        <w:ind w:left="6480" w:hanging="360"/>
      </w:pPr>
      <w:rPr>
        <w:rFonts w:ascii="Segoe" w:hAnsi="Segoe" w:hint="default"/>
      </w:rPr>
    </w:lvl>
  </w:abstractNum>
  <w:abstractNum w:abstractNumId="23" w15:restartNumberingAfterBreak="0">
    <w:nsid w:val="31E9768D"/>
    <w:multiLevelType w:val="hybridMultilevel"/>
    <w:tmpl w:val="BECE7302"/>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35A12BF2"/>
    <w:multiLevelType w:val="hybridMultilevel"/>
    <w:tmpl w:val="CC9AE3F2"/>
    <w:lvl w:ilvl="0" w:tplc="3D9637A2">
      <w:start w:val="1"/>
      <w:numFmt w:val="bullet"/>
      <w:pStyle w:val="BullList2"/>
      <w:lvlText w:val="o"/>
      <w:lvlJc w:val="left"/>
      <w:pPr>
        <w:tabs>
          <w:tab w:val="num" w:pos="1740"/>
        </w:tabs>
        <w:ind w:left="1740" w:hanging="360"/>
      </w:pPr>
      <w:rPr>
        <w:rFonts w:ascii="Courier New" w:hAnsi="Courier New" w:cs="Courier New" w:hint="default"/>
        <w:sz w:val="24"/>
      </w:rPr>
    </w:lvl>
    <w:lvl w:ilvl="1" w:tplc="04090003" w:tentative="1">
      <w:start w:val="1"/>
      <w:numFmt w:val="bullet"/>
      <w:lvlText w:val="o"/>
      <w:lvlJc w:val="left"/>
      <w:pPr>
        <w:tabs>
          <w:tab w:val="num" w:pos="2400"/>
        </w:tabs>
        <w:ind w:left="2400" w:hanging="360"/>
      </w:pPr>
      <w:rPr>
        <w:rFonts w:ascii="Courier New" w:hAnsi="Courier New" w:cs="Courier New" w:hint="default"/>
      </w:rPr>
    </w:lvl>
    <w:lvl w:ilvl="2" w:tplc="04090005" w:tentative="1">
      <w:start w:val="1"/>
      <w:numFmt w:val="bullet"/>
      <w:lvlText w:val=""/>
      <w:lvlJc w:val="left"/>
      <w:pPr>
        <w:tabs>
          <w:tab w:val="num" w:pos="3120"/>
        </w:tabs>
        <w:ind w:left="3120" w:hanging="360"/>
      </w:pPr>
      <w:rPr>
        <w:rFonts w:ascii="Wingdings" w:hAnsi="Wingdings" w:hint="default"/>
      </w:rPr>
    </w:lvl>
    <w:lvl w:ilvl="3" w:tplc="04090001" w:tentative="1">
      <w:start w:val="1"/>
      <w:numFmt w:val="bullet"/>
      <w:lvlText w:val=""/>
      <w:lvlJc w:val="left"/>
      <w:pPr>
        <w:tabs>
          <w:tab w:val="num" w:pos="3840"/>
        </w:tabs>
        <w:ind w:left="3840" w:hanging="360"/>
      </w:pPr>
      <w:rPr>
        <w:rFonts w:ascii="Symbol" w:hAnsi="Symbol" w:hint="default"/>
      </w:rPr>
    </w:lvl>
    <w:lvl w:ilvl="4" w:tplc="04090003" w:tentative="1">
      <w:start w:val="1"/>
      <w:numFmt w:val="bullet"/>
      <w:lvlText w:val="o"/>
      <w:lvlJc w:val="left"/>
      <w:pPr>
        <w:tabs>
          <w:tab w:val="num" w:pos="4560"/>
        </w:tabs>
        <w:ind w:left="4560" w:hanging="360"/>
      </w:pPr>
      <w:rPr>
        <w:rFonts w:ascii="Courier New" w:hAnsi="Courier New" w:cs="Courier New" w:hint="default"/>
      </w:rPr>
    </w:lvl>
    <w:lvl w:ilvl="5" w:tplc="04090005" w:tentative="1">
      <w:start w:val="1"/>
      <w:numFmt w:val="bullet"/>
      <w:lvlText w:val=""/>
      <w:lvlJc w:val="left"/>
      <w:pPr>
        <w:tabs>
          <w:tab w:val="num" w:pos="5280"/>
        </w:tabs>
        <w:ind w:left="5280" w:hanging="360"/>
      </w:pPr>
      <w:rPr>
        <w:rFonts w:ascii="Wingdings" w:hAnsi="Wingdings" w:hint="default"/>
      </w:rPr>
    </w:lvl>
    <w:lvl w:ilvl="6" w:tplc="04090001" w:tentative="1">
      <w:start w:val="1"/>
      <w:numFmt w:val="bullet"/>
      <w:lvlText w:val=""/>
      <w:lvlJc w:val="left"/>
      <w:pPr>
        <w:tabs>
          <w:tab w:val="num" w:pos="6000"/>
        </w:tabs>
        <w:ind w:left="6000" w:hanging="360"/>
      </w:pPr>
      <w:rPr>
        <w:rFonts w:ascii="Symbol" w:hAnsi="Symbol" w:hint="default"/>
      </w:rPr>
    </w:lvl>
    <w:lvl w:ilvl="7" w:tplc="04090003" w:tentative="1">
      <w:start w:val="1"/>
      <w:numFmt w:val="bullet"/>
      <w:lvlText w:val="o"/>
      <w:lvlJc w:val="left"/>
      <w:pPr>
        <w:tabs>
          <w:tab w:val="num" w:pos="6720"/>
        </w:tabs>
        <w:ind w:left="6720" w:hanging="360"/>
      </w:pPr>
      <w:rPr>
        <w:rFonts w:ascii="Courier New" w:hAnsi="Courier New" w:cs="Courier New" w:hint="default"/>
      </w:rPr>
    </w:lvl>
    <w:lvl w:ilvl="8" w:tplc="04090005" w:tentative="1">
      <w:start w:val="1"/>
      <w:numFmt w:val="bullet"/>
      <w:lvlText w:val=""/>
      <w:lvlJc w:val="left"/>
      <w:pPr>
        <w:tabs>
          <w:tab w:val="num" w:pos="7440"/>
        </w:tabs>
        <w:ind w:left="7440" w:hanging="360"/>
      </w:pPr>
      <w:rPr>
        <w:rFonts w:ascii="Wingdings" w:hAnsi="Wingdings" w:hint="default"/>
      </w:rPr>
    </w:lvl>
  </w:abstractNum>
  <w:abstractNum w:abstractNumId="25" w15:restartNumberingAfterBreak="0">
    <w:nsid w:val="36620FF8"/>
    <w:multiLevelType w:val="hybridMultilevel"/>
    <w:tmpl w:val="A9DE1382"/>
    <w:lvl w:ilvl="0" w:tplc="63E259E8">
      <w:start w:val="1"/>
      <w:numFmt w:val="bullet"/>
      <w:pStyle w:val="ReaderaidBullList"/>
      <w:lvlText w:val=""/>
      <w:lvlJc w:val="left"/>
      <w:pPr>
        <w:tabs>
          <w:tab w:val="num" w:pos="1920"/>
        </w:tabs>
        <w:ind w:left="1920" w:hanging="360"/>
      </w:pPr>
      <w:rPr>
        <w:rFonts w:ascii="Symbol" w:hAnsi="Symbol" w:hint="default"/>
      </w:rPr>
    </w:lvl>
    <w:lvl w:ilvl="1" w:tplc="04090003" w:tentative="1">
      <w:start w:val="1"/>
      <w:numFmt w:val="bullet"/>
      <w:lvlText w:val="o"/>
      <w:lvlJc w:val="left"/>
      <w:pPr>
        <w:tabs>
          <w:tab w:val="num" w:pos="2640"/>
        </w:tabs>
        <w:ind w:left="2640" w:hanging="360"/>
      </w:pPr>
      <w:rPr>
        <w:rFonts w:ascii="Courier New" w:hAnsi="Courier New" w:cs="Courier New" w:hint="default"/>
      </w:rPr>
    </w:lvl>
    <w:lvl w:ilvl="2" w:tplc="04090005" w:tentative="1">
      <w:start w:val="1"/>
      <w:numFmt w:val="bullet"/>
      <w:lvlText w:val=""/>
      <w:lvlJc w:val="left"/>
      <w:pPr>
        <w:tabs>
          <w:tab w:val="num" w:pos="3360"/>
        </w:tabs>
        <w:ind w:left="3360" w:hanging="360"/>
      </w:pPr>
      <w:rPr>
        <w:rFonts w:ascii="Wingdings" w:hAnsi="Wingdings" w:hint="default"/>
      </w:rPr>
    </w:lvl>
    <w:lvl w:ilvl="3" w:tplc="04090001" w:tentative="1">
      <w:start w:val="1"/>
      <w:numFmt w:val="bullet"/>
      <w:lvlText w:val=""/>
      <w:lvlJc w:val="left"/>
      <w:pPr>
        <w:tabs>
          <w:tab w:val="num" w:pos="4080"/>
        </w:tabs>
        <w:ind w:left="4080" w:hanging="360"/>
      </w:pPr>
      <w:rPr>
        <w:rFonts w:ascii="Symbol" w:hAnsi="Symbol" w:hint="default"/>
      </w:rPr>
    </w:lvl>
    <w:lvl w:ilvl="4" w:tplc="04090003" w:tentative="1">
      <w:start w:val="1"/>
      <w:numFmt w:val="bullet"/>
      <w:lvlText w:val="o"/>
      <w:lvlJc w:val="left"/>
      <w:pPr>
        <w:tabs>
          <w:tab w:val="num" w:pos="4800"/>
        </w:tabs>
        <w:ind w:left="4800" w:hanging="360"/>
      </w:pPr>
      <w:rPr>
        <w:rFonts w:ascii="Courier New" w:hAnsi="Courier New" w:cs="Courier New" w:hint="default"/>
      </w:rPr>
    </w:lvl>
    <w:lvl w:ilvl="5" w:tplc="04090005" w:tentative="1">
      <w:start w:val="1"/>
      <w:numFmt w:val="bullet"/>
      <w:lvlText w:val=""/>
      <w:lvlJc w:val="left"/>
      <w:pPr>
        <w:tabs>
          <w:tab w:val="num" w:pos="5520"/>
        </w:tabs>
        <w:ind w:left="5520" w:hanging="360"/>
      </w:pPr>
      <w:rPr>
        <w:rFonts w:ascii="Wingdings" w:hAnsi="Wingdings" w:hint="default"/>
      </w:rPr>
    </w:lvl>
    <w:lvl w:ilvl="6" w:tplc="04090001" w:tentative="1">
      <w:start w:val="1"/>
      <w:numFmt w:val="bullet"/>
      <w:lvlText w:val=""/>
      <w:lvlJc w:val="left"/>
      <w:pPr>
        <w:tabs>
          <w:tab w:val="num" w:pos="6240"/>
        </w:tabs>
        <w:ind w:left="6240" w:hanging="360"/>
      </w:pPr>
      <w:rPr>
        <w:rFonts w:ascii="Symbol" w:hAnsi="Symbol" w:hint="default"/>
      </w:rPr>
    </w:lvl>
    <w:lvl w:ilvl="7" w:tplc="04090003" w:tentative="1">
      <w:start w:val="1"/>
      <w:numFmt w:val="bullet"/>
      <w:lvlText w:val="o"/>
      <w:lvlJc w:val="left"/>
      <w:pPr>
        <w:tabs>
          <w:tab w:val="num" w:pos="6960"/>
        </w:tabs>
        <w:ind w:left="6960" w:hanging="360"/>
      </w:pPr>
      <w:rPr>
        <w:rFonts w:ascii="Courier New" w:hAnsi="Courier New" w:cs="Courier New" w:hint="default"/>
      </w:rPr>
    </w:lvl>
    <w:lvl w:ilvl="8" w:tplc="04090005" w:tentative="1">
      <w:start w:val="1"/>
      <w:numFmt w:val="bullet"/>
      <w:lvlText w:val=""/>
      <w:lvlJc w:val="left"/>
      <w:pPr>
        <w:tabs>
          <w:tab w:val="num" w:pos="7680"/>
        </w:tabs>
        <w:ind w:left="7680" w:hanging="360"/>
      </w:pPr>
      <w:rPr>
        <w:rFonts w:ascii="Wingdings" w:hAnsi="Wingdings" w:hint="default"/>
      </w:rPr>
    </w:lvl>
  </w:abstractNum>
  <w:abstractNum w:abstractNumId="26" w15:restartNumberingAfterBreak="0">
    <w:nsid w:val="36A22858"/>
    <w:multiLevelType w:val="hybridMultilevel"/>
    <w:tmpl w:val="FF866A14"/>
    <w:lvl w:ilvl="0" w:tplc="0EECFB00">
      <w:start w:val="1"/>
      <w:numFmt w:val="bullet"/>
      <w:lvlText w:val="•"/>
      <w:lvlJc w:val="left"/>
      <w:pPr>
        <w:tabs>
          <w:tab w:val="num" w:pos="720"/>
        </w:tabs>
        <w:ind w:left="720" w:hanging="360"/>
      </w:pPr>
      <w:rPr>
        <w:rFonts w:ascii="Arial" w:hAnsi="Arial" w:hint="default"/>
      </w:rPr>
    </w:lvl>
    <w:lvl w:ilvl="1" w:tplc="B6382F2C" w:tentative="1">
      <w:start w:val="1"/>
      <w:numFmt w:val="bullet"/>
      <w:lvlText w:val="•"/>
      <w:lvlJc w:val="left"/>
      <w:pPr>
        <w:tabs>
          <w:tab w:val="num" w:pos="1440"/>
        </w:tabs>
        <w:ind w:left="1440" w:hanging="360"/>
      </w:pPr>
      <w:rPr>
        <w:rFonts w:ascii="Arial" w:hAnsi="Arial" w:hint="default"/>
      </w:rPr>
    </w:lvl>
    <w:lvl w:ilvl="2" w:tplc="3BD6D344" w:tentative="1">
      <w:start w:val="1"/>
      <w:numFmt w:val="bullet"/>
      <w:lvlText w:val="•"/>
      <w:lvlJc w:val="left"/>
      <w:pPr>
        <w:tabs>
          <w:tab w:val="num" w:pos="2160"/>
        </w:tabs>
        <w:ind w:left="2160" w:hanging="360"/>
      </w:pPr>
      <w:rPr>
        <w:rFonts w:ascii="Arial" w:hAnsi="Arial" w:hint="default"/>
      </w:rPr>
    </w:lvl>
    <w:lvl w:ilvl="3" w:tplc="68DAEDDA" w:tentative="1">
      <w:start w:val="1"/>
      <w:numFmt w:val="bullet"/>
      <w:lvlText w:val="•"/>
      <w:lvlJc w:val="left"/>
      <w:pPr>
        <w:tabs>
          <w:tab w:val="num" w:pos="2880"/>
        </w:tabs>
        <w:ind w:left="2880" w:hanging="360"/>
      </w:pPr>
      <w:rPr>
        <w:rFonts w:ascii="Arial" w:hAnsi="Arial" w:hint="default"/>
      </w:rPr>
    </w:lvl>
    <w:lvl w:ilvl="4" w:tplc="693EDFC8" w:tentative="1">
      <w:start w:val="1"/>
      <w:numFmt w:val="bullet"/>
      <w:lvlText w:val="•"/>
      <w:lvlJc w:val="left"/>
      <w:pPr>
        <w:tabs>
          <w:tab w:val="num" w:pos="3600"/>
        </w:tabs>
        <w:ind w:left="3600" w:hanging="360"/>
      </w:pPr>
      <w:rPr>
        <w:rFonts w:ascii="Arial" w:hAnsi="Arial" w:hint="default"/>
      </w:rPr>
    </w:lvl>
    <w:lvl w:ilvl="5" w:tplc="970645F6" w:tentative="1">
      <w:start w:val="1"/>
      <w:numFmt w:val="bullet"/>
      <w:lvlText w:val="•"/>
      <w:lvlJc w:val="left"/>
      <w:pPr>
        <w:tabs>
          <w:tab w:val="num" w:pos="4320"/>
        </w:tabs>
        <w:ind w:left="4320" w:hanging="360"/>
      </w:pPr>
      <w:rPr>
        <w:rFonts w:ascii="Arial" w:hAnsi="Arial" w:hint="default"/>
      </w:rPr>
    </w:lvl>
    <w:lvl w:ilvl="6" w:tplc="7A2C54B8" w:tentative="1">
      <w:start w:val="1"/>
      <w:numFmt w:val="bullet"/>
      <w:lvlText w:val="•"/>
      <w:lvlJc w:val="left"/>
      <w:pPr>
        <w:tabs>
          <w:tab w:val="num" w:pos="5040"/>
        </w:tabs>
        <w:ind w:left="5040" w:hanging="360"/>
      </w:pPr>
      <w:rPr>
        <w:rFonts w:ascii="Arial" w:hAnsi="Arial" w:hint="default"/>
      </w:rPr>
    </w:lvl>
    <w:lvl w:ilvl="7" w:tplc="6A7EF372" w:tentative="1">
      <w:start w:val="1"/>
      <w:numFmt w:val="bullet"/>
      <w:lvlText w:val="•"/>
      <w:lvlJc w:val="left"/>
      <w:pPr>
        <w:tabs>
          <w:tab w:val="num" w:pos="5760"/>
        </w:tabs>
        <w:ind w:left="5760" w:hanging="360"/>
      </w:pPr>
      <w:rPr>
        <w:rFonts w:ascii="Arial" w:hAnsi="Arial" w:hint="default"/>
      </w:rPr>
    </w:lvl>
    <w:lvl w:ilvl="8" w:tplc="196CCA4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3B1846F9"/>
    <w:multiLevelType w:val="hybridMultilevel"/>
    <w:tmpl w:val="00E82758"/>
    <w:lvl w:ilvl="0" w:tplc="ADFC1C48">
      <w:start w:val="1"/>
      <w:numFmt w:val="bullet"/>
      <w:pStyle w:val="Termrunindef"/>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cs="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8" w15:restartNumberingAfterBreak="0">
    <w:nsid w:val="45481BC0"/>
    <w:multiLevelType w:val="hybridMultilevel"/>
    <w:tmpl w:val="7A72F15C"/>
    <w:lvl w:ilvl="0" w:tplc="04090001">
      <w:start w:val="1"/>
      <w:numFmt w:val="bullet"/>
      <w:lvlText w:val=""/>
      <w:lvlJc w:val="left"/>
      <w:pPr>
        <w:tabs>
          <w:tab w:val="num" w:pos="1500"/>
        </w:tabs>
        <w:ind w:left="150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6E61D14"/>
    <w:multiLevelType w:val="hybridMultilevel"/>
    <w:tmpl w:val="5E8A340E"/>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47D7540E"/>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92D08F9"/>
    <w:multiLevelType w:val="hybridMultilevel"/>
    <w:tmpl w:val="BC8E16D0"/>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2" w15:restartNumberingAfterBreak="0">
    <w:nsid w:val="4BCE546B"/>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4E640D75"/>
    <w:multiLevelType w:val="hybridMultilevel"/>
    <w:tmpl w:val="0996F9BA"/>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4" w15:restartNumberingAfterBreak="0">
    <w:nsid w:val="551B45F9"/>
    <w:multiLevelType w:val="hybridMultilevel"/>
    <w:tmpl w:val="37CAB1DE"/>
    <w:lvl w:ilvl="0" w:tplc="24A40802">
      <w:start w:val="1"/>
      <w:numFmt w:val="bullet"/>
      <w:pStyle w:val="SbarBullList2"/>
      <w:lvlText w:val="o"/>
      <w:lvlJc w:val="left"/>
      <w:pPr>
        <w:tabs>
          <w:tab w:val="num" w:pos="3720"/>
        </w:tabs>
        <w:ind w:left="3720" w:hanging="360"/>
      </w:pPr>
      <w:rPr>
        <w:rFonts w:ascii="Courier New" w:hAnsi="Courier New" w:cs="Courier New" w:hint="default"/>
        <w:sz w:val="24"/>
      </w:rPr>
    </w:lvl>
    <w:lvl w:ilvl="1" w:tplc="04090003" w:tentative="1">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35" w15:restartNumberingAfterBreak="0">
    <w:nsid w:val="5A1821C9"/>
    <w:multiLevelType w:val="hybridMultilevel"/>
    <w:tmpl w:val="87B6C814"/>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6" w15:restartNumberingAfterBreak="0">
    <w:nsid w:val="5BCC6F84"/>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15:restartNumberingAfterBreak="0">
    <w:nsid w:val="5D346EBA"/>
    <w:multiLevelType w:val="hybridMultilevel"/>
    <w:tmpl w:val="66E4AE82"/>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60AC7F6C"/>
    <w:multiLevelType w:val="hybridMultilevel"/>
    <w:tmpl w:val="2FB0C622"/>
    <w:lvl w:ilvl="0" w:tplc="67640874">
      <w:start w:val="1"/>
      <w:numFmt w:val="bullet"/>
      <w:pStyle w:val="SbarBullList"/>
      <w:lvlText w:val=""/>
      <w:lvlJc w:val="left"/>
      <w:pPr>
        <w:tabs>
          <w:tab w:val="num" w:pos="2220"/>
        </w:tabs>
        <w:ind w:left="2220" w:hanging="360"/>
      </w:pPr>
      <w:rPr>
        <w:rFonts w:ascii="Symbol" w:hAnsi="Symbol" w:hint="default"/>
      </w:rPr>
    </w:lvl>
    <w:lvl w:ilvl="1" w:tplc="04090003" w:tentative="1">
      <w:start w:val="1"/>
      <w:numFmt w:val="bullet"/>
      <w:lvlText w:val="o"/>
      <w:lvlJc w:val="left"/>
      <w:pPr>
        <w:tabs>
          <w:tab w:val="num" w:pos="2940"/>
        </w:tabs>
        <w:ind w:left="2940" w:hanging="360"/>
      </w:pPr>
      <w:rPr>
        <w:rFonts w:ascii="Courier New" w:hAnsi="Courier New" w:cs="Courier New" w:hint="default"/>
      </w:rPr>
    </w:lvl>
    <w:lvl w:ilvl="2" w:tplc="04090005" w:tentative="1">
      <w:start w:val="1"/>
      <w:numFmt w:val="bullet"/>
      <w:lvlText w:val=""/>
      <w:lvlJc w:val="left"/>
      <w:pPr>
        <w:tabs>
          <w:tab w:val="num" w:pos="3660"/>
        </w:tabs>
        <w:ind w:left="3660" w:hanging="360"/>
      </w:pPr>
      <w:rPr>
        <w:rFonts w:ascii="Wingdings" w:hAnsi="Wingdings" w:hint="default"/>
      </w:rPr>
    </w:lvl>
    <w:lvl w:ilvl="3" w:tplc="04090001" w:tentative="1">
      <w:start w:val="1"/>
      <w:numFmt w:val="bullet"/>
      <w:lvlText w:val=""/>
      <w:lvlJc w:val="left"/>
      <w:pPr>
        <w:tabs>
          <w:tab w:val="num" w:pos="4380"/>
        </w:tabs>
        <w:ind w:left="4380" w:hanging="360"/>
      </w:pPr>
      <w:rPr>
        <w:rFonts w:ascii="Symbol" w:hAnsi="Symbol" w:hint="default"/>
      </w:rPr>
    </w:lvl>
    <w:lvl w:ilvl="4" w:tplc="04090003" w:tentative="1">
      <w:start w:val="1"/>
      <w:numFmt w:val="bullet"/>
      <w:lvlText w:val="o"/>
      <w:lvlJc w:val="left"/>
      <w:pPr>
        <w:tabs>
          <w:tab w:val="num" w:pos="5100"/>
        </w:tabs>
        <w:ind w:left="5100" w:hanging="360"/>
      </w:pPr>
      <w:rPr>
        <w:rFonts w:ascii="Courier New" w:hAnsi="Courier New" w:cs="Courier New" w:hint="default"/>
      </w:rPr>
    </w:lvl>
    <w:lvl w:ilvl="5" w:tplc="04090005" w:tentative="1">
      <w:start w:val="1"/>
      <w:numFmt w:val="bullet"/>
      <w:lvlText w:val=""/>
      <w:lvlJc w:val="left"/>
      <w:pPr>
        <w:tabs>
          <w:tab w:val="num" w:pos="5820"/>
        </w:tabs>
        <w:ind w:left="5820" w:hanging="360"/>
      </w:pPr>
      <w:rPr>
        <w:rFonts w:ascii="Wingdings" w:hAnsi="Wingdings" w:hint="default"/>
      </w:rPr>
    </w:lvl>
    <w:lvl w:ilvl="6" w:tplc="04090001" w:tentative="1">
      <w:start w:val="1"/>
      <w:numFmt w:val="bullet"/>
      <w:lvlText w:val=""/>
      <w:lvlJc w:val="left"/>
      <w:pPr>
        <w:tabs>
          <w:tab w:val="num" w:pos="6540"/>
        </w:tabs>
        <w:ind w:left="6540" w:hanging="360"/>
      </w:pPr>
      <w:rPr>
        <w:rFonts w:ascii="Symbol" w:hAnsi="Symbol" w:hint="default"/>
      </w:rPr>
    </w:lvl>
    <w:lvl w:ilvl="7" w:tplc="04090003" w:tentative="1">
      <w:start w:val="1"/>
      <w:numFmt w:val="bullet"/>
      <w:lvlText w:val="o"/>
      <w:lvlJc w:val="left"/>
      <w:pPr>
        <w:tabs>
          <w:tab w:val="num" w:pos="7260"/>
        </w:tabs>
        <w:ind w:left="7260" w:hanging="360"/>
      </w:pPr>
      <w:rPr>
        <w:rFonts w:ascii="Courier New" w:hAnsi="Courier New" w:cs="Courier New" w:hint="default"/>
      </w:rPr>
    </w:lvl>
    <w:lvl w:ilvl="8" w:tplc="04090005" w:tentative="1">
      <w:start w:val="1"/>
      <w:numFmt w:val="bullet"/>
      <w:lvlText w:val=""/>
      <w:lvlJc w:val="left"/>
      <w:pPr>
        <w:tabs>
          <w:tab w:val="num" w:pos="7980"/>
        </w:tabs>
        <w:ind w:left="7980" w:hanging="360"/>
      </w:pPr>
      <w:rPr>
        <w:rFonts w:ascii="Wingdings" w:hAnsi="Wingdings" w:hint="default"/>
      </w:rPr>
    </w:lvl>
  </w:abstractNum>
  <w:abstractNum w:abstractNumId="39" w15:restartNumberingAfterBreak="0">
    <w:nsid w:val="60EE54B0"/>
    <w:multiLevelType w:val="hybridMultilevel"/>
    <w:tmpl w:val="31726DA2"/>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15:restartNumberingAfterBreak="0">
    <w:nsid w:val="62BE70A1"/>
    <w:multiLevelType w:val="hybridMultilevel"/>
    <w:tmpl w:val="CDD4F078"/>
    <w:lvl w:ilvl="0" w:tplc="AB1840D0">
      <w:start w:val="2"/>
      <w:numFmt w:val="bullet"/>
      <w:lvlText w:val="-"/>
      <w:lvlJc w:val="left"/>
      <w:pPr>
        <w:ind w:left="1138" w:hanging="360"/>
      </w:pPr>
      <w:rPr>
        <w:rFonts w:ascii="Segoe" w:eastAsia="Times New Roman" w:hAnsi="Segoe" w:hint="default"/>
      </w:rPr>
    </w:lvl>
    <w:lvl w:ilvl="1" w:tplc="04090003" w:tentative="1">
      <w:start w:val="1"/>
      <w:numFmt w:val="bullet"/>
      <w:lvlText w:val="o"/>
      <w:lvlJc w:val="left"/>
      <w:pPr>
        <w:ind w:left="1858" w:hanging="360"/>
      </w:pPr>
      <w:rPr>
        <w:rFonts w:ascii="Courier New" w:hAnsi="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41" w15:restartNumberingAfterBreak="0">
    <w:nsid w:val="6A756665"/>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ACA122F"/>
    <w:multiLevelType w:val="hybridMultilevel"/>
    <w:tmpl w:val="8C64726A"/>
    <w:lvl w:ilvl="0" w:tplc="98E8ABC2">
      <w:start w:val="1"/>
      <w:numFmt w:val="bullet"/>
      <w:pStyle w:val="Term-DefinitionBulleted"/>
      <w:lvlText w:val=""/>
      <w:lvlJc w:val="left"/>
      <w:pPr>
        <w:tabs>
          <w:tab w:val="num" w:pos="1680"/>
        </w:tabs>
        <w:ind w:left="1680" w:hanging="360"/>
      </w:pPr>
      <w:rPr>
        <w:rFonts w:ascii="Symbol" w:hAnsi="Symbol" w:hint="default"/>
      </w:rPr>
    </w:lvl>
    <w:lvl w:ilvl="1" w:tplc="04090003" w:tentative="1">
      <w:start w:val="1"/>
      <w:numFmt w:val="bullet"/>
      <w:lvlText w:val="o"/>
      <w:lvlJc w:val="left"/>
      <w:pPr>
        <w:tabs>
          <w:tab w:val="num" w:pos="2400"/>
        </w:tabs>
        <w:ind w:left="2400" w:hanging="360"/>
      </w:pPr>
      <w:rPr>
        <w:rFonts w:ascii="Courier New" w:hAnsi="Courier New" w:cs="Courier New" w:hint="default"/>
      </w:rPr>
    </w:lvl>
    <w:lvl w:ilvl="2" w:tplc="04090005" w:tentative="1">
      <w:start w:val="1"/>
      <w:numFmt w:val="bullet"/>
      <w:lvlText w:val=""/>
      <w:lvlJc w:val="left"/>
      <w:pPr>
        <w:tabs>
          <w:tab w:val="num" w:pos="3120"/>
        </w:tabs>
        <w:ind w:left="3120" w:hanging="360"/>
      </w:pPr>
      <w:rPr>
        <w:rFonts w:ascii="Wingdings" w:hAnsi="Wingdings" w:hint="default"/>
      </w:rPr>
    </w:lvl>
    <w:lvl w:ilvl="3" w:tplc="04090001" w:tentative="1">
      <w:start w:val="1"/>
      <w:numFmt w:val="bullet"/>
      <w:lvlText w:val=""/>
      <w:lvlJc w:val="left"/>
      <w:pPr>
        <w:tabs>
          <w:tab w:val="num" w:pos="3840"/>
        </w:tabs>
        <w:ind w:left="3840" w:hanging="360"/>
      </w:pPr>
      <w:rPr>
        <w:rFonts w:ascii="Symbol" w:hAnsi="Symbol" w:hint="default"/>
      </w:rPr>
    </w:lvl>
    <w:lvl w:ilvl="4" w:tplc="04090003" w:tentative="1">
      <w:start w:val="1"/>
      <w:numFmt w:val="bullet"/>
      <w:lvlText w:val="o"/>
      <w:lvlJc w:val="left"/>
      <w:pPr>
        <w:tabs>
          <w:tab w:val="num" w:pos="4560"/>
        </w:tabs>
        <w:ind w:left="4560" w:hanging="360"/>
      </w:pPr>
      <w:rPr>
        <w:rFonts w:ascii="Courier New" w:hAnsi="Courier New" w:cs="Courier New" w:hint="default"/>
      </w:rPr>
    </w:lvl>
    <w:lvl w:ilvl="5" w:tplc="04090005" w:tentative="1">
      <w:start w:val="1"/>
      <w:numFmt w:val="bullet"/>
      <w:lvlText w:val=""/>
      <w:lvlJc w:val="left"/>
      <w:pPr>
        <w:tabs>
          <w:tab w:val="num" w:pos="5280"/>
        </w:tabs>
        <w:ind w:left="5280" w:hanging="360"/>
      </w:pPr>
      <w:rPr>
        <w:rFonts w:ascii="Wingdings" w:hAnsi="Wingdings" w:hint="default"/>
      </w:rPr>
    </w:lvl>
    <w:lvl w:ilvl="6" w:tplc="04090001" w:tentative="1">
      <w:start w:val="1"/>
      <w:numFmt w:val="bullet"/>
      <w:lvlText w:val=""/>
      <w:lvlJc w:val="left"/>
      <w:pPr>
        <w:tabs>
          <w:tab w:val="num" w:pos="6000"/>
        </w:tabs>
        <w:ind w:left="6000" w:hanging="360"/>
      </w:pPr>
      <w:rPr>
        <w:rFonts w:ascii="Symbol" w:hAnsi="Symbol" w:hint="default"/>
      </w:rPr>
    </w:lvl>
    <w:lvl w:ilvl="7" w:tplc="04090003" w:tentative="1">
      <w:start w:val="1"/>
      <w:numFmt w:val="bullet"/>
      <w:lvlText w:val="o"/>
      <w:lvlJc w:val="left"/>
      <w:pPr>
        <w:tabs>
          <w:tab w:val="num" w:pos="6720"/>
        </w:tabs>
        <w:ind w:left="6720" w:hanging="360"/>
      </w:pPr>
      <w:rPr>
        <w:rFonts w:ascii="Courier New" w:hAnsi="Courier New" w:cs="Courier New" w:hint="default"/>
      </w:rPr>
    </w:lvl>
    <w:lvl w:ilvl="8" w:tplc="04090005" w:tentative="1">
      <w:start w:val="1"/>
      <w:numFmt w:val="bullet"/>
      <w:lvlText w:val=""/>
      <w:lvlJc w:val="left"/>
      <w:pPr>
        <w:tabs>
          <w:tab w:val="num" w:pos="7440"/>
        </w:tabs>
        <w:ind w:left="7440" w:hanging="360"/>
      </w:pPr>
      <w:rPr>
        <w:rFonts w:ascii="Wingdings" w:hAnsi="Wingdings" w:hint="default"/>
      </w:rPr>
    </w:lvl>
  </w:abstractNum>
  <w:abstractNum w:abstractNumId="43" w15:restartNumberingAfterBreak="0">
    <w:nsid w:val="78C56554"/>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4" w15:restartNumberingAfterBreak="0">
    <w:nsid w:val="7C620621"/>
    <w:multiLevelType w:val="hybridMultilevel"/>
    <w:tmpl w:val="F50C901C"/>
    <w:lvl w:ilvl="0" w:tplc="0E00544A">
      <w:numFmt w:val="bullet"/>
      <w:lvlText w:val=""/>
      <w:lvlJc w:val="left"/>
      <w:pPr>
        <w:ind w:left="1138" w:hanging="360"/>
      </w:pPr>
      <w:rPr>
        <w:rFonts w:ascii="Symbol" w:eastAsia="Times New Roman" w:hAnsi="Symbol" w:cs="Segoe" w:hint="default"/>
      </w:rPr>
    </w:lvl>
    <w:lvl w:ilvl="1" w:tplc="04090003">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45" w15:restartNumberingAfterBreak="0">
    <w:nsid w:val="7D242343"/>
    <w:multiLevelType w:val="hybridMultilevel"/>
    <w:tmpl w:val="514C3680"/>
    <w:lvl w:ilvl="0" w:tplc="04090001">
      <w:start w:val="1"/>
      <w:numFmt w:val="bullet"/>
      <w:lvlText w:val=""/>
      <w:lvlJc w:val="left"/>
      <w:pPr>
        <w:ind w:left="1498" w:hanging="360"/>
      </w:pPr>
      <w:rPr>
        <w:rFonts w:ascii="Symbol" w:hAnsi="Symbol" w:hint="default"/>
      </w:rPr>
    </w:lvl>
    <w:lvl w:ilvl="1" w:tplc="04090003" w:tentative="1">
      <w:start w:val="1"/>
      <w:numFmt w:val="bullet"/>
      <w:lvlText w:val="o"/>
      <w:lvlJc w:val="left"/>
      <w:pPr>
        <w:ind w:left="2218" w:hanging="360"/>
      </w:pPr>
      <w:rPr>
        <w:rFonts w:ascii="Courier New" w:hAnsi="Courier New" w:cs="Courier New" w:hint="default"/>
      </w:rPr>
    </w:lvl>
    <w:lvl w:ilvl="2" w:tplc="04090005" w:tentative="1">
      <w:start w:val="1"/>
      <w:numFmt w:val="bullet"/>
      <w:lvlText w:val=""/>
      <w:lvlJc w:val="left"/>
      <w:pPr>
        <w:ind w:left="2938" w:hanging="360"/>
      </w:pPr>
      <w:rPr>
        <w:rFonts w:ascii="Wingdings" w:hAnsi="Wingdings" w:hint="default"/>
      </w:rPr>
    </w:lvl>
    <w:lvl w:ilvl="3" w:tplc="04090001" w:tentative="1">
      <w:start w:val="1"/>
      <w:numFmt w:val="bullet"/>
      <w:lvlText w:val=""/>
      <w:lvlJc w:val="left"/>
      <w:pPr>
        <w:ind w:left="3658" w:hanging="360"/>
      </w:pPr>
      <w:rPr>
        <w:rFonts w:ascii="Symbol" w:hAnsi="Symbol" w:hint="default"/>
      </w:rPr>
    </w:lvl>
    <w:lvl w:ilvl="4" w:tplc="04090003" w:tentative="1">
      <w:start w:val="1"/>
      <w:numFmt w:val="bullet"/>
      <w:lvlText w:val="o"/>
      <w:lvlJc w:val="left"/>
      <w:pPr>
        <w:ind w:left="4378" w:hanging="360"/>
      </w:pPr>
      <w:rPr>
        <w:rFonts w:ascii="Courier New" w:hAnsi="Courier New" w:cs="Courier New" w:hint="default"/>
      </w:rPr>
    </w:lvl>
    <w:lvl w:ilvl="5" w:tplc="04090005" w:tentative="1">
      <w:start w:val="1"/>
      <w:numFmt w:val="bullet"/>
      <w:lvlText w:val=""/>
      <w:lvlJc w:val="left"/>
      <w:pPr>
        <w:ind w:left="5098" w:hanging="360"/>
      </w:pPr>
      <w:rPr>
        <w:rFonts w:ascii="Wingdings" w:hAnsi="Wingdings" w:hint="default"/>
      </w:rPr>
    </w:lvl>
    <w:lvl w:ilvl="6" w:tplc="04090001" w:tentative="1">
      <w:start w:val="1"/>
      <w:numFmt w:val="bullet"/>
      <w:lvlText w:val=""/>
      <w:lvlJc w:val="left"/>
      <w:pPr>
        <w:ind w:left="5818" w:hanging="360"/>
      </w:pPr>
      <w:rPr>
        <w:rFonts w:ascii="Symbol" w:hAnsi="Symbol" w:hint="default"/>
      </w:rPr>
    </w:lvl>
    <w:lvl w:ilvl="7" w:tplc="04090003" w:tentative="1">
      <w:start w:val="1"/>
      <w:numFmt w:val="bullet"/>
      <w:lvlText w:val="o"/>
      <w:lvlJc w:val="left"/>
      <w:pPr>
        <w:ind w:left="6538" w:hanging="360"/>
      </w:pPr>
      <w:rPr>
        <w:rFonts w:ascii="Courier New" w:hAnsi="Courier New" w:cs="Courier New" w:hint="default"/>
      </w:rPr>
    </w:lvl>
    <w:lvl w:ilvl="8" w:tplc="04090005" w:tentative="1">
      <w:start w:val="1"/>
      <w:numFmt w:val="bullet"/>
      <w:lvlText w:val=""/>
      <w:lvlJc w:val="left"/>
      <w:pPr>
        <w:ind w:left="7258" w:hanging="360"/>
      </w:pPr>
      <w:rPr>
        <w:rFonts w:ascii="Wingdings" w:hAnsi="Wingdings" w:hint="default"/>
      </w:rPr>
    </w:lvl>
  </w:abstractNum>
  <w:abstractNum w:abstractNumId="46" w15:restartNumberingAfterBreak="0">
    <w:nsid w:val="7E8927B4"/>
    <w:multiLevelType w:val="hybridMultilevel"/>
    <w:tmpl w:val="26A4DEAE"/>
    <w:lvl w:ilvl="0" w:tplc="35985634">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565334673">
    <w:abstractNumId w:val="24"/>
  </w:num>
  <w:num w:numId="2" w16cid:durableId="1092627991">
    <w:abstractNumId w:val="16"/>
  </w:num>
  <w:num w:numId="3" w16cid:durableId="1738744636">
    <w:abstractNumId w:val="46"/>
  </w:num>
  <w:num w:numId="4" w16cid:durableId="2046249049">
    <w:abstractNumId w:val="8"/>
  </w:num>
  <w:num w:numId="5" w16cid:durableId="790318759">
    <w:abstractNumId w:val="3"/>
  </w:num>
  <w:num w:numId="6" w16cid:durableId="451439482">
    <w:abstractNumId w:val="2"/>
  </w:num>
  <w:num w:numId="7" w16cid:durableId="1706052388">
    <w:abstractNumId w:val="1"/>
  </w:num>
  <w:num w:numId="8" w16cid:durableId="2016572332">
    <w:abstractNumId w:val="0"/>
  </w:num>
  <w:num w:numId="9" w16cid:durableId="1762606321">
    <w:abstractNumId w:val="5"/>
  </w:num>
  <w:num w:numId="10" w16cid:durableId="468593866">
    <w:abstractNumId w:val="4"/>
  </w:num>
  <w:num w:numId="11" w16cid:durableId="2034377771">
    <w:abstractNumId w:val="9"/>
  </w:num>
  <w:num w:numId="12" w16cid:durableId="1161114245">
    <w:abstractNumId w:val="7"/>
  </w:num>
  <w:num w:numId="13" w16cid:durableId="1295603237">
    <w:abstractNumId w:val="6"/>
  </w:num>
  <w:num w:numId="14" w16cid:durableId="26293336">
    <w:abstractNumId w:val="27"/>
  </w:num>
  <w:num w:numId="15" w16cid:durableId="1243759528">
    <w:abstractNumId w:val="42"/>
  </w:num>
  <w:num w:numId="16" w16cid:durableId="1128472414">
    <w:abstractNumId w:val="25"/>
  </w:num>
  <w:num w:numId="17" w16cid:durableId="281811576">
    <w:abstractNumId w:val="38"/>
  </w:num>
  <w:num w:numId="18" w16cid:durableId="729036102">
    <w:abstractNumId w:val="34"/>
  </w:num>
  <w:num w:numId="19" w16cid:durableId="1832677255">
    <w:abstractNumId w:val="18"/>
  </w:num>
  <w:num w:numId="20" w16cid:durableId="1721904732">
    <w:abstractNumId w:val="11"/>
  </w:num>
  <w:num w:numId="21" w16cid:durableId="1231112316">
    <w:abstractNumId w:val="32"/>
  </w:num>
  <w:num w:numId="22" w16cid:durableId="188106088">
    <w:abstractNumId w:val="36"/>
  </w:num>
  <w:num w:numId="23" w16cid:durableId="1555585806">
    <w:abstractNumId w:val="15"/>
  </w:num>
  <w:num w:numId="24" w16cid:durableId="1789466384">
    <w:abstractNumId w:val="26"/>
  </w:num>
  <w:num w:numId="25" w16cid:durableId="1785610252">
    <w:abstractNumId w:val="45"/>
  </w:num>
  <w:num w:numId="26" w16cid:durableId="1623266233">
    <w:abstractNumId w:val="22"/>
  </w:num>
  <w:num w:numId="27" w16cid:durableId="1394349377">
    <w:abstractNumId w:val="44"/>
  </w:num>
  <w:num w:numId="28" w16cid:durableId="263274176">
    <w:abstractNumId w:val="13"/>
  </w:num>
  <w:num w:numId="29" w16cid:durableId="183903556">
    <w:abstractNumId w:val="40"/>
  </w:num>
  <w:num w:numId="30" w16cid:durableId="1316060166">
    <w:abstractNumId w:val="23"/>
  </w:num>
  <w:num w:numId="31" w16cid:durableId="1299724347">
    <w:abstractNumId w:val="10"/>
  </w:num>
  <w:num w:numId="32" w16cid:durableId="2001805313">
    <w:abstractNumId w:val="10"/>
    <w:lvlOverride w:ilvl="0">
      <w:startOverride w:val="1"/>
    </w:lvlOverride>
  </w:num>
  <w:num w:numId="33" w16cid:durableId="2120946387">
    <w:abstractNumId w:val="12"/>
  </w:num>
  <w:num w:numId="34" w16cid:durableId="1784109705">
    <w:abstractNumId w:val="29"/>
  </w:num>
  <w:num w:numId="35" w16cid:durableId="2040231436">
    <w:abstractNumId w:val="10"/>
    <w:lvlOverride w:ilvl="0">
      <w:startOverride w:val="1"/>
    </w:lvlOverride>
  </w:num>
  <w:num w:numId="36" w16cid:durableId="1936287375">
    <w:abstractNumId w:val="20"/>
  </w:num>
  <w:num w:numId="37" w16cid:durableId="1052926950">
    <w:abstractNumId w:val="14"/>
  </w:num>
  <w:num w:numId="38" w16cid:durableId="969555577">
    <w:abstractNumId w:val="39"/>
  </w:num>
  <w:num w:numId="39" w16cid:durableId="2002077139">
    <w:abstractNumId w:val="37"/>
  </w:num>
  <w:num w:numId="40" w16cid:durableId="1971284480">
    <w:abstractNumId w:val="19"/>
  </w:num>
  <w:num w:numId="41" w16cid:durableId="1255242921">
    <w:abstractNumId w:val="17"/>
  </w:num>
  <w:num w:numId="42" w16cid:durableId="741027449">
    <w:abstractNumId w:val="33"/>
  </w:num>
  <w:num w:numId="43" w16cid:durableId="405029161">
    <w:abstractNumId w:val="31"/>
  </w:num>
  <w:num w:numId="44" w16cid:durableId="229193613">
    <w:abstractNumId w:val="28"/>
  </w:num>
  <w:num w:numId="45" w16cid:durableId="1651640688">
    <w:abstractNumId w:val="35"/>
  </w:num>
  <w:num w:numId="46" w16cid:durableId="1297641950">
    <w:abstractNumId w:val="21"/>
  </w:num>
  <w:num w:numId="47" w16cid:durableId="881481800">
    <w:abstractNumId w:val="30"/>
  </w:num>
  <w:num w:numId="48" w16cid:durableId="232862409">
    <w:abstractNumId w:val="41"/>
  </w:num>
  <w:num w:numId="49" w16cid:durableId="22757148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isplayBackgroundShape/>
  <w:embedSystemFonts/>
  <w:bordersDoNotSurroundHeader/>
  <w:bordersDoNotSurroundFooter/>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evenAndOddHeaders/>
  <w:drawingGridHorizontalSpacing w:val="95"/>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76F"/>
    <w:rsid w:val="0001331D"/>
    <w:rsid w:val="00094486"/>
    <w:rsid w:val="000D7FDB"/>
    <w:rsid w:val="001248E1"/>
    <w:rsid w:val="00155397"/>
    <w:rsid w:val="001829A3"/>
    <w:rsid w:val="001C17B7"/>
    <w:rsid w:val="0025368B"/>
    <w:rsid w:val="00317556"/>
    <w:rsid w:val="003D2D8C"/>
    <w:rsid w:val="00460DB9"/>
    <w:rsid w:val="004B0A85"/>
    <w:rsid w:val="004C5EAC"/>
    <w:rsid w:val="005026A3"/>
    <w:rsid w:val="00566401"/>
    <w:rsid w:val="005F529B"/>
    <w:rsid w:val="006C5A78"/>
    <w:rsid w:val="007743D1"/>
    <w:rsid w:val="00837F80"/>
    <w:rsid w:val="008A46C4"/>
    <w:rsid w:val="0099676F"/>
    <w:rsid w:val="00A66E90"/>
    <w:rsid w:val="00A91E10"/>
    <w:rsid w:val="00AA46CF"/>
    <w:rsid w:val="00B124D4"/>
    <w:rsid w:val="00BC03BD"/>
    <w:rsid w:val="00D9284D"/>
    <w:rsid w:val="00EE4690"/>
    <w:rsid w:val="00F65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369D3FFF"/>
  <w15:chartTrackingRefBased/>
  <w15:docId w15:val="{201D42CD-A079-4798-AFC8-F0DF7303A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0"/>
    <w:lsdException w:name="footer" w:uiPriority="0"/>
    <w:lsdException w:name="caption" w:qFormat="1"/>
    <w:lsdException w:name="List Number 2" w:uiPriority="0"/>
    <w:lsdException w:name="Title" w:qFormat="1"/>
    <w:lsdException w:name="Default Paragraph Font" w:uiPriority="0"/>
    <w:lsdException w:name="Subtitle" w:qFormat="1"/>
    <w:lsdException w:name="Note Heading" w:uiPriority="0"/>
    <w:lsdException w:name="Block Text" w:uiPriority="0"/>
    <w:lsdException w:name="Strong" w:qFormat="1"/>
    <w:lsdException w:name="Emphasis" w:uiPriority="0" w:qFormat="1"/>
    <w:lsdException w:name="HTML Top of Form" w:uiPriority="0"/>
    <w:lsdException w:name="HTML Bottom of Form" w:uiPriority="0"/>
    <w:lsdException w:name="Normal Table"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1248E1"/>
    <w:pPr>
      <w:autoSpaceDE w:val="0"/>
      <w:autoSpaceDN w:val="0"/>
      <w:adjustRightInd w:val="0"/>
      <w:spacing w:after="160" w:line="265" w:lineRule="atLeast"/>
      <w:textAlignment w:val="baseline"/>
    </w:pPr>
    <w:rPr>
      <w:rFonts w:ascii="Segoe" w:hAnsi="Segoe" w:cs="Segoe"/>
      <w:color w:val="000000"/>
      <w:sz w:val="19"/>
      <w:szCs w:val="19"/>
    </w:rPr>
  </w:style>
  <w:style w:type="paragraph" w:styleId="Heading1">
    <w:name w:val="heading 1"/>
    <w:aliases w:val="h1,Level 1 Topic Heading"/>
    <w:basedOn w:val="Normal"/>
    <w:link w:val="Heading1Char"/>
    <w:uiPriority w:val="99"/>
    <w:qFormat/>
    <w:rsid w:val="001248E1"/>
    <w:pPr>
      <w:keepNext/>
      <w:keepLines/>
      <w:suppressAutoHyphens/>
      <w:spacing w:before="320" w:after="140" w:line="360" w:lineRule="exact"/>
      <w:outlineLvl w:val="0"/>
    </w:pPr>
    <w:rPr>
      <w:b/>
      <w:bCs/>
      <w:sz w:val="32"/>
      <w:szCs w:val="32"/>
    </w:rPr>
  </w:style>
  <w:style w:type="paragraph" w:styleId="Heading2">
    <w:name w:val="heading 2"/>
    <w:aliases w:val="h2,Level 2 Topic Heading,H2,Heading 2 Char1,Heading 2 Char Char,Heading 2 Char1 Char Char,Heading 2 Char Char Char Char"/>
    <w:basedOn w:val="Heading1"/>
    <w:next w:val="Normal"/>
    <w:link w:val="Heading2Char"/>
    <w:uiPriority w:val="99"/>
    <w:qFormat/>
    <w:rsid w:val="001248E1"/>
    <w:pPr>
      <w:spacing w:before="240" w:line="320" w:lineRule="atLeast"/>
      <w:ind w:left="780"/>
      <w:outlineLvl w:val="1"/>
    </w:pPr>
    <w:rPr>
      <w:sz w:val="28"/>
      <w:szCs w:val="28"/>
    </w:rPr>
  </w:style>
  <w:style w:type="paragraph" w:styleId="Heading3">
    <w:name w:val="heading 3"/>
    <w:aliases w:val="h3"/>
    <w:basedOn w:val="Heading2"/>
    <w:next w:val="Normal"/>
    <w:link w:val="Heading3Char"/>
    <w:uiPriority w:val="99"/>
    <w:qFormat/>
    <w:rsid w:val="001248E1"/>
    <w:pPr>
      <w:spacing w:before="220" w:after="80" w:line="260" w:lineRule="atLeast"/>
      <w:outlineLvl w:val="2"/>
    </w:pPr>
    <w:rPr>
      <w:sz w:val="24"/>
      <w:szCs w:val="24"/>
    </w:rPr>
  </w:style>
  <w:style w:type="paragraph" w:styleId="Heading4">
    <w:name w:val="heading 4"/>
    <w:aliases w:val="h4"/>
    <w:basedOn w:val="Normal"/>
    <w:next w:val="Normal"/>
    <w:link w:val="Heading4Char"/>
    <w:uiPriority w:val="99"/>
    <w:qFormat/>
    <w:rsid w:val="001248E1"/>
    <w:pPr>
      <w:outlineLvl w:val="3"/>
    </w:pPr>
  </w:style>
  <w:style w:type="paragraph" w:styleId="Heading5">
    <w:name w:val="heading 5"/>
    <w:aliases w:val="h5"/>
    <w:basedOn w:val="Heading4"/>
    <w:next w:val="Normal"/>
    <w:link w:val="Heading5Char"/>
    <w:uiPriority w:val="99"/>
    <w:qFormat/>
    <w:rsid w:val="001248E1"/>
    <w:pPr>
      <w:outlineLvl w:val="4"/>
    </w:pPr>
  </w:style>
  <w:style w:type="paragraph" w:styleId="Heading6">
    <w:name w:val="heading 6"/>
    <w:basedOn w:val="Normal"/>
    <w:next w:val="Normal"/>
    <w:link w:val="Heading6Char"/>
    <w:uiPriority w:val="99"/>
    <w:qFormat/>
    <w:rsid w:val="001248E1"/>
    <w:pPr>
      <w:spacing w:before="240" w:after="60"/>
      <w:outlineLvl w:val="5"/>
    </w:pPr>
    <w:rPr>
      <w:rFonts w:ascii="Times New Roman" w:hAnsi="Times New Roman" w:cs="Times New Roman"/>
      <w:b/>
      <w:bCs/>
      <w:sz w:val="22"/>
      <w:szCs w:val="22"/>
    </w:rPr>
  </w:style>
  <w:style w:type="paragraph" w:styleId="Heading7">
    <w:name w:val="heading 7"/>
    <w:basedOn w:val="Normal"/>
    <w:next w:val="Normal"/>
    <w:link w:val="Heading7Char"/>
    <w:uiPriority w:val="99"/>
    <w:qFormat/>
    <w:rsid w:val="001248E1"/>
    <w:pPr>
      <w:spacing w:before="240" w:after="60"/>
      <w:outlineLvl w:val="6"/>
    </w:pPr>
    <w:rPr>
      <w:rFonts w:ascii="Times New Roman" w:hAnsi="Times New Roman" w:cs="Times New Roman"/>
      <w:sz w:val="24"/>
      <w:szCs w:val="24"/>
    </w:rPr>
  </w:style>
  <w:style w:type="paragraph" w:styleId="Heading8">
    <w:name w:val="heading 8"/>
    <w:basedOn w:val="Normal"/>
    <w:next w:val="Normal"/>
    <w:link w:val="Heading8Char"/>
    <w:uiPriority w:val="99"/>
    <w:qFormat/>
    <w:rsid w:val="001248E1"/>
    <w:pPr>
      <w:spacing w:before="240" w:after="60"/>
      <w:outlineLvl w:val="7"/>
    </w:pPr>
    <w:rPr>
      <w:rFonts w:ascii="Times New Roman" w:hAnsi="Times New Roman" w:cs="Times New Roman"/>
      <w:i/>
      <w:iCs/>
      <w:sz w:val="24"/>
      <w:szCs w:val="24"/>
    </w:rPr>
  </w:style>
  <w:style w:type="paragraph" w:styleId="Heading9">
    <w:name w:val="heading 9"/>
    <w:basedOn w:val="Normal"/>
    <w:next w:val="Normal"/>
    <w:link w:val="Heading9Char"/>
    <w:uiPriority w:val="99"/>
    <w:qFormat/>
    <w:rsid w:val="001248E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stEnd">
    <w:name w:val="List End"/>
    <w:basedOn w:val="Normal"/>
    <w:autoRedefine/>
    <w:uiPriority w:val="99"/>
    <w:rsid w:val="001248E1"/>
    <w:pPr>
      <w:spacing w:after="0" w:line="60" w:lineRule="atLeast"/>
    </w:pPr>
    <w:rPr>
      <w:sz w:val="6"/>
    </w:rPr>
  </w:style>
  <w:style w:type="paragraph" w:customStyle="1" w:styleId="ChNumber">
    <w:name w:val="Ch Number"/>
    <w:basedOn w:val="Normal"/>
    <w:next w:val="ChTitle"/>
    <w:uiPriority w:val="99"/>
    <w:rsid w:val="001248E1"/>
    <w:pPr>
      <w:keepNext/>
      <w:keepLines/>
      <w:suppressAutoHyphens/>
      <w:spacing w:after="0" w:line="360" w:lineRule="atLeast"/>
    </w:pPr>
    <w:rPr>
      <w:sz w:val="32"/>
      <w:szCs w:val="32"/>
    </w:rPr>
  </w:style>
  <w:style w:type="paragraph" w:customStyle="1" w:styleId="ChTitle">
    <w:name w:val="Ch Title"/>
    <w:basedOn w:val="Normal"/>
    <w:next w:val="Normal"/>
    <w:autoRedefine/>
    <w:uiPriority w:val="99"/>
    <w:rsid w:val="001248E1"/>
    <w:pPr>
      <w:tabs>
        <w:tab w:val="right" w:pos="1800"/>
        <w:tab w:val="left" w:pos="2400"/>
      </w:tabs>
      <w:suppressAutoHyphens/>
      <w:spacing w:after="120" w:line="560" w:lineRule="exact"/>
    </w:pPr>
    <w:rPr>
      <w:rFonts w:ascii="Segoe Semibold" w:hAnsi="Segoe Semibold" w:cs="Segoe Semibold"/>
      <w:sz w:val="52"/>
      <w:szCs w:val="52"/>
    </w:rPr>
  </w:style>
  <w:style w:type="paragraph" w:customStyle="1" w:styleId="Authorpart">
    <w:name w:val="Author (part)"/>
    <w:basedOn w:val="Normal"/>
    <w:uiPriority w:val="99"/>
    <w:rsid w:val="001248E1"/>
    <w:rPr>
      <w:i/>
      <w:iCs/>
      <w:position w:val="22"/>
      <w:sz w:val="22"/>
      <w:szCs w:val="22"/>
    </w:rPr>
  </w:style>
  <w:style w:type="paragraph" w:customStyle="1" w:styleId="Authorchapter">
    <w:name w:val="Author (chapter)"/>
    <w:basedOn w:val="Authorpart"/>
    <w:uiPriority w:val="99"/>
    <w:rsid w:val="001248E1"/>
  </w:style>
  <w:style w:type="paragraph" w:customStyle="1" w:styleId="ChTOCHead">
    <w:name w:val="Ch TOC Head"/>
    <w:basedOn w:val="Normal"/>
    <w:next w:val="ChTOC"/>
    <w:autoRedefine/>
    <w:uiPriority w:val="99"/>
    <w:rsid w:val="001248E1"/>
    <w:pPr>
      <w:keepNext/>
      <w:keepLines/>
      <w:suppressAutoHyphens/>
      <w:spacing w:before="260" w:after="40" w:line="260" w:lineRule="atLeast"/>
      <w:ind w:left="1022" w:right="245"/>
    </w:pPr>
    <w:rPr>
      <w:rFonts w:ascii="Segoe Semibold" w:hAnsi="Segoe Semibold" w:cs="Segoe Semibold"/>
      <w:color w:val="C0C0C0"/>
      <w:sz w:val="20"/>
      <w:szCs w:val="20"/>
    </w:rPr>
  </w:style>
  <w:style w:type="paragraph" w:customStyle="1" w:styleId="ChTOC">
    <w:name w:val="Ch TOC"/>
    <w:basedOn w:val="Normal"/>
    <w:uiPriority w:val="99"/>
    <w:rsid w:val="001248E1"/>
    <w:pPr>
      <w:keepNext/>
      <w:keepLines/>
      <w:tabs>
        <w:tab w:val="right" w:pos="360"/>
        <w:tab w:val="left" w:pos="840"/>
        <w:tab w:val="right" w:pos="8340"/>
      </w:tabs>
      <w:suppressAutoHyphens/>
      <w:spacing w:after="40" w:line="260" w:lineRule="atLeast"/>
      <w:ind w:left="1020" w:right="240"/>
    </w:pPr>
    <w:rPr>
      <w:rFonts w:ascii="Segoe Semibold" w:hAnsi="Segoe Semibold" w:cs="Segoe Semibold"/>
      <w:sz w:val="20"/>
      <w:szCs w:val="20"/>
    </w:rPr>
  </w:style>
  <w:style w:type="paragraph" w:styleId="DocumentMap">
    <w:name w:val="Document Map"/>
    <w:basedOn w:val="Normal"/>
    <w:link w:val="DocumentMapChar"/>
    <w:autoRedefine/>
    <w:uiPriority w:val="99"/>
    <w:rsid w:val="001248E1"/>
    <w:rPr>
      <w:rFonts w:ascii="Tahoma" w:hAnsi="Tahoma" w:cs="Tahoma"/>
      <w:sz w:val="20"/>
      <w:szCs w:val="20"/>
    </w:rPr>
  </w:style>
  <w:style w:type="paragraph" w:customStyle="1" w:styleId="Set-OffLine">
    <w:name w:val="Set-Off Line"/>
    <w:basedOn w:val="Normal"/>
    <w:next w:val="Normal"/>
    <w:link w:val="Set-OffLineChar"/>
    <w:uiPriority w:val="99"/>
    <w:rsid w:val="001248E1"/>
    <w:pPr>
      <w:suppressAutoHyphens/>
    </w:pPr>
    <w:rPr>
      <w:i/>
      <w:iCs/>
    </w:rPr>
  </w:style>
  <w:style w:type="paragraph" w:customStyle="1" w:styleId="Fig-Graphic">
    <w:name w:val="Fig-Graphic"/>
    <w:basedOn w:val="Normal"/>
    <w:next w:val="Normal"/>
    <w:link w:val="Fig-GraphicChar"/>
    <w:uiPriority w:val="99"/>
    <w:rsid w:val="001248E1"/>
    <w:pPr>
      <w:suppressAutoHyphens/>
      <w:spacing w:before="180" w:after="80" w:line="240" w:lineRule="auto"/>
    </w:pPr>
  </w:style>
  <w:style w:type="paragraph" w:styleId="Caption">
    <w:name w:val="caption"/>
    <w:basedOn w:val="Normal"/>
    <w:next w:val="Normal"/>
    <w:uiPriority w:val="99"/>
    <w:qFormat/>
    <w:rsid w:val="001248E1"/>
    <w:rPr>
      <w:b/>
      <w:bCs/>
      <w:sz w:val="20"/>
      <w:szCs w:val="20"/>
    </w:rPr>
  </w:style>
  <w:style w:type="paragraph" w:customStyle="1" w:styleId="Footnote">
    <w:name w:val="Footnote"/>
    <w:basedOn w:val="Normal"/>
    <w:uiPriority w:val="99"/>
    <w:rsid w:val="001248E1"/>
    <w:pPr>
      <w:tabs>
        <w:tab w:val="left" w:pos="920"/>
      </w:tabs>
      <w:spacing w:after="40" w:line="180" w:lineRule="atLeast"/>
      <w:ind w:left="920" w:hanging="160"/>
      <w:textAlignment w:val="center"/>
    </w:pPr>
    <w:rPr>
      <w:sz w:val="15"/>
      <w:szCs w:val="15"/>
    </w:rPr>
  </w:style>
  <w:style w:type="numbering" w:styleId="111111">
    <w:name w:val="Outline List 2"/>
    <w:basedOn w:val="NoList"/>
    <w:uiPriority w:val="99"/>
    <w:rsid w:val="001248E1"/>
    <w:pPr>
      <w:numPr>
        <w:numId w:val="20"/>
      </w:numPr>
    </w:pPr>
  </w:style>
  <w:style w:type="numbering" w:styleId="1ai">
    <w:name w:val="Outline List 1"/>
    <w:basedOn w:val="NoList"/>
    <w:uiPriority w:val="99"/>
    <w:rsid w:val="001248E1"/>
    <w:pPr>
      <w:numPr>
        <w:numId w:val="21"/>
      </w:numPr>
    </w:pPr>
  </w:style>
  <w:style w:type="character" w:customStyle="1" w:styleId="Footnote1">
    <w:name w:val="Footnote1"/>
    <w:uiPriority w:val="99"/>
    <w:rsid w:val="001248E1"/>
    <w:rPr>
      <w:position w:val="4"/>
      <w:sz w:val="12"/>
      <w:vertAlign w:val="baseline"/>
    </w:rPr>
  </w:style>
  <w:style w:type="numbering" w:styleId="ArticleSection">
    <w:name w:val="Outline List 3"/>
    <w:basedOn w:val="NoList"/>
    <w:uiPriority w:val="99"/>
    <w:rsid w:val="001248E1"/>
    <w:pPr>
      <w:numPr>
        <w:numId w:val="22"/>
      </w:numPr>
    </w:pPr>
  </w:style>
  <w:style w:type="character" w:styleId="Hyperlink">
    <w:name w:val="Hyperlink"/>
    <w:basedOn w:val="DefaultParagraphFont"/>
    <w:uiPriority w:val="99"/>
    <w:rsid w:val="001248E1"/>
    <w:rPr>
      <w:rFonts w:cs="Times New Roman"/>
      <w:color w:val="0000FF"/>
      <w:u w:val="single"/>
    </w:rPr>
  </w:style>
  <w:style w:type="paragraph" w:customStyle="1" w:styleId="CodeBlock">
    <w:name w:val="Code Block"/>
    <w:basedOn w:val="Normal"/>
    <w:link w:val="CodeBlockChar"/>
    <w:uiPriority w:val="99"/>
    <w:rsid w:val="001248E1"/>
    <w:pPr>
      <w:suppressAutoHyphens/>
      <w:spacing w:before="80" w:after="140" w:line="200" w:lineRule="atLeast"/>
    </w:pPr>
    <w:rPr>
      <w:rFonts w:ascii="Lucida Sans Typewriter" w:hAnsi="Lucida Sans Typewriter" w:cs="Lucida Sans Typewriter"/>
      <w:sz w:val="14"/>
      <w:szCs w:val="14"/>
    </w:rPr>
  </w:style>
  <w:style w:type="character" w:customStyle="1" w:styleId="CodeBlockChar">
    <w:name w:val="Code Block Char"/>
    <w:basedOn w:val="DefaultParagraphFont"/>
    <w:link w:val="CodeBlock"/>
    <w:rPr>
      <w:rFonts w:ascii="Lucida Sans Typewriter" w:hAnsi="Lucida Sans Typewriter" w:cs="Lucida Sans Typewriter"/>
      <w:color w:val="000000"/>
      <w:sz w:val="14"/>
      <w:szCs w:val="14"/>
    </w:rPr>
  </w:style>
  <w:style w:type="paragraph" w:customStyle="1" w:styleId="CodeBlockHead">
    <w:name w:val="Code Block Head"/>
    <w:basedOn w:val="Normal"/>
    <w:next w:val="Normal"/>
    <w:autoRedefine/>
    <w:uiPriority w:val="99"/>
    <w:rsid w:val="001248E1"/>
    <w:pPr>
      <w:suppressAutoHyphens/>
      <w:spacing w:before="40" w:after="0" w:line="220" w:lineRule="atLeast"/>
    </w:pPr>
    <w:rPr>
      <w:rFonts w:ascii="Segoe Semibold" w:hAnsi="Segoe Semibold" w:cs="Segoe Semibold"/>
      <w:sz w:val="18"/>
      <w:szCs w:val="18"/>
    </w:rPr>
  </w:style>
  <w:style w:type="paragraph" w:customStyle="1" w:styleId="CodeBlockNum-Caption">
    <w:name w:val="Code Block Num-Caption"/>
    <w:basedOn w:val="Normal"/>
    <w:autoRedefine/>
    <w:uiPriority w:val="99"/>
    <w:rsid w:val="001248E1"/>
    <w:pPr>
      <w:keepLines/>
      <w:spacing w:before="60" w:after="0" w:line="200" w:lineRule="atLeast"/>
    </w:pPr>
    <w:rPr>
      <w:sz w:val="16"/>
      <w:szCs w:val="16"/>
    </w:rPr>
  </w:style>
  <w:style w:type="paragraph" w:customStyle="1" w:styleId="CodeBlockScreened">
    <w:name w:val="Code Block Screened"/>
    <w:basedOn w:val="CodeBlock"/>
    <w:link w:val="CodeBlockScreenedChar"/>
    <w:autoRedefine/>
    <w:uiPriority w:val="99"/>
    <w:rsid w:val="001248E1"/>
    <w:pPr>
      <w:shd w:val="clear" w:color="auto" w:fill="D9D9D9"/>
      <w:spacing w:before="300" w:after="360"/>
      <w:ind w:left="1123" w:right="346"/>
    </w:pPr>
  </w:style>
  <w:style w:type="character" w:customStyle="1" w:styleId="CodeBlockScreenedChar">
    <w:name w:val="Code Block Screened Char"/>
    <w:basedOn w:val="CodeBlockChar"/>
    <w:link w:val="CodeBlockScreened"/>
    <w:rPr>
      <w:rFonts w:ascii="Lucida Sans Typewriter" w:hAnsi="Lucida Sans Typewriter" w:cs="Lucida Sans Typewriter"/>
      <w:color w:val="000000"/>
      <w:sz w:val="14"/>
      <w:szCs w:val="14"/>
      <w:shd w:val="clear" w:color="auto" w:fill="D9D9D9"/>
    </w:rPr>
  </w:style>
  <w:style w:type="paragraph" w:customStyle="1" w:styleId="CodeBlockScreenedHead">
    <w:name w:val="Code Block Screened Head"/>
    <w:basedOn w:val="CodeBlockHead"/>
    <w:next w:val="Normal"/>
    <w:autoRedefine/>
    <w:uiPriority w:val="99"/>
    <w:rsid w:val="001248E1"/>
    <w:pPr>
      <w:shd w:val="clear" w:color="auto" w:fill="D9D9D9"/>
      <w:spacing w:before="300"/>
      <w:ind w:left="1020" w:right="240"/>
    </w:pPr>
  </w:style>
  <w:style w:type="paragraph" w:customStyle="1" w:styleId="CodeBlockScreenedaftertitle">
    <w:name w:val="Code Block Screened (after title)"/>
    <w:basedOn w:val="Normal"/>
    <w:uiPriority w:val="99"/>
    <w:rsid w:val="001248E1"/>
    <w:pPr>
      <w:spacing w:before="40"/>
    </w:pPr>
  </w:style>
  <w:style w:type="paragraph" w:customStyle="1" w:styleId="CodeBlockScreenedaftertitlemid">
    <w:name w:val="Code Block Screened (after title mid)"/>
    <w:basedOn w:val="CodeBlockScreenedaftertitle"/>
    <w:uiPriority w:val="99"/>
    <w:rsid w:val="001248E1"/>
    <w:pPr>
      <w:spacing w:after="0"/>
    </w:pPr>
  </w:style>
  <w:style w:type="paragraph" w:customStyle="1" w:styleId="CodeBlockScreenedTitlemid">
    <w:name w:val="Code Block Screened Title (mid)"/>
    <w:basedOn w:val="CodeBlockScreenedHead"/>
    <w:uiPriority w:val="99"/>
    <w:rsid w:val="001248E1"/>
    <w:pPr>
      <w:spacing w:before="120"/>
    </w:pPr>
  </w:style>
  <w:style w:type="paragraph" w:customStyle="1" w:styleId="NumList">
    <w:name w:val="Num List"/>
    <w:basedOn w:val="Normal"/>
    <w:link w:val="NumListChar"/>
    <w:uiPriority w:val="99"/>
    <w:rsid w:val="001248E1"/>
    <w:pPr>
      <w:tabs>
        <w:tab w:val="right" w:pos="1140"/>
        <w:tab w:val="left" w:pos="1260"/>
      </w:tabs>
      <w:spacing w:after="100"/>
      <w:ind w:left="1260" w:hanging="1260"/>
    </w:pPr>
  </w:style>
  <w:style w:type="paragraph" w:customStyle="1" w:styleId="BullList">
    <w:name w:val="Bull List"/>
    <w:basedOn w:val="ListBullet"/>
    <w:link w:val="BullListChar"/>
    <w:autoRedefine/>
    <w:uiPriority w:val="99"/>
    <w:rsid w:val="001248E1"/>
    <w:pPr>
      <w:numPr>
        <w:numId w:val="11"/>
      </w:numPr>
      <w:tabs>
        <w:tab w:val="clear" w:pos="360"/>
        <w:tab w:val="left" w:pos="480"/>
      </w:tabs>
      <w:ind w:left="1140"/>
    </w:pPr>
  </w:style>
  <w:style w:type="paragraph" w:customStyle="1" w:styleId="Objective">
    <w:name w:val="Objective"/>
    <w:basedOn w:val="BullList"/>
    <w:autoRedefine/>
    <w:uiPriority w:val="99"/>
    <w:rsid w:val="001248E1"/>
  </w:style>
  <w:style w:type="paragraph" w:customStyle="1" w:styleId="Term">
    <w:name w:val="Term"/>
    <w:basedOn w:val="Normal"/>
    <w:next w:val="ListPara"/>
    <w:link w:val="TermChar"/>
    <w:rsid w:val="001248E1"/>
    <w:pPr>
      <w:keepNext/>
      <w:keepLines/>
      <w:tabs>
        <w:tab w:val="right" w:pos="300"/>
        <w:tab w:val="left" w:pos="480"/>
      </w:tabs>
      <w:suppressAutoHyphens/>
      <w:spacing w:after="0" w:line="260" w:lineRule="atLeast"/>
    </w:pPr>
    <w:rPr>
      <w:rFonts w:ascii="Segoe Semibold" w:hAnsi="Segoe Semibold" w:cs="Segoe Semibold"/>
    </w:rPr>
  </w:style>
  <w:style w:type="paragraph" w:customStyle="1" w:styleId="ListPara">
    <w:name w:val="List Para"/>
    <w:basedOn w:val="Normal"/>
    <w:uiPriority w:val="99"/>
    <w:rsid w:val="001248E1"/>
    <w:pPr>
      <w:spacing w:after="100"/>
      <w:ind w:left="1260"/>
    </w:pPr>
  </w:style>
  <w:style w:type="paragraph" w:customStyle="1" w:styleId="Termrunindef">
    <w:name w:val="Term runin def"/>
    <w:basedOn w:val="ListPara"/>
    <w:autoRedefine/>
    <w:uiPriority w:val="99"/>
    <w:rsid w:val="001248E1"/>
    <w:pPr>
      <w:numPr>
        <w:numId w:val="14"/>
      </w:numPr>
    </w:pPr>
  </w:style>
  <w:style w:type="paragraph" w:customStyle="1" w:styleId="Termcolumnardef">
    <w:name w:val="Term columnar def"/>
    <w:basedOn w:val="Termrunindef"/>
    <w:uiPriority w:val="99"/>
    <w:rsid w:val="001248E1"/>
    <w:pPr>
      <w:numPr>
        <w:numId w:val="0"/>
      </w:numPr>
    </w:pPr>
  </w:style>
  <w:style w:type="paragraph" w:customStyle="1" w:styleId="QAListQ">
    <w:name w:val="QA List Q"/>
    <w:basedOn w:val="BullList"/>
    <w:next w:val="QAListA"/>
    <w:uiPriority w:val="99"/>
    <w:rsid w:val="001248E1"/>
    <w:pPr>
      <w:keepNext/>
      <w:numPr>
        <w:numId w:val="0"/>
      </w:numPr>
    </w:pPr>
    <w:rPr>
      <w:b/>
      <w:bCs/>
    </w:rPr>
  </w:style>
  <w:style w:type="paragraph" w:customStyle="1" w:styleId="QAListA">
    <w:name w:val="QA List A"/>
    <w:basedOn w:val="BullList"/>
    <w:uiPriority w:val="99"/>
    <w:rsid w:val="001248E1"/>
    <w:pPr>
      <w:numPr>
        <w:numId w:val="0"/>
      </w:numPr>
    </w:pPr>
  </w:style>
  <w:style w:type="paragraph" w:customStyle="1" w:styleId="Term2">
    <w:name w:val="Term 2"/>
    <w:basedOn w:val="Term"/>
    <w:uiPriority w:val="99"/>
    <w:rsid w:val="001248E1"/>
    <w:pPr>
      <w:ind w:left="1260"/>
    </w:pPr>
  </w:style>
  <w:style w:type="paragraph" w:customStyle="1" w:styleId="ListPara2">
    <w:name w:val="List Para 2"/>
    <w:basedOn w:val="ListPara"/>
    <w:uiPriority w:val="99"/>
    <w:rsid w:val="001248E1"/>
    <w:pPr>
      <w:ind w:left="1740"/>
    </w:pPr>
  </w:style>
  <w:style w:type="paragraph" w:customStyle="1" w:styleId="Termrunindef2">
    <w:name w:val="Term runin def 2"/>
    <w:basedOn w:val="Termrunindef"/>
    <w:uiPriority w:val="99"/>
    <w:rsid w:val="001248E1"/>
    <w:pPr>
      <w:numPr>
        <w:numId w:val="0"/>
      </w:numPr>
    </w:pPr>
  </w:style>
  <w:style w:type="paragraph" w:customStyle="1" w:styleId="Termcolumnardef2">
    <w:name w:val="Term columnar def 2"/>
    <w:basedOn w:val="Normal"/>
    <w:uiPriority w:val="99"/>
    <w:rsid w:val="001248E1"/>
    <w:pPr>
      <w:tabs>
        <w:tab w:val="left" w:pos="3360"/>
      </w:tabs>
      <w:spacing w:after="100"/>
      <w:ind w:left="3360" w:right="240" w:hanging="2100"/>
    </w:pPr>
  </w:style>
  <w:style w:type="paragraph" w:customStyle="1" w:styleId="NumList2">
    <w:name w:val="Num List 2"/>
    <w:basedOn w:val="NumList"/>
    <w:uiPriority w:val="99"/>
    <w:rsid w:val="001248E1"/>
    <w:pPr>
      <w:tabs>
        <w:tab w:val="clear" w:pos="1140"/>
        <w:tab w:val="clear" w:pos="1260"/>
        <w:tab w:val="right" w:pos="1620"/>
        <w:tab w:val="left" w:pos="1740"/>
      </w:tabs>
      <w:ind w:left="1740" w:hanging="1740"/>
    </w:pPr>
  </w:style>
  <w:style w:type="paragraph" w:customStyle="1" w:styleId="BullList2">
    <w:name w:val="Bull List 2"/>
    <w:basedOn w:val="BullList"/>
    <w:autoRedefine/>
    <w:uiPriority w:val="99"/>
    <w:rsid w:val="001248E1"/>
    <w:pPr>
      <w:numPr>
        <w:numId w:val="1"/>
      </w:numPr>
      <w:tabs>
        <w:tab w:val="left" w:pos="1500"/>
      </w:tabs>
    </w:pPr>
  </w:style>
  <w:style w:type="paragraph" w:customStyle="1" w:styleId="ListSet-OffLine">
    <w:name w:val="List Set-Off Line"/>
    <w:basedOn w:val="Set-OffLine"/>
    <w:uiPriority w:val="99"/>
    <w:rsid w:val="001248E1"/>
    <w:pPr>
      <w:spacing w:after="80"/>
      <w:ind w:left="1260"/>
    </w:pPr>
  </w:style>
  <w:style w:type="paragraph" w:customStyle="1" w:styleId="ListCodeBlock">
    <w:name w:val="List Code Block"/>
    <w:basedOn w:val="CodeBlock"/>
    <w:autoRedefine/>
    <w:uiPriority w:val="99"/>
    <w:rsid w:val="001248E1"/>
    <w:pPr>
      <w:spacing w:before="100" w:after="80"/>
      <w:ind w:left="1260"/>
    </w:pPr>
  </w:style>
  <w:style w:type="paragraph" w:customStyle="1" w:styleId="ListCodeBlockTitle">
    <w:name w:val="List Code Block Title"/>
    <w:basedOn w:val="CodeBlockHead"/>
    <w:uiPriority w:val="99"/>
    <w:rsid w:val="001248E1"/>
    <w:pPr>
      <w:spacing w:before="0"/>
      <w:ind w:left="1260"/>
    </w:pPr>
    <w:rPr>
      <w:position w:val="-8"/>
    </w:rPr>
  </w:style>
  <w:style w:type="paragraph" w:customStyle="1" w:styleId="ListCodeBlockNum-Caption">
    <w:name w:val="List Code Block Num-Caption"/>
    <w:basedOn w:val="Normal"/>
    <w:next w:val="ListCodeBlock"/>
    <w:autoRedefine/>
    <w:uiPriority w:val="99"/>
    <w:rsid w:val="001248E1"/>
    <w:pPr>
      <w:keepNext/>
      <w:keepLines/>
      <w:spacing w:after="60" w:line="200" w:lineRule="atLeast"/>
      <w:ind w:left="1260"/>
    </w:pPr>
    <w:rPr>
      <w:position w:val="-8"/>
      <w:sz w:val="16"/>
      <w:szCs w:val="16"/>
    </w:rPr>
  </w:style>
  <w:style w:type="paragraph" w:customStyle="1" w:styleId="ListCodeBlockScreenedHead">
    <w:name w:val="List Code Block Screened Head"/>
    <w:basedOn w:val="SbarCodeBlockScreened"/>
    <w:autoRedefine/>
    <w:uiPriority w:val="99"/>
    <w:rsid w:val="001248E1"/>
    <w:pPr>
      <w:spacing w:before="330" w:line="180" w:lineRule="atLeast"/>
      <w:ind w:left="1500"/>
    </w:pPr>
  </w:style>
  <w:style w:type="paragraph" w:customStyle="1" w:styleId="ListCodeBlockScreenedaftertitle">
    <w:name w:val="List Code Block Screened (after title)"/>
    <w:basedOn w:val="CodeBlockScreenedaftertitle"/>
    <w:uiPriority w:val="99"/>
    <w:rsid w:val="001248E1"/>
    <w:pPr>
      <w:ind w:left="1500"/>
    </w:pPr>
  </w:style>
  <w:style w:type="paragraph" w:customStyle="1" w:styleId="Term-Definition">
    <w:name w:val="Term-Definition"/>
    <w:basedOn w:val="NumList"/>
    <w:link w:val="Term-DefinitionChar"/>
    <w:autoRedefine/>
    <w:rsid w:val="001248E1"/>
  </w:style>
  <w:style w:type="paragraph" w:customStyle="1" w:styleId="ListCodeBlockScreened">
    <w:name w:val="List Code Block Screened"/>
    <w:basedOn w:val="CodeBlockScreened"/>
    <w:link w:val="ListCodeBlockScreenedChar"/>
    <w:autoRedefine/>
    <w:uiPriority w:val="99"/>
    <w:rsid w:val="001248E1"/>
  </w:style>
  <w:style w:type="character" w:customStyle="1" w:styleId="ListCodeBlockScreenedChar">
    <w:name w:val="List Code Block Screened Char"/>
    <w:basedOn w:val="CodeBlockScreenedChar"/>
    <w:link w:val="ListCodeBlockScreened"/>
    <w:rPr>
      <w:rFonts w:ascii="Lucida Sans Typewriter" w:hAnsi="Lucida Sans Typewriter" w:cs="Lucida Sans Typewriter"/>
      <w:color w:val="000000"/>
      <w:sz w:val="14"/>
      <w:szCs w:val="14"/>
      <w:shd w:val="clear" w:color="auto" w:fill="D9D9D9"/>
    </w:rPr>
  </w:style>
  <w:style w:type="paragraph" w:customStyle="1" w:styleId="ListNum-Caption">
    <w:name w:val="List Num-Caption"/>
    <w:basedOn w:val="Normal"/>
    <w:link w:val="ListNum-CaptionChar"/>
    <w:autoRedefine/>
    <w:uiPriority w:val="99"/>
    <w:rsid w:val="001248E1"/>
    <w:pPr>
      <w:keepLines/>
      <w:spacing w:after="180" w:line="200" w:lineRule="atLeast"/>
      <w:ind w:left="1260"/>
    </w:pPr>
    <w:rPr>
      <w:sz w:val="16"/>
      <w:szCs w:val="16"/>
    </w:rPr>
  </w:style>
  <w:style w:type="paragraph" w:customStyle="1" w:styleId="ListReaderaidmid">
    <w:name w:val="List Readeraid (mid)"/>
    <w:basedOn w:val="Normal"/>
    <w:uiPriority w:val="99"/>
    <w:rsid w:val="001248E1"/>
    <w:pPr>
      <w:spacing w:after="80" w:line="220" w:lineRule="atLeast"/>
      <w:ind w:left="1500" w:right="240"/>
    </w:pPr>
    <w:rPr>
      <w:sz w:val="17"/>
      <w:szCs w:val="17"/>
    </w:rPr>
  </w:style>
  <w:style w:type="paragraph" w:customStyle="1" w:styleId="ListReaderaidBullList">
    <w:name w:val="List Readeraid Bull List"/>
    <w:basedOn w:val="Normal"/>
    <w:uiPriority w:val="99"/>
    <w:rsid w:val="001248E1"/>
    <w:pPr>
      <w:spacing w:after="80" w:line="220" w:lineRule="atLeast"/>
      <w:ind w:left="1920" w:right="240" w:hanging="240"/>
    </w:pPr>
    <w:rPr>
      <w:sz w:val="17"/>
      <w:szCs w:val="17"/>
    </w:rPr>
  </w:style>
  <w:style w:type="paragraph" w:customStyle="1" w:styleId="ListReaderaidNumList">
    <w:name w:val="List Readeraid Num List"/>
    <w:basedOn w:val="Normal"/>
    <w:uiPriority w:val="99"/>
    <w:rsid w:val="001248E1"/>
    <w:pPr>
      <w:tabs>
        <w:tab w:val="right" w:pos="1800"/>
        <w:tab w:val="left" w:pos="1920"/>
      </w:tabs>
      <w:spacing w:after="80" w:line="220" w:lineRule="atLeast"/>
      <w:ind w:left="1920" w:right="240" w:hanging="1920"/>
    </w:pPr>
    <w:rPr>
      <w:sz w:val="17"/>
      <w:szCs w:val="17"/>
    </w:rPr>
  </w:style>
  <w:style w:type="paragraph" w:customStyle="1" w:styleId="ListReaderaidlast">
    <w:name w:val="List Readeraid (last)"/>
    <w:basedOn w:val="Normal"/>
    <w:next w:val="Normal"/>
    <w:uiPriority w:val="99"/>
    <w:rsid w:val="001248E1"/>
    <w:pPr>
      <w:spacing w:after="340" w:line="220" w:lineRule="atLeast"/>
      <w:ind w:left="1500" w:right="240"/>
    </w:pPr>
    <w:rPr>
      <w:sz w:val="17"/>
      <w:szCs w:val="17"/>
    </w:rPr>
  </w:style>
  <w:style w:type="paragraph" w:customStyle="1" w:styleId="ListTable">
    <w:name w:val="List Table"/>
    <w:basedOn w:val="ListPara"/>
    <w:next w:val="BullList"/>
    <w:uiPriority w:val="99"/>
    <w:rsid w:val="001248E1"/>
    <w:pPr>
      <w:spacing w:before="180"/>
    </w:pPr>
  </w:style>
  <w:style w:type="paragraph" w:customStyle="1" w:styleId="SeeAlso">
    <w:name w:val="See Also"/>
    <w:basedOn w:val="Normal"/>
    <w:next w:val="Normal"/>
    <w:link w:val="SeeAlsoChar"/>
    <w:rsid w:val="001248E1"/>
    <w:pPr>
      <w:keepLines/>
      <w:suppressAutoHyphens/>
      <w:spacing w:before="40"/>
    </w:pPr>
    <w:rPr>
      <w:i/>
      <w:iCs/>
    </w:rPr>
  </w:style>
  <w:style w:type="paragraph" w:customStyle="1" w:styleId="ListSeeAlso">
    <w:name w:val="List See Also"/>
    <w:basedOn w:val="SeeAlso"/>
    <w:next w:val="Normal"/>
    <w:uiPriority w:val="99"/>
    <w:rsid w:val="001248E1"/>
    <w:pPr>
      <w:spacing w:before="0" w:after="100"/>
      <w:ind w:left="1260"/>
    </w:pPr>
  </w:style>
  <w:style w:type="paragraph" w:customStyle="1" w:styleId="ListTableNum-Title">
    <w:name w:val="List Table Num-Title"/>
    <w:basedOn w:val="Normal"/>
    <w:autoRedefine/>
    <w:uiPriority w:val="99"/>
    <w:rsid w:val="001248E1"/>
    <w:pPr>
      <w:spacing w:before="40" w:after="0"/>
      <w:ind w:left="1260"/>
      <w:textAlignment w:val="center"/>
    </w:pPr>
    <w:rPr>
      <w:b/>
      <w:bCs/>
    </w:rPr>
  </w:style>
  <w:style w:type="paragraph" w:customStyle="1" w:styleId="Authorblockquote">
    <w:name w:val="Author (block quote)"/>
    <w:basedOn w:val="BlockQuote"/>
    <w:uiPriority w:val="99"/>
    <w:rsid w:val="001248E1"/>
    <w:pPr>
      <w:spacing w:after="160"/>
      <w:jc w:val="right"/>
    </w:pPr>
  </w:style>
  <w:style w:type="paragraph" w:customStyle="1" w:styleId="ProcedureListHead">
    <w:name w:val="Procedure List Head"/>
    <w:basedOn w:val="Normal"/>
    <w:next w:val="Normal"/>
    <w:autoRedefine/>
    <w:uiPriority w:val="99"/>
    <w:rsid w:val="001248E1"/>
    <w:pPr>
      <w:keepNext/>
      <w:shd w:val="clear" w:color="auto" w:fill="E6E6E6"/>
      <w:suppressAutoHyphens/>
      <w:spacing w:before="120" w:after="140" w:line="280" w:lineRule="atLeast"/>
      <w:ind w:left="907" w:firstLine="86"/>
      <w:outlineLvl w:val="4"/>
    </w:pPr>
    <w:rPr>
      <w:rFonts w:ascii="Segoe Semibold" w:hAnsi="Segoe Semibold" w:cs="Segoe Semibold"/>
      <w:sz w:val="20"/>
      <w:szCs w:val="20"/>
    </w:rPr>
  </w:style>
  <w:style w:type="paragraph" w:customStyle="1" w:styleId="ProcedureList">
    <w:name w:val="Procedure List"/>
    <w:basedOn w:val="NumList"/>
    <w:autoRedefine/>
    <w:uiPriority w:val="99"/>
    <w:rsid w:val="001248E1"/>
  </w:style>
  <w:style w:type="paragraph" w:customStyle="1" w:styleId="ProcedureList2">
    <w:name w:val="Procedure List 2"/>
    <w:basedOn w:val="ProcedureList"/>
    <w:autoRedefine/>
    <w:uiPriority w:val="99"/>
    <w:rsid w:val="001248E1"/>
    <w:pPr>
      <w:tabs>
        <w:tab w:val="clear" w:pos="1140"/>
        <w:tab w:val="clear" w:pos="1260"/>
        <w:tab w:val="right" w:pos="1620"/>
        <w:tab w:val="left" w:pos="1740"/>
      </w:tabs>
      <w:ind w:left="1740" w:hanging="1740"/>
    </w:pPr>
  </w:style>
  <w:style w:type="paragraph" w:customStyle="1" w:styleId="TableHead">
    <w:name w:val="Table Head"/>
    <w:basedOn w:val="Normal"/>
    <w:next w:val="Normal"/>
    <w:link w:val="TableHeadChar"/>
    <w:autoRedefine/>
    <w:uiPriority w:val="99"/>
    <w:rsid w:val="001248E1"/>
    <w:pPr>
      <w:tabs>
        <w:tab w:val="right" w:pos="300"/>
        <w:tab w:val="left" w:pos="480"/>
      </w:tabs>
      <w:suppressAutoHyphens/>
      <w:spacing w:after="40" w:line="220" w:lineRule="atLeast"/>
    </w:pPr>
    <w:rPr>
      <w:rFonts w:ascii="Segoe Semibold" w:hAnsi="Segoe Semibold" w:cs="Segoe Semibold"/>
      <w:sz w:val="18"/>
      <w:szCs w:val="18"/>
    </w:rPr>
  </w:style>
  <w:style w:type="paragraph" w:customStyle="1" w:styleId="TableText">
    <w:name w:val="Table Text"/>
    <w:basedOn w:val="Normal"/>
    <w:link w:val="TableTextChar"/>
    <w:uiPriority w:val="99"/>
    <w:rsid w:val="001248E1"/>
    <w:pPr>
      <w:tabs>
        <w:tab w:val="right" w:pos="300"/>
        <w:tab w:val="left" w:pos="480"/>
      </w:tabs>
      <w:spacing w:after="40" w:line="220" w:lineRule="atLeast"/>
    </w:pPr>
    <w:rPr>
      <w:sz w:val="17"/>
      <w:szCs w:val="17"/>
    </w:rPr>
  </w:style>
  <w:style w:type="paragraph" w:customStyle="1" w:styleId="EditorsNote">
    <w:name w:val="Editor's Note"/>
    <w:basedOn w:val="Normal"/>
    <w:next w:val="Normal"/>
    <w:autoRedefine/>
    <w:uiPriority w:val="99"/>
    <w:rsid w:val="001248E1"/>
    <w:rPr>
      <w:color w:val="FF0000"/>
      <w:sz w:val="16"/>
    </w:rPr>
  </w:style>
  <w:style w:type="paragraph" w:styleId="BodyText">
    <w:name w:val="Body Text"/>
    <w:basedOn w:val="Normal"/>
    <w:link w:val="BodyTextChar"/>
    <w:uiPriority w:val="99"/>
    <w:rsid w:val="001248E1"/>
    <w:pPr>
      <w:spacing w:after="120"/>
    </w:pPr>
  </w:style>
  <w:style w:type="paragraph" w:styleId="BodyText2">
    <w:name w:val="Body Text 2"/>
    <w:basedOn w:val="Normal"/>
    <w:link w:val="BodyText2Char"/>
    <w:uiPriority w:val="99"/>
    <w:rsid w:val="001248E1"/>
    <w:pPr>
      <w:spacing w:after="120" w:line="480" w:lineRule="auto"/>
    </w:pPr>
  </w:style>
  <w:style w:type="paragraph" w:customStyle="1" w:styleId="ReaderaidCodeBlockScreened">
    <w:name w:val="Readeraid Code Block Screened"/>
    <w:basedOn w:val="ReaderaidCodeBlock"/>
    <w:autoRedefine/>
    <w:uiPriority w:val="99"/>
    <w:rsid w:val="001248E1"/>
    <w:pPr>
      <w:shd w:val="clear" w:color="auto" w:fill="D9D9D9"/>
      <w:spacing w:before="300" w:after="360"/>
      <w:ind w:left="1498" w:right="346"/>
    </w:pPr>
    <w:rPr>
      <w:rFonts w:cs="Segoe"/>
      <w:szCs w:val="19"/>
    </w:rPr>
  </w:style>
  <w:style w:type="paragraph" w:customStyle="1" w:styleId="Readeraidonly">
    <w:name w:val="Readeraid (only)"/>
    <w:basedOn w:val="Normal"/>
    <w:next w:val="Normal"/>
    <w:uiPriority w:val="99"/>
    <w:rsid w:val="001248E1"/>
    <w:pPr>
      <w:spacing w:before="300" w:after="360" w:line="220" w:lineRule="atLeast"/>
      <w:ind w:left="1020" w:right="240"/>
    </w:pPr>
    <w:rPr>
      <w:sz w:val="17"/>
      <w:szCs w:val="17"/>
    </w:rPr>
  </w:style>
  <w:style w:type="paragraph" w:customStyle="1" w:styleId="Readeraidfirst">
    <w:name w:val="Readeraid (first)"/>
    <w:basedOn w:val="Readeraidonly"/>
    <w:next w:val="Normal"/>
    <w:uiPriority w:val="99"/>
    <w:rsid w:val="001248E1"/>
    <w:pPr>
      <w:spacing w:after="80"/>
    </w:pPr>
  </w:style>
  <w:style w:type="paragraph" w:customStyle="1" w:styleId="Readeraidmid">
    <w:name w:val="Readeraid (mid)"/>
    <w:basedOn w:val="Readeraidonly"/>
    <w:uiPriority w:val="99"/>
    <w:rsid w:val="001248E1"/>
    <w:pPr>
      <w:spacing w:before="0" w:after="80"/>
    </w:pPr>
  </w:style>
  <w:style w:type="paragraph" w:customStyle="1" w:styleId="ReaderaidNum-Caption">
    <w:name w:val="Readeraid Num-Caption"/>
    <w:basedOn w:val="Normal"/>
    <w:next w:val="Readeraidmid"/>
    <w:autoRedefine/>
    <w:uiPriority w:val="99"/>
    <w:rsid w:val="001248E1"/>
    <w:pPr>
      <w:keepLines/>
      <w:spacing w:after="80" w:line="200" w:lineRule="atLeast"/>
      <w:ind w:left="1020"/>
    </w:pPr>
    <w:rPr>
      <w:sz w:val="16"/>
      <w:szCs w:val="16"/>
    </w:rPr>
  </w:style>
  <w:style w:type="paragraph" w:customStyle="1" w:styleId="ReaderaidCodeBlock">
    <w:name w:val="Readeraid Code Block"/>
    <w:basedOn w:val="CodeBlock"/>
    <w:link w:val="ReaderaidCodeBlockChar"/>
    <w:autoRedefine/>
    <w:uiPriority w:val="99"/>
    <w:rsid w:val="001248E1"/>
    <w:pPr>
      <w:spacing w:before="40" w:after="80"/>
      <w:ind w:left="1020" w:right="240"/>
    </w:pPr>
  </w:style>
  <w:style w:type="paragraph" w:customStyle="1" w:styleId="ReaderaidCodeBlockTitle">
    <w:name w:val="Readeraid Code Block Title"/>
    <w:basedOn w:val="CodeBlockHead"/>
    <w:next w:val="ReaderaidCodeBlock"/>
    <w:uiPriority w:val="99"/>
    <w:rsid w:val="001248E1"/>
    <w:pPr>
      <w:keepNext/>
      <w:keepLines/>
      <w:spacing w:before="0"/>
      <w:ind w:left="1020"/>
    </w:pPr>
  </w:style>
  <w:style w:type="paragraph" w:customStyle="1" w:styleId="ReaderaidCodeBlockaftertitle">
    <w:name w:val="Readeraid Code Block (after title)"/>
    <w:basedOn w:val="ReaderaidCodeBlock"/>
    <w:uiPriority w:val="99"/>
    <w:rsid w:val="001248E1"/>
  </w:style>
  <w:style w:type="paragraph" w:customStyle="1" w:styleId="ReaderaidCodeBlockNum-Caption">
    <w:name w:val="Readeraid Code Block Num-Caption"/>
    <w:basedOn w:val="Normal"/>
    <w:autoRedefine/>
    <w:uiPriority w:val="99"/>
    <w:rsid w:val="001248E1"/>
    <w:pPr>
      <w:keepNext/>
      <w:keepLines/>
      <w:spacing w:after="0" w:line="200" w:lineRule="atLeast"/>
      <w:ind w:left="1020" w:right="240"/>
    </w:pPr>
    <w:rPr>
      <w:sz w:val="16"/>
      <w:szCs w:val="16"/>
    </w:rPr>
  </w:style>
  <w:style w:type="paragraph" w:customStyle="1" w:styleId="ReaderaidSeeAlso">
    <w:name w:val="Readeraid See Also"/>
    <w:basedOn w:val="SeeAlso"/>
    <w:next w:val="Readeraidmid"/>
    <w:uiPriority w:val="99"/>
    <w:rsid w:val="001248E1"/>
    <w:pPr>
      <w:spacing w:before="0" w:after="80" w:line="220" w:lineRule="atLeast"/>
      <w:ind w:left="1020"/>
    </w:pPr>
    <w:rPr>
      <w:sz w:val="18"/>
      <w:szCs w:val="18"/>
    </w:rPr>
  </w:style>
  <w:style w:type="paragraph" w:customStyle="1" w:styleId="Readeraidlast">
    <w:name w:val="Readeraid (last)"/>
    <w:basedOn w:val="Readeraidonly"/>
    <w:next w:val="Normal"/>
    <w:uiPriority w:val="99"/>
    <w:rsid w:val="001248E1"/>
    <w:pPr>
      <w:spacing w:before="0"/>
    </w:pPr>
  </w:style>
  <w:style w:type="paragraph" w:customStyle="1" w:styleId="ReaderaidTerm">
    <w:name w:val="Readeraid Term"/>
    <w:basedOn w:val="Term"/>
    <w:uiPriority w:val="99"/>
    <w:rsid w:val="001248E1"/>
    <w:pPr>
      <w:spacing w:line="220" w:lineRule="atLeast"/>
      <w:ind w:left="1020" w:right="240"/>
    </w:pPr>
    <w:rPr>
      <w:sz w:val="18"/>
      <w:szCs w:val="18"/>
    </w:rPr>
  </w:style>
  <w:style w:type="paragraph" w:customStyle="1" w:styleId="ReaderaidListPara">
    <w:name w:val="Readeraid List Para"/>
    <w:basedOn w:val="Readeraidmid"/>
    <w:next w:val="Normal"/>
    <w:uiPriority w:val="99"/>
    <w:rsid w:val="001248E1"/>
    <w:pPr>
      <w:ind w:left="1500"/>
    </w:pPr>
  </w:style>
  <w:style w:type="paragraph" w:customStyle="1" w:styleId="ReaderaidTermdefrunin">
    <w:name w:val="Readeraid Term def runin"/>
    <w:basedOn w:val="ReaderaidListPara"/>
    <w:uiPriority w:val="99"/>
    <w:rsid w:val="001248E1"/>
    <w:pPr>
      <w:ind w:hanging="480"/>
    </w:pPr>
  </w:style>
  <w:style w:type="paragraph" w:customStyle="1" w:styleId="SbarTermcolumnardef">
    <w:name w:val="Sbar Term columnar def"/>
    <w:basedOn w:val="Termcolumnardef"/>
    <w:uiPriority w:val="99"/>
    <w:rsid w:val="001248E1"/>
    <w:pPr>
      <w:tabs>
        <w:tab w:val="left" w:pos="3000"/>
      </w:tabs>
      <w:ind w:right="240"/>
    </w:pPr>
  </w:style>
  <w:style w:type="paragraph" w:customStyle="1" w:styleId="ReaderaidTermcolumnardef">
    <w:name w:val="Readeraid Term columnar def"/>
    <w:basedOn w:val="SbarTermcolumnardef"/>
    <w:uiPriority w:val="99"/>
    <w:rsid w:val="001248E1"/>
    <w:pPr>
      <w:tabs>
        <w:tab w:val="clear" w:pos="3000"/>
        <w:tab w:val="left" w:pos="2880"/>
      </w:tabs>
      <w:spacing w:line="220" w:lineRule="atLeast"/>
    </w:pPr>
    <w:rPr>
      <w:sz w:val="17"/>
      <w:szCs w:val="17"/>
    </w:rPr>
  </w:style>
  <w:style w:type="paragraph" w:customStyle="1" w:styleId="ReaderaidNumList">
    <w:name w:val="Readeraid Num List"/>
    <w:basedOn w:val="Normal"/>
    <w:uiPriority w:val="99"/>
    <w:rsid w:val="001248E1"/>
    <w:pPr>
      <w:tabs>
        <w:tab w:val="right" w:pos="1380"/>
        <w:tab w:val="left" w:pos="1500"/>
      </w:tabs>
      <w:spacing w:after="80" w:line="220" w:lineRule="atLeast"/>
      <w:ind w:left="1500" w:right="240" w:hanging="1500"/>
    </w:pPr>
    <w:rPr>
      <w:sz w:val="17"/>
      <w:szCs w:val="17"/>
    </w:rPr>
  </w:style>
  <w:style w:type="paragraph" w:customStyle="1" w:styleId="ReaderaidListCodeBlock">
    <w:name w:val="Readeraid List Code Block"/>
    <w:basedOn w:val="ReaderaidCodeBlock"/>
    <w:uiPriority w:val="99"/>
    <w:rsid w:val="001248E1"/>
    <w:pPr>
      <w:ind w:left="1500"/>
    </w:pPr>
  </w:style>
  <w:style w:type="paragraph" w:customStyle="1" w:styleId="ReaderaidListGraphic">
    <w:name w:val="Readeraid List Graphic"/>
    <w:basedOn w:val="Normal"/>
    <w:uiPriority w:val="99"/>
    <w:rsid w:val="001248E1"/>
    <w:pPr>
      <w:suppressAutoHyphens/>
      <w:spacing w:before="180" w:after="80" w:line="240" w:lineRule="auto"/>
      <w:ind w:left="1500"/>
    </w:pPr>
    <w:rPr>
      <w:sz w:val="20"/>
      <w:szCs w:val="20"/>
    </w:rPr>
  </w:style>
  <w:style w:type="paragraph" w:customStyle="1" w:styleId="ReaderaidListCaption">
    <w:name w:val="Readeraid List Caption"/>
    <w:basedOn w:val="ListNum-Caption"/>
    <w:next w:val="Normal"/>
    <w:uiPriority w:val="99"/>
    <w:rsid w:val="001248E1"/>
    <w:pPr>
      <w:suppressAutoHyphens/>
      <w:spacing w:after="80"/>
      <w:ind w:left="1500" w:right="240"/>
    </w:pPr>
  </w:style>
  <w:style w:type="paragraph" w:customStyle="1" w:styleId="SbarHead">
    <w:name w:val="Sbar Head"/>
    <w:basedOn w:val="Heading1"/>
    <w:next w:val="Normal"/>
    <w:link w:val="SbarHeadChar"/>
    <w:autoRedefine/>
    <w:uiPriority w:val="99"/>
    <w:rsid w:val="001248E1"/>
    <w:pPr>
      <w:spacing w:before="240" w:after="60" w:line="300" w:lineRule="atLeast"/>
      <w:ind w:left="1022" w:right="245"/>
      <w:outlineLvl w:val="4"/>
    </w:pPr>
    <w:rPr>
      <w:sz w:val="24"/>
      <w:szCs w:val="24"/>
    </w:rPr>
  </w:style>
  <w:style w:type="paragraph" w:customStyle="1" w:styleId="SbarParamid">
    <w:name w:val="Sbar Para (mid)"/>
    <w:basedOn w:val="Normal"/>
    <w:uiPriority w:val="99"/>
    <w:rsid w:val="001248E1"/>
    <w:pPr>
      <w:ind w:left="1020" w:right="240"/>
    </w:pPr>
  </w:style>
  <w:style w:type="paragraph" w:customStyle="1" w:styleId="SbarParalast">
    <w:name w:val="Sbar Para (last)"/>
    <w:basedOn w:val="SbarParamid"/>
    <w:next w:val="Normal"/>
    <w:uiPriority w:val="99"/>
    <w:rsid w:val="001248E1"/>
    <w:pPr>
      <w:spacing w:after="420"/>
    </w:pPr>
  </w:style>
  <w:style w:type="paragraph" w:customStyle="1" w:styleId="SbarSubhead">
    <w:name w:val="Sbar Subhead"/>
    <w:basedOn w:val="SbarHead"/>
    <w:next w:val="Normal"/>
    <w:link w:val="SbarSubheadChar"/>
    <w:uiPriority w:val="99"/>
    <w:rsid w:val="001248E1"/>
    <w:pPr>
      <w:spacing w:before="0" w:after="0" w:line="280" w:lineRule="atLeast"/>
    </w:pPr>
    <w:rPr>
      <w:sz w:val="20"/>
      <w:szCs w:val="20"/>
    </w:rPr>
  </w:style>
  <w:style w:type="paragraph" w:customStyle="1" w:styleId="SbarNum-Caption">
    <w:name w:val="Sbar Num-Caption"/>
    <w:basedOn w:val="Normal"/>
    <w:next w:val="Normal"/>
    <w:autoRedefine/>
    <w:uiPriority w:val="99"/>
    <w:rsid w:val="001248E1"/>
    <w:pPr>
      <w:keepLines/>
      <w:spacing w:after="140" w:line="210" w:lineRule="atLeast"/>
      <w:ind w:left="1020" w:right="240"/>
    </w:pPr>
    <w:rPr>
      <w:sz w:val="17"/>
      <w:szCs w:val="17"/>
    </w:rPr>
  </w:style>
  <w:style w:type="paragraph" w:customStyle="1" w:styleId="SbarCodeBlock">
    <w:name w:val="Sbar Code Block"/>
    <w:basedOn w:val="CodeBlock"/>
    <w:link w:val="SbarCodeBlockChar"/>
    <w:autoRedefine/>
    <w:uiPriority w:val="99"/>
    <w:rsid w:val="001248E1"/>
    <w:pPr>
      <w:spacing w:before="0" w:after="100"/>
      <w:ind w:left="1022"/>
    </w:pPr>
  </w:style>
  <w:style w:type="paragraph" w:customStyle="1" w:styleId="SbarCodeBlockHead">
    <w:name w:val="Sbar Code Block Head"/>
    <w:basedOn w:val="CodeBlockHead"/>
    <w:next w:val="SbarCodeBlock"/>
    <w:autoRedefine/>
    <w:uiPriority w:val="99"/>
    <w:rsid w:val="001248E1"/>
    <w:pPr>
      <w:spacing w:before="0"/>
      <w:ind w:left="1020" w:right="240"/>
    </w:pPr>
  </w:style>
  <w:style w:type="paragraph" w:customStyle="1" w:styleId="SbarCodeBlockaftertitle">
    <w:name w:val="Sbar Code Block (after title)"/>
    <w:basedOn w:val="SbarCodeBlock"/>
    <w:uiPriority w:val="99"/>
    <w:rsid w:val="001248E1"/>
    <w:pPr>
      <w:spacing w:before="40"/>
    </w:pPr>
  </w:style>
  <w:style w:type="paragraph" w:customStyle="1" w:styleId="SbarCodeBlockNum-Caption">
    <w:name w:val="Sbar Code Block Num-Caption"/>
    <w:basedOn w:val="Normal"/>
    <w:next w:val="SbarCodeBlock"/>
    <w:autoRedefine/>
    <w:uiPriority w:val="99"/>
    <w:rsid w:val="001248E1"/>
    <w:pPr>
      <w:keepNext/>
      <w:keepLines/>
      <w:spacing w:before="40" w:after="0" w:line="200" w:lineRule="atLeast"/>
      <w:ind w:left="1020" w:right="240"/>
    </w:pPr>
    <w:rPr>
      <w:sz w:val="16"/>
      <w:szCs w:val="16"/>
    </w:rPr>
  </w:style>
  <w:style w:type="paragraph" w:customStyle="1" w:styleId="SbarSeeAlso">
    <w:name w:val="Sbar See Also"/>
    <w:basedOn w:val="SeeAlso"/>
    <w:next w:val="SbarParamid"/>
    <w:uiPriority w:val="99"/>
    <w:rsid w:val="001248E1"/>
    <w:pPr>
      <w:spacing w:before="0"/>
      <w:ind w:left="1020" w:right="240"/>
    </w:pPr>
  </w:style>
  <w:style w:type="paragraph" w:customStyle="1" w:styleId="SbarParafirst">
    <w:name w:val="Sbar Para (first)"/>
    <w:basedOn w:val="SbarParamid"/>
    <w:uiPriority w:val="99"/>
    <w:rsid w:val="001248E1"/>
  </w:style>
  <w:style w:type="paragraph" w:customStyle="1" w:styleId="SbarTerm">
    <w:name w:val="Sbar Term"/>
    <w:basedOn w:val="Term"/>
    <w:next w:val="SbarListPara"/>
    <w:uiPriority w:val="99"/>
    <w:rsid w:val="001248E1"/>
    <w:pPr>
      <w:ind w:left="1020" w:right="240"/>
    </w:pPr>
  </w:style>
  <w:style w:type="paragraph" w:customStyle="1" w:styleId="SbarListPara">
    <w:name w:val="Sbar List Para"/>
    <w:basedOn w:val="ListPara"/>
    <w:next w:val="Normal"/>
    <w:uiPriority w:val="99"/>
    <w:rsid w:val="001248E1"/>
    <w:pPr>
      <w:ind w:left="1500" w:right="240"/>
    </w:pPr>
  </w:style>
  <w:style w:type="paragraph" w:customStyle="1" w:styleId="SbarTermdefrunin">
    <w:name w:val="Sbar Term def runin"/>
    <w:basedOn w:val="Termrunindef"/>
    <w:uiPriority w:val="99"/>
    <w:rsid w:val="001248E1"/>
    <w:pPr>
      <w:numPr>
        <w:numId w:val="0"/>
      </w:numPr>
      <w:ind w:right="240"/>
    </w:pPr>
  </w:style>
  <w:style w:type="paragraph" w:customStyle="1" w:styleId="SbarNumList">
    <w:name w:val="Sbar Num List"/>
    <w:basedOn w:val="NumList"/>
    <w:uiPriority w:val="99"/>
    <w:rsid w:val="001248E1"/>
    <w:pPr>
      <w:tabs>
        <w:tab w:val="clear" w:pos="1140"/>
        <w:tab w:val="clear" w:pos="1260"/>
        <w:tab w:val="right" w:pos="1380"/>
        <w:tab w:val="left" w:pos="1500"/>
      </w:tabs>
      <w:ind w:left="1500" w:right="240" w:hanging="1500"/>
    </w:pPr>
  </w:style>
  <w:style w:type="paragraph" w:customStyle="1" w:styleId="SbarListCodeBlock">
    <w:name w:val="Sbar List Code Block"/>
    <w:basedOn w:val="SbarCodeBlock"/>
    <w:link w:val="SbarListCodeBlockChar"/>
    <w:uiPriority w:val="99"/>
    <w:rsid w:val="001248E1"/>
    <w:pPr>
      <w:spacing w:before="40" w:after="80"/>
      <w:ind w:left="1500"/>
    </w:pPr>
  </w:style>
  <w:style w:type="paragraph" w:customStyle="1" w:styleId="SbarListFig-Graphic">
    <w:name w:val="Sbar List Fig-Graphic"/>
    <w:basedOn w:val="Normal"/>
    <w:next w:val="Normal"/>
    <w:autoRedefine/>
    <w:uiPriority w:val="99"/>
    <w:rsid w:val="001248E1"/>
    <w:pPr>
      <w:suppressAutoHyphens/>
      <w:spacing w:before="180" w:after="80" w:line="240" w:lineRule="auto"/>
      <w:ind w:left="2218" w:right="245"/>
    </w:pPr>
  </w:style>
  <w:style w:type="paragraph" w:customStyle="1" w:styleId="SbarListNum-Caption">
    <w:name w:val="Sbar List Num-Caption"/>
    <w:basedOn w:val="SbarNum-Caption"/>
    <w:next w:val="Normal"/>
    <w:autoRedefine/>
    <w:uiPriority w:val="99"/>
    <w:rsid w:val="001248E1"/>
    <w:pPr>
      <w:spacing w:after="100"/>
      <w:ind w:left="2218" w:right="245"/>
    </w:pPr>
  </w:style>
  <w:style w:type="paragraph" w:customStyle="1" w:styleId="TableNum-Title">
    <w:name w:val="Table Num-Title"/>
    <w:basedOn w:val="Normal"/>
    <w:next w:val="Normal"/>
    <w:link w:val="TableNum-TitleChar"/>
    <w:autoRedefine/>
    <w:uiPriority w:val="99"/>
    <w:rsid w:val="001248E1"/>
    <w:pPr>
      <w:spacing w:before="60" w:after="60"/>
      <w:textAlignment w:val="center"/>
    </w:pPr>
    <w:rPr>
      <w:b/>
      <w:bCs/>
    </w:rPr>
  </w:style>
  <w:style w:type="paragraph" w:customStyle="1" w:styleId="Table">
    <w:name w:val="Table"/>
    <w:basedOn w:val="ListTable"/>
    <w:uiPriority w:val="99"/>
    <w:rsid w:val="001248E1"/>
    <w:pPr>
      <w:spacing w:after="160"/>
      <w:ind w:left="780"/>
    </w:pPr>
  </w:style>
  <w:style w:type="paragraph" w:customStyle="1" w:styleId="Tableaftertitle">
    <w:name w:val="Table (after title)"/>
    <w:basedOn w:val="Table"/>
    <w:uiPriority w:val="99"/>
    <w:rsid w:val="001248E1"/>
    <w:pPr>
      <w:spacing w:before="80" w:after="120"/>
    </w:pPr>
  </w:style>
  <w:style w:type="paragraph" w:customStyle="1" w:styleId="ListTableaftertitle">
    <w:name w:val="List Table (after title)"/>
    <w:basedOn w:val="ListTable"/>
    <w:uiPriority w:val="99"/>
    <w:rsid w:val="001248E1"/>
    <w:pPr>
      <w:spacing w:before="80" w:after="120"/>
    </w:pPr>
  </w:style>
  <w:style w:type="paragraph" w:customStyle="1" w:styleId="ReaderaidTableTitle">
    <w:name w:val="Readeraid Table Title"/>
    <w:basedOn w:val="TableNum-Title"/>
    <w:next w:val="ReaderaidTable"/>
    <w:uiPriority w:val="99"/>
    <w:rsid w:val="001248E1"/>
    <w:pPr>
      <w:spacing w:line="220" w:lineRule="atLeast"/>
      <w:ind w:left="1020"/>
    </w:pPr>
    <w:rPr>
      <w:sz w:val="18"/>
      <w:szCs w:val="18"/>
    </w:rPr>
  </w:style>
  <w:style w:type="paragraph" w:customStyle="1" w:styleId="ReaderaidTable">
    <w:name w:val="Readeraid Table"/>
    <w:basedOn w:val="Table"/>
    <w:uiPriority w:val="99"/>
    <w:rsid w:val="001248E1"/>
    <w:pPr>
      <w:spacing w:before="100" w:after="80" w:line="220" w:lineRule="atLeast"/>
      <w:ind w:left="1020" w:right="240"/>
    </w:pPr>
    <w:rPr>
      <w:sz w:val="18"/>
      <w:szCs w:val="18"/>
    </w:rPr>
  </w:style>
  <w:style w:type="paragraph" w:customStyle="1" w:styleId="SbarTable">
    <w:name w:val="Sbar Table"/>
    <w:basedOn w:val="ReaderaidTable"/>
    <w:uiPriority w:val="99"/>
    <w:rsid w:val="001248E1"/>
    <w:pPr>
      <w:spacing w:line="280" w:lineRule="atLeast"/>
    </w:pPr>
    <w:rPr>
      <w:sz w:val="20"/>
      <w:szCs w:val="20"/>
    </w:rPr>
  </w:style>
  <w:style w:type="paragraph" w:customStyle="1" w:styleId="SbarTableaftertitle">
    <w:name w:val="Sbar Table (after title)"/>
    <w:basedOn w:val="SbarTable"/>
    <w:uiPriority w:val="99"/>
    <w:rsid w:val="001248E1"/>
    <w:pPr>
      <w:spacing w:before="80"/>
    </w:pPr>
  </w:style>
  <w:style w:type="paragraph" w:customStyle="1" w:styleId="ReaderaidTableaftertitle">
    <w:name w:val="Readeraid Table (after title)"/>
    <w:basedOn w:val="SbarTableaftertitle"/>
    <w:uiPriority w:val="99"/>
    <w:rsid w:val="001248E1"/>
  </w:style>
  <w:style w:type="paragraph" w:customStyle="1" w:styleId="SbarTableNum-Title">
    <w:name w:val="Sbar Table Num-Title"/>
    <w:basedOn w:val="TableNum-Title"/>
    <w:link w:val="SbarTableNum-TitleChar"/>
    <w:autoRedefine/>
    <w:uiPriority w:val="99"/>
    <w:rsid w:val="001248E1"/>
    <w:pPr>
      <w:ind w:left="1020" w:right="240"/>
    </w:pPr>
  </w:style>
  <w:style w:type="paragraph" w:customStyle="1" w:styleId="TabTextplaceholder">
    <w:name w:val="Tab Text (placeholder)"/>
    <w:basedOn w:val="Table"/>
    <w:uiPriority w:val="99"/>
    <w:rsid w:val="001248E1"/>
    <w:pPr>
      <w:spacing w:before="120" w:after="0"/>
    </w:pPr>
  </w:style>
  <w:style w:type="paragraph" w:customStyle="1" w:styleId="ReaderaidTabTextplaceolder">
    <w:name w:val="Readeraid Tab Text (placeolder)"/>
    <w:basedOn w:val="ReaderaidTable"/>
    <w:uiPriority w:val="99"/>
    <w:rsid w:val="001248E1"/>
    <w:pPr>
      <w:spacing w:after="0"/>
    </w:pPr>
  </w:style>
  <w:style w:type="paragraph" w:customStyle="1" w:styleId="SbarTabTextplaceholder">
    <w:name w:val="Sbar Tab Text (placeholder)"/>
    <w:basedOn w:val="SbarTable"/>
    <w:uiPriority w:val="99"/>
    <w:rsid w:val="001248E1"/>
    <w:pPr>
      <w:spacing w:after="0"/>
    </w:pPr>
  </w:style>
  <w:style w:type="paragraph" w:customStyle="1" w:styleId="ReaderaidTableHead">
    <w:name w:val="Readeraid Table Head"/>
    <w:basedOn w:val="TableHead"/>
    <w:uiPriority w:val="99"/>
    <w:rsid w:val="001248E1"/>
  </w:style>
  <w:style w:type="paragraph" w:customStyle="1" w:styleId="ReaderaidTableText">
    <w:name w:val="Readeraid Table Text"/>
    <w:basedOn w:val="TableText"/>
    <w:uiPriority w:val="99"/>
    <w:rsid w:val="001248E1"/>
  </w:style>
  <w:style w:type="paragraph" w:customStyle="1" w:styleId="TableFootnote">
    <w:name w:val="Table Footnote"/>
    <w:basedOn w:val="Footnote"/>
    <w:uiPriority w:val="99"/>
    <w:rsid w:val="001248E1"/>
    <w:pPr>
      <w:spacing w:after="60" w:line="170" w:lineRule="atLeast"/>
      <w:ind w:left="120" w:hanging="120"/>
    </w:pPr>
  </w:style>
  <w:style w:type="paragraph" w:customStyle="1" w:styleId="TableSubhead">
    <w:name w:val="Table Subhead"/>
    <w:basedOn w:val="TableHead"/>
    <w:link w:val="TableSubheadChar"/>
    <w:uiPriority w:val="99"/>
    <w:rsid w:val="001248E1"/>
  </w:style>
  <w:style w:type="paragraph" w:customStyle="1" w:styleId="Tabtext">
    <w:name w:val="Tab text"/>
    <w:basedOn w:val="Normal"/>
    <w:uiPriority w:val="99"/>
    <w:rsid w:val="001248E1"/>
    <w:pPr>
      <w:spacing w:after="100"/>
    </w:pPr>
  </w:style>
  <w:style w:type="paragraph" w:styleId="BodyText3">
    <w:name w:val="Body Text 3"/>
    <w:basedOn w:val="Normal"/>
    <w:link w:val="BodyText3Char"/>
    <w:uiPriority w:val="99"/>
    <w:rsid w:val="001248E1"/>
    <w:pPr>
      <w:spacing w:after="120"/>
    </w:pPr>
    <w:rPr>
      <w:sz w:val="16"/>
      <w:szCs w:val="16"/>
    </w:rPr>
  </w:style>
  <w:style w:type="paragraph" w:customStyle="1" w:styleId="Extract">
    <w:name w:val="Extract"/>
    <w:basedOn w:val="Normal"/>
    <w:uiPriority w:val="99"/>
    <w:rsid w:val="001248E1"/>
    <w:pPr>
      <w:suppressAutoHyphens/>
      <w:ind w:left="1260" w:right="480"/>
    </w:pPr>
    <w:rPr>
      <w:i/>
      <w:iCs/>
    </w:rPr>
  </w:style>
  <w:style w:type="paragraph" w:customStyle="1" w:styleId="BMTitle">
    <w:name w:val="BM Title"/>
    <w:basedOn w:val="ChTitle"/>
    <w:next w:val="Normal"/>
    <w:rsid w:val="001248E1"/>
    <w:pPr>
      <w:spacing w:after="380" w:line="560" w:lineRule="atLeast"/>
    </w:pPr>
  </w:style>
  <w:style w:type="paragraph" w:customStyle="1" w:styleId="NormalGlossary">
    <w:name w:val="Normal Glossary"/>
    <w:basedOn w:val="Normal"/>
    <w:link w:val="NormalGlossaryChar"/>
    <w:uiPriority w:val="99"/>
    <w:rsid w:val="001248E1"/>
    <w:pPr>
      <w:spacing w:after="80"/>
    </w:pPr>
  </w:style>
  <w:style w:type="paragraph" w:customStyle="1" w:styleId="GlossaryDefinition">
    <w:name w:val="Glossary Definition"/>
    <w:basedOn w:val="NormalGlossary"/>
    <w:link w:val="GlossaryDefinitionChar"/>
    <w:rsid w:val="001248E1"/>
    <w:pPr>
      <w:ind w:left="240" w:hanging="240"/>
    </w:pPr>
  </w:style>
  <w:style w:type="paragraph" w:customStyle="1" w:styleId="NormalBibliography">
    <w:name w:val="Normal Bibliography"/>
    <w:basedOn w:val="NormalGlossary"/>
    <w:uiPriority w:val="99"/>
    <w:rsid w:val="001248E1"/>
  </w:style>
  <w:style w:type="paragraph" w:customStyle="1" w:styleId="BibliographyEntry">
    <w:name w:val="Bibliography Entry"/>
    <w:basedOn w:val="NormalBibliography"/>
    <w:uiPriority w:val="99"/>
    <w:rsid w:val="001248E1"/>
    <w:pPr>
      <w:suppressAutoHyphens/>
      <w:ind w:left="240" w:hanging="240"/>
    </w:pPr>
  </w:style>
  <w:style w:type="paragraph" w:customStyle="1" w:styleId="IA">
    <w:name w:val="IA"/>
    <w:basedOn w:val="Normal"/>
    <w:next w:val="I1"/>
    <w:uiPriority w:val="99"/>
    <w:rsid w:val="001248E1"/>
    <w:pPr>
      <w:keepNext/>
      <w:suppressAutoHyphens/>
      <w:spacing w:before="300" w:after="60" w:line="280" w:lineRule="atLeast"/>
    </w:pPr>
    <w:rPr>
      <w:b/>
      <w:bCs/>
      <w:sz w:val="28"/>
      <w:szCs w:val="28"/>
    </w:rPr>
  </w:style>
  <w:style w:type="paragraph" w:customStyle="1" w:styleId="I1">
    <w:name w:val="I1"/>
    <w:basedOn w:val="Normal"/>
    <w:uiPriority w:val="99"/>
    <w:rsid w:val="001248E1"/>
    <w:pPr>
      <w:suppressAutoHyphens/>
      <w:spacing w:after="0" w:line="190" w:lineRule="atLeast"/>
      <w:ind w:left="300" w:hanging="300"/>
    </w:pPr>
    <w:rPr>
      <w:sz w:val="15"/>
      <w:szCs w:val="15"/>
    </w:rPr>
  </w:style>
  <w:style w:type="paragraph" w:customStyle="1" w:styleId="I2">
    <w:name w:val="I2"/>
    <w:basedOn w:val="I1"/>
    <w:uiPriority w:val="99"/>
    <w:rsid w:val="001248E1"/>
    <w:pPr>
      <w:ind w:hanging="160"/>
    </w:pPr>
  </w:style>
  <w:style w:type="character" w:styleId="CommentReference">
    <w:name w:val="annotation reference"/>
    <w:basedOn w:val="DefaultParagraphFont"/>
    <w:uiPriority w:val="99"/>
    <w:rsid w:val="001248E1"/>
    <w:rPr>
      <w:sz w:val="16"/>
      <w:szCs w:val="16"/>
    </w:rPr>
  </w:style>
  <w:style w:type="paragraph" w:styleId="CommentText">
    <w:name w:val="annotation text"/>
    <w:basedOn w:val="Normal"/>
    <w:link w:val="CommentTextChar"/>
    <w:uiPriority w:val="99"/>
    <w:rsid w:val="001248E1"/>
    <w:rPr>
      <w:sz w:val="20"/>
      <w:szCs w:val="20"/>
    </w:rPr>
  </w:style>
  <w:style w:type="paragraph" w:styleId="CommentSubject">
    <w:name w:val="annotation subject"/>
    <w:basedOn w:val="CommentText"/>
    <w:next w:val="CommentText"/>
    <w:link w:val="CommentSubjectChar"/>
    <w:uiPriority w:val="99"/>
    <w:rsid w:val="001248E1"/>
    <w:rPr>
      <w:b/>
      <w:bCs/>
    </w:rPr>
  </w:style>
  <w:style w:type="paragraph" w:styleId="BalloonText">
    <w:name w:val="Balloon Text"/>
    <w:basedOn w:val="Normal"/>
    <w:link w:val="BalloonTextChar"/>
    <w:uiPriority w:val="99"/>
    <w:rsid w:val="001248E1"/>
    <w:rPr>
      <w:rFonts w:ascii="Tahoma" w:hAnsi="Tahoma" w:cs="Tahoma"/>
      <w:sz w:val="16"/>
      <w:szCs w:val="16"/>
    </w:rPr>
  </w:style>
  <w:style w:type="character" w:styleId="EndnoteReference">
    <w:name w:val="endnote reference"/>
    <w:basedOn w:val="DefaultParagraphFont"/>
    <w:uiPriority w:val="99"/>
    <w:rsid w:val="001248E1"/>
    <w:rPr>
      <w:vertAlign w:val="superscript"/>
    </w:rPr>
  </w:style>
  <w:style w:type="paragraph" w:styleId="EndnoteText">
    <w:name w:val="endnote text"/>
    <w:basedOn w:val="Normal"/>
    <w:link w:val="EndnoteTextChar"/>
    <w:uiPriority w:val="99"/>
    <w:rsid w:val="001248E1"/>
    <w:rPr>
      <w:sz w:val="20"/>
      <w:szCs w:val="20"/>
    </w:rPr>
  </w:style>
  <w:style w:type="character" w:styleId="FootnoteReference">
    <w:name w:val="footnote reference"/>
    <w:basedOn w:val="DefaultParagraphFont"/>
    <w:uiPriority w:val="99"/>
    <w:rsid w:val="001248E1"/>
    <w:rPr>
      <w:vertAlign w:val="superscript"/>
    </w:rPr>
  </w:style>
  <w:style w:type="paragraph" w:styleId="FootnoteText">
    <w:name w:val="footnote text"/>
    <w:basedOn w:val="Normal"/>
    <w:link w:val="FootnoteTextChar"/>
    <w:autoRedefine/>
    <w:uiPriority w:val="99"/>
    <w:rsid w:val="001248E1"/>
    <w:pPr>
      <w:spacing w:after="0" w:line="180" w:lineRule="atLeast"/>
    </w:pPr>
    <w:rPr>
      <w:sz w:val="15"/>
      <w:szCs w:val="20"/>
    </w:rPr>
  </w:style>
  <w:style w:type="paragraph" w:styleId="Index1">
    <w:name w:val="index 1"/>
    <w:basedOn w:val="Normal"/>
    <w:next w:val="Normal"/>
    <w:autoRedefine/>
    <w:uiPriority w:val="99"/>
    <w:rsid w:val="001248E1"/>
    <w:pPr>
      <w:ind w:left="190" w:hanging="190"/>
    </w:pPr>
  </w:style>
  <w:style w:type="paragraph" w:styleId="Index2">
    <w:name w:val="index 2"/>
    <w:basedOn w:val="Normal"/>
    <w:next w:val="Normal"/>
    <w:autoRedefine/>
    <w:uiPriority w:val="99"/>
    <w:rsid w:val="001248E1"/>
    <w:pPr>
      <w:ind w:left="380" w:hanging="190"/>
    </w:pPr>
  </w:style>
  <w:style w:type="paragraph" w:styleId="Index3">
    <w:name w:val="index 3"/>
    <w:basedOn w:val="Normal"/>
    <w:next w:val="Normal"/>
    <w:autoRedefine/>
    <w:uiPriority w:val="99"/>
    <w:rsid w:val="001248E1"/>
    <w:pPr>
      <w:ind w:left="570" w:hanging="190"/>
    </w:pPr>
  </w:style>
  <w:style w:type="paragraph" w:styleId="Index4">
    <w:name w:val="index 4"/>
    <w:basedOn w:val="Normal"/>
    <w:next w:val="Normal"/>
    <w:autoRedefine/>
    <w:uiPriority w:val="99"/>
    <w:rsid w:val="001248E1"/>
    <w:pPr>
      <w:ind w:left="760" w:hanging="190"/>
    </w:pPr>
  </w:style>
  <w:style w:type="paragraph" w:styleId="Index5">
    <w:name w:val="index 5"/>
    <w:basedOn w:val="Normal"/>
    <w:next w:val="Normal"/>
    <w:autoRedefine/>
    <w:uiPriority w:val="99"/>
    <w:rsid w:val="001248E1"/>
    <w:pPr>
      <w:ind w:left="950" w:hanging="190"/>
    </w:pPr>
  </w:style>
  <w:style w:type="paragraph" w:styleId="Index6">
    <w:name w:val="index 6"/>
    <w:basedOn w:val="Normal"/>
    <w:next w:val="Normal"/>
    <w:autoRedefine/>
    <w:uiPriority w:val="99"/>
    <w:rsid w:val="001248E1"/>
    <w:pPr>
      <w:ind w:left="1140" w:hanging="190"/>
    </w:pPr>
  </w:style>
  <w:style w:type="paragraph" w:styleId="Index7">
    <w:name w:val="index 7"/>
    <w:basedOn w:val="Normal"/>
    <w:next w:val="Normal"/>
    <w:autoRedefine/>
    <w:uiPriority w:val="99"/>
    <w:rsid w:val="001248E1"/>
    <w:pPr>
      <w:ind w:left="1330" w:hanging="190"/>
    </w:pPr>
  </w:style>
  <w:style w:type="paragraph" w:styleId="Index8">
    <w:name w:val="index 8"/>
    <w:basedOn w:val="Normal"/>
    <w:next w:val="Normal"/>
    <w:autoRedefine/>
    <w:uiPriority w:val="99"/>
    <w:rsid w:val="001248E1"/>
    <w:pPr>
      <w:ind w:left="1520" w:hanging="190"/>
    </w:pPr>
  </w:style>
  <w:style w:type="paragraph" w:styleId="Index9">
    <w:name w:val="index 9"/>
    <w:basedOn w:val="Normal"/>
    <w:next w:val="Normal"/>
    <w:autoRedefine/>
    <w:uiPriority w:val="99"/>
    <w:rsid w:val="001248E1"/>
    <w:pPr>
      <w:ind w:left="1710" w:hanging="190"/>
    </w:pPr>
  </w:style>
  <w:style w:type="paragraph" w:styleId="IndexHeading">
    <w:name w:val="index heading"/>
    <w:basedOn w:val="Normal"/>
    <w:next w:val="Index1"/>
    <w:uiPriority w:val="99"/>
    <w:rsid w:val="001248E1"/>
    <w:rPr>
      <w:rFonts w:ascii="Arial" w:hAnsi="Arial" w:cs="Arial"/>
      <w:b/>
      <w:bCs/>
    </w:rPr>
  </w:style>
  <w:style w:type="paragraph" w:styleId="MacroText">
    <w:name w:val="macro"/>
    <w:link w:val="MacroTextChar"/>
    <w:uiPriority w:val="99"/>
    <w:rsid w:val="001248E1"/>
    <w:pPr>
      <w:widowControl w:val="0"/>
      <w:tabs>
        <w:tab w:val="left" w:pos="480"/>
        <w:tab w:val="left" w:pos="960"/>
        <w:tab w:val="left" w:pos="1440"/>
        <w:tab w:val="left" w:pos="1920"/>
        <w:tab w:val="left" w:pos="2400"/>
        <w:tab w:val="left" w:pos="2880"/>
        <w:tab w:val="left" w:pos="3360"/>
        <w:tab w:val="left" w:pos="3840"/>
        <w:tab w:val="left" w:pos="4320"/>
      </w:tabs>
      <w:autoSpaceDE w:val="0"/>
      <w:autoSpaceDN w:val="0"/>
      <w:adjustRightInd w:val="0"/>
      <w:spacing w:after="160" w:line="265" w:lineRule="atLeast"/>
      <w:ind w:left="780"/>
      <w:textAlignment w:val="baseline"/>
    </w:pPr>
    <w:rPr>
      <w:rFonts w:ascii="Courier New" w:hAnsi="Courier New" w:cs="Courier New"/>
      <w:color w:val="000000"/>
    </w:rPr>
  </w:style>
  <w:style w:type="paragraph" w:styleId="TableofAuthorities">
    <w:name w:val="table of authorities"/>
    <w:basedOn w:val="Normal"/>
    <w:next w:val="Normal"/>
    <w:uiPriority w:val="99"/>
    <w:rsid w:val="001248E1"/>
    <w:pPr>
      <w:ind w:left="190" w:hanging="190"/>
    </w:pPr>
  </w:style>
  <w:style w:type="paragraph" w:styleId="TableofFigures">
    <w:name w:val="table of figures"/>
    <w:basedOn w:val="Normal"/>
    <w:next w:val="Normal"/>
    <w:uiPriority w:val="99"/>
    <w:rsid w:val="001248E1"/>
  </w:style>
  <w:style w:type="paragraph" w:styleId="TOAHeading">
    <w:name w:val="toa heading"/>
    <w:basedOn w:val="Normal"/>
    <w:next w:val="Normal"/>
    <w:uiPriority w:val="99"/>
    <w:rsid w:val="001248E1"/>
    <w:pPr>
      <w:spacing w:before="120"/>
    </w:pPr>
    <w:rPr>
      <w:rFonts w:ascii="Arial" w:hAnsi="Arial" w:cs="Arial"/>
      <w:b/>
      <w:bCs/>
      <w:sz w:val="24"/>
      <w:szCs w:val="24"/>
    </w:rPr>
  </w:style>
  <w:style w:type="paragraph" w:styleId="TOC1">
    <w:name w:val="toc 1"/>
    <w:basedOn w:val="Normal"/>
    <w:next w:val="Normal"/>
    <w:autoRedefine/>
    <w:uiPriority w:val="99"/>
    <w:rsid w:val="001248E1"/>
  </w:style>
  <w:style w:type="paragraph" w:styleId="TOC2">
    <w:name w:val="toc 2"/>
    <w:basedOn w:val="Normal"/>
    <w:next w:val="Normal"/>
    <w:autoRedefine/>
    <w:uiPriority w:val="99"/>
    <w:rsid w:val="001248E1"/>
    <w:pPr>
      <w:ind w:left="190"/>
    </w:pPr>
  </w:style>
  <w:style w:type="paragraph" w:styleId="TOC3">
    <w:name w:val="toc 3"/>
    <w:basedOn w:val="Normal"/>
    <w:next w:val="Normal"/>
    <w:autoRedefine/>
    <w:uiPriority w:val="99"/>
    <w:rsid w:val="001248E1"/>
    <w:pPr>
      <w:ind w:left="380"/>
    </w:pPr>
  </w:style>
  <w:style w:type="paragraph" w:styleId="TOC4">
    <w:name w:val="toc 4"/>
    <w:basedOn w:val="Normal"/>
    <w:next w:val="Normal"/>
    <w:autoRedefine/>
    <w:uiPriority w:val="99"/>
    <w:rsid w:val="001248E1"/>
    <w:pPr>
      <w:ind w:left="570"/>
    </w:pPr>
  </w:style>
  <w:style w:type="paragraph" w:styleId="TOC5">
    <w:name w:val="toc 5"/>
    <w:basedOn w:val="Normal"/>
    <w:next w:val="Normal"/>
    <w:autoRedefine/>
    <w:uiPriority w:val="99"/>
    <w:rsid w:val="001248E1"/>
    <w:pPr>
      <w:ind w:left="760"/>
    </w:pPr>
  </w:style>
  <w:style w:type="paragraph" w:styleId="TOC6">
    <w:name w:val="toc 6"/>
    <w:basedOn w:val="Normal"/>
    <w:next w:val="Normal"/>
    <w:autoRedefine/>
    <w:uiPriority w:val="99"/>
    <w:rsid w:val="001248E1"/>
    <w:pPr>
      <w:ind w:left="950"/>
    </w:pPr>
  </w:style>
  <w:style w:type="paragraph" w:styleId="TOC7">
    <w:name w:val="toc 7"/>
    <w:basedOn w:val="Normal"/>
    <w:next w:val="Normal"/>
    <w:autoRedefine/>
    <w:uiPriority w:val="99"/>
    <w:rsid w:val="001248E1"/>
    <w:pPr>
      <w:ind w:left="1140"/>
    </w:pPr>
  </w:style>
  <w:style w:type="paragraph" w:styleId="TOC8">
    <w:name w:val="toc 8"/>
    <w:basedOn w:val="Normal"/>
    <w:next w:val="Normal"/>
    <w:autoRedefine/>
    <w:uiPriority w:val="99"/>
    <w:rsid w:val="001248E1"/>
    <w:pPr>
      <w:ind w:left="1330"/>
    </w:pPr>
  </w:style>
  <w:style w:type="paragraph" w:styleId="TOC9">
    <w:name w:val="toc 9"/>
    <w:basedOn w:val="Normal"/>
    <w:next w:val="Normal"/>
    <w:autoRedefine/>
    <w:uiPriority w:val="99"/>
    <w:rsid w:val="001248E1"/>
    <w:pPr>
      <w:ind w:left="1520"/>
    </w:pPr>
  </w:style>
  <w:style w:type="paragraph" w:customStyle="1" w:styleId="ListFig-Graphic">
    <w:name w:val="List Fig-Graphic"/>
    <w:basedOn w:val="Normal"/>
    <w:autoRedefine/>
    <w:uiPriority w:val="99"/>
    <w:rsid w:val="001248E1"/>
    <w:pPr>
      <w:suppressAutoHyphens/>
      <w:spacing w:before="180" w:after="80" w:line="240" w:lineRule="auto"/>
      <w:ind w:left="1260"/>
    </w:pPr>
    <w:rPr>
      <w:sz w:val="20"/>
      <w:szCs w:val="20"/>
    </w:rPr>
  </w:style>
  <w:style w:type="paragraph" w:customStyle="1" w:styleId="ReaderaidFig-Graphic">
    <w:name w:val="Readeraid Fig-Graphic"/>
    <w:basedOn w:val="Fig-Graphic"/>
    <w:next w:val="Readeraidmid"/>
    <w:uiPriority w:val="99"/>
    <w:rsid w:val="001248E1"/>
    <w:pPr>
      <w:ind w:left="1020"/>
    </w:pPr>
  </w:style>
  <w:style w:type="paragraph" w:customStyle="1" w:styleId="FMTitle">
    <w:name w:val="FM Title"/>
    <w:basedOn w:val="BMTitle"/>
    <w:next w:val="Normal"/>
    <w:uiPriority w:val="99"/>
    <w:rsid w:val="001248E1"/>
  </w:style>
  <w:style w:type="paragraph" w:customStyle="1" w:styleId="BlockQuote">
    <w:name w:val="Block Quote"/>
    <w:basedOn w:val="Normal"/>
    <w:uiPriority w:val="99"/>
    <w:rsid w:val="001248E1"/>
    <w:pPr>
      <w:suppressAutoHyphens/>
      <w:spacing w:after="80"/>
      <w:ind w:left="1260" w:right="480"/>
    </w:pPr>
    <w:rPr>
      <w:i/>
      <w:iCs/>
    </w:rPr>
  </w:style>
  <w:style w:type="paragraph" w:customStyle="1" w:styleId="SbarFig-Graphic">
    <w:name w:val="Sbar Fig-Graphic"/>
    <w:basedOn w:val="Fig-Graphic"/>
    <w:next w:val="Normal"/>
    <w:autoRedefine/>
    <w:uiPriority w:val="99"/>
    <w:rsid w:val="001248E1"/>
    <w:pPr>
      <w:ind w:left="1020" w:right="240"/>
    </w:pPr>
  </w:style>
  <w:style w:type="character" w:customStyle="1" w:styleId="InlineCode">
    <w:name w:val="Inline Code"/>
    <w:basedOn w:val="DefaultParagraphFont"/>
    <w:uiPriority w:val="99"/>
    <w:rsid w:val="001248E1"/>
    <w:rPr>
      <w:rFonts w:ascii="Lucida Sans Typewriter" w:hAnsi="Lucida Sans Typewriter" w:cs="Lucida Sans Typewriter"/>
      <w:spacing w:val="0"/>
      <w:sz w:val="17"/>
      <w:szCs w:val="17"/>
    </w:rPr>
  </w:style>
  <w:style w:type="paragraph" w:customStyle="1" w:styleId="TableCodeBlock">
    <w:name w:val="Table Code Block"/>
    <w:basedOn w:val="CodeBlock"/>
    <w:autoRedefine/>
    <w:uiPriority w:val="99"/>
    <w:rsid w:val="001248E1"/>
  </w:style>
  <w:style w:type="paragraph" w:customStyle="1" w:styleId="Term-DefinitionBulleted">
    <w:name w:val="Term-Definition Bulleted"/>
    <w:basedOn w:val="BullList"/>
    <w:link w:val="Term-DefinitionBulletedChar"/>
    <w:autoRedefine/>
    <w:uiPriority w:val="99"/>
    <w:rsid w:val="001248E1"/>
    <w:pPr>
      <w:numPr>
        <w:numId w:val="15"/>
      </w:numPr>
      <w:tabs>
        <w:tab w:val="left" w:pos="720"/>
      </w:tabs>
    </w:pPr>
  </w:style>
  <w:style w:type="paragraph" w:customStyle="1" w:styleId="ReaderaidBullList">
    <w:name w:val="Readeraid Bull List"/>
    <w:basedOn w:val="Normal"/>
    <w:autoRedefine/>
    <w:uiPriority w:val="99"/>
    <w:rsid w:val="001248E1"/>
    <w:pPr>
      <w:numPr>
        <w:numId w:val="16"/>
      </w:numPr>
      <w:spacing w:after="80" w:line="220" w:lineRule="atLeast"/>
      <w:ind w:right="240"/>
    </w:pPr>
    <w:rPr>
      <w:sz w:val="17"/>
      <w:szCs w:val="17"/>
    </w:rPr>
  </w:style>
  <w:style w:type="paragraph" w:styleId="BodyTextFirstIndent">
    <w:name w:val="Body Text First Indent"/>
    <w:basedOn w:val="BodyText"/>
    <w:link w:val="BodyTextFirstIndentChar"/>
    <w:uiPriority w:val="99"/>
    <w:rsid w:val="001248E1"/>
    <w:pPr>
      <w:ind w:firstLine="210"/>
    </w:pPr>
  </w:style>
  <w:style w:type="paragraph" w:customStyle="1" w:styleId="SbarBullList">
    <w:name w:val="Sbar Bull List"/>
    <w:basedOn w:val="BullList"/>
    <w:autoRedefine/>
    <w:uiPriority w:val="99"/>
    <w:rsid w:val="001248E1"/>
    <w:pPr>
      <w:numPr>
        <w:numId w:val="17"/>
      </w:numPr>
      <w:ind w:right="240"/>
    </w:pPr>
  </w:style>
  <w:style w:type="paragraph" w:customStyle="1" w:styleId="SbarBullList2">
    <w:name w:val="Sbar Bull List 2"/>
    <w:basedOn w:val="SbarBullList"/>
    <w:autoRedefine/>
    <w:uiPriority w:val="99"/>
    <w:rsid w:val="001248E1"/>
    <w:pPr>
      <w:numPr>
        <w:numId w:val="18"/>
      </w:numPr>
      <w:ind w:right="245"/>
    </w:pPr>
  </w:style>
  <w:style w:type="paragraph" w:customStyle="1" w:styleId="TableBullList">
    <w:name w:val="Table Bull List"/>
    <w:basedOn w:val="Normal"/>
    <w:autoRedefine/>
    <w:uiPriority w:val="99"/>
    <w:rsid w:val="001248E1"/>
    <w:pPr>
      <w:numPr>
        <w:numId w:val="19"/>
      </w:numPr>
      <w:tabs>
        <w:tab w:val="right" w:pos="240"/>
      </w:tabs>
      <w:spacing w:after="40" w:line="220" w:lineRule="atLeast"/>
    </w:pPr>
    <w:rPr>
      <w:sz w:val="17"/>
      <w:szCs w:val="17"/>
    </w:rPr>
  </w:style>
  <w:style w:type="paragraph" w:customStyle="1" w:styleId="TableNumList">
    <w:name w:val="Table Num List"/>
    <w:basedOn w:val="TableText"/>
    <w:uiPriority w:val="99"/>
    <w:rsid w:val="001248E1"/>
    <w:pPr>
      <w:tabs>
        <w:tab w:val="clear" w:pos="300"/>
        <w:tab w:val="clear" w:pos="480"/>
        <w:tab w:val="right" w:pos="240"/>
        <w:tab w:val="left" w:pos="360"/>
      </w:tabs>
      <w:ind w:left="360" w:hanging="360"/>
    </w:pPr>
  </w:style>
  <w:style w:type="paragraph" w:customStyle="1" w:styleId="ListReaderaidonly">
    <w:name w:val="List Readeraid (only)"/>
    <w:basedOn w:val="Readeraidonly"/>
    <w:next w:val="Normal"/>
    <w:uiPriority w:val="99"/>
    <w:rsid w:val="001248E1"/>
    <w:pPr>
      <w:spacing w:before="360" w:after="340"/>
      <w:ind w:left="1500"/>
    </w:pPr>
  </w:style>
  <w:style w:type="paragraph" w:customStyle="1" w:styleId="ListReaderaidfirst">
    <w:name w:val="List Readeraid (first)"/>
    <w:basedOn w:val="ListReaderaidonly"/>
    <w:next w:val="Normal"/>
    <w:uiPriority w:val="99"/>
    <w:rsid w:val="001248E1"/>
    <w:pPr>
      <w:spacing w:after="80"/>
    </w:pPr>
  </w:style>
  <w:style w:type="paragraph" w:customStyle="1" w:styleId="SbarReaderaidonly">
    <w:name w:val="Sbar Readeraid (only)"/>
    <w:basedOn w:val="Readeraidonly"/>
    <w:next w:val="SbarParamid"/>
    <w:uiPriority w:val="99"/>
    <w:rsid w:val="001248E1"/>
    <w:pPr>
      <w:ind w:left="1260" w:right="480"/>
    </w:pPr>
  </w:style>
  <w:style w:type="paragraph" w:customStyle="1" w:styleId="SbarParaonly">
    <w:name w:val="Sbar Para (only)"/>
    <w:basedOn w:val="SbarParamid"/>
    <w:uiPriority w:val="99"/>
    <w:rsid w:val="001248E1"/>
    <w:pPr>
      <w:spacing w:after="480"/>
    </w:pPr>
  </w:style>
  <w:style w:type="paragraph" w:customStyle="1" w:styleId="SbarSet-OffLine">
    <w:name w:val="Sbar Set-Off Line"/>
    <w:basedOn w:val="Set-OffLine"/>
    <w:next w:val="Normal"/>
    <w:link w:val="SbarSet-OffLineChar"/>
    <w:uiPriority w:val="99"/>
    <w:rsid w:val="001248E1"/>
    <w:pPr>
      <w:ind w:left="1320" w:right="240"/>
    </w:pPr>
  </w:style>
  <w:style w:type="paragraph" w:customStyle="1" w:styleId="SbarListSet-OffLine">
    <w:name w:val="Sbar List Set-Off Line"/>
    <w:basedOn w:val="SbarSet-OffLine"/>
    <w:next w:val="Normal"/>
    <w:uiPriority w:val="99"/>
    <w:rsid w:val="001248E1"/>
    <w:pPr>
      <w:spacing w:after="80"/>
      <w:ind w:left="1800"/>
    </w:pPr>
  </w:style>
  <w:style w:type="paragraph" w:styleId="BodyTextIndent">
    <w:name w:val="Body Text Indent"/>
    <w:basedOn w:val="Normal"/>
    <w:link w:val="BodyTextIndentChar"/>
    <w:uiPriority w:val="99"/>
    <w:rsid w:val="001248E1"/>
    <w:pPr>
      <w:spacing w:after="120"/>
      <w:ind w:left="360"/>
    </w:pPr>
  </w:style>
  <w:style w:type="paragraph" w:styleId="BodyTextFirstIndent2">
    <w:name w:val="Body Text First Indent 2"/>
    <w:basedOn w:val="BodyTextIndent"/>
    <w:link w:val="BodyTextFirstIndent2Char"/>
    <w:uiPriority w:val="99"/>
    <w:rsid w:val="001248E1"/>
    <w:pPr>
      <w:ind w:firstLine="210"/>
    </w:pPr>
  </w:style>
  <w:style w:type="paragraph" w:styleId="BodyTextIndent2">
    <w:name w:val="Body Text Indent 2"/>
    <w:basedOn w:val="Normal"/>
    <w:link w:val="BodyTextIndent2Char"/>
    <w:uiPriority w:val="99"/>
    <w:rsid w:val="001248E1"/>
    <w:pPr>
      <w:spacing w:after="120" w:line="480" w:lineRule="auto"/>
      <w:ind w:left="360"/>
    </w:pPr>
  </w:style>
  <w:style w:type="paragraph" w:styleId="BodyTextIndent3">
    <w:name w:val="Body Text Indent 3"/>
    <w:basedOn w:val="Normal"/>
    <w:link w:val="BodyTextIndent3Char"/>
    <w:uiPriority w:val="99"/>
    <w:rsid w:val="001248E1"/>
    <w:pPr>
      <w:spacing w:after="120"/>
      <w:ind w:left="360"/>
    </w:pPr>
    <w:rPr>
      <w:sz w:val="16"/>
      <w:szCs w:val="16"/>
    </w:rPr>
  </w:style>
  <w:style w:type="paragraph" w:styleId="Closing">
    <w:name w:val="Closing"/>
    <w:basedOn w:val="Normal"/>
    <w:link w:val="ClosingChar"/>
    <w:uiPriority w:val="99"/>
    <w:rsid w:val="001248E1"/>
    <w:pPr>
      <w:ind w:left="4320"/>
    </w:pPr>
  </w:style>
  <w:style w:type="paragraph" w:styleId="Date">
    <w:name w:val="Date"/>
    <w:basedOn w:val="Normal"/>
    <w:next w:val="Normal"/>
    <w:link w:val="DateChar"/>
    <w:uiPriority w:val="99"/>
    <w:rsid w:val="001248E1"/>
  </w:style>
  <w:style w:type="paragraph" w:styleId="E-mailSignature">
    <w:name w:val="E-mail Signature"/>
    <w:basedOn w:val="Normal"/>
    <w:link w:val="E-mailSignatureChar"/>
    <w:uiPriority w:val="99"/>
    <w:rsid w:val="001248E1"/>
  </w:style>
  <w:style w:type="character" w:customStyle="1" w:styleId="ReaderaidPrefix">
    <w:name w:val="Readeraid Prefix"/>
    <w:uiPriority w:val="99"/>
    <w:rsid w:val="001248E1"/>
    <w:rPr>
      <w:rFonts w:ascii="Segoe Semibold" w:hAnsi="Segoe Semibold"/>
      <w:sz w:val="19"/>
    </w:rPr>
  </w:style>
  <w:style w:type="paragraph" w:styleId="EnvelopeAddress">
    <w:name w:val="envelope address"/>
    <w:basedOn w:val="Normal"/>
    <w:uiPriority w:val="99"/>
    <w:rsid w:val="001248E1"/>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uiPriority w:val="99"/>
    <w:rsid w:val="001248E1"/>
    <w:rPr>
      <w:rFonts w:ascii="Arial" w:hAnsi="Arial" w:cs="Arial"/>
      <w:sz w:val="20"/>
      <w:szCs w:val="20"/>
    </w:rPr>
  </w:style>
  <w:style w:type="character" w:styleId="FollowedHyperlink">
    <w:name w:val="FollowedHyperlink"/>
    <w:basedOn w:val="DefaultParagraphFont"/>
    <w:uiPriority w:val="99"/>
    <w:rsid w:val="001248E1"/>
    <w:rPr>
      <w:color w:val="800080"/>
      <w:u w:val="single"/>
    </w:rPr>
  </w:style>
  <w:style w:type="paragraph" w:styleId="Footer">
    <w:name w:val="footer"/>
    <w:aliases w:val="Page Footer,f"/>
    <w:basedOn w:val="Normal"/>
    <w:link w:val="FooterChar"/>
    <w:rsid w:val="001248E1"/>
    <w:pPr>
      <w:tabs>
        <w:tab w:val="center" w:pos="4320"/>
        <w:tab w:val="right" w:pos="8640"/>
      </w:tabs>
    </w:pPr>
  </w:style>
  <w:style w:type="paragraph" w:styleId="Header">
    <w:name w:val="header"/>
    <w:aliases w:val="Page Header,h"/>
    <w:basedOn w:val="Normal"/>
    <w:link w:val="HeaderChar"/>
    <w:rsid w:val="001248E1"/>
    <w:pPr>
      <w:tabs>
        <w:tab w:val="center" w:pos="4320"/>
        <w:tab w:val="right" w:pos="8640"/>
      </w:tabs>
    </w:pPr>
  </w:style>
  <w:style w:type="character" w:styleId="HTMLAcronym">
    <w:name w:val="HTML Acronym"/>
    <w:basedOn w:val="DefaultParagraphFont"/>
    <w:uiPriority w:val="99"/>
    <w:rsid w:val="001248E1"/>
  </w:style>
  <w:style w:type="paragraph" w:styleId="HTMLAddress">
    <w:name w:val="HTML Address"/>
    <w:basedOn w:val="Normal"/>
    <w:link w:val="HTMLAddressChar"/>
    <w:uiPriority w:val="99"/>
    <w:rsid w:val="001248E1"/>
    <w:rPr>
      <w:i/>
      <w:iCs/>
    </w:rPr>
  </w:style>
  <w:style w:type="character" w:styleId="HTMLCite">
    <w:name w:val="HTML Cite"/>
    <w:basedOn w:val="DefaultParagraphFont"/>
    <w:uiPriority w:val="99"/>
    <w:rsid w:val="001248E1"/>
    <w:rPr>
      <w:i/>
      <w:iCs/>
    </w:rPr>
  </w:style>
  <w:style w:type="character" w:styleId="HTMLCode">
    <w:name w:val="HTML Code"/>
    <w:basedOn w:val="DefaultParagraphFont"/>
    <w:uiPriority w:val="99"/>
    <w:rsid w:val="001248E1"/>
    <w:rPr>
      <w:rFonts w:ascii="Courier New" w:hAnsi="Courier New" w:cs="Courier New"/>
      <w:sz w:val="20"/>
      <w:szCs w:val="20"/>
    </w:rPr>
  </w:style>
  <w:style w:type="character" w:styleId="HTMLDefinition">
    <w:name w:val="HTML Definition"/>
    <w:basedOn w:val="DefaultParagraphFont"/>
    <w:uiPriority w:val="99"/>
    <w:rsid w:val="001248E1"/>
    <w:rPr>
      <w:i/>
      <w:iCs/>
    </w:rPr>
  </w:style>
  <w:style w:type="character" w:styleId="HTMLKeyboard">
    <w:name w:val="HTML Keyboard"/>
    <w:basedOn w:val="DefaultParagraphFont"/>
    <w:uiPriority w:val="99"/>
    <w:rsid w:val="001248E1"/>
    <w:rPr>
      <w:rFonts w:ascii="Courier New" w:hAnsi="Courier New" w:cs="Courier New"/>
      <w:sz w:val="20"/>
      <w:szCs w:val="20"/>
    </w:rPr>
  </w:style>
  <w:style w:type="paragraph" w:styleId="HTMLPreformatted">
    <w:name w:val="HTML Preformatted"/>
    <w:basedOn w:val="Normal"/>
    <w:link w:val="HTMLPreformattedChar"/>
    <w:uiPriority w:val="99"/>
    <w:rsid w:val="001248E1"/>
    <w:rPr>
      <w:rFonts w:ascii="Courier New" w:hAnsi="Courier New" w:cs="Courier New"/>
      <w:sz w:val="20"/>
      <w:szCs w:val="20"/>
    </w:rPr>
  </w:style>
  <w:style w:type="character" w:styleId="HTMLSample">
    <w:name w:val="HTML Sample"/>
    <w:basedOn w:val="DefaultParagraphFont"/>
    <w:uiPriority w:val="99"/>
    <w:rsid w:val="001248E1"/>
    <w:rPr>
      <w:rFonts w:ascii="Courier New" w:hAnsi="Courier New" w:cs="Courier New"/>
    </w:rPr>
  </w:style>
  <w:style w:type="character" w:styleId="HTMLTypewriter">
    <w:name w:val="HTML Typewriter"/>
    <w:basedOn w:val="DefaultParagraphFont"/>
    <w:uiPriority w:val="99"/>
    <w:rsid w:val="001248E1"/>
    <w:rPr>
      <w:rFonts w:ascii="Courier New" w:hAnsi="Courier New" w:cs="Courier New"/>
      <w:sz w:val="20"/>
      <w:szCs w:val="20"/>
    </w:rPr>
  </w:style>
  <w:style w:type="character" w:styleId="HTMLVariable">
    <w:name w:val="HTML Variable"/>
    <w:basedOn w:val="DefaultParagraphFont"/>
    <w:uiPriority w:val="99"/>
    <w:rsid w:val="001248E1"/>
    <w:rPr>
      <w:i/>
      <w:iCs/>
    </w:rPr>
  </w:style>
  <w:style w:type="character" w:styleId="LineNumber">
    <w:name w:val="line number"/>
    <w:basedOn w:val="DefaultParagraphFont"/>
    <w:uiPriority w:val="99"/>
    <w:rsid w:val="001248E1"/>
  </w:style>
  <w:style w:type="paragraph" w:styleId="List">
    <w:name w:val="List"/>
    <w:basedOn w:val="Normal"/>
    <w:uiPriority w:val="99"/>
    <w:rsid w:val="001248E1"/>
    <w:pPr>
      <w:ind w:left="360" w:hanging="360"/>
    </w:pPr>
  </w:style>
  <w:style w:type="paragraph" w:styleId="List2">
    <w:name w:val="List 2"/>
    <w:basedOn w:val="Normal"/>
    <w:uiPriority w:val="99"/>
    <w:rsid w:val="001248E1"/>
    <w:pPr>
      <w:ind w:left="720" w:hanging="360"/>
    </w:pPr>
  </w:style>
  <w:style w:type="paragraph" w:styleId="List3">
    <w:name w:val="List 3"/>
    <w:basedOn w:val="Normal"/>
    <w:uiPriority w:val="99"/>
    <w:rsid w:val="001248E1"/>
    <w:pPr>
      <w:ind w:left="1080" w:hanging="360"/>
    </w:pPr>
  </w:style>
  <w:style w:type="paragraph" w:styleId="List4">
    <w:name w:val="List 4"/>
    <w:basedOn w:val="Normal"/>
    <w:uiPriority w:val="99"/>
    <w:rsid w:val="001248E1"/>
    <w:pPr>
      <w:ind w:left="1440" w:hanging="360"/>
    </w:pPr>
  </w:style>
  <w:style w:type="paragraph" w:styleId="List5">
    <w:name w:val="List 5"/>
    <w:basedOn w:val="Normal"/>
    <w:uiPriority w:val="99"/>
    <w:rsid w:val="001248E1"/>
    <w:pPr>
      <w:ind w:left="1800" w:hanging="360"/>
    </w:pPr>
  </w:style>
  <w:style w:type="paragraph" w:styleId="ListBullet">
    <w:name w:val="List Bullet"/>
    <w:basedOn w:val="Normal"/>
    <w:link w:val="ListBulletChar"/>
    <w:uiPriority w:val="99"/>
    <w:rsid w:val="001248E1"/>
  </w:style>
  <w:style w:type="paragraph" w:styleId="ListBullet2">
    <w:name w:val="List Bullet 2"/>
    <w:basedOn w:val="Normal"/>
    <w:uiPriority w:val="99"/>
    <w:rsid w:val="001248E1"/>
    <w:pPr>
      <w:numPr>
        <w:numId w:val="12"/>
      </w:numPr>
    </w:pPr>
  </w:style>
  <w:style w:type="paragraph" w:styleId="ListBullet3">
    <w:name w:val="List Bullet 3"/>
    <w:basedOn w:val="Normal"/>
    <w:uiPriority w:val="99"/>
    <w:rsid w:val="001248E1"/>
    <w:pPr>
      <w:numPr>
        <w:numId w:val="13"/>
      </w:numPr>
    </w:pPr>
  </w:style>
  <w:style w:type="paragraph" w:styleId="ListBullet4">
    <w:name w:val="List Bullet 4"/>
    <w:basedOn w:val="Normal"/>
    <w:uiPriority w:val="99"/>
    <w:rsid w:val="001248E1"/>
    <w:pPr>
      <w:numPr>
        <w:numId w:val="9"/>
      </w:numPr>
    </w:pPr>
  </w:style>
  <w:style w:type="paragraph" w:styleId="ListBullet5">
    <w:name w:val="List Bullet 5"/>
    <w:basedOn w:val="Normal"/>
    <w:uiPriority w:val="99"/>
    <w:rsid w:val="001248E1"/>
    <w:pPr>
      <w:numPr>
        <w:numId w:val="10"/>
      </w:numPr>
    </w:pPr>
  </w:style>
  <w:style w:type="paragraph" w:styleId="ListContinue">
    <w:name w:val="List Continue"/>
    <w:basedOn w:val="Normal"/>
    <w:uiPriority w:val="99"/>
    <w:rsid w:val="001248E1"/>
    <w:pPr>
      <w:spacing w:after="120"/>
      <w:ind w:left="360"/>
    </w:pPr>
  </w:style>
  <w:style w:type="paragraph" w:styleId="ListContinue2">
    <w:name w:val="List Continue 2"/>
    <w:basedOn w:val="Normal"/>
    <w:uiPriority w:val="99"/>
    <w:rsid w:val="001248E1"/>
    <w:pPr>
      <w:spacing w:after="120"/>
      <w:ind w:left="720"/>
    </w:pPr>
  </w:style>
  <w:style w:type="paragraph" w:styleId="ListContinue3">
    <w:name w:val="List Continue 3"/>
    <w:basedOn w:val="Normal"/>
    <w:uiPriority w:val="99"/>
    <w:rsid w:val="001248E1"/>
    <w:pPr>
      <w:spacing w:after="120"/>
      <w:ind w:left="1080"/>
    </w:pPr>
  </w:style>
  <w:style w:type="paragraph" w:styleId="ListContinue4">
    <w:name w:val="List Continue 4"/>
    <w:basedOn w:val="Normal"/>
    <w:uiPriority w:val="99"/>
    <w:rsid w:val="001248E1"/>
    <w:pPr>
      <w:spacing w:after="120"/>
      <w:ind w:left="1440"/>
    </w:pPr>
  </w:style>
  <w:style w:type="paragraph" w:styleId="ListContinue5">
    <w:name w:val="List Continue 5"/>
    <w:basedOn w:val="Normal"/>
    <w:uiPriority w:val="99"/>
    <w:rsid w:val="001248E1"/>
    <w:pPr>
      <w:spacing w:after="120"/>
      <w:ind w:left="1800"/>
    </w:pPr>
  </w:style>
  <w:style w:type="paragraph" w:styleId="ListNumber">
    <w:name w:val="List Number"/>
    <w:basedOn w:val="Normal"/>
    <w:uiPriority w:val="99"/>
    <w:rsid w:val="001248E1"/>
    <w:pPr>
      <w:numPr>
        <w:numId w:val="4"/>
      </w:numPr>
    </w:pPr>
  </w:style>
  <w:style w:type="paragraph" w:styleId="ListNumber2">
    <w:name w:val="List Number 2"/>
    <w:basedOn w:val="Normal"/>
    <w:rsid w:val="001248E1"/>
    <w:pPr>
      <w:numPr>
        <w:numId w:val="5"/>
      </w:numPr>
    </w:pPr>
  </w:style>
  <w:style w:type="paragraph" w:styleId="ListNumber3">
    <w:name w:val="List Number 3"/>
    <w:basedOn w:val="Normal"/>
    <w:uiPriority w:val="99"/>
    <w:rsid w:val="001248E1"/>
    <w:pPr>
      <w:numPr>
        <w:numId w:val="6"/>
      </w:numPr>
    </w:pPr>
  </w:style>
  <w:style w:type="paragraph" w:styleId="ListNumber4">
    <w:name w:val="List Number 4"/>
    <w:basedOn w:val="Normal"/>
    <w:uiPriority w:val="99"/>
    <w:rsid w:val="001248E1"/>
    <w:pPr>
      <w:numPr>
        <w:numId w:val="7"/>
      </w:numPr>
    </w:pPr>
  </w:style>
  <w:style w:type="paragraph" w:styleId="ListNumber5">
    <w:name w:val="List Number 5"/>
    <w:basedOn w:val="Normal"/>
    <w:uiPriority w:val="99"/>
    <w:rsid w:val="001248E1"/>
    <w:pPr>
      <w:numPr>
        <w:numId w:val="8"/>
      </w:numPr>
    </w:pPr>
  </w:style>
  <w:style w:type="paragraph" w:styleId="MessageHeader">
    <w:name w:val="Message Header"/>
    <w:basedOn w:val="Normal"/>
    <w:link w:val="MessageHeaderChar"/>
    <w:uiPriority w:val="99"/>
    <w:rsid w:val="001248E1"/>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uiPriority w:val="99"/>
    <w:rsid w:val="001248E1"/>
    <w:rPr>
      <w:rFonts w:ascii="Times New Roman" w:hAnsi="Times New Roman" w:cs="Times New Roman"/>
      <w:sz w:val="24"/>
      <w:szCs w:val="24"/>
    </w:rPr>
  </w:style>
  <w:style w:type="paragraph" w:styleId="NormalIndent">
    <w:name w:val="Normal Indent"/>
    <w:basedOn w:val="Normal"/>
    <w:uiPriority w:val="99"/>
    <w:rsid w:val="001248E1"/>
    <w:pPr>
      <w:ind w:left="720"/>
    </w:pPr>
  </w:style>
  <w:style w:type="character" w:styleId="PageNumber">
    <w:name w:val="page number"/>
    <w:basedOn w:val="DefaultParagraphFont"/>
    <w:uiPriority w:val="99"/>
    <w:rsid w:val="001248E1"/>
  </w:style>
  <w:style w:type="paragraph" w:styleId="PlainText">
    <w:name w:val="Plain Text"/>
    <w:basedOn w:val="Normal"/>
    <w:link w:val="PlainTextChar"/>
    <w:uiPriority w:val="99"/>
    <w:rsid w:val="001248E1"/>
    <w:rPr>
      <w:rFonts w:ascii="Courier New" w:hAnsi="Courier New" w:cs="Courier New"/>
      <w:sz w:val="20"/>
      <w:szCs w:val="20"/>
    </w:rPr>
  </w:style>
  <w:style w:type="paragraph" w:styleId="Salutation">
    <w:name w:val="Salutation"/>
    <w:basedOn w:val="Normal"/>
    <w:next w:val="Normal"/>
    <w:link w:val="SalutationChar"/>
    <w:uiPriority w:val="99"/>
    <w:rsid w:val="001248E1"/>
  </w:style>
  <w:style w:type="paragraph" w:styleId="Signature">
    <w:name w:val="Signature"/>
    <w:basedOn w:val="Normal"/>
    <w:link w:val="SignatureChar"/>
    <w:uiPriority w:val="99"/>
    <w:rsid w:val="001248E1"/>
    <w:pPr>
      <w:ind w:left="4320"/>
    </w:pPr>
  </w:style>
  <w:style w:type="character" w:styleId="Strong">
    <w:name w:val="Strong"/>
    <w:basedOn w:val="DefaultParagraphFont"/>
    <w:uiPriority w:val="99"/>
    <w:qFormat/>
    <w:rsid w:val="001248E1"/>
    <w:rPr>
      <w:b/>
      <w:bCs/>
    </w:rPr>
  </w:style>
  <w:style w:type="paragraph" w:styleId="Subtitle">
    <w:name w:val="Subtitle"/>
    <w:basedOn w:val="Normal"/>
    <w:link w:val="SubtitleChar"/>
    <w:uiPriority w:val="99"/>
    <w:qFormat/>
    <w:rsid w:val="001248E1"/>
    <w:pPr>
      <w:spacing w:after="60"/>
      <w:jc w:val="center"/>
      <w:outlineLvl w:val="1"/>
    </w:pPr>
    <w:rPr>
      <w:rFonts w:ascii="Arial" w:hAnsi="Arial" w:cs="Arial"/>
      <w:sz w:val="24"/>
      <w:szCs w:val="24"/>
    </w:rPr>
  </w:style>
  <w:style w:type="table" w:styleId="Table3Deffects1">
    <w:name w:val="Table 3D effects 1"/>
    <w:basedOn w:val="TableNormal"/>
    <w:uiPriority w:val="99"/>
    <w:rsid w:val="001248E1"/>
    <w:pPr>
      <w:widowControl w:val="0"/>
      <w:autoSpaceDE w:val="0"/>
      <w:autoSpaceDN w:val="0"/>
      <w:adjustRightInd w:val="0"/>
      <w:spacing w:after="160" w:line="265" w:lineRule="atLeast"/>
      <w:ind w:left="780"/>
      <w:textAlignment w:val="baseline"/>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rsid w:val="001248E1"/>
    <w:pPr>
      <w:widowControl w:val="0"/>
      <w:autoSpaceDE w:val="0"/>
      <w:autoSpaceDN w:val="0"/>
      <w:adjustRightInd w:val="0"/>
      <w:spacing w:after="160" w:line="265" w:lineRule="atLeast"/>
      <w:ind w:left="780"/>
      <w:textAlignment w:val="baseline"/>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rsid w:val="001248E1"/>
    <w:pPr>
      <w:widowControl w:val="0"/>
      <w:autoSpaceDE w:val="0"/>
      <w:autoSpaceDN w:val="0"/>
      <w:adjustRightInd w:val="0"/>
      <w:spacing w:after="160" w:line="265" w:lineRule="atLeast"/>
      <w:ind w:left="78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rsid w:val="001248E1"/>
    <w:pPr>
      <w:widowControl w:val="0"/>
      <w:autoSpaceDE w:val="0"/>
      <w:autoSpaceDN w:val="0"/>
      <w:adjustRightInd w:val="0"/>
      <w:spacing w:after="160" w:line="265" w:lineRule="atLeast"/>
      <w:ind w:left="780"/>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rsid w:val="001248E1"/>
    <w:pPr>
      <w:widowControl w:val="0"/>
      <w:autoSpaceDE w:val="0"/>
      <w:autoSpaceDN w:val="0"/>
      <w:adjustRightInd w:val="0"/>
      <w:spacing w:after="160" w:line="265" w:lineRule="atLeast"/>
      <w:ind w:left="780"/>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rsid w:val="001248E1"/>
    <w:pPr>
      <w:widowControl w:val="0"/>
      <w:autoSpaceDE w:val="0"/>
      <w:autoSpaceDN w:val="0"/>
      <w:adjustRightInd w:val="0"/>
      <w:spacing w:after="160" w:line="265" w:lineRule="atLeast"/>
      <w:ind w:left="780"/>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rsid w:val="001248E1"/>
    <w:pPr>
      <w:widowControl w:val="0"/>
      <w:autoSpaceDE w:val="0"/>
      <w:autoSpaceDN w:val="0"/>
      <w:adjustRightInd w:val="0"/>
      <w:spacing w:after="160" w:line="265" w:lineRule="atLeast"/>
      <w:ind w:left="780"/>
      <w:textAlignment w:val="baseline"/>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rsid w:val="001248E1"/>
    <w:pPr>
      <w:widowControl w:val="0"/>
      <w:autoSpaceDE w:val="0"/>
      <w:autoSpaceDN w:val="0"/>
      <w:adjustRightInd w:val="0"/>
      <w:spacing w:after="160" w:line="265" w:lineRule="atLeast"/>
      <w:ind w:left="780"/>
      <w:textAlignment w:val="baseline"/>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rsid w:val="001248E1"/>
    <w:pPr>
      <w:widowControl w:val="0"/>
      <w:autoSpaceDE w:val="0"/>
      <w:autoSpaceDN w:val="0"/>
      <w:adjustRightInd w:val="0"/>
      <w:spacing w:after="160" w:line="265" w:lineRule="atLeast"/>
      <w:ind w:left="780"/>
      <w:textAlignment w:val="baseline"/>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rsid w:val="001248E1"/>
    <w:pPr>
      <w:widowControl w:val="0"/>
      <w:autoSpaceDE w:val="0"/>
      <w:autoSpaceDN w:val="0"/>
      <w:adjustRightInd w:val="0"/>
      <w:spacing w:after="160" w:line="265" w:lineRule="atLeast"/>
      <w:ind w:left="780"/>
      <w:textAlignment w:val="baseline"/>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rsid w:val="001248E1"/>
    <w:pPr>
      <w:widowControl w:val="0"/>
      <w:autoSpaceDE w:val="0"/>
      <w:autoSpaceDN w:val="0"/>
      <w:adjustRightInd w:val="0"/>
      <w:spacing w:after="160" w:line="265" w:lineRule="atLeast"/>
      <w:ind w:left="780"/>
      <w:textAlignment w:val="baseline"/>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rsid w:val="001248E1"/>
    <w:pPr>
      <w:widowControl w:val="0"/>
      <w:autoSpaceDE w:val="0"/>
      <w:autoSpaceDN w:val="0"/>
      <w:adjustRightInd w:val="0"/>
      <w:spacing w:after="160" w:line="265" w:lineRule="atLeast"/>
      <w:ind w:left="780"/>
      <w:textAlignment w:val="baseline"/>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rsid w:val="001248E1"/>
    <w:pPr>
      <w:widowControl w:val="0"/>
      <w:autoSpaceDE w:val="0"/>
      <w:autoSpaceDN w:val="0"/>
      <w:adjustRightInd w:val="0"/>
      <w:spacing w:after="160" w:line="265" w:lineRule="atLeast"/>
      <w:ind w:left="780"/>
      <w:textAlignment w:val="baseline"/>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rsid w:val="001248E1"/>
    <w:pPr>
      <w:widowControl w:val="0"/>
      <w:autoSpaceDE w:val="0"/>
      <w:autoSpaceDN w:val="0"/>
      <w:adjustRightInd w:val="0"/>
      <w:spacing w:after="160" w:line="265" w:lineRule="atLeast"/>
      <w:ind w:left="780"/>
      <w:textAlignment w:val="baseline"/>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rsid w:val="001248E1"/>
    <w:pPr>
      <w:widowControl w:val="0"/>
      <w:autoSpaceDE w:val="0"/>
      <w:autoSpaceDN w:val="0"/>
      <w:adjustRightInd w:val="0"/>
      <w:spacing w:after="160" w:line="265" w:lineRule="atLeast"/>
      <w:ind w:left="780"/>
      <w:textAlignment w:val="baseline"/>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rsid w:val="001248E1"/>
    <w:pPr>
      <w:widowControl w:val="0"/>
      <w:autoSpaceDE w:val="0"/>
      <w:autoSpaceDN w:val="0"/>
      <w:adjustRightInd w:val="0"/>
      <w:spacing w:after="160" w:line="265" w:lineRule="atLeast"/>
      <w:ind w:left="780"/>
      <w:textAlignment w:val="baseline"/>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rsid w:val="001248E1"/>
    <w:pPr>
      <w:widowControl w:val="0"/>
      <w:autoSpaceDE w:val="0"/>
      <w:autoSpaceDN w:val="0"/>
      <w:adjustRightInd w:val="0"/>
      <w:spacing w:after="160" w:line="265" w:lineRule="atLeast"/>
      <w:ind w:left="780"/>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99"/>
    <w:rsid w:val="001248E1"/>
    <w:pPr>
      <w:widowControl w:val="0"/>
      <w:autoSpaceDE w:val="0"/>
      <w:autoSpaceDN w:val="0"/>
      <w:adjustRightInd w:val="0"/>
      <w:spacing w:after="160" w:line="265" w:lineRule="atLeast"/>
      <w:ind w:left="78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rsid w:val="001248E1"/>
    <w:pPr>
      <w:widowControl w:val="0"/>
      <w:autoSpaceDE w:val="0"/>
      <w:autoSpaceDN w:val="0"/>
      <w:adjustRightInd w:val="0"/>
      <w:spacing w:after="160" w:line="265" w:lineRule="atLeast"/>
      <w:ind w:left="78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rsid w:val="001248E1"/>
    <w:pPr>
      <w:widowControl w:val="0"/>
      <w:autoSpaceDE w:val="0"/>
      <w:autoSpaceDN w:val="0"/>
      <w:adjustRightInd w:val="0"/>
      <w:spacing w:after="160" w:line="265" w:lineRule="atLeast"/>
      <w:ind w:left="780"/>
      <w:textAlignment w:val="baseline"/>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rsid w:val="001248E1"/>
    <w:pPr>
      <w:widowControl w:val="0"/>
      <w:autoSpaceDE w:val="0"/>
      <w:autoSpaceDN w:val="0"/>
      <w:adjustRightInd w:val="0"/>
      <w:spacing w:after="160" w:line="265" w:lineRule="atLeast"/>
      <w:ind w:left="780"/>
      <w:textAlignment w:val="baseline"/>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rsid w:val="001248E1"/>
    <w:pPr>
      <w:widowControl w:val="0"/>
      <w:autoSpaceDE w:val="0"/>
      <w:autoSpaceDN w:val="0"/>
      <w:adjustRightInd w:val="0"/>
      <w:spacing w:after="160" w:line="265" w:lineRule="atLeast"/>
      <w:ind w:left="780"/>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rsid w:val="001248E1"/>
    <w:pPr>
      <w:widowControl w:val="0"/>
      <w:autoSpaceDE w:val="0"/>
      <w:autoSpaceDN w:val="0"/>
      <w:adjustRightInd w:val="0"/>
      <w:spacing w:after="160" w:line="265" w:lineRule="atLeast"/>
      <w:ind w:left="780"/>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rsid w:val="001248E1"/>
    <w:pPr>
      <w:widowControl w:val="0"/>
      <w:autoSpaceDE w:val="0"/>
      <w:autoSpaceDN w:val="0"/>
      <w:adjustRightInd w:val="0"/>
      <w:spacing w:after="160" w:line="265" w:lineRule="atLeast"/>
      <w:ind w:left="780"/>
      <w:textAlignment w:val="baseline"/>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rsid w:val="001248E1"/>
    <w:pPr>
      <w:widowControl w:val="0"/>
      <w:autoSpaceDE w:val="0"/>
      <w:autoSpaceDN w:val="0"/>
      <w:adjustRightInd w:val="0"/>
      <w:spacing w:after="160" w:line="265" w:lineRule="atLeast"/>
      <w:ind w:left="780"/>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rsid w:val="001248E1"/>
    <w:pPr>
      <w:widowControl w:val="0"/>
      <w:autoSpaceDE w:val="0"/>
      <w:autoSpaceDN w:val="0"/>
      <w:adjustRightInd w:val="0"/>
      <w:spacing w:after="160" w:line="265" w:lineRule="atLeast"/>
      <w:ind w:left="780"/>
      <w:textAlignment w:val="baseline"/>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rsid w:val="001248E1"/>
    <w:pPr>
      <w:widowControl w:val="0"/>
      <w:autoSpaceDE w:val="0"/>
      <w:autoSpaceDN w:val="0"/>
      <w:adjustRightInd w:val="0"/>
      <w:spacing w:after="160" w:line="265" w:lineRule="atLeast"/>
      <w:ind w:left="780"/>
      <w:textAlignment w:val="baseline"/>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rsid w:val="001248E1"/>
    <w:pPr>
      <w:widowControl w:val="0"/>
      <w:autoSpaceDE w:val="0"/>
      <w:autoSpaceDN w:val="0"/>
      <w:adjustRightInd w:val="0"/>
      <w:spacing w:after="160" w:line="265" w:lineRule="atLeast"/>
      <w:ind w:left="780"/>
      <w:textAlignment w:val="baseline"/>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rsid w:val="001248E1"/>
    <w:pPr>
      <w:widowControl w:val="0"/>
      <w:autoSpaceDE w:val="0"/>
      <w:autoSpaceDN w:val="0"/>
      <w:adjustRightInd w:val="0"/>
      <w:spacing w:after="160" w:line="265" w:lineRule="atLeast"/>
      <w:ind w:left="780"/>
      <w:textAlignment w:val="baseline"/>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rsid w:val="001248E1"/>
    <w:pPr>
      <w:widowControl w:val="0"/>
      <w:autoSpaceDE w:val="0"/>
      <w:autoSpaceDN w:val="0"/>
      <w:adjustRightInd w:val="0"/>
      <w:spacing w:after="160" w:line="265" w:lineRule="atLeast"/>
      <w:ind w:left="780"/>
      <w:textAlignment w:val="baseline"/>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rsid w:val="001248E1"/>
    <w:pPr>
      <w:widowControl w:val="0"/>
      <w:autoSpaceDE w:val="0"/>
      <w:autoSpaceDN w:val="0"/>
      <w:adjustRightInd w:val="0"/>
      <w:spacing w:after="160" w:line="265" w:lineRule="atLeast"/>
      <w:ind w:left="780"/>
      <w:textAlignment w:val="baseline"/>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rsid w:val="001248E1"/>
    <w:pPr>
      <w:widowControl w:val="0"/>
      <w:autoSpaceDE w:val="0"/>
      <w:autoSpaceDN w:val="0"/>
      <w:adjustRightInd w:val="0"/>
      <w:spacing w:after="160" w:line="265" w:lineRule="atLeast"/>
      <w:ind w:left="780"/>
      <w:textAlignment w:val="baseline"/>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rsid w:val="001248E1"/>
    <w:pPr>
      <w:widowControl w:val="0"/>
      <w:autoSpaceDE w:val="0"/>
      <w:autoSpaceDN w:val="0"/>
      <w:adjustRightInd w:val="0"/>
      <w:spacing w:after="160" w:line="265" w:lineRule="atLeast"/>
      <w:ind w:left="780"/>
      <w:textAlignment w:val="baseline"/>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rsid w:val="001248E1"/>
    <w:pPr>
      <w:widowControl w:val="0"/>
      <w:autoSpaceDE w:val="0"/>
      <w:autoSpaceDN w:val="0"/>
      <w:adjustRightInd w:val="0"/>
      <w:spacing w:after="160" w:line="265" w:lineRule="atLeast"/>
      <w:ind w:left="780"/>
      <w:textAlignment w:val="baseline"/>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rsid w:val="001248E1"/>
    <w:pPr>
      <w:widowControl w:val="0"/>
      <w:autoSpaceDE w:val="0"/>
      <w:autoSpaceDN w:val="0"/>
      <w:adjustRightInd w:val="0"/>
      <w:spacing w:after="160" w:line="265" w:lineRule="atLeast"/>
      <w:ind w:left="78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rsid w:val="001248E1"/>
    <w:pPr>
      <w:widowControl w:val="0"/>
      <w:autoSpaceDE w:val="0"/>
      <w:autoSpaceDN w:val="0"/>
      <w:adjustRightInd w:val="0"/>
      <w:spacing w:after="160" w:line="265" w:lineRule="atLeast"/>
      <w:ind w:left="780"/>
      <w:textAlignment w:val="baseline"/>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rsid w:val="001248E1"/>
    <w:pPr>
      <w:widowControl w:val="0"/>
      <w:autoSpaceDE w:val="0"/>
      <w:autoSpaceDN w:val="0"/>
      <w:adjustRightInd w:val="0"/>
      <w:spacing w:after="160" w:line="265" w:lineRule="atLeast"/>
      <w:ind w:left="780"/>
      <w:textAlignment w:val="baseline"/>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rsid w:val="001248E1"/>
    <w:pPr>
      <w:widowControl w:val="0"/>
      <w:autoSpaceDE w:val="0"/>
      <w:autoSpaceDN w:val="0"/>
      <w:adjustRightInd w:val="0"/>
      <w:spacing w:after="160" w:line="265" w:lineRule="atLeast"/>
      <w:ind w:left="780"/>
      <w:textAlignment w:val="baseline"/>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rsid w:val="001248E1"/>
    <w:pPr>
      <w:widowControl w:val="0"/>
      <w:autoSpaceDE w:val="0"/>
      <w:autoSpaceDN w:val="0"/>
      <w:adjustRightInd w:val="0"/>
      <w:spacing w:after="160" w:line="265" w:lineRule="atLeast"/>
      <w:ind w:left="780"/>
      <w:textAlignment w:val="baseline"/>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1248E1"/>
    <w:pPr>
      <w:widowControl w:val="0"/>
      <w:autoSpaceDE w:val="0"/>
      <w:autoSpaceDN w:val="0"/>
      <w:adjustRightInd w:val="0"/>
      <w:spacing w:after="160" w:line="265" w:lineRule="atLeast"/>
      <w:ind w:left="780"/>
      <w:textAlignment w:val="baseline"/>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rsid w:val="001248E1"/>
    <w:pPr>
      <w:widowControl w:val="0"/>
      <w:autoSpaceDE w:val="0"/>
      <w:autoSpaceDN w:val="0"/>
      <w:adjustRightInd w:val="0"/>
      <w:spacing w:after="160" w:line="265" w:lineRule="atLeast"/>
      <w:ind w:left="78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rsid w:val="001248E1"/>
    <w:pPr>
      <w:widowControl w:val="0"/>
      <w:autoSpaceDE w:val="0"/>
      <w:autoSpaceDN w:val="0"/>
      <w:adjustRightInd w:val="0"/>
      <w:spacing w:after="160" w:line="265" w:lineRule="atLeast"/>
      <w:ind w:left="780"/>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rsid w:val="001248E1"/>
    <w:pPr>
      <w:widowControl w:val="0"/>
      <w:autoSpaceDE w:val="0"/>
      <w:autoSpaceDN w:val="0"/>
      <w:adjustRightInd w:val="0"/>
      <w:spacing w:after="160" w:line="265" w:lineRule="atLeast"/>
      <w:ind w:left="780"/>
      <w:textAlignment w:val="baseline"/>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1248E1"/>
    <w:pPr>
      <w:widowControl w:val="0"/>
      <w:autoSpaceDE w:val="0"/>
      <w:autoSpaceDN w:val="0"/>
      <w:adjustRightInd w:val="0"/>
      <w:spacing w:after="160" w:line="265" w:lineRule="atLeast"/>
      <w:ind w:left="780"/>
      <w:textAlignment w:val="baseline"/>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uiPriority w:val="99"/>
    <w:qFormat/>
    <w:rsid w:val="001248E1"/>
    <w:pPr>
      <w:spacing w:before="240" w:after="60"/>
      <w:jc w:val="center"/>
      <w:outlineLvl w:val="0"/>
    </w:pPr>
    <w:rPr>
      <w:rFonts w:ascii="Arial" w:hAnsi="Arial" w:cs="Arial"/>
      <w:b/>
      <w:bCs/>
      <w:kern w:val="28"/>
      <w:sz w:val="32"/>
      <w:szCs w:val="32"/>
    </w:rPr>
  </w:style>
  <w:style w:type="paragraph" w:customStyle="1" w:styleId="SbarCodeBlockScreened">
    <w:name w:val="Sbar Code Block Screened"/>
    <w:basedOn w:val="CodeBlockScreened"/>
    <w:autoRedefine/>
    <w:uiPriority w:val="99"/>
    <w:rsid w:val="001248E1"/>
    <w:pPr>
      <w:ind w:left="1267"/>
    </w:pPr>
  </w:style>
  <w:style w:type="paragraph" w:customStyle="1" w:styleId="ObjectivesIntro">
    <w:name w:val="Objectives Intro"/>
    <w:basedOn w:val="ChTOCHead"/>
    <w:autoRedefine/>
    <w:uiPriority w:val="99"/>
    <w:rsid w:val="001248E1"/>
  </w:style>
  <w:style w:type="paragraph" w:customStyle="1" w:styleId="PartNumber">
    <w:name w:val="Part Number"/>
    <w:basedOn w:val="ChNumber"/>
    <w:next w:val="Normal"/>
    <w:uiPriority w:val="99"/>
    <w:rsid w:val="001248E1"/>
    <w:pPr>
      <w:ind w:left="780"/>
    </w:pPr>
  </w:style>
  <w:style w:type="paragraph" w:customStyle="1" w:styleId="PartTitle">
    <w:name w:val="Part Title"/>
    <w:basedOn w:val="ChTitle"/>
    <w:autoRedefine/>
    <w:uiPriority w:val="99"/>
    <w:rsid w:val="001248E1"/>
    <w:pPr>
      <w:spacing w:after="380" w:line="560" w:lineRule="atLeast"/>
      <w:ind w:left="750"/>
    </w:pPr>
  </w:style>
  <w:style w:type="paragraph" w:customStyle="1" w:styleId="Num-Caption">
    <w:name w:val="Num-Caption"/>
    <w:basedOn w:val="Normal"/>
    <w:link w:val="Num-CaptionChar"/>
    <w:autoRedefine/>
    <w:uiPriority w:val="99"/>
    <w:rsid w:val="001248E1"/>
    <w:rPr>
      <w:sz w:val="16"/>
    </w:rPr>
  </w:style>
  <w:style w:type="paragraph" w:customStyle="1" w:styleId="MarginText">
    <w:name w:val="Margin Text"/>
    <w:basedOn w:val="Normal"/>
    <w:uiPriority w:val="99"/>
    <w:rsid w:val="001248E1"/>
    <w:pPr>
      <w:spacing w:after="60" w:line="170" w:lineRule="atLeast"/>
    </w:pPr>
    <w:rPr>
      <w:sz w:val="15"/>
      <w:szCs w:val="15"/>
    </w:rPr>
  </w:style>
  <w:style w:type="character" w:customStyle="1" w:styleId="InlineCode2">
    <w:name w:val="Inline Code 2"/>
    <w:basedOn w:val="InlineCode"/>
    <w:uiPriority w:val="99"/>
    <w:rsid w:val="001248E1"/>
    <w:rPr>
      <w:rFonts w:ascii="Lucida Sans Typewriter" w:hAnsi="Lucida Sans Typewriter" w:cs="Lucida Sans Typewriter"/>
      <w:spacing w:val="0"/>
      <w:sz w:val="16"/>
      <w:szCs w:val="16"/>
    </w:rPr>
  </w:style>
  <w:style w:type="table" w:customStyle="1" w:styleId="TableDeveloper">
    <w:name w:val="Table Developer"/>
    <w:basedOn w:val="TableNormal"/>
    <w:uiPriority w:val="99"/>
    <w:rsid w:val="001248E1"/>
    <w:pPr>
      <w:suppressAutoHyphens/>
      <w:spacing w:line="220" w:lineRule="exact"/>
      <w:ind w:right="58"/>
    </w:pPr>
    <w:tblPr>
      <w:tblInd w:w="860" w:type="dxa"/>
      <w:tblBorders>
        <w:insideH w:val="single" w:sz="8" w:space="0" w:color="C0C0C0"/>
      </w:tblBorders>
      <w:tblCellMar>
        <w:top w:w="40" w:type="dxa"/>
        <w:left w:w="60" w:type="dxa"/>
        <w:bottom w:w="40" w:type="dxa"/>
        <w:right w:w="60" w:type="dxa"/>
      </w:tblCellMar>
    </w:tblPr>
    <w:tblStylePr w:type="firstRow">
      <w:pPr>
        <w:keepLines/>
        <w:suppressAutoHyphens/>
        <w:wordWrap/>
        <w:spacing w:beforeLines="0" w:before="0" w:beforeAutospacing="0" w:afterLines="0" w:after="0" w:afterAutospacing="0" w:line="265" w:lineRule="exact"/>
        <w:contextualSpacing w:val="0"/>
        <w:jc w:val="left"/>
      </w:pPr>
      <w:tblPr/>
      <w:tcPr>
        <w:tcBorders>
          <w:top w:val="nil"/>
          <w:left w:val="nil"/>
          <w:bottom w:val="nil"/>
          <w:right w:val="nil"/>
          <w:insideH w:val="nil"/>
          <w:insideV w:val="nil"/>
          <w:tl2br w:val="nil"/>
          <w:tr2bl w:val="nil"/>
        </w:tcBorders>
        <w:shd w:val="clear" w:color="auto" w:fill="D9D9D9"/>
      </w:tcPr>
    </w:tblStylePr>
    <w:tblStylePr w:type="lastRow">
      <w:pPr>
        <w:wordWrap/>
        <w:spacing w:afterLines="0" w:after="0" w:afterAutospacing="0" w:line="480" w:lineRule="auto"/>
        <w:contextualSpacing/>
      </w:pPr>
      <w:tblPr/>
      <w:tcPr>
        <w:tcBorders>
          <w:top w:val="nil"/>
          <w:left w:val="nil"/>
          <w:bottom w:val="single" w:sz="8" w:space="0" w:color="C0C0C0"/>
          <w:right w:val="nil"/>
          <w:insideH w:val="nil"/>
          <w:insideV w:val="nil"/>
          <w:tl2br w:val="nil"/>
          <w:tr2bl w:val="nil"/>
        </w:tcBorders>
      </w:tcPr>
    </w:tblStylePr>
    <w:tblStylePr w:type="lastCol">
      <w:pPr>
        <w:wordWrap/>
        <w:ind w:rightChars="0" w:right="120"/>
      </w:pPr>
    </w:tblStylePr>
  </w:style>
  <w:style w:type="character" w:customStyle="1" w:styleId="FigTableNum">
    <w:name w:val="FigTableNum"/>
    <w:uiPriority w:val="99"/>
    <w:rsid w:val="001248E1"/>
    <w:rPr>
      <w:rFonts w:ascii="Segoe" w:hAnsi="Segoe"/>
      <w:b/>
      <w:caps/>
      <w:sz w:val="15"/>
    </w:rPr>
  </w:style>
  <w:style w:type="paragraph" w:customStyle="1" w:styleId="TOCtitle">
    <w:name w:val="TOC title"/>
    <w:basedOn w:val="Normal"/>
    <w:autoRedefine/>
    <w:uiPriority w:val="99"/>
    <w:rsid w:val="001248E1"/>
    <w:pPr>
      <w:widowControl w:val="0"/>
      <w:tabs>
        <w:tab w:val="right" w:pos="1800"/>
        <w:tab w:val="left" w:pos="2400"/>
      </w:tabs>
      <w:suppressAutoHyphens/>
      <w:spacing w:after="380" w:line="560" w:lineRule="atLeast"/>
    </w:pPr>
    <w:rPr>
      <w:rFonts w:cs="Segoe Semibold"/>
      <w:b/>
      <w:sz w:val="52"/>
      <w:szCs w:val="52"/>
    </w:rPr>
  </w:style>
  <w:style w:type="paragraph" w:customStyle="1" w:styleId="TOCFM">
    <w:name w:val="TOC FM"/>
    <w:basedOn w:val="Normal"/>
    <w:uiPriority w:val="99"/>
    <w:rsid w:val="001248E1"/>
    <w:pPr>
      <w:widowControl w:val="0"/>
      <w:tabs>
        <w:tab w:val="right" w:pos="7800"/>
      </w:tabs>
      <w:suppressAutoHyphens/>
      <w:spacing w:after="60" w:line="280" w:lineRule="atLeast"/>
      <w:ind w:left="780"/>
    </w:pPr>
    <w:rPr>
      <w:rFonts w:ascii="Segoe Semibold" w:hAnsi="Segoe Semibold" w:cs="Segoe Semibold"/>
      <w:sz w:val="20"/>
      <w:szCs w:val="20"/>
    </w:rPr>
  </w:style>
  <w:style w:type="paragraph" w:customStyle="1" w:styleId="TOCPart">
    <w:name w:val="TOC Part"/>
    <w:basedOn w:val="Normal"/>
    <w:next w:val="TOCChapter"/>
    <w:uiPriority w:val="99"/>
    <w:rsid w:val="001248E1"/>
    <w:pPr>
      <w:keepNext/>
      <w:keepLines/>
      <w:widowControl w:val="0"/>
      <w:tabs>
        <w:tab w:val="left" w:pos="780"/>
      </w:tabs>
      <w:suppressAutoHyphens/>
      <w:spacing w:before="280" w:after="0" w:line="320" w:lineRule="atLeast"/>
      <w:ind w:left="780" w:hanging="780"/>
    </w:pPr>
    <w:rPr>
      <w:b/>
      <w:bCs/>
      <w:sz w:val="28"/>
      <w:szCs w:val="28"/>
    </w:rPr>
  </w:style>
  <w:style w:type="paragraph" w:customStyle="1" w:styleId="TOCChapter">
    <w:name w:val="TOC Chapter"/>
    <w:basedOn w:val="Normal"/>
    <w:autoRedefine/>
    <w:uiPriority w:val="99"/>
    <w:rsid w:val="001248E1"/>
    <w:pPr>
      <w:keepNext/>
      <w:keepLines/>
      <w:widowControl w:val="0"/>
      <w:tabs>
        <w:tab w:val="left" w:pos="780"/>
        <w:tab w:val="right" w:leader="dot" w:pos="7800"/>
      </w:tabs>
      <w:suppressAutoHyphens/>
      <w:spacing w:before="180" w:after="40" w:line="280" w:lineRule="atLeast"/>
      <w:ind w:hanging="778"/>
    </w:pPr>
    <w:rPr>
      <w:rFonts w:ascii="Segoe Semibold" w:hAnsi="Segoe Semibold" w:cs="Segoe Semibold"/>
      <w:sz w:val="24"/>
      <w:szCs w:val="24"/>
    </w:rPr>
  </w:style>
  <w:style w:type="paragraph" w:customStyle="1" w:styleId="TOCH1">
    <w:name w:val="TOC H1"/>
    <w:basedOn w:val="TOCChapter"/>
    <w:uiPriority w:val="99"/>
    <w:rsid w:val="001248E1"/>
    <w:pPr>
      <w:tabs>
        <w:tab w:val="clear" w:pos="780"/>
      </w:tabs>
      <w:spacing w:before="0" w:after="30" w:line="260" w:lineRule="atLeast"/>
      <w:ind w:left="1260" w:firstLine="0"/>
    </w:pPr>
    <w:rPr>
      <w:sz w:val="19"/>
      <w:szCs w:val="19"/>
    </w:rPr>
  </w:style>
  <w:style w:type="paragraph" w:customStyle="1" w:styleId="TOCH2">
    <w:name w:val="TOC H2"/>
    <w:basedOn w:val="TOCH1"/>
    <w:uiPriority w:val="99"/>
    <w:rsid w:val="001248E1"/>
    <w:pPr>
      <w:ind w:left="1740"/>
    </w:pPr>
  </w:style>
  <w:style w:type="paragraph" w:customStyle="1" w:styleId="TPTitle">
    <w:name w:val="TP Title"/>
    <w:basedOn w:val="Normal"/>
    <w:pPr>
      <w:tabs>
        <w:tab w:val="right" w:pos="8400"/>
      </w:tabs>
      <w:spacing w:after="480" w:line="600" w:lineRule="atLeast"/>
      <w:ind w:left="1170"/>
      <w:textAlignment w:val="center"/>
    </w:pPr>
    <w:rPr>
      <w:rFonts w:ascii="Segoe Semibold" w:hAnsi="Segoe Semibold" w:cs="Segoe Semibold"/>
      <w:sz w:val="56"/>
      <w:szCs w:val="56"/>
    </w:rPr>
  </w:style>
  <w:style w:type="character" w:customStyle="1" w:styleId="TPTitleMark">
    <w:name w:val="TP Title Mark"/>
    <w:rPr>
      <w:position w:val="16"/>
      <w:sz w:val="18"/>
      <w:szCs w:val="18"/>
      <w:vertAlign w:val="superscript"/>
    </w:rPr>
  </w:style>
  <w:style w:type="paragraph" w:customStyle="1" w:styleId="TPAuName">
    <w:name w:val="TP Au Name"/>
    <w:basedOn w:val="Normal"/>
    <w:pPr>
      <w:tabs>
        <w:tab w:val="right" w:pos="8400"/>
      </w:tabs>
      <w:spacing w:before="60" w:after="0" w:line="360" w:lineRule="atLeast"/>
      <w:ind w:left="1200"/>
      <w:jc w:val="right"/>
      <w:textAlignment w:val="center"/>
    </w:pPr>
    <w:rPr>
      <w:rFonts w:ascii="Segoe Semibold" w:hAnsi="Segoe Semibold" w:cs="Segoe Semibold"/>
      <w:i/>
      <w:iCs/>
      <w:sz w:val="32"/>
      <w:szCs w:val="32"/>
    </w:rPr>
  </w:style>
  <w:style w:type="table" w:customStyle="1" w:styleId="TableDeveloperinList">
    <w:name w:val="Table Developer in List"/>
    <w:basedOn w:val="TableDeveloper"/>
    <w:uiPriority w:val="99"/>
    <w:rsid w:val="001248E1"/>
    <w:tblPr>
      <w:tblInd w:w="1267" w:type="dxa"/>
    </w:tblPr>
    <w:tblStylePr w:type="firstRow">
      <w:pPr>
        <w:keepLines/>
        <w:suppressAutoHyphens/>
        <w:wordWrap/>
        <w:spacing w:beforeLines="0" w:before="0" w:beforeAutospacing="0" w:afterLines="0" w:after="0" w:afterAutospacing="0" w:line="265" w:lineRule="exact"/>
        <w:contextualSpacing w:val="0"/>
        <w:jc w:val="left"/>
      </w:pPr>
      <w:tblPr/>
      <w:tcPr>
        <w:tcBorders>
          <w:top w:val="nil"/>
          <w:left w:val="nil"/>
          <w:bottom w:val="nil"/>
          <w:right w:val="nil"/>
          <w:insideH w:val="nil"/>
          <w:insideV w:val="nil"/>
          <w:tl2br w:val="nil"/>
          <w:tr2bl w:val="nil"/>
        </w:tcBorders>
        <w:shd w:val="clear" w:color="auto" w:fill="D9D9D9"/>
      </w:tcPr>
    </w:tblStylePr>
    <w:tblStylePr w:type="lastRow">
      <w:pPr>
        <w:wordWrap/>
        <w:spacing w:afterLines="0" w:after="0" w:afterAutospacing="0" w:line="480" w:lineRule="auto"/>
        <w:contextualSpacing/>
      </w:pPr>
      <w:tblPr/>
      <w:tcPr>
        <w:tcBorders>
          <w:top w:val="nil"/>
          <w:left w:val="nil"/>
          <w:bottom w:val="single" w:sz="8" w:space="0" w:color="C0C0C0"/>
          <w:right w:val="nil"/>
          <w:insideH w:val="nil"/>
          <w:insideV w:val="nil"/>
          <w:tl2br w:val="nil"/>
          <w:tr2bl w:val="nil"/>
        </w:tcBorders>
      </w:tcPr>
    </w:tblStylePr>
    <w:tblStylePr w:type="lastCol">
      <w:pPr>
        <w:wordWrap/>
        <w:ind w:rightChars="0" w:right="120"/>
      </w:pPr>
    </w:tblStylePr>
  </w:style>
  <w:style w:type="paragraph" w:customStyle="1" w:styleId="Body">
    <w:name w:val="Body"/>
    <w:basedOn w:val="Normal"/>
    <w:uiPriority w:val="99"/>
    <w:rsid w:val="00D9284D"/>
    <w:pPr>
      <w:suppressAutoHyphens/>
      <w:spacing w:after="0" w:line="220" w:lineRule="atLeast"/>
      <w:jc w:val="both"/>
      <w:textAlignment w:val="center"/>
    </w:pPr>
    <w:rPr>
      <w:rFonts w:ascii="Times" w:hAnsi="Times" w:cs="Times"/>
      <w:spacing w:val="-2"/>
      <w:sz w:val="18"/>
      <w:szCs w:val="18"/>
    </w:rPr>
  </w:style>
  <w:style w:type="paragraph" w:customStyle="1" w:styleId="Body-endofpara">
    <w:name w:val="Body-end of para"/>
    <w:basedOn w:val="Body"/>
    <w:uiPriority w:val="99"/>
    <w:rsid w:val="00D9284D"/>
    <w:pPr>
      <w:spacing w:after="100"/>
    </w:pPr>
  </w:style>
  <w:style w:type="character" w:customStyle="1" w:styleId="Term-DefinitionBulletedChar">
    <w:name w:val="Term-Definition Bulleted Char"/>
    <w:basedOn w:val="DefaultParagraphFont"/>
    <w:link w:val="Term-DefinitionBulleted"/>
    <w:rsid w:val="007743D1"/>
    <w:rPr>
      <w:rFonts w:ascii="Segoe" w:hAnsi="Segoe" w:cs="Segoe"/>
      <w:color w:val="000000"/>
      <w:sz w:val="19"/>
      <w:szCs w:val="19"/>
      <w:lang w:eastAsia="en-US"/>
    </w:rPr>
  </w:style>
  <w:style w:type="character" w:customStyle="1" w:styleId="Heading1Char">
    <w:name w:val="Heading 1 Char"/>
    <w:aliases w:val="h1 Char,Level 1 Topic Heading Char"/>
    <w:basedOn w:val="DefaultParagraphFont"/>
    <w:link w:val="Heading1"/>
    <w:uiPriority w:val="99"/>
    <w:rsid w:val="0001331D"/>
    <w:rPr>
      <w:rFonts w:ascii="Segoe" w:hAnsi="Segoe" w:cs="Segoe"/>
      <w:b/>
      <w:bCs/>
      <w:color w:val="000000"/>
      <w:sz w:val="32"/>
      <w:szCs w:val="32"/>
      <w:lang w:eastAsia="en-US"/>
    </w:rPr>
  </w:style>
  <w:style w:type="character" w:customStyle="1" w:styleId="Heading2Char">
    <w:name w:val="Heading 2 Char"/>
    <w:aliases w:val="h2 Char,Level 2 Topic Heading Char,H2 Char,Heading 2 Char1 Char,Heading 2 Char Char Char,Heading 2 Char1 Char Char Char,Heading 2 Char Char Char Char Char"/>
    <w:basedOn w:val="DefaultParagraphFont"/>
    <w:link w:val="Heading2"/>
    <w:uiPriority w:val="99"/>
    <w:rsid w:val="0001331D"/>
    <w:rPr>
      <w:rFonts w:ascii="Segoe" w:hAnsi="Segoe" w:cs="Segoe"/>
      <w:b/>
      <w:bCs/>
      <w:color w:val="000000"/>
      <w:sz w:val="28"/>
      <w:szCs w:val="28"/>
      <w:lang w:eastAsia="en-US"/>
    </w:rPr>
  </w:style>
  <w:style w:type="character" w:customStyle="1" w:styleId="TermChar">
    <w:name w:val="Term Char"/>
    <w:basedOn w:val="DefaultParagraphFont"/>
    <w:link w:val="Term"/>
    <w:rsid w:val="0001331D"/>
    <w:rPr>
      <w:rFonts w:ascii="Segoe Semibold" w:hAnsi="Segoe Semibold" w:cs="Segoe Semibold"/>
      <w:color w:val="000000"/>
      <w:sz w:val="19"/>
      <w:szCs w:val="19"/>
      <w:lang w:eastAsia="en-US"/>
    </w:rPr>
  </w:style>
  <w:style w:type="character" w:customStyle="1" w:styleId="TableHeadChar">
    <w:name w:val="Table Head Char"/>
    <w:basedOn w:val="DefaultParagraphFont"/>
    <w:link w:val="TableHead"/>
    <w:rsid w:val="0001331D"/>
    <w:rPr>
      <w:rFonts w:ascii="Segoe Semibold" w:hAnsi="Segoe Semibold" w:cs="Segoe Semibold"/>
      <w:color w:val="000000"/>
      <w:sz w:val="18"/>
      <w:szCs w:val="18"/>
      <w:lang w:eastAsia="en-US"/>
    </w:rPr>
  </w:style>
  <w:style w:type="character" w:customStyle="1" w:styleId="TableSubheadChar">
    <w:name w:val="Table Subhead Char"/>
    <w:basedOn w:val="TableHeadChar"/>
    <w:link w:val="TableSubhead"/>
    <w:rsid w:val="0001331D"/>
    <w:rPr>
      <w:rFonts w:ascii="Segoe Semibold" w:hAnsi="Segoe Semibold" w:cs="Segoe Semibold"/>
      <w:color w:val="000000"/>
      <w:sz w:val="18"/>
      <w:szCs w:val="18"/>
      <w:lang w:eastAsia="en-US"/>
    </w:rPr>
  </w:style>
  <w:style w:type="character" w:customStyle="1" w:styleId="TableNum-TitleChar">
    <w:name w:val="Table Num-Title Char"/>
    <w:basedOn w:val="DefaultParagraphFont"/>
    <w:link w:val="TableNum-Title"/>
    <w:uiPriority w:val="99"/>
    <w:rsid w:val="0001331D"/>
    <w:rPr>
      <w:rFonts w:ascii="Segoe" w:hAnsi="Segoe" w:cs="Segoe"/>
      <w:b/>
      <w:bCs/>
      <w:color w:val="000000"/>
      <w:sz w:val="19"/>
      <w:szCs w:val="19"/>
      <w:lang w:eastAsia="en-US"/>
    </w:rPr>
  </w:style>
  <w:style w:type="character" w:customStyle="1" w:styleId="SbarTableNum-TitleChar">
    <w:name w:val="Sbar Table Num-Title Char"/>
    <w:basedOn w:val="TableNum-TitleChar"/>
    <w:link w:val="SbarTableNum-Title"/>
    <w:rsid w:val="0001331D"/>
    <w:rPr>
      <w:rFonts w:ascii="Segoe" w:hAnsi="Segoe" w:cs="Segoe"/>
      <w:b/>
      <w:bCs/>
      <w:color w:val="000000"/>
      <w:sz w:val="19"/>
      <w:szCs w:val="19"/>
      <w:lang w:eastAsia="en-US"/>
    </w:rPr>
  </w:style>
  <w:style w:type="character" w:customStyle="1" w:styleId="NumListChar">
    <w:name w:val="Num List Char"/>
    <w:basedOn w:val="DefaultParagraphFont"/>
    <w:link w:val="NumList"/>
    <w:uiPriority w:val="99"/>
    <w:rsid w:val="0001331D"/>
    <w:rPr>
      <w:rFonts w:ascii="Segoe" w:hAnsi="Segoe" w:cs="Segoe"/>
      <w:color w:val="000000"/>
      <w:sz w:val="19"/>
      <w:szCs w:val="19"/>
      <w:lang w:eastAsia="en-US"/>
    </w:rPr>
  </w:style>
  <w:style w:type="character" w:customStyle="1" w:styleId="Term-DefinitionChar">
    <w:name w:val="Term-Definition Char"/>
    <w:basedOn w:val="NumListChar"/>
    <w:link w:val="Term-Definition"/>
    <w:rsid w:val="0001331D"/>
    <w:rPr>
      <w:rFonts w:ascii="Segoe" w:hAnsi="Segoe" w:cs="Segoe"/>
      <w:color w:val="000000"/>
      <w:sz w:val="19"/>
      <w:szCs w:val="19"/>
      <w:lang w:eastAsia="en-US"/>
    </w:rPr>
  </w:style>
  <w:style w:type="character" w:customStyle="1" w:styleId="SbarHeadChar">
    <w:name w:val="Sbar Head Char"/>
    <w:basedOn w:val="Heading1Char"/>
    <w:link w:val="SbarHead"/>
    <w:rsid w:val="0001331D"/>
    <w:rPr>
      <w:rFonts w:ascii="Segoe" w:hAnsi="Segoe" w:cs="Segoe"/>
      <w:b/>
      <w:bCs/>
      <w:color w:val="000000"/>
      <w:sz w:val="24"/>
      <w:szCs w:val="24"/>
      <w:lang w:eastAsia="en-US"/>
    </w:rPr>
  </w:style>
  <w:style w:type="character" w:customStyle="1" w:styleId="Set-OffLineChar">
    <w:name w:val="Set-Off Line Char"/>
    <w:basedOn w:val="DefaultParagraphFont"/>
    <w:link w:val="Set-OffLine"/>
    <w:rsid w:val="0001331D"/>
    <w:rPr>
      <w:rFonts w:ascii="Segoe" w:hAnsi="Segoe" w:cs="Segoe"/>
      <w:i/>
      <w:iCs/>
      <w:color w:val="000000"/>
      <w:sz w:val="19"/>
      <w:szCs w:val="19"/>
      <w:lang w:eastAsia="en-US"/>
    </w:rPr>
  </w:style>
  <w:style w:type="character" w:customStyle="1" w:styleId="SbarSet-OffLineChar">
    <w:name w:val="Sbar Set-Off Line Char"/>
    <w:basedOn w:val="Set-OffLineChar"/>
    <w:link w:val="SbarSet-OffLine"/>
    <w:rsid w:val="0001331D"/>
    <w:rPr>
      <w:rFonts w:ascii="Segoe" w:hAnsi="Segoe" w:cs="Segoe"/>
      <w:i/>
      <w:iCs/>
      <w:color w:val="000000"/>
      <w:sz w:val="19"/>
      <w:szCs w:val="19"/>
      <w:lang w:eastAsia="en-US"/>
    </w:rPr>
  </w:style>
  <w:style w:type="paragraph" w:styleId="Revision">
    <w:name w:val="Revision"/>
    <w:hidden/>
    <w:uiPriority w:val="99"/>
    <w:semiHidden/>
    <w:rsid w:val="0001331D"/>
    <w:rPr>
      <w:rFonts w:ascii="Segoe" w:hAnsi="Segoe" w:cs="Segoe"/>
      <w:color w:val="000000"/>
      <w:sz w:val="19"/>
      <w:szCs w:val="19"/>
    </w:rPr>
  </w:style>
  <w:style w:type="character" w:customStyle="1" w:styleId="SbarSubheadChar">
    <w:name w:val="Sbar Subhead Char"/>
    <w:basedOn w:val="SbarHeadChar"/>
    <w:link w:val="SbarSubhead"/>
    <w:rsid w:val="0001331D"/>
    <w:rPr>
      <w:rFonts w:ascii="Segoe" w:hAnsi="Segoe" w:cs="Segoe"/>
      <w:b/>
      <w:bCs/>
      <w:color w:val="000000"/>
      <w:sz w:val="24"/>
      <w:szCs w:val="24"/>
      <w:lang w:eastAsia="en-US"/>
    </w:rPr>
  </w:style>
  <w:style w:type="character" w:customStyle="1" w:styleId="Num-CaptionChar">
    <w:name w:val="Num-Caption Char"/>
    <w:basedOn w:val="DefaultParagraphFont"/>
    <w:link w:val="Num-Caption"/>
    <w:rsid w:val="0001331D"/>
    <w:rPr>
      <w:rFonts w:ascii="Segoe" w:hAnsi="Segoe" w:cs="Segoe"/>
      <w:color w:val="000000"/>
      <w:sz w:val="16"/>
      <w:szCs w:val="19"/>
      <w:lang w:eastAsia="en-US"/>
    </w:rPr>
  </w:style>
  <w:style w:type="character" w:customStyle="1" w:styleId="ZherinaSalamanca">
    <w:name w:val="Zherina Salamanca"/>
    <w:basedOn w:val="DefaultParagraphFont"/>
    <w:semiHidden/>
    <w:rsid w:val="0001331D"/>
    <w:rPr>
      <w:rFonts w:ascii="Arial" w:hAnsi="Arial" w:cs="Arial"/>
      <w:color w:val="auto"/>
      <w:sz w:val="20"/>
      <w:szCs w:val="20"/>
    </w:rPr>
  </w:style>
  <w:style w:type="character" w:customStyle="1" w:styleId="ListBulletChar">
    <w:name w:val="List Bullet Char"/>
    <w:basedOn w:val="DefaultParagraphFont"/>
    <w:link w:val="ListBullet"/>
    <w:rsid w:val="0001331D"/>
    <w:rPr>
      <w:rFonts w:ascii="Segoe" w:hAnsi="Segoe" w:cs="Segoe"/>
      <w:color w:val="000000"/>
      <w:sz w:val="19"/>
      <w:szCs w:val="19"/>
      <w:lang w:eastAsia="en-US"/>
    </w:rPr>
  </w:style>
  <w:style w:type="character" w:customStyle="1" w:styleId="BullListChar">
    <w:name w:val="Bull List Char"/>
    <w:basedOn w:val="ListBulletChar"/>
    <w:link w:val="BullList"/>
    <w:rsid w:val="0001331D"/>
    <w:rPr>
      <w:rFonts w:ascii="Segoe" w:hAnsi="Segoe" w:cs="Segoe"/>
      <w:color w:val="000000"/>
      <w:sz w:val="19"/>
      <w:szCs w:val="19"/>
      <w:lang w:eastAsia="en-US"/>
    </w:rPr>
  </w:style>
  <w:style w:type="character" w:customStyle="1" w:styleId="SeeAlsoChar">
    <w:name w:val="See Also Char"/>
    <w:basedOn w:val="DefaultParagraphFont"/>
    <w:link w:val="SeeAlso"/>
    <w:rsid w:val="0001331D"/>
    <w:rPr>
      <w:rFonts w:ascii="Segoe" w:hAnsi="Segoe" w:cs="Segoe"/>
      <w:i/>
      <w:iCs/>
      <w:color w:val="000000"/>
      <w:sz w:val="19"/>
      <w:szCs w:val="19"/>
      <w:lang w:eastAsia="en-US"/>
    </w:rPr>
  </w:style>
  <w:style w:type="character" w:customStyle="1" w:styleId="CommentTextChar">
    <w:name w:val="Comment Text Char"/>
    <w:basedOn w:val="DefaultParagraphFont"/>
    <w:link w:val="CommentText"/>
    <w:uiPriority w:val="99"/>
    <w:rsid w:val="0001331D"/>
    <w:rPr>
      <w:rFonts w:ascii="Segoe" w:hAnsi="Segoe" w:cs="Segoe"/>
      <w:color w:val="000000"/>
      <w:lang w:eastAsia="en-US"/>
    </w:rPr>
  </w:style>
  <w:style w:type="character" w:customStyle="1" w:styleId="FooterChar">
    <w:name w:val="Footer Char"/>
    <w:aliases w:val="Page Footer Char,f Char"/>
    <w:basedOn w:val="DefaultParagraphFont"/>
    <w:link w:val="Footer"/>
    <w:rsid w:val="0001331D"/>
    <w:rPr>
      <w:rFonts w:ascii="Segoe" w:hAnsi="Segoe" w:cs="Segoe"/>
      <w:color w:val="000000"/>
      <w:sz w:val="19"/>
      <w:szCs w:val="19"/>
      <w:lang w:eastAsia="en-US"/>
    </w:rPr>
  </w:style>
  <w:style w:type="character" w:customStyle="1" w:styleId="HeaderChar">
    <w:name w:val="Header Char"/>
    <w:aliases w:val="Page Header Char,h Char"/>
    <w:basedOn w:val="DefaultParagraphFont"/>
    <w:link w:val="Header"/>
    <w:rsid w:val="0001331D"/>
    <w:rPr>
      <w:rFonts w:ascii="Segoe" w:hAnsi="Segoe" w:cs="Segoe"/>
      <w:color w:val="000000"/>
      <w:sz w:val="19"/>
      <w:szCs w:val="19"/>
      <w:lang w:eastAsia="en-US"/>
    </w:rPr>
  </w:style>
  <w:style w:type="character" w:customStyle="1" w:styleId="Codefragment">
    <w:name w:val="Code fragment"/>
    <w:basedOn w:val="DefaultParagraphFont"/>
    <w:uiPriority w:val="99"/>
    <w:rsid w:val="0001331D"/>
    <w:rPr>
      <w:rFonts w:ascii="Consolas" w:hAnsi="Consolas" w:cs="Times New Roman"/>
      <w:noProof/>
      <w:sz w:val="20"/>
    </w:rPr>
  </w:style>
  <w:style w:type="character" w:customStyle="1" w:styleId="Fig-GraphicChar">
    <w:name w:val="Fig-Graphic Char"/>
    <w:basedOn w:val="DefaultParagraphFont"/>
    <w:link w:val="Fig-Graphic"/>
    <w:locked/>
    <w:rsid w:val="0001331D"/>
    <w:rPr>
      <w:rFonts w:ascii="Segoe" w:hAnsi="Segoe" w:cs="Segoe"/>
      <w:color w:val="000000"/>
      <w:sz w:val="19"/>
      <w:szCs w:val="19"/>
      <w:lang w:eastAsia="en-US"/>
    </w:rPr>
  </w:style>
  <w:style w:type="paragraph" w:styleId="ListParagraph">
    <w:name w:val="List Paragraph"/>
    <w:basedOn w:val="Normal"/>
    <w:uiPriority w:val="99"/>
    <w:qFormat/>
    <w:rsid w:val="005026A3"/>
    <w:pPr>
      <w:autoSpaceDE/>
      <w:autoSpaceDN/>
      <w:adjustRightInd/>
      <w:spacing w:after="200" w:line="276" w:lineRule="auto"/>
      <w:ind w:left="720"/>
      <w:contextualSpacing/>
      <w:textAlignment w:val="auto"/>
    </w:pPr>
    <w:rPr>
      <w:rFonts w:ascii="Calibri" w:hAnsi="Calibri" w:cs="Times New Roman"/>
      <w:color w:val="auto"/>
      <w:sz w:val="22"/>
      <w:szCs w:val="22"/>
    </w:rPr>
  </w:style>
  <w:style w:type="character" w:customStyle="1" w:styleId="BodyTextChar">
    <w:name w:val="Body Text Char"/>
    <w:basedOn w:val="DefaultParagraphFont"/>
    <w:link w:val="BodyText"/>
    <w:uiPriority w:val="99"/>
    <w:locked/>
    <w:rsid w:val="005026A3"/>
    <w:rPr>
      <w:rFonts w:ascii="Segoe" w:hAnsi="Segoe" w:cs="Segoe"/>
      <w:color w:val="000000"/>
      <w:sz w:val="19"/>
      <w:szCs w:val="19"/>
      <w:lang w:eastAsia="en-US"/>
    </w:rPr>
  </w:style>
  <w:style w:type="character" w:customStyle="1" w:styleId="TableTextChar">
    <w:name w:val="Table Text Char"/>
    <w:basedOn w:val="DefaultParagraphFont"/>
    <w:link w:val="TableText"/>
    <w:rsid w:val="005026A3"/>
    <w:rPr>
      <w:rFonts w:ascii="Segoe" w:hAnsi="Segoe" w:cs="Segoe"/>
      <w:color w:val="000000"/>
      <w:sz w:val="17"/>
      <w:szCs w:val="17"/>
      <w:lang w:eastAsia="en-US"/>
    </w:rPr>
  </w:style>
  <w:style w:type="character" w:customStyle="1" w:styleId="ListNum-CaptionChar">
    <w:name w:val="List Num-Caption Char"/>
    <w:basedOn w:val="DefaultParagraphFont"/>
    <w:link w:val="ListNum-Caption"/>
    <w:rsid w:val="005026A3"/>
    <w:rPr>
      <w:rFonts w:ascii="Segoe" w:hAnsi="Segoe" w:cs="Segoe"/>
      <w:color w:val="000000"/>
      <w:sz w:val="16"/>
      <w:szCs w:val="16"/>
      <w:lang w:eastAsia="en-US"/>
    </w:rPr>
  </w:style>
  <w:style w:type="character" w:styleId="Emphasis">
    <w:name w:val="Emphasis"/>
    <w:basedOn w:val="DefaultParagraphFont"/>
    <w:qFormat/>
    <w:rsid w:val="005026A3"/>
    <w:rPr>
      <w:i/>
      <w:iCs/>
    </w:rPr>
  </w:style>
  <w:style w:type="character" w:customStyle="1" w:styleId="Heading3Char">
    <w:name w:val="Heading 3 Char"/>
    <w:aliases w:val="h3 Char"/>
    <w:basedOn w:val="DefaultParagraphFont"/>
    <w:link w:val="Heading3"/>
    <w:uiPriority w:val="99"/>
    <w:locked/>
    <w:rsid w:val="00094486"/>
    <w:rPr>
      <w:rFonts w:ascii="Segoe" w:hAnsi="Segoe" w:cs="Segoe"/>
      <w:b/>
      <w:bCs/>
      <w:color w:val="000000"/>
      <w:sz w:val="24"/>
      <w:szCs w:val="24"/>
      <w:lang w:eastAsia="en-US"/>
    </w:rPr>
  </w:style>
  <w:style w:type="character" w:customStyle="1" w:styleId="Heading4Char">
    <w:name w:val="Heading 4 Char"/>
    <w:aliases w:val="h4 Char"/>
    <w:basedOn w:val="DefaultParagraphFont"/>
    <w:link w:val="Heading4"/>
    <w:uiPriority w:val="99"/>
    <w:locked/>
    <w:rsid w:val="00094486"/>
    <w:rPr>
      <w:rFonts w:ascii="Segoe" w:hAnsi="Segoe" w:cs="Segoe"/>
      <w:color w:val="000000"/>
      <w:sz w:val="19"/>
      <w:szCs w:val="19"/>
      <w:lang w:eastAsia="en-US"/>
    </w:rPr>
  </w:style>
  <w:style w:type="character" w:customStyle="1" w:styleId="Heading5Char">
    <w:name w:val="Heading 5 Char"/>
    <w:aliases w:val="h5 Char"/>
    <w:basedOn w:val="DefaultParagraphFont"/>
    <w:link w:val="Heading5"/>
    <w:uiPriority w:val="99"/>
    <w:locked/>
    <w:rsid w:val="00094486"/>
    <w:rPr>
      <w:rFonts w:ascii="Segoe" w:hAnsi="Segoe" w:cs="Segoe"/>
      <w:color w:val="000000"/>
      <w:sz w:val="19"/>
      <w:szCs w:val="19"/>
      <w:lang w:eastAsia="en-US"/>
    </w:rPr>
  </w:style>
  <w:style w:type="character" w:customStyle="1" w:styleId="Heading6Char">
    <w:name w:val="Heading 6 Char"/>
    <w:basedOn w:val="DefaultParagraphFont"/>
    <w:link w:val="Heading6"/>
    <w:uiPriority w:val="99"/>
    <w:locked/>
    <w:rsid w:val="00094486"/>
    <w:rPr>
      <w:b/>
      <w:bCs/>
      <w:color w:val="000000"/>
      <w:sz w:val="22"/>
      <w:szCs w:val="22"/>
      <w:lang w:eastAsia="en-US"/>
    </w:rPr>
  </w:style>
  <w:style w:type="character" w:customStyle="1" w:styleId="Heading7Char">
    <w:name w:val="Heading 7 Char"/>
    <w:basedOn w:val="DefaultParagraphFont"/>
    <w:link w:val="Heading7"/>
    <w:uiPriority w:val="99"/>
    <w:locked/>
    <w:rsid w:val="00094486"/>
    <w:rPr>
      <w:color w:val="000000"/>
      <w:sz w:val="24"/>
      <w:szCs w:val="24"/>
      <w:lang w:eastAsia="en-US"/>
    </w:rPr>
  </w:style>
  <w:style w:type="character" w:customStyle="1" w:styleId="Heading8Char">
    <w:name w:val="Heading 8 Char"/>
    <w:basedOn w:val="DefaultParagraphFont"/>
    <w:link w:val="Heading8"/>
    <w:uiPriority w:val="99"/>
    <w:locked/>
    <w:rsid w:val="00094486"/>
    <w:rPr>
      <w:i/>
      <w:iCs/>
      <w:color w:val="000000"/>
      <w:sz w:val="24"/>
      <w:szCs w:val="24"/>
      <w:lang w:eastAsia="en-US"/>
    </w:rPr>
  </w:style>
  <w:style w:type="character" w:customStyle="1" w:styleId="Heading9Char">
    <w:name w:val="Heading 9 Char"/>
    <w:basedOn w:val="DefaultParagraphFont"/>
    <w:link w:val="Heading9"/>
    <w:uiPriority w:val="99"/>
    <w:locked/>
    <w:rsid w:val="00094486"/>
    <w:rPr>
      <w:rFonts w:ascii="Arial" w:hAnsi="Arial" w:cs="Arial"/>
      <w:color w:val="000000"/>
      <w:sz w:val="22"/>
      <w:szCs w:val="22"/>
      <w:lang w:eastAsia="en-US"/>
    </w:rPr>
  </w:style>
  <w:style w:type="character" w:customStyle="1" w:styleId="BalloonTextChar">
    <w:name w:val="Balloon Text Char"/>
    <w:basedOn w:val="DefaultParagraphFont"/>
    <w:link w:val="BalloonText"/>
    <w:uiPriority w:val="99"/>
    <w:locked/>
    <w:rsid w:val="00094486"/>
    <w:rPr>
      <w:rFonts w:ascii="Tahoma" w:hAnsi="Tahoma" w:cs="Tahoma"/>
      <w:color w:val="000000"/>
      <w:sz w:val="16"/>
      <w:szCs w:val="16"/>
      <w:lang w:eastAsia="en-US"/>
    </w:rPr>
  </w:style>
  <w:style w:type="character" w:customStyle="1" w:styleId="BodyText2Char">
    <w:name w:val="Body Text 2 Char"/>
    <w:basedOn w:val="DefaultParagraphFont"/>
    <w:link w:val="BodyText2"/>
    <w:uiPriority w:val="99"/>
    <w:locked/>
    <w:rsid w:val="00094486"/>
    <w:rPr>
      <w:rFonts w:ascii="Segoe" w:hAnsi="Segoe" w:cs="Segoe"/>
      <w:color w:val="000000"/>
      <w:sz w:val="19"/>
      <w:szCs w:val="19"/>
      <w:lang w:eastAsia="en-US"/>
    </w:rPr>
  </w:style>
  <w:style w:type="character" w:customStyle="1" w:styleId="BodyText3Char">
    <w:name w:val="Body Text 3 Char"/>
    <w:basedOn w:val="DefaultParagraphFont"/>
    <w:link w:val="BodyText3"/>
    <w:uiPriority w:val="99"/>
    <w:locked/>
    <w:rsid w:val="00094486"/>
    <w:rPr>
      <w:rFonts w:ascii="Segoe" w:hAnsi="Segoe" w:cs="Segoe"/>
      <w:color w:val="000000"/>
      <w:sz w:val="16"/>
      <w:szCs w:val="16"/>
      <w:lang w:eastAsia="en-US"/>
    </w:rPr>
  </w:style>
  <w:style w:type="character" w:customStyle="1" w:styleId="BodyTextFirstIndentChar">
    <w:name w:val="Body Text First Indent Char"/>
    <w:basedOn w:val="BodyTextChar"/>
    <w:link w:val="BodyTextFirstIndent"/>
    <w:uiPriority w:val="99"/>
    <w:locked/>
    <w:rsid w:val="00094486"/>
    <w:rPr>
      <w:rFonts w:ascii="Segoe" w:hAnsi="Segoe" w:cs="Segoe"/>
      <w:color w:val="000000"/>
      <w:sz w:val="19"/>
      <w:szCs w:val="19"/>
      <w:lang w:eastAsia="en-US"/>
    </w:rPr>
  </w:style>
  <w:style w:type="character" w:customStyle="1" w:styleId="BodyTextIndentChar">
    <w:name w:val="Body Text Indent Char"/>
    <w:basedOn w:val="DefaultParagraphFont"/>
    <w:link w:val="BodyTextIndent"/>
    <w:uiPriority w:val="99"/>
    <w:locked/>
    <w:rsid w:val="00094486"/>
    <w:rPr>
      <w:rFonts w:ascii="Segoe" w:hAnsi="Segoe" w:cs="Segoe"/>
      <w:color w:val="000000"/>
      <w:sz w:val="19"/>
      <w:szCs w:val="19"/>
      <w:lang w:eastAsia="en-US"/>
    </w:rPr>
  </w:style>
  <w:style w:type="character" w:customStyle="1" w:styleId="BodyTextFirstIndent2Char">
    <w:name w:val="Body Text First Indent 2 Char"/>
    <w:basedOn w:val="BodyTextIndentChar"/>
    <w:link w:val="BodyTextFirstIndent2"/>
    <w:uiPriority w:val="99"/>
    <w:locked/>
    <w:rsid w:val="00094486"/>
    <w:rPr>
      <w:rFonts w:ascii="Segoe" w:hAnsi="Segoe" w:cs="Segoe"/>
      <w:color w:val="000000"/>
      <w:sz w:val="19"/>
      <w:szCs w:val="19"/>
      <w:lang w:eastAsia="en-US"/>
    </w:rPr>
  </w:style>
  <w:style w:type="character" w:customStyle="1" w:styleId="BodyTextIndent2Char">
    <w:name w:val="Body Text Indent 2 Char"/>
    <w:basedOn w:val="DefaultParagraphFont"/>
    <w:link w:val="BodyTextIndent2"/>
    <w:uiPriority w:val="99"/>
    <w:locked/>
    <w:rsid w:val="00094486"/>
    <w:rPr>
      <w:rFonts w:ascii="Segoe" w:hAnsi="Segoe" w:cs="Segoe"/>
      <w:color w:val="000000"/>
      <w:sz w:val="19"/>
      <w:szCs w:val="19"/>
      <w:lang w:eastAsia="en-US"/>
    </w:rPr>
  </w:style>
  <w:style w:type="character" w:customStyle="1" w:styleId="BodyTextIndent3Char">
    <w:name w:val="Body Text Indent 3 Char"/>
    <w:basedOn w:val="DefaultParagraphFont"/>
    <w:link w:val="BodyTextIndent3"/>
    <w:uiPriority w:val="99"/>
    <w:locked/>
    <w:rsid w:val="00094486"/>
    <w:rPr>
      <w:rFonts w:ascii="Segoe" w:hAnsi="Segoe" w:cs="Segoe"/>
      <w:color w:val="000000"/>
      <w:sz w:val="16"/>
      <w:szCs w:val="16"/>
      <w:lang w:eastAsia="en-US"/>
    </w:rPr>
  </w:style>
  <w:style w:type="character" w:customStyle="1" w:styleId="ClosingChar">
    <w:name w:val="Closing Char"/>
    <w:basedOn w:val="DefaultParagraphFont"/>
    <w:link w:val="Closing"/>
    <w:uiPriority w:val="99"/>
    <w:locked/>
    <w:rsid w:val="00094486"/>
    <w:rPr>
      <w:rFonts w:ascii="Segoe" w:hAnsi="Segoe" w:cs="Segoe"/>
      <w:color w:val="000000"/>
      <w:sz w:val="19"/>
      <w:szCs w:val="19"/>
      <w:lang w:eastAsia="en-US"/>
    </w:rPr>
  </w:style>
  <w:style w:type="character" w:customStyle="1" w:styleId="CommentSubjectChar">
    <w:name w:val="Comment Subject Char"/>
    <w:basedOn w:val="CommentTextChar"/>
    <w:link w:val="CommentSubject"/>
    <w:uiPriority w:val="99"/>
    <w:locked/>
    <w:rsid w:val="00094486"/>
    <w:rPr>
      <w:rFonts w:ascii="Segoe" w:hAnsi="Segoe" w:cs="Segoe"/>
      <w:b/>
      <w:bCs/>
      <w:color w:val="000000"/>
      <w:lang w:eastAsia="en-US"/>
    </w:rPr>
  </w:style>
  <w:style w:type="character" w:customStyle="1" w:styleId="DateChar">
    <w:name w:val="Date Char"/>
    <w:basedOn w:val="DefaultParagraphFont"/>
    <w:link w:val="Date"/>
    <w:uiPriority w:val="99"/>
    <w:locked/>
    <w:rsid w:val="00094486"/>
    <w:rPr>
      <w:rFonts w:ascii="Segoe" w:hAnsi="Segoe" w:cs="Segoe"/>
      <w:color w:val="000000"/>
      <w:sz w:val="19"/>
      <w:szCs w:val="19"/>
      <w:lang w:eastAsia="en-US"/>
    </w:rPr>
  </w:style>
  <w:style w:type="character" w:customStyle="1" w:styleId="DocumentMapChar">
    <w:name w:val="Document Map Char"/>
    <w:basedOn w:val="DefaultParagraphFont"/>
    <w:link w:val="DocumentMap"/>
    <w:uiPriority w:val="99"/>
    <w:locked/>
    <w:rsid w:val="00094486"/>
    <w:rPr>
      <w:rFonts w:ascii="Tahoma" w:hAnsi="Tahoma" w:cs="Tahoma"/>
      <w:color w:val="000000"/>
      <w:lang w:eastAsia="en-US"/>
    </w:rPr>
  </w:style>
  <w:style w:type="character" w:customStyle="1" w:styleId="E-mailSignatureChar">
    <w:name w:val="E-mail Signature Char"/>
    <w:basedOn w:val="DefaultParagraphFont"/>
    <w:link w:val="E-mailSignature"/>
    <w:uiPriority w:val="99"/>
    <w:locked/>
    <w:rsid w:val="00094486"/>
    <w:rPr>
      <w:rFonts w:ascii="Segoe" w:hAnsi="Segoe" w:cs="Segoe"/>
      <w:color w:val="000000"/>
      <w:sz w:val="19"/>
      <w:szCs w:val="19"/>
      <w:lang w:eastAsia="en-US"/>
    </w:rPr>
  </w:style>
  <w:style w:type="character" w:customStyle="1" w:styleId="EndnoteTextChar">
    <w:name w:val="Endnote Text Char"/>
    <w:basedOn w:val="DefaultParagraphFont"/>
    <w:link w:val="EndnoteText"/>
    <w:uiPriority w:val="99"/>
    <w:locked/>
    <w:rsid w:val="00094486"/>
    <w:rPr>
      <w:rFonts w:ascii="Segoe" w:hAnsi="Segoe" w:cs="Segoe"/>
      <w:color w:val="000000"/>
      <w:lang w:eastAsia="en-US"/>
    </w:rPr>
  </w:style>
  <w:style w:type="character" w:customStyle="1" w:styleId="FootnoteTextChar">
    <w:name w:val="Footnote Text Char"/>
    <w:basedOn w:val="DefaultParagraphFont"/>
    <w:link w:val="FootnoteText"/>
    <w:uiPriority w:val="99"/>
    <w:locked/>
    <w:rsid w:val="00094486"/>
    <w:rPr>
      <w:rFonts w:ascii="Segoe" w:hAnsi="Segoe" w:cs="Segoe"/>
      <w:color w:val="000000"/>
      <w:sz w:val="15"/>
      <w:lang w:eastAsia="en-US"/>
    </w:rPr>
  </w:style>
  <w:style w:type="character" w:customStyle="1" w:styleId="HTMLAddressChar">
    <w:name w:val="HTML Address Char"/>
    <w:basedOn w:val="DefaultParagraphFont"/>
    <w:link w:val="HTMLAddress"/>
    <w:uiPriority w:val="99"/>
    <w:locked/>
    <w:rsid w:val="00094486"/>
    <w:rPr>
      <w:rFonts w:ascii="Segoe" w:hAnsi="Segoe" w:cs="Segoe"/>
      <w:i/>
      <w:iCs/>
      <w:color w:val="000000"/>
      <w:sz w:val="19"/>
      <w:szCs w:val="19"/>
      <w:lang w:eastAsia="en-US"/>
    </w:rPr>
  </w:style>
  <w:style w:type="character" w:customStyle="1" w:styleId="HTMLPreformattedChar">
    <w:name w:val="HTML Preformatted Char"/>
    <w:basedOn w:val="DefaultParagraphFont"/>
    <w:link w:val="HTMLPreformatted"/>
    <w:uiPriority w:val="99"/>
    <w:locked/>
    <w:rsid w:val="00094486"/>
    <w:rPr>
      <w:rFonts w:ascii="Courier New" w:hAnsi="Courier New" w:cs="Courier New"/>
      <w:color w:val="000000"/>
      <w:lang w:eastAsia="en-US"/>
    </w:rPr>
  </w:style>
  <w:style w:type="character" w:customStyle="1" w:styleId="MacroTextChar">
    <w:name w:val="Macro Text Char"/>
    <w:basedOn w:val="DefaultParagraphFont"/>
    <w:link w:val="MacroText"/>
    <w:uiPriority w:val="99"/>
    <w:locked/>
    <w:rsid w:val="00094486"/>
    <w:rPr>
      <w:rFonts w:ascii="Courier New" w:hAnsi="Courier New" w:cs="Courier New"/>
      <w:color w:val="000000"/>
      <w:lang w:val="en-US" w:eastAsia="en-US" w:bidi="ar-SA"/>
    </w:rPr>
  </w:style>
  <w:style w:type="character" w:customStyle="1" w:styleId="MessageHeaderChar">
    <w:name w:val="Message Header Char"/>
    <w:basedOn w:val="DefaultParagraphFont"/>
    <w:link w:val="MessageHeader"/>
    <w:uiPriority w:val="99"/>
    <w:locked/>
    <w:rsid w:val="00094486"/>
    <w:rPr>
      <w:rFonts w:ascii="Arial" w:hAnsi="Arial" w:cs="Arial"/>
      <w:color w:val="000000"/>
      <w:sz w:val="24"/>
      <w:szCs w:val="24"/>
      <w:shd w:val="pct20" w:color="auto" w:fill="auto"/>
      <w:lang w:eastAsia="en-US"/>
    </w:rPr>
  </w:style>
  <w:style w:type="character" w:customStyle="1" w:styleId="PlainTextChar">
    <w:name w:val="Plain Text Char"/>
    <w:basedOn w:val="DefaultParagraphFont"/>
    <w:link w:val="PlainText"/>
    <w:uiPriority w:val="99"/>
    <w:locked/>
    <w:rsid w:val="00094486"/>
    <w:rPr>
      <w:rFonts w:ascii="Courier New" w:hAnsi="Courier New" w:cs="Courier New"/>
      <w:color w:val="000000"/>
      <w:lang w:eastAsia="en-US"/>
    </w:rPr>
  </w:style>
  <w:style w:type="character" w:customStyle="1" w:styleId="SalutationChar">
    <w:name w:val="Salutation Char"/>
    <w:basedOn w:val="DefaultParagraphFont"/>
    <w:link w:val="Salutation"/>
    <w:uiPriority w:val="99"/>
    <w:locked/>
    <w:rsid w:val="00094486"/>
    <w:rPr>
      <w:rFonts w:ascii="Segoe" w:hAnsi="Segoe" w:cs="Segoe"/>
      <w:color w:val="000000"/>
      <w:sz w:val="19"/>
      <w:szCs w:val="19"/>
      <w:lang w:eastAsia="en-US"/>
    </w:rPr>
  </w:style>
  <w:style w:type="character" w:customStyle="1" w:styleId="SignatureChar">
    <w:name w:val="Signature Char"/>
    <w:basedOn w:val="DefaultParagraphFont"/>
    <w:link w:val="Signature"/>
    <w:uiPriority w:val="99"/>
    <w:locked/>
    <w:rsid w:val="00094486"/>
    <w:rPr>
      <w:rFonts w:ascii="Segoe" w:hAnsi="Segoe" w:cs="Segoe"/>
      <w:color w:val="000000"/>
      <w:sz w:val="19"/>
      <w:szCs w:val="19"/>
      <w:lang w:eastAsia="en-US"/>
    </w:rPr>
  </w:style>
  <w:style w:type="character" w:customStyle="1" w:styleId="SubtitleChar">
    <w:name w:val="Subtitle Char"/>
    <w:basedOn w:val="DefaultParagraphFont"/>
    <w:link w:val="Subtitle"/>
    <w:uiPriority w:val="99"/>
    <w:locked/>
    <w:rsid w:val="00094486"/>
    <w:rPr>
      <w:rFonts w:ascii="Arial" w:hAnsi="Arial" w:cs="Arial"/>
      <w:color w:val="000000"/>
      <w:sz w:val="24"/>
      <w:szCs w:val="24"/>
      <w:lang w:eastAsia="en-US"/>
    </w:rPr>
  </w:style>
  <w:style w:type="character" w:customStyle="1" w:styleId="TitleChar">
    <w:name w:val="Title Char"/>
    <w:basedOn w:val="DefaultParagraphFont"/>
    <w:link w:val="Title"/>
    <w:uiPriority w:val="99"/>
    <w:locked/>
    <w:rsid w:val="00094486"/>
    <w:rPr>
      <w:rFonts w:ascii="Arial" w:hAnsi="Arial" w:cs="Arial"/>
      <w:b/>
      <w:bCs/>
      <w:color w:val="000000"/>
      <w:kern w:val="28"/>
      <w:sz w:val="32"/>
      <w:szCs w:val="32"/>
      <w:lang w:eastAsia="en-US"/>
    </w:rPr>
  </w:style>
  <w:style w:type="character" w:customStyle="1" w:styleId="NormalGlossaryChar">
    <w:name w:val="Normal Glossary Char"/>
    <w:basedOn w:val="DefaultParagraphFont"/>
    <w:link w:val="NormalGlossary"/>
    <w:locked/>
    <w:rsid w:val="00094486"/>
    <w:rPr>
      <w:rFonts w:ascii="Segoe" w:hAnsi="Segoe" w:cs="Segoe"/>
      <w:color w:val="000000"/>
      <w:sz w:val="19"/>
      <w:szCs w:val="19"/>
      <w:lang w:eastAsia="en-US"/>
    </w:rPr>
  </w:style>
  <w:style w:type="character" w:customStyle="1" w:styleId="GlossaryDefinitionChar">
    <w:name w:val="Glossary Definition Char"/>
    <w:basedOn w:val="NormalGlossaryChar"/>
    <w:link w:val="GlossaryDefinition"/>
    <w:locked/>
    <w:rsid w:val="00094486"/>
    <w:rPr>
      <w:rFonts w:ascii="Segoe" w:hAnsi="Segoe" w:cs="Segoe"/>
      <w:color w:val="000000"/>
      <w:sz w:val="19"/>
      <w:szCs w:val="19"/>
      <w:lang w:eastAsia="en-US"/>
    </w:rPr>
  </w:style>
  <w:style w:type="paragraph" w:customStyle="1" w:styleId="Head3">
    <w:name w:val="Head3"/>
    <w:basedOn w:val="Normal"/>
    <w:link w:val="Head3Char"/>
    <w:uiPriority w:val="99"/>
    <w:rsid w:val="00094486"/>
    <w:pPr>
      <w:autoSpaceDE/>
      <w:autoSpaceDN/>
      <w:adjustRightInd/>
      <w:spacing w:after="200" w:line="276" w:lineRule="auto"/>
      <w:textAlignment w:val="auto"/>
    </w:pPr>
    <w:rPr>
      <w:rFonts w:ascii="Calibri" w:hAnsi="Calibri" w:cs="Times New Roman"/>
      <w:b/>
      <w:i/>
      <w:color w:val="auto"/>
      <w:sz w:val="22"/>
      <w:szCs w:val="22"/>
      <w:lang w:eastAsia="en-CA"/>
    </w:rPr>
  </w:style>
  <w:style w:type="character" w:customStyle="1" w:styleId="Head3Char">
    <w:name w:val="Head3 Char"/>
    <w:basedOn w:val="DefaultParagraphFont"/>
    <w:link w:val="Head3"/>
    <w:uiPriority w:val="99"/>
    <w:locked/>
    <w:rsid w:val="00094486"/>
    <w:rPr>
      <w:rFonts w:ascii="Calibri" w:hAnsi="Calibri"/>
      <w:b/>
      <w:i/>
      <w:sz w:val="22"/>
      <w:szCs w:val="22"/>
      <w:lang w:eastAsia="en-CA"/>
    </w:rPr>
  </w:style>
  <w:style w:type="character" w:customStyle="1" w:styleId="SbarCodeBlockChar">
    <w:name w:val="Sbar Code Block Char"/>
    <w:basedOn w:val="CodeBlockChar"/>
    <w:link w:val="SbarCodeBlock"/>
    <w:locked/>
    <w:rsid w:val="00094486"/>
    <w:rPr>
      <w:rFonts w:ascii="Lucida Sans Typewriter" w:hAnsi="Lucida Sans Typewriter" w:cs="Lucida Sans Typewriter"/>
      <w:color w:val="000000"/>
      <w:sz w:val="14"/>
      <w:szCs w:val="14"/>
      <w:lang w:eastAsia="en-US"/>
    </w:rPr>
  </w:style>
  <w:style w:type="character" w:customStyle="1" w:styleId="SbarListCodeBlockChar">
    <w:name w:val="Sbar List Code Block Char"/>
    <w:basedOn w:val="SbarCodeBlockChar"/>
    <w:link w:val="SbarListCodeBlock"/>
    <w:locked/>
    <w:rsid w:val="00094486"/>
    <w:rPr>
      <w:rFonts w:ascii="Lucida Sans Typewriter" w:hAnsi="Lucida Sans Typewriter" w:cs="Lucida Sans Typewriter"/>
      <w:color w:val="000000"/>
      <w:sz w:val="14"/>
      <w:szCs w:val="14"/>
      <w:lang w:eastAsia="en-US"/>
    </w:rPr>
  </w:style>
  <w:style w:type="character" w:customStyle="1" w:styleId="ReaderaidCodeBlockChar">
    <w:name w:val="Readeraid Code Block Char"/>
    <w:basedOn w:val="CodeBlockChar"/>
    <w:link w:val="ReaderaidCodeBlock"/>
    <w:locked/>
    <w:rsid w:val="00094486"/>
    <w:rPr>
      <w:rFonts w:ascii="Lucida Sans Typewriter" w:hAnsi="Lucida Sans Typewriter" w:cs="Lucida Sans Typewriter"/>
      <w:color w:val="000000"/>
      <w:sz w:val="14"/>
      <w:szCs w:val="14"/>
      <w:lang w:eastAsia="en-US"/>
    </w:rPr>
  </w:style>
  <w:style w:type="paragraph" w:customStyle="1" w:styleId="ccemessage">
    <w:name w:val="cce_message"/>
    <w:basedOn w:val="Normal"/>
    <w:uiPriority w:val="99"/>
    <w:rsid w:val="00094486"/>
    <w:pPr>
      <w:autoSpaceDE/>
      <w:autoSpaceDN/>
      <w:adjustRightInd/>
      <w:spacing w:after="150" w:line="240" w:lineRule="auto"/>
      <w:textAlignment w:val="auto"/>
    </w:pPr>
    <w:rPr>
      <w:rFonts w:ascii="Times New Roman" w:hAnsi="Times New Roman" w:cs="Times New Roman"/>
      <w:color w:val="FF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1.xml"/><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image" Target="media/image7.wmf"/><Relationship Id="rId34" Type="http://schemas.openxmlformats.org/officeDocument/2006/relationships/image" Target="media/image17.wmf"/><Relationship Id="rId42" Type="http://schemas.openxmlformats.org/officeDocument/2006/relationships/image" Target="media/image22.wmf"/><Relationship Id="rId47" Type="http://schemas.openxmlformats.org/officeDocument/2006/relationships/header" Target="header9.xml"/><Relationship Id="rId50" Type="http://schemas.openxmlformats.org/officeDocument/2006/relationships/header" Target="header11.xm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wmf"/><Relationship Id="rId29" Type="http://schemas.openxmlformats.org/officeDocument/2006/relationships/image" Target="media/image15.wmf"/><Relationship Id="rId11" Type="http://schemas.openxmlformats.org/officeDocument/2006/relationships/endnotes" Target="endnotes.xml"/><Relationship Id="rId24" Type="http://schemas.openxmlformats.org/officeDocument/2006/relationships/image" Target="media/image10.wmf"/><Relationship Id="rId32" Type="http://schemas.openxmlformats.org/officeDocument/2006/relationships/header" Target="header4.xml"/><Relationship Id="rId37" Type="http://schemas.openxmlformats.org/officeDocument/2006/relationships/header" Target="header6.xml"/><Relationship Id="rId40" Type="http://schemas.openxmlformats.org/officeDocument/2006/relationships/image" Target="media/image20.wmf"/><Relationship Id="rId45" Type="http://schemas.openxmlformats.org/officeDocument/2006/relationships/header" Target="header8.xml"/><Relationship Id="rId53" Type="http://schemas.openxmlformats.org/officeDocument/2006/relationships/header" Target="header13.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header" Target="header2.xml"/><Relationship Id="rId31" Type="http://schemas.openxmlformats.org/officeDocument/2006/relationships/header" Target="header3.xml"/><Relationship Id="rId44" Type="http://schemas.openxmlformats.org/officeDocument/2006/relationships/header" Target="header7.xml"/><Relationship Id="rId52" Type="http://schemas.openxmlformats.org/officeDocument/2006/relationships/header" Target="header1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wmf"/><Relationship Id="rId22" Type="http://schemas.openxmlformats.org/officeDocument/2006/relationships/image" Target="media/image8.wmf"/><Relationship Id="rId27" Type="http://schemas.openxmlformats.org/officeDocument/2006/relationships/image" Target="media/image13.wmf"/><Relationship Id="rId30" Type="http://schemas.openxmlformats.org/officeDocument/2006/relationships/image" Target="media/image16.wmf"/><Relationship Id="rId35" Type="http://schemas.openxmlformats.org/officeDocument/2006/relationships/image" Target="media/image18.wmf"/><Relationship Id="rId43" Type="http://schemas.openxmlformats.org/officeDocument/2006/relationships/image" Target="media/image23.wmf"/><Relationship Id="rId48" Type="http://schemas.openxmlformats.org/officeDocument/2006/relationships/footer" Target="footer5.xm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footer" Target="footer6.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wmf"/><Relationship Id="rId25" Type="http://schemas.openxmlformats.org/officeDocument/2006/relationships/image" Target="media/image11.wmf"/><Relationship Id="rId33" Type="http://schemas.openxmlformats.org/officeDocument/2006/relationships/footer" Target="footer2.xml"/><Relationship Id="rId38" Type="http://schemas.openxmlformats.org/officeDocument/2006/relationships/footer" Target="footer3.xml"/><Relationship Id="rId46" Type="http://schemas.openxmlformats.org/officeDocument/2006/relationships/footer" Target="footer4.xml"/><Relationship Id="rId20" Type="http://schemas.openxmlformats.org/officeDocument/2006/relationships/footer" Target="footer1.xml"/><Relationship Id="rId41" Type="http://schemas.openxmlformats.org/officeDocument/2006/relationships/image" Target="media/image21.wmf"/><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wmf"/><Relationship Id="rId23" Type="http://schemas.openxmlformats.org/officeDocument/2006/relationships/image" Target="media/image9.wmf"/><Relationship Id="rId28" Type="http://schemas.openxmlformats.org/officeDocument/2006/relationships/image" Target="media/image14.wmf"/><Relationship Id="rId36" Type="http://schemas.openxmlformats.org/officeDocument/2006/relationships/header" Target="header5.xml"/><Relationship Id="rId49" Type="http://schemas.openxmlformats.org/officeDocument/2006/relationships/header" Target="header10.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MSPressBooksWord20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EFD906CE962CF4987F14EF6452A472C" ma:contentTypeVersion="0" ma:contentTypeDescription="Create a new document." ma:contentTypeScope="" ma:versionID="4992ddb6266739baa7e88bfa4f0fa12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outs:outSpaceData xmlns:outs="http://schemas.microsoft.com/office/2009/outspace/metadata">
  <outs:relatedDates>
    <outs:relatedDate>
      <outs:type>3</outs:type>
      <outs:displayName>Last Modified</outs:displayName>
      <outs:dateTime>2009-07-20T22:45:00Z</outs:dateTime>
      <outs:isPinned>true</outs:isPinned>
    </outs:relatedDate>
    <outs:relatedDate>
      <outs:type>2</outs:type>
      <outs:displayName>Created</outs:displayName>
      <outs:dateTime>2009-07-16T00:52:00Z</outs:dateTime>
      <outs:isPinned>true</outs:isPinned>
    </outs:relatedDate>
    <outs:relatedDate>
      <outs:type>4</outs:type>
      <outs:displayName>Last Printed</outs:displayName>
      <outs:dateTime>2009-06-19T18:47:00Z</outs:dateTime>
      <outs:isPinned>true</outs:isPinned>
    </outs:relatedDate>
  </outs:relatedDates>
  <outs:relatedDocuments>
    <outs:relatedDocument>
      <outs:type>2</outs:type>
      <outs:displayName>Other documents in current folder</outs:displayName>
      <outs:uri/>
      <outs:isPinned>true</outs:isPinned>
    </outs:relatedDocument>
  </outs:relatedDocuments>
  <outs:relatedPeople>
    <outs:relatedPeopleItem>
      <outs:category>Author</outs:category>
      <outs:people>
        <outs:relatedPerson>
          <outs:displayName>GTMT</outs:displayName>
          <outs:accountName/>
        </outs:relatedPerson>
      </outs:people>
      <outs:source>0</outs:source>
      <outs:isPinned>true</outs:isPinned>
    </outs:relatedPeopleItem>
    <outs:relatedPeopleItem>
      <outs:category>Last modified by</outs:category>
      <outs:people>
        <outs:relatedPerson>
          <outs:displayName>Jason Grieves</outs:displayName>
          <outs:accountName/>
        </outs:relatedPerson>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8</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propertyMetadataList>
  <outs:corruptMetadataWasLost/>
</outs:outSpaceData>
</file>

<file path=customXml/item4.xml><?xml version="1.0" encoding="utf-8"?>
<LongProperties xmlns="http://schemas.microsoft.com/office/2006/metadata/long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0EBA372-180E-45D8-BA08-C37C8D068A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C8CE2C1D-211B-4EB1-B28F-CB7EB583233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7A01CBF-0272-44B2-9826-56A8FF02E3CA}">
  <ds:schemaRefs>
    <ds:schemaRef ds:uri="http://schemas.microsoft.com/office/2009/outspace/metadata"/>
  </ds:schemaRefs>
</ds:datastoreItem>
</file>

<file path=customXml/itemProps4.xml><?xml version="1.0" encoding="utf-8"?>
<ds:datastoreItem xmlns:ds="http://schemas.openxmlformats.org/officeDocument/2006/customXml" ds:itemID="{E6404213-62D4-4AEE-80EA-B8DEA149EF73}">
  <ds:schemaRefs>
    <ds:schemaRef ds:uri="http://schemas.microsoft.com/office/2006/metadata/longProperties"/>
  </ds:schemaRefs>
</ds:datastoreItem>
</file>

<file path=customXml/itemProps5.xml><?xml version="1.0" encoding="utf-8"?>
<ds:datastoreItem xmlns:ds="http://schemas.openxmlformats.org/officeDocument/2006/customXml" ds:itemID="{3E4AE36F-707F-4EAF-911F-C889D9DAD9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MSPressBooksWord2003.dot</Template>
  <TotalTime>1</TotalTime>
  <Pages>1</Pages>
  <Words>29815</Words>
  <Characters>169947</Characters>
  <Application>Microsoft Office Word</Application>
  <DocSecurity>0</DocSecurity>
  <Lines>1416</Lines>
  <Paragraphs>398</Paragraphs>
  <ScaleCrop>false</ScaleCrop>
  <HeadingPairs>
    <vt:vector size="2" baseType="variant">
      <vt:variant>
        <vt:lpstr>Title</vt:lpstr>
      </vt:variant>
      <vt:variant>
        <vt:i4>1</vt:i4>
      </vt:variant>
    </vt:vector>
  </HeadingPairs>
  <TitlesOfParts>
    <vt:vector size="1" baseType="lpstr">
      <vt:lpstr>Title Page</vt:lpstr>
    </vt:vector>
  </TitlesOfParts>
  <Company>Microsoft Corporation</Company>
  <LinksUpToDate>false</LinksUpToDate>
  <CharactersWithSpaces>199364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Page</dc:title>
  <dc:subject/>
  <dc:creator>GTMT</dc:creator>
  <cp:keywords/>
  <cp:lastModifiedBy>Jamal Mazrui</cp:lastModifiedBy>
  <cp:revision>2</cp:revision>
  <cp:lastPrinted>2009-06-19T18:47:00Z</cp:lastPrinted>
  <dcterms:created xsi:type="dcterms:W3CDTF">2024-07-11T14:03:00Z</dcterms:created>
  <dcterms:modified xsi:type="dcterms:W3CDTF">2024-07-11T14:03:00Z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ies>
</file>